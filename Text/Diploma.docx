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F3FDA4" w14:textId="77777777" w:rsidR="00174F04" w:rsidRDefault="00174F04" w:rsidP="004C102E">
      <w:pPr>
        <w:pStyle w:val="Title"/>
      </w:pPr>
      <w:r>
        <w:t>Title page</w:t>
      </w:r>
    </w:p>
    <w:p w14:paraId="435680FA" w14:textId="77777777" w:rsidR="00174F04" w:rsidRDefault="00174F04" w:rsidP="00174F04">
      <w:pPr>
        <w:rPr>
          <w:rFonts w:asciiTheme="majorHAnsi" w:eastAsiaTheme="majorEastAsia" w:hAnsiTheme="majorHAnsi" w:cstheme="majorBidi"/>
          <w:spacing w:val="-10"/>
          <w:kern w:val="28"/>
          <w:sz w:val="72"/>
          <w:szCs w:val="72"/>
        </w:rPr>
      </w:pPr>
      <w:r>
        <w:br w:type="page"/>
      </w:r>
    </w:p>
    <w:p w14:paraId="689ECF29" w14:textId="77777777" w:rsidR="00174F04" w:rsidRDefault="00174F04" w:rsidP="00174F04">
      <w:pPr>
        <w:pStyle w:val="Title"/>
      </w:pPr>
      <w:r>
        <w:lastRenderedPageBreak/>
        <w:t>Acknowledgements</w:t>
      </w:r>
    </w:p>
    <w:p w14:paraId="2F7E37A7" w14:textId="77777777" w:rsidR="00174F04" w:rsidRDefault="00174F04" w:rsidP="00174F04">
      <w:pPr>
        <w:rPr>
          <w:rFonts w:asciiTheme="majorHAnsi" w:eastAsiaTheme="majorEastAsia" w:hAnsiTheme="majorHAnsi" w:cstheme="majorBidi"/>
          <w:spacing w:val="-10"/>
          <w:kern w:val="28"/>
          <w:sz w:val="72"/>
          <w:szCs w:val="72"/>
        </w:rPr>
      </w:pPr>
      <w:r>
        <w:br w:type="page"/>
      </w:r>
    </w:p>
    <w:p w14:paraId="1829E0C1" w14:textId="77777777" w:rsidR="00174F04" w:rsidRDefault="00174F04" w:rsidP="00174F04">
      <w:pPr>
        <w:pStyle w:val="Title"/>
      </w:pPr>
      <w:r>
        <w:lastRenderedPageBreak/>
        <w:t>Declaration</w:t>
      </w:r>
    </w:p>
    <w:p w14:paraId="19A012D9" w14:textId="77777777" w:rsidR="005C5FB5" w:rsidRDefault="005C5FB5" w:rsidP="005C5FB5">
      <w:pPr>
        <w:autoSpaceDE w:val="0"/>
        <w:autoSpaceDN w:val="0"/>
        <w:adjustRightInd w:val="0"/>
        <w:spacing w:after="0" w:line="240" w:lineRule="auto"/>
        <w:rPr>
          <w:rFonts w:cs="CMR10"/>
        </w:rPr>
      </w:pPr>
      <w:r w:rsidRPr="005C5FB5">
        <w:rPr>
          <w:rFonts w:cs="CMR10"/>
        </w:rPr>
        <w:t>I hereby declare that the presented thesis is my own work and that I have</w:t>
      </w:r>
      <w:r>
        <w:rPr>
          <w:rFonts w:cs="CMR10"/>
        </w:rPr>
        <w:t xml:space="preserve"> </w:t>
      </w:r>
      <w:r w:rsidRPr="005C5FB5">
        <w:rPr>
          <w:rFonts w:cs="CMR10"/>
        </w:rPr>
        <w:t xml:space="preserve">cited all sources of information in accordance </w:t>
      </w:r>
      <w:r>
        <w:rPr>
          <w:rFonts w:cs="CMR10"/>
        </w:rPr>
        <w:t>with the Guideline for adhering t</w:t>
      </w:r>
      <w:r w:rsidRPr="005C5FB5">
        <w:rPr>
          <w:rFonts w:cs="CMR10"/>
        </w:rPr>
        <w:t>o ethical principles when elabo</w:t>
      </w:r>
      <w:r>
        <w:rPr>
          <w:rFonts w:cs="CMR10"/>
        </w:rPr>
        <w:t xml:space="preserve">rating an academic final thesis. </w:t>
      </w:r>
    </w:p>
    <w:p w14:paraId="2CFFD44B" w14:textId="77777777" w:rsidR="005C5FB5" w:rsidRDefault="005C5FB5" w:rsidP="005C5FB5">
      <w:pPr>
        <w:autoSpaceDE w:val="0"/>
        <w:autoSpaceDN w:val="0"/>
        <w:adjustRightInd w:val="0"/>
        <w:spacing w:after="0" w:line="240" w:lineRule="auto"/>
        <w:rPr>
          <w:rFonts w:cs="CMR10"/>
        </w:rPr>
      </w:pPr>
      <w:r>
        <w:rPr>
          <w:rFonts w:cs="CMR10"/>
        </w:rPr>
        <w:tab/>
      </w:r>
      <w:r w:rsidRPr="005C5FB5">
        <w:rPr>
          <w:rFonts w:cs="CMR10"/>
        </w:rPr>
        <w:t>I acknowledge that my thesis is subject to the rights an</w:t>
      </w:r>
      <w:r>
        <w:rPr>
          <w:rFonts w:cs="CMR10"/>
        </w:rPr>
        <w:t>d obligations stip</w:t>
      </w:r>
      <w:r w:rsidRPr="005C5FB5">
        <w:rPr>
          <w:rFonts w:cs="CMR10"/>
        </w:rPr>
        <w:t>ulated by the Act No. 121/2000 Coll., th</w:t>
      </w:r>
      <w:r>
        <w:rPr>
          <w:rFonts w:cs="CMR10"/>
        </w:rPr>
        <w:t xml:space="preserve">e Copyright Act, as amended, in </w:t>
      </w:r>
      <w:r w:rsidRPr="005C5FB5">
        <w:rPr>
          <w:rFonts w:cs="CMR10"/>
        </w:rPr>
        <w:t xml:space="preserve">particular that the Czech Technical University </w:t>
      </w:r>
      <w:r>
        <w:rPr>
          <w:rFonts w:cs="CMR10"/>
        </w:rPr>
        <w:t>in Prague has the right to con</w:t>
      </w:r>
      <w:r w:rsidRPr="005C5FB5">
        <w:rPr>
          <w:rFonts w:cs="CMR10"/>
        </w:rPr>
        <w:t>clude a license agreement on the utilization of t</w:t>
      </w:r>
      <w:r>
        <w:rPr>
          <w:rFonts w:cs="CMR10"/>
        </w:rPr>
        <w:t xml:space="preserve">his thesis as school work under </w:t>
      </w:r>
      <w:r w:rsidRPr="005C5FB5">
        <w:rPr>
          <w:rFonts w:cs="CMR10"/>
        </w:rPr>
        <w:t>the provisions of Article 60(1) of the Act.</w:t>
      </w:r>
    </w:p>
    <w:p w14:paraId="6D800355" w14:textId="77777777" w:rsidR="005C5FB5" w:rsidRPr="005C5FB5" w:rsidRDefault="005C5FB5" w:rsidP="005C5FB5">
      <w:pPr>
        <w:autoSpaceDE w:val="0"/>
        <w:autoSpaceDN w:val="0"/>
        <w:adjustRightInd w:val="0"/>
        <w:spacing w:after="0" w:line="240" w:lineRule="auto"/>
        <w:rPr>
          <w:rFonts w:cs="CMR10"/>
        </w:rPr>
      </w:pPr>
    </w:p>
    <w:p w14:paraId="630CB5A9" w14:textId="77777777" w:rsidR="005C5FB5" w:rsidRPr="005C5FB5" w:rsidRDefault="005C5FB5" w:rsidP="005C5FB5">
      <w:r w:rsidRPr="005C5FB5">
        <w:rPr>
          <w:rFonts w:cs="CMR10"/>
        </w:rPr>
        <w:t>In Prague on 12th May 2014 . . . . . . . . . . . . . . . . . . . . .</w:t>
      </w:r>
    </w:p>
    <w:p w14:paraId="79A1EFE1" w14:textId="77777777" w:rsidR="00174F04" w:rsidRDefault="00174F04" w:rsidP="00174F04">
      <w:pPr>
        <w:pStyle w:val="Title"/>
      </w:pPr>
      <w:r>
        <w:br w:type="page"/>
      </w:r>
    </w:p>
    <w:p w14:paraId="547C829F" w14:textId="77777777" w:rsidR="0006289B" w:rsidRPr="0006289B" w:rsidRDefault="0006289B" w:rsidP="0006289B">
      <w:pPr>
        <w:pStyle w:val="Title"/>
      </w:pPr>
      <w:r>
        <w:lastRenderedPageBreak/>
        <w:t>Abstract</w:t>
      </w:r>
    </w:p>
    <w:p w14:paraId="47ABFF94" w14:textId="77777777" w:rsidR="0006289B" w:rsidRDefault="0006289B" w:rsidP="0006289B">
      <w:pPr>
        <w:rPr>
          <w:lang w:val="cs-CZ"/>
        </w:rPr>
      </w:pPr>
      <w:r>
        <w:rPr>
          <w:lang w:val="cs-CZ"/>
        </w:rPr>
        <w:t>Hlavním cílem této práce je navrhnout</w:t>
      </w:r>
      <w:r w:rsidR="007A3F10">
        <w:rPr>
          <w:lang w:val="cs-CZ"/>
        </w:rPr>
        <w:t xml:space="preserve"> levné</w:t>
      </w:r>
      <w:r>
        <w:rPr>
          <w:lang w:val="cs-CZ"/>
        </w:rPr>
        <w:t xml:space="preserve"> způsoby jak získat data, hlavně číslice, z pacientského monitoru pomocí kamery v reálném čase. Navržené přístupy by měli být nezávislé na typu a značce monitoru. Každý z těchto přístupů bude dekomponován na jednotlivé kroky, jako jsou: předzpracování, segmentace, výběr kandidátů, klasifikace atd. Pro tyto kroky budou zmíněné různé metody a bude ukázáno jejich použití přímo na snímcích pacientského monitoru. Další </w:t>
      </w:r>
      <w:r w:rsidR="00AF44B5">
        <w:rPr>
          <w:lang w:val="cs-CZ"/>
        </w:rPr>
        <w:t xml:space="preserve">částí </w:t>
      </w:r>
      <w:r>
        <w:rPr>
          <w:lang w:val="cs-CZ"/>
        </w:rPr>
        <w:t>je implementace jednoho z těchto přístupů, s vhodně vybranými metodami, jako samostatnou aplikaci v programovacím jazyku C</w:t>
      </w:r>
      <w:r>
        <w:t>#</w:t>
      </w:r>
      <w:r>
        <w:rPr>
          <w:lang w:val="cs-CZ"/>
        </w:rPr>
        <w:t xml:space="preserve">. </w:t>
      </w:r>
      <w:r w:rsidR="00E800F6">
        <w:rPr>
          <w:lang w:val="cs-CZ"/>
        </w:rPr>
        <w:t>A</w:t>
      </w:r>
      <w:r>
        <w:rPr>
          <w:lang w:val="cs-CZ"/>
        </w:rPr>
        <w:t xml:space="preserve">plikace vyextrahuje </w:t>
      </w:r>
      <w:r w:rsidR="000D27A2">
        <w:rPr>
          <w:lang w:val="cs-CZ"/>
        </w:rPr>
        <w:t>numerická data</w:t>
      </w:r>
      <w:r>
        <w:rPr>
          <w:lang w:val="cs-CZ"/>
        </w:rPr>
        <w:t xml:space="preserve"> ze zachyceného pacientského monitoru a klasifikuje je, pokud to</w:t>
      </w:r>
      <w:r w:rsidR="00E800F6">
        <w:rPr>
          <w:lang w:val="cs-CZ"/>
        </w:rPr>
        <w:t xml:space="preserve"> je</w:t>
      </w:r>
      <w:r>
        <w:rPr>
          <w:lang w:val="cs-CZ"/>
        </w:rPr>
        <w:t xml:space="preserve"> možné.</w:t>
      </w:r>
      <w:r w:rsidR="002B1385">
        <w:rPr>
          <w:lang w:val="cs-CZ"/>
        </w:rPr>
        <w:t xml:space="preserve"> </w:t>
      </w:r>
      <w:proofErr w:type="gramStart"/>
      <w:r w:rsidR="00E800F6">
        <w:rPr>
          <w:lang w:val="cs-CZ"/>
        </w:rPr>
        <w:t>Také</w:t>
      </w:r>
      <w:proofErr w:type="gramEnd"/>
      <w:r w:rsidR="002B1385">
        <w:rPr>
          <w:lang w:val="cs-CZ"/>
        </w:rPr>
        <w:t xml:space="preserve"> se bude umět vypořádat s běžnými situacemi </w:t>
      </w:r>
      <w:r w:rsidR="00AF44B5">
        <w:rPr>
          <w:lang w:val="cs-CZ"/>
        </w:rPr>
        <w:t xml:space="preserve">které </w:t>
      </w:r>
      <w:proofErr w:type="gramStart"/>
      <w:r w:rsidR="000D27A2">
        <w:rPr>
          <w:lang w:val="cs-CZ"/>
        </w:rPr>
        <w:t>mohou</w:t>
      </w:r>
      <w:proofErr w:type="gramEnd"/>
      <w:r w:rsidR="00AF44B5">
        <w:rPr>
          <w:lang w:val="cs-CZ"/>
        </w:rPr>
        <w:t xml:space="preserve"> nastat </w:t>
      </w:r>
      <w:r w:rsidR="002B1385">
        <w:rPr>
          <w:lang w:val="cs-CZ"/>
        </w:rPr>
        <w:t>v pokoji kde je pacientský monitor umístěn jako zak</w:t>
      </w:r>
      <w:r w:rsidR="00634193">
        <w:rPr>
          <w:lang w:val="cs-CZ"/>
        </w:rPr>
        <w:t>r</w:t>
      </w:r>
      <w:r w:rsidR="002B1385">
        <w:rPr>
          <w:lang w:val="cs-CZ"/>
        </w:rPr>
        <w:t>ývání, změna světelných podmínek nebo jemné pohyby s monitorem.</w:t>
      </w:r>
      <w:r>
        <w:rPr>
          <w:lang w:val="cs-CZ"/>
        </w:rPr>
        <w:t xml:space="preserve"> Po samotné implementaci bude aplikace podrobena testům pod různými podmínkami a budou diskutovány možná rozšíření jako extrakce křivek nebo </w:t>
      </w:r>
      <w:r w:rsidR="00AF44B5">
        <w:rPr>
          <w:lang w:val="cs-CZ"/>
        </w:rPr>
        <w:t>více kamerový</w:t>
      </w:r>
      <w:r>
        <w:rPr>
          <w:lang w:val="cs-CZ"/>
        </w:rPr>
        <w:t xml:space="preserve"> přístup. Na začátku zmíním všechny aktuální možnosti pro získávání dat z pacientského monitoru.</w:t>
      </w:r>
    </w:p>
    <w:p w14:paraId="2C78A73C" w14:textId="77777777" w:rsidR="0006289B" w:rsidRDefault="0006289B" w:rsidP="0006289B">
      <w:pPr>
        <w:rPr>
          <w:lang w:val="cs-CZ"/>
        </w:rPr>
      </w:pPr>
      <w:r>
        <w:rPr>
          <w:lang w:val="cs-CZ"/>
        </w:rPr>
        <w:t>Klíčová slova: pacientský monitor, reálný čas, sběr dat, kamera, OCR</w:t>
      </w:r>
    </w:p>
    <w:p w14:paraId="2BB473CD" w14:textId="77777777" w:rsidR="0006289B" w:rsidRDefault="0006289B">
      <w:pPr>
        <w:rPr>
          <w:rFonts w:asciiTheme="majorHAnsi" w:eastAsiaTheme="majorEastAsia" w:hAnsiTheme="majorHAnsi" w:cstheme="majorBidi"/>
          <w:spacing w:val="-10"/>
          <w:kern w:val="28"/>
          <w:sz w:val="72"/>
          <w:szCs w:val="72"/>
        </w:rPr>
      </w:pPr>
      <w:r>
        <w:br w:type="page"/>
      </w:r>
    </w:p>
    <w:p w14:paraId="44CB527E" w14:textId="77777777" w:rsidR="0025588F" w:rsidRDefault="006B2BF6">
      <w:pPr>
        <w:pStyle w:val="Title"/>
      </w:pPr>
      <w:r>
        <w:lastRenderedPageBreak/>
        <w:t>Abstract</w:t>
      </w:r>
    </w:p>
    <w:p w14:paraId="47288F81" w14:textId="77777777" w:rsidR="000D1981" w:rsidRDefault="00C812A5" w:rsidP="0025588F">
      <w:r>
        <w:t xml:space="preserve">The main goal of this thesis is to design </w:t>
      </w:r>
      <w:r w:rsidR="007A3F10">
        <w:t xml:space="preserve">low-cost </w:t>
      </w:r>
      <w:r>
        <w:t xml:space="preserve">approaches </w:t>
      </w:r>
      <w:r w:rsidR="00C93E68">
        <w:t>for data acquisition</w:t>
      </w:r>
      <w:r w:rsidR="000D1981">
        <w:t>, especially digits,</w:t>
      </w:r>
      <w:r>
        <w:t xml:space="preserve"> from patient monitor via camera</w:t>
      </w:r>
      <w:r w:rsidR="000D1981">
        <w:t xml:space="preserve"> in real-time</w:t>
      </w:r>
      <w:r>
        <w:t xml:space="preserve">. </w:t>
      </w:r>
      <w:r w:rsidR="0039792C">
        <w:t>Designed</w:t>
      </w:r>
      <w:r>
        <w:t xml:space="preserve"> approaches should be </w:t>
      </w:r>
      <w:r w:rsidR="000D1981">
        <w:t xml:space="preserve">independent to type and brand of the monitor. </w:t>
      </w:r>
      <w:r w:rsidR="00AF44B5">
        <w:t>Both</w:t>
      </w:r>
      <w:r w:rsidR="000D1981">
        <w:t xml:space="preserve"> of these approaches will be decomposed in separated steps like preprocessing, segmentation, selectio</w:t>
      </w:r>
      <w:r w:rsidR="00C93E68">
        <w:t xml:space="preserve">n of candidates, classification, </w:t>
      </w:r>
      <w:r w:rsidR="000D1981">
        <w:t xml:space="preserve">etc. For these steps will be mentioned different methods and </w:t>
      </w:r>
      <w:r w:rsidR="00D513F0">
        <w:t xml:space="preserve">their use </w:t>
      </w:r>
      <w:r w:rsidR="0039792C">
        <w:t xml:space="preserve">will be </w:t>
      </w:r>
      <w:r w:rsidR="00D513F0">
        <w:t>demonstrated</w:t>
      </w:r>
      <w:r w:rsidR="000D1981">
        <w:t xml:space="preserve"> direct</w:t>
      </w:r>
      <w:r w:rsidR="00AF44B5">
        <w:t>ly</w:t>
      </w:r>
      <w:r w:rsidR="000D1981">
        <w:t xml:space="preserve"> on actual figure of patient monitor. Next</w:t>
      </w:r>
      <w:r w:rsidR="00AF44B5">
        <w:t xml:space="preserve"> part</w:t>
      </w:r>
      <w:r w:rsidR="000D1981">
        <w:t xml:space="preserve"> is implementation one of these approaches</w:t>
      </w:r>
      <w:r w:rsidR="0039792C">
        <w:t>,</w:t>
      </w:r>
      <w:r w:rsidR="000D1981">
        <w:t xml:space="preserve"> with </w:t>
      </w:r>
      <w:r w:rsidR="0039792C">
        <w:t>suitably selected</w:t>
      </w:r>
      <w:r w:rsidR="000D1981">
        <w:t xml:space="preserve"> methods</w:t>
      </w:r>
      <w:r w:rsidR="0039792C">
        <w:t>,</w:t>
      </w:r>
      <w:r w:rsidR="000D1981">
        <w:t xml:space="preserve"> as a standalone application in </w:t>
      </w:r>
      <w:r w:rsidR="0039792C">
        <w:t xml:space="preserve">programming language </w:t>
      </w:r>
      <w:r w:rsidR="000D1981">
        <w:t xml:space="preserve">C#. This application will extract digits from </w:t>
      </w:r>
      <w:r w:rsidR="0039792C">
        <w:t xml:space="preserve">captured </w:t>
      </w:r>
      <w:r w:rsidR="000D1981">
        <w:t>patient monitor and classify them if it’s possible.</w:t>
      </w:r>
      <w:r w:rsidR="002B1385">
        <w:t xml:space="preserve"> Also this application will </w:t>
      </w:r>
      <w:r w:rsidR="002B1385" w:rsidRPr="002B1385">
        <w:t>be able to deal with common situations in a room where</w:t>
      </w:r>
      <w:r w:rsidR="002B1385">
        <w:t xml:space="preserve"> the patient monitor is located like covering, change of light conditions or gently moving with patient monitor.</w:t>
      </w:r>
      <w:r w:rsidR="000D1981">
        <w:t xml:space="preserve"> After the implementation application will be tested under different conditions and</w:t>
      </w:r>
      <w:r w:rsidR="00D513F0">
        <w:t xml:space="preserve"> we</w:t>
      </w:r>
      <w:r w:rsidR="000D1981">
        <w:t xml:space="preserve"> discuss possible extensions like curve extraction or multi-camera approach. At the beginning I will mentioned all current solution for data acquisition from patient monitor at the moment.</w:t>
      </w:r>
    </w:p>
    <w:p w14:paraId="7A1618A2" w14:textId="77777777" w:rsidR="0039792C" w:rsidRPr="0006289B" w:rsidRDefault="0039792C" w:rsidP="0006289B">
      <w:r>
        <w:t>Keyword</w:t>
      </w:r>
      <w:r w:rsidR="0006289B">
        <w:t>s</w:t>
      </w:r>
      <w:r>
        <w:t>: patient monitor, real-time, data acquisition, camera, OCR</w:t>
      </w:r>
    </w:p>
    <w:p w14:paraId="3CBBF7B6" w14:textId="77777777" w:rsidR="000D1981" w:rsidRDefault="000D1981" w:rsidP="0025588F"/>
    <w:p w14:paraId="121ADA83" w14:textId="77777777" w:rsidR="0025588F" w:rsidRDefault="0025588F" w:rsidP="000D1981">
      <w:pPr>
        <w:rPr>
          <w:rFonts w:asciiTheme="majorHAnsi" w:eastAsiaTheme="majorEastAsia" w:hAnsiTheme="majorHAnsi" w:cstheme="majorBidi"/>
          <w:spacing w:val="-10"/>
          <w:kern w:val="28"/>
          <w:sz w:val="72"/>
          <w:szCs w:val="72"/>
        </w:rPr>
      </w:pPr>
      <w:r>
        <w:br w:type="page"/>
      </w:r>
    </w:p>
    <w:p w14:paraId="2B3D7B74" w14:textId="77777777" w:rsidR="00174F04" w:rsidRDefault="006B2BF6" w:rsidP="006B2BF6">
      <w:pPr>
        <w:pStyle w:val="Title"/>
      </w:pPr>
      <w:r>
        <w:lastRenderedPageBreak/>
        <w:t>Content</w:t>
      </w:r>
      <w:r w:rsidR="00174F04">
        <w:t>s</w:t>
      </w:r>
    </w:p>
    <w:sdt>
      <w:sdtPr>
        <w:rPr>
          <w:rFonts w:asciiTheme="minorHAnsi" w:eastAsiaTheme="minorEastAsia" w:hAnsiTheme="minorHAnsi" w:cstheme="minorBidi"/>
          <w:b/>
          <w:bCs/>
          <w:smallCaps/>
          <w:color w:val="auto"/>
          <w:sz w:val="22"/>
          <w:szCs w:val="22"/>
        </w:rPr>
        <w:id w:val="-1253501831"/>
        <w:docPartObj>
          <w:docPartGallery w:val="Table of Contents"/>
          <w:docPartUnique/>
        </w:docPartObj>
      </w:sdtPr>
      <w:sdtEndPr>
        <w:rPr>
          <w:b w:val="0"/>
          <w:bCs w:val="0"/>
          <w:smallCaps w:val="0"/>
          <w:noProof/>
        </w:rPr>
      </w:sdtEndPr>
      <w:sdtContent>
        <w:p w14:paraId="70B5DCE4" w14:textId="3C3EBE5E" w:rsidR="00127CB6" w:rsidRDefault="00127CB6" w:rsidP="003A553B">
          <w:pPr>
            <w:pStyle w:val="Title"/>
          </w:pPr>
        </w:p>
        <w:p w14:paraId="701A1BA8" w14:textId="77777777" w:rsidR="008C7BFB" w:rsidRDefault="00127CB6">
          <w:pPr>
            <w:pStyle w:val="TOC1"/>
            <w:tabs>
              <w:tab w:val="left" w:pos="440"/>
              <w:tab w:val="right" w:leader="dot" w:pos="9350"/>
            </w:tabs>
            <w:rPr>
              <w:rFonts w:cstheme="minorBidi"/>
              <w:noProof/>
              <w:lang w:val="cs-CZ" w:eastAsia="cs-CZ"/>
            </w:rPr>
          </w:pPr>
          <w:r>
            <w:fldChar w:fldCharType="begin"/>
          </w:r>
          <w:r>
            <w:instrText xml:space="preserve"> TOC \o "1-3" \h \z \u </w:instrText>
          </w:r>
          <w:r>
            <w:fldChar w:fldCharType="separate"/>
          </w:r>
          <w:hyperlink w:anchor="_Toc471250831" w:history="1">
            <w:r w:rsidR="008C7BFB" w:rsidRPr="00842871">
              <w:rPr>
                <w:rStyle w:val="Hyperlink"/>
                <w:noProof/>
              </w:rPr>
              <w:t>1</w:t>
            </w:r>
            <w:r w:rsidR="008C7BFB">
              <w:rPr>
                <w:rFonts w:cstheme="minorBidi"/>
                <w:noProof/>
                <w:lang w:val="cs-CZ" w:eastAsia="cs-CZ"/>
              </w:rPr>
              <w:tab/>
            </w:r>
            <w:r w:rsidR="008C7BFB" w:rsidRPr="00842871">
              <w:rPr>
                <w:rStyle w:val="Hyperlink"/>
                <w:noProof/>
              </w:rPr>
              <w:t>Introduction</w:t>
            </w:r>
            <w:r w:rsidR="008C7BFB">
              <w:rPr>
                <w:noProof/>
                <w:webHidden/>
              </w:rPr>
              <w:tab/>
            </w:r>
            <w:r w:rsidR="008C7BFB">
              <w:rPr>
                <w:noProof/>
                <w:webHidden/>
              </w:rPr>
              <w:fldChar w:fldCharType="begin"/>
            </w:r>
            <w:r w:rsidR="008C7BFB">
              <w:rPr>
                <w:noProof/>
                <w:webHidden/>
              </w:rPr>
              <w:instrText xml:space="preserve"> PAGEREF _Toc471250831 \h </w:instrText>
            </w:r>
            <w:r w:rsidR="008C7BFB">
              <w:rPr>
                <w:noProof/>
                <w:webHidden/>
              </w:rPr>
            </w:r>
            <w:r w:rsidR="008C7BFB">
              <w:rPr>
                <w:noProof/>
                <w:webHidden/>
              </w:rPr>
              <w:fldChar w:fldCharType="separate"/>
            </w:r>
            <w:r w:rsidR="008C7BFB">
              <w:rPr>
                <w:noProof/>
                <w:webHidden/>
              </w:rPr>
              <w:t>1</w:t>
            </w:r>
            <w:r w:rsidR="008C7BFB">
              <w:rPr>
                <w:noProof/>
                <w:webHidden/>
              </w:rPr>
              <w:fldChar w:fldCharType="end"/>
            </w:r>
          </w:hyperlink>
        </w:p>
        <w:p w14:paraId="34A3F27E" w14:textId="77777777" w:rsidR="008C7BFB" w:rsidRDefault="00D42FAA">
          <w:pPr>
            <w:pStyle w:val="TOC1"/>
            <w:tabs>
              <w:tab w:val="left" w:pos="440"/>
              <w:tab w:val="right" w:leader="dot" w:pos="9350"/>
            </w:tabs>
            <w:rPr>
              <w:rFonts w:cstheme="minorBidi"/>
              <w:noProof/>
              <w:lang w:val="cs-CZ" w:eastAsia="cs-CZ"/>
            </w:rPr>
          </w:pPr>
          <w:hyperlink w:anchor="_Toc471250832" w:history="1">
            <w:r w:rsidR="008C7BFB" w:rsidRPr="00842871">
              <w:rPr>
                <w:rStyle w:val="Hyperlink"/>
                <w:noProof/>
              </w:rPr>
              <w:t>2</w:t>
            </w:r>
            <w:r w:rsidR="008C7BFB">
              <w:rPr>
                <w:rFonts w:cstheme="minorBidi"/>
                <w:noProof/>
                <w:lang w:val="cs-CZ" w:eastAsia="cs-CZ"/>
              </w:rPr>
              <w:tab/>
            </w:r>
            <w:r w:rsidR="008C7BFB" w:rsidRPr="00842871">
              <w:rPr>
                <w:rStyle w:val="Hyperlink"/>
                <w:noProof/>
              </w:rPr>
              <w:t>Patient monitor</w:t>
            </w:r>
            <w:r w:rsidR="008C7BFB">
              <w:rPr>
                <w:noProof/>
                <w:webHidden/>
              </w:rPr>
              <w:tab/>
            </w:r>
            <w:r w:rsidR="008C7BFB">
              <w:rPr>
                <w:noProof/>
                <w:webHidden/>
              </w:rPr>
              <w:fldChar w:fldCharType="begin"/>
            </w:r>
            <w:r w:rsidR="008C7BFB">
              <w:rPr>
                <w:noProof/>
                <w:webHidden/>
              </w:rPr>
              <w:instrText xml:space="preserve"> PAGEREF _Toc471250832 \h </w:instrText>
            </w:r>
            <w:r w:rsidR="008C7BFB">
              <w:rPr>
                <w:noProof/>
                <w:webHidden/>
              </w:rPr>
            </w:r>
            <w:r w:rsidR="008C7BFB">
              <w:rPr>
                <w:noProof/>
                <w:webHidden/>
              </w:rPr>
              <w:fldChar w:fldCharType="separate"/>
            </w:r>
            <w:r w:rsidR="008C7BFB">
              <w:rPr>
                <w:noProof/>
                <w:webHidden/>
              </w:rPr>
              <w:t>2</w:t>
            </w:r>
            <w:r w:rsidR="008C7BFB">
              <w:rPr>
                <w:noProof/>
                <w:webHidden/>
              </w:rPr>
              <w:fldChar w:fldCharType="end"/>
            </w:r>
          </w:hyperlink>
        </w:p>
        <w:p w14:paraId="109AAC5C" w14:textId="77777777" w:rsidR="008C7BFB" w:rsidRDefault="00D42FAA">
          <w:pPr>
            <w:pStyle w:val="TOC2"/>
            <w:tabs>
              <w:tab w:val="left" w:pos="880"/>
              <w:tab w:val="right" w:leader="dot" w:pos="9350"/>
            </w:tabs>
            <w:rPr>
              <w:rFonts w:cstheme="minorBidi"/>
              <w:noProof/>
              <w:lang w:val="cs-CZ" w:eastAsia="cs-CZ"/>
            </w:rPr>
          </w:pPr>
          <w:hyperlink w:anchor="_Toc471250833" w:history="1">
            <w:r w:rsidR="008C7BFB" w:rsidRPr="00842871">
              <w:rPr>
                <w:rStyle w:val="Hyperlink"/>
                <w:noProof/>
              </w:rPr>
              <w:t>2.1</w:t>
            </w:r>
            <w:r w:rsidR="008C7BFB">
              <w:rPr>
                <w:rFonts w:cstheme="minorBidi"/>
                <w:noProof/>
                <w:lang w:val="cs-CZ" w:eastAsia="cs-CZ"/>
              </w:rPr>
              <w:tab/>
            </w:r>
            <w:r w:rsidR="008C7BFB" w:rsidRPr="00842871">
              <w:rPr>
                <w:rStyle w:val="Hyperlink"/>
                <w:noProof/>
              </w:rPr>
              <w:t>Specification of patient monitor</w:t>
            </w:r>
            <w:r w:rsidR="008C7BFB">
              <w:rPr>
                <w:noProof/>
                <w:webHidden/>
              </w:rPr>
              <w:tab/>
            </w:r>
            <w:r w:rsidR="008C7BFB">
              <w:rPr>
                <w:noProof/>
                <w:webHidden/>
              </w:rPr>
              <w:fldChar w:fldCharType="begin"/>
            </w:r>
            <w:r w:rsidR="008C7BFB">
              <w:rPr>
                <w:noProof/>
                <w:webHidden/>
              </w:rPr>
              <w:instrText xml:space="preserve"> PAGEREF _Toc471250833 \h </w:instrText>
            </w:r>
            <w:r w:rsidR="008C7BFB">
              <w:rPr>
                <w:noProof/>
                <w:webHidden/>
              </w:rPr>
            </w:r>
            <w:r w:rsidR="008C7BFB">
              <w:rPr>
                <w:noProof/>
                <w:webHidden/>
              </w:rPr>
              <w:fldChar w:fldCharType="separate"/>
            </w:r>
            <w:r w:rsidR="008C7BFB">
              <w:rPr>
                <w:noProof/>
                <w:webHidden/>
              </w:rPr>
              <w:t>2</w:t>
            </w:r>
            <w:r w:rsidR="008C7BFB">
              <w:rPr>
                <w:noProof/>
                <w:webHidden/>
              </w:rPr>
              <w:fldChar w:fldCharType="end"/>
            </w:r>
          </w:hyperlink>
        </w:p>
        <w:p w14:paraId="18D2FE12" w14:textId="77777777" w:rsidR="008C7BFB" w:rsidRDefault="00D42FAA">
          <w:pPr>
            <w:pStyle w:val="TOC2"/>
            <w:tabs>
              <w:tab w:val="left" w:pos="880"/>
              <w:tab w:val="right" w:leader="dot" w:pos="9350"/>
            </w:tabs>
            <w:rPr>
              <w:rFonts w:cstheme="minorBidi"/>
              <w:noProof/>
              <w:lang w:val="cs-CZ" w:eastAsia="cs-CZ"/>
            </w:rPr>
          </w:pPr>
          <w:hyperlink w:anchor="_Toc471250834" w:history="1">
            <w:r w:rsidR="008C7BFB" w:rsidRPr="00842871">
              <w:rPr>
                <w:rStyle w:val="Hyperlink"/>
                <w:noProof/>
              </w:rPr>
              <w:t>2.2</w:t>
            </w:r>
            <w:r w:rsidR="008C7BFB">
              <w:rPr>
                <w:rFonts w:cstheme="minorBidi"/>
                <w:noProof/>
                <w:lang w:val="cs-CZ" w:eastAsia="cs-CZ"/>
              </w:rPr>
              <w:tab/>
            </w:r>
            <w:r w:rsidR="008C7BFB" w:rsidRPr="00842871">
              <w:rPr>
                <w:rStyle w:val="Hyperlink"/>
                <w:noProof/>
              </w:rPr>
              <w:t>Types of patient monitors</w:t>
            </w:r>
            <w:r w:rsidR="008C7BFB">
              <w:rPr>
                <w:noProof/>
                <w:webHidden/>
              </w:rPr>
              <w:tab/>
            </w:r>
            <w:r w:rsidR="008C7BFB">
              <w:rPr>
                <w:noProof/>
                <w:webHidden/>
              </w:rPr>
              <w:fldChar w:fldCharType="begin"/>
            </w:r>
            <w:r w:rsidR="008C7BFB">
              <w:rPr>
                <w:noProof/>
                <w:webHidden/>
              </w:rPr>
              <w:instrText xml:space="preserve"> PAGEREF _Toc471250834 \h </w:instrText>
            </w:r>
            <w:r w:rsidR="008C7BFB">
              <w:rPr>
                <w:noProof/>
                <w:webHidden/>
              </w:rPr>
            </w:r>
            <w:r w:rsidR="008C7BFB">
              <w:rPr>
                <w:noProof/>
                <w:webHidden/>
              </w:rPr>
              <w:fldChar w:fldCharType="separate"/>
            </w:r>
            <w:r w:rsidR="008C7BFB">
              <w:rPr>
                <w:noProof/>
                <w:webHidden/>
              </w:rPr>
              <w:t>3</w:t>
            </w:r>
            <w:r w:rsidR="008C7BFB">
              <w:rPr>
                <w:noProof/>
                <w:webHidden/>
              </w:rPr>
              <w:fldChar w:fldCharType="end"/>
            </w:r>
          </w:hyperlink>
        </w:p>
        <w:p w14:paraId="7169B84D" w14:textId="77777777" w:rsidR="008C7BFB" w:rsidRDefault="00D42FAA">
          <w:pPr>
            <w:pStyle w:val="TOC2"/>
            <w:tabs>
              <w:tab w:val="left" w:pos="880"/>
              <w:tab w:val="right" w:leader="dot" w:pos="9350"/>
            </w:tabs>
            <w:rPr>
              <w:rFonts w:cstheme="minorBidi"/>
              <w:noProof/>
              <w:lang w:val="cs-CZ" w:eastAsia="cs-CZ"/>
            </w:rPr>
          </w:pPr>
          <w:hyperlink w:anchor="_Toc471250835" w:history="1">
            <w:r w:rsidR="008C7BFB" w:rsidRPr="00842871">
              <w:rPr>
                <w:rStyle w:val="Hyperlink"/>
                <w:noProof/>
              </w:rPr>
              <w:t>2.3</w:t>
            </w:r>
            <w:r w:rsidR="008C7BFB">
              <w:rPr>
                <w:rFonts w:cstheme="minorBidi"/>
                <w:noProof/>
                <w:lang w:val="cs-CZ" w:eastAsia="cs-CZ"/>
              </w:rPr>
              <w:tab/>
            </w:r>
            <w:r w:rsidR="008C7BFB" w:rsidRPr="00842871">
              <w:rPr>
                <w:rStyle w:val="Hyperlink"/>
                <w:noProof/>
              </w:rPr>
              <w:t>Environment where we can find patient monitors</w:t>
            </w:r>
            <w:r w:rsidR="008C7BFB">
              <w:rPr>
                <w:noProof/>
                <w:webHidden/>
              </w:rPr>
              <w:tab/>
            </w:r>
            <w:r w:rsidR="008C7BFB">
              <w:rPr>
                <w:noProof/>
                <w:webHidden/>
              </w:rPr>
              <w:fldChar w:fldCharType="begin"/>
            </w:r>
            <w:r w:rsidR="008C7BFB">
              <w:rPr>
                <w:noProof/>
                <w:webHidden/>
              </w:rPr>
              <w:instrText xml:space="preserve"> PAGEREF _Toc471250835 \h </w:instrText>
            </w:r>
            <w:r w:rsidR="008C7BFB">
              <w:rPr>
                <w:noProof/>
                <w:webHidden/>
              </w:rPr>
            </w:r>
            <w:r w:rsidR="008C7BFB">
              <w:rPr>
                <w:noProof/>
                <w:webHidden/>
              </w:rPr>
              <w:fldChar w:fldCharType="separate"/>
            </w:r>
            <w:r w:rsidR="008C7BFB">
              <w:rPr>
                <w:noProof/>
                <w:webHidden/>
              </w:rPr>
              <w:t>3</w:t>
            </w:r>
            <w:r w:rsidR="008C7BFB">
              <w:rPr>
                <w:noProof/>
                <w:webHidden/>
              </w:rPr>
              <w:fldChar w:fldCharType="end"/>
            </w:r>
          </w:hyperlink>
        </w:p>
        <w:p w14:paraId="7FD051E9" w14:textId="77777777" w:rsidR="008C7BFB" w:rsidRDefault="00D42FAA">
          <w:pPr>
            <w:pStyle w:val="TOC1"/>
            <w:tabs>
              <w:tab w:val="left" w:pos="440"/>
              <w:tab w:val="right" w:leader="dot" w:pos="9350"/>
            </w:tabs>
            <w:rPr>
              <w:rFonts w:cstheme="minorBidi"/>
              <w:noProof/>
              <w:lang w:val="cs-CZ" w:eastAsia="cs-CZ"/>
            </w:rPr>
          </w:pPr>
          <w:hyperlink w:anchor="_Toc471250836" w:history="1">
            <w:r w:rsidR="008C7BFB" w:rsidRPr="00842871">
              <w:rPr>
                <w:rStyle w:val="Hyperlink"/>
                <w:noProof/>
              </w:rPr>
              <w:t>3</w:t>
            </w:r>
            <w:r w:rsidR="008C7BFB">
              <w:rPr>
                <w:rFonts w:cstheme="minorBidi"/>
                <w:noProof/>
                <w:lang w:val="cs-CZ" w:eastAsia="cs-CZ"/>
              </w:rPr>
              <w:tab/>
            </w:r>
            <w:r w:rsidR="008C7BFB" w:rsidRPr="00842871">
              <w:rPr>
                <w:rStyle w:val="Hyperlink"/>
                <w:noProof/>
              </w:rPr>
              <w:t>Main goals</w:t>
            </w:r>
            <w:r w:rsidR="008C7BFB">
              <w:rPr>
                <w:noProof/>
                <w:webHidden/>
              </w:rPr>
              <w:tab/>
            </w:r>
            <w:r w:rsidR="008C7BFB">
              <w:rPr>
                <w:noProof/>
                <w:webHidden/>
              </w:rPr>
              <w:fldChar w:fldCharType="begin"/>
            </w:r>
            <w:r w:rsidR="008C7BFB">
              <w:rPr>
                <w:noProof/>
                <w:webHidden/>
              </w:rPr>
              <w:instrText xml:space="preserve"> PAGEREF _Toc471250836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75E3663B" w14:textId="77777777" w:rsidR="008C7BFB" w:rsidRDefault="00D42FAA">
          <w:pPr>
            <w:pStyle w:val="TOC2"/>
            <w:tabs>
              <w:tab w:val="left" w:pos="880"/>
              <w:tab w:val="right" w:leader="dot" w:pos="9350"/>
            </w:tabs>
            <w:rPr>
              <w:rFonts w:cstheme="minorBidi"/>
              <w:noProof/>
              <w:lang w:val="cs-CZ" w:eastAsia="cs-CZ"/>
            </w:rPr>
          </w:pPr>
          <w:hyperlink w:anchor="_Toc471250837" w:history="1">
            <w:r w:rsidR="008C7BFB" w:rsidRPr="00842871">
              <w:rPr>
                <w:rStyle w:val="Hyperlink"/>
                <w:noProof/>
              </w:rPr>
              <w:t>3.1</w:t>
            </w:r>
            <w:r w:rsidR="008C7BFB">
              <w:rPr>
                <w:rFonts w:cstheme="minorBidi"/>
                <w:noProof/>
                <w:lang w:val="cs-CZ" w:eastAsia="cs-CZ"/>
              </w:rPr>
              <w:tab/>
            </w:r>
            <w:r w:rsidR="008C7BFB" w:rsidRPr="00842871">
              <w:rPr>
                <w:rStyle w:val="Hyperlink"/>
                <w:noProof/>
              </w:rPr>
              <w:t>Sum of actual solutions of data acquisition process from patient monitor</w:t>
            </w:r>
            <w:r w:rsidR="008C7BFB">
              <w:rPr>
                <w:noProof/>
                <w:webHidden/>
              </w:rPr>
              <w:tab/>
            </w:r>
            <w:r w:rsidR="008C7BFB">
              <w:rPr>
                <w:noProof/>
                <w:webHidden/>
              </w:rPr>
              <w:fldChar w:fldCharType="begin"/>
            </w:r>
            <w:r w:rsidR="008C7BFB">
              <w:rPr>
                <w:noProof/>
                <w:webHidden/>
              </w:rPr>
              <w:instrText xml:space="preserve"> PAGEREF _Toc471250837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2FD5D8C0" w14:textId="77777777" w:rsidR="008C7BFB" w:rsidRDefault="00D42FAA">
          <w:pPr>
            <w:pStyle w:val="TOC2"/>
            <w:tabs>
              <w:tab w:val="left" w:pos="880"/>
              <w:tab w:val="right" w:leader="dot" w:pos="9350"/>
            </w:tabs>
            <w:rPr>
              <w:rFonts w:cstheme="minorBidi"/>
              <w:noProof/>
              <w:lang w:val="cs-CZ" w:eastAsia="cs-CZ"/>
            </w:rPr>
          </w:pPr>
          <w:hyperlink w:anchor="_Toc471250838" w:history="1">
            <w:r w:rsidR="008C7BFB" w:rsidRPr="00842871">
              <w:rPr>
                <w:rStyle w:val="Hyperlink"/>
                <w:noProof/>
              </w:rPr>
              <w:t>3.2</w:t>
            </w:r>
            <w:r w:rsidR="008C7BFB">
              <w:rPr>
                <w:rFonts w:cstheme="minorBidi"/>
                <w:noProof/>
                <w:lang w:val="cs-CZ" w:eastAsia="cs-CZ"/>
              </w:rPr>
              <w:tab/>
            </w:r>
            <w:r w:rsidR="008C7BFB" w:rsidRPr="00842871">
              <w:rPr>
                <w:rStyle w:val="Hyperlink"/>
                <w:noProof/>
              </w:rPr>
              <w:t>Design a approaches for data acquisition via camera</w:t>
            </w:r>
            <w:r w:rsidR="008C7BFB">
              <w:rPr>
                <w:noProof/>
                <w:webHidden/>
              </w:rPr>
              <w:tab/>
            </w:r>
            <w:r w:rsidR="008C7BFB">
              <w:rPr>
                <w:noProof/>
                <w:webHidden/>
              </w:rPr>
              <w:fldChar w:fldCharType="begin"/>
            </w:r>
            <w:r w:rsidR="008C7BFB">
              <w:rPr>
                <w:noProof/>
                <w:webHidden/>
              </w:rPr>
              <w:instrText xml:space="preserve"> PAGEREF _Toc471250838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39E90635" w14:textId="77777777" w:rsidR="008C7BFB" w:rsidRDefault="00D42FAA">
          <w:pPr>
            <w:pStyle w:val="TOC2"/>
            <w:tabs>
              <w:tab w:val="left" w:pos="880"/>
              <w:tab w:val="right" w:leader="dot" w:pos="9350"/>
            </w:tabs>
            <w:rPr>
              <w:rFonts w:cstheme="minorBidi"/>
              <w:noProof/>
              <w:lang w:val="cs-CZ" w:eastAsia="cs-CZ"/>
            </w:rPr>
          </w:pPr>
          <w:hyperlink w:anchor="_Toc471250839" w:history="1">
            <w:r w:rsidR="008C7BFB" w:rsidRPr="00842871">
              <w:rPr>
                <w:rStyle w:val="Hyperlink"/>
                <w:noProof/>
              </w:rPr>
              <w:t>3.3</w:t>
            </w:r>
            <w:r w:rsidR="008C7BFB">
              <w:rPr>
                <w:rFonts w:cstheme="minorBidi"/>
                <w:noProof/>
                <w:lang w:val="cs-CZ" w:eastAsia="cs-CZ"/>
              </w:rPr>
              <w:tab/>
            </w:r>
            <w:r w:rsidR="008C7BFB" w:rsidRPr="00842871">
              <w:rPr>
                <w:rStyle w:val="Hyperlink"/>
                <w:noProof/>
              </w:rPr>
              <w:t>Analysis of selected approach</w:t>
            </w:r>
            <w:r w:rsidR="008C7BFB">
              <w:rPr>
                <w:noProof/>
                <w:webHidden/>
              </w:rPr>
              <w:tab/>
            </w:r>
            <w:r w:rsidR="008C7BFB">
              <w:rPr>
                <w:noProof/>
                <w:webHidden/>
              </w:rPr>
              <w:fldChar w:fldCharType="begin"/>
            </w:r>
            <w:r w:rsidR="008C7BFB">
              <w:rPr>
                <w:noProof/>
                <w:webHidden/>
              </w:rPr>
              <w:instrText xml:space="preserve"> PAGEREF _Toc471250839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3B9FEB88" w14:textId="77777777" w:rsidR="008C7BFB" w:rsidRDefault="00D42FAA">
          <w:pPr>
            <w:pStyle w:val="TOC2"/>
            <w:tabs>
              <w:tab w:val="left" w:pos="880"/>
              <w:tab w:val="right" w:leader="dot" w:pos="9350"/>
            </w:tabs>
            <w:rPr>
              <w:rFonts w:cstheme="minorBidi"/>
              <w:noProof/>
              <w:lang w:val="cs-CZ" w:eastAsia="cs-CZ"/>
            </w:rPr>
          </w:pPr>
          <w:hyperlink w:anchor="_Toc471250840" w:history="1">
            <w:r w:rsidR="008C7BFB" w:rsidRPr="00842871">
              <w:rPr>
                <w:rStyle w:val="Hyperlink"/>
                <w:noProof/>
              </w:rPr>
              <w:t>3.4</w:t>
            </w:r>
            <w:r w:rsidR="008C7BFB">
              <w:rPr>
                <w:rFonts w:cstheme="minorBidi"/>
                <w:noProof/>
                <w:lang w:val="cs-CZ" w:eastAsia="cs-CZ"/>
              </w:rPr>
              <w:tab/>
            </w:r>
            <w:r w:rsidR="008C7BFB" w:rsidRPr="00842871">
              <w:rPr>
                <w:rStyle w:val="Hyperlink"/>
                <w:noProof/>
              </w:rPr>
              <w:t>Implementation of selected approach</w:t>
            </w:r>
            <w:r w:rsidR="008C7BFB">
              <w:rPr>
                <w:noProof/>
                <w:webHidden/>
              </w:rPr>
              <w:tab/>
            </w:r>
            <w:r w:rsidR="008C7BFB">
              <w:rPr>
                <w:noProof/>
                <w:webHidden/>
              </w:rPr>
              <w:fldChar w:fldCharType="begin"/>
            </w:r>
            <w:r w:rsidR="008C7BFB">
              <w:rPr>
                <w:noProof/>
                <w:webHidden/>
              </w:rPr>
              <w:instrText xml:space="preserve"> PAGEREF _Toc471250840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011B96CE" w14:textId="77777777" w:rsidR="008C7BFB" w:rsidRDefault="00D42FAA">
          <w:pPr>
            <w:pStyle w:val="TOC2"/>
            <w:tabs>
              <w:tab w:val="left" w:pos="880"/>
              <w:tab w:val="right" w:leader="dot" w:pos="9350"/>
            </w:tabs>
            <w:rPr>
              <w:rFonts w:cstheme="minorBidi"/>
              <w:noProof/>
              <w:lang w:val="cs-CZ" w:eastAsia="cs-CZ"/>
            </w:rPr>
          </w:pPr>
          <w:hyperlink w:anchor="_Toc471250841" w:history="1">
            <w:r w:rsidR="008C7BFB" w:rsidRPr="00842871">
              <w:rPr>
                <w:rStyle w:val="Hyperlink"/>
                <w:noProof/>
              </w:rPr>
              <w:t>3.5</w:t>
            </w:r>
            <w:r w:rsidR="008C7BFB">
              <w:rPr>
                <w:rFonts w:cstheme="minorBidi"/>
                <w:noProof/>
                <w:lang w:val="cs-CZ" w:eastAsia="cs-CZ"/>
              </w:rPr>
              <w:tab/>
            </w:r>
            <w:r w:rsidR="008C7BFB" w:rsidRPr="00842871">
              <w:rPr>
                <w:rStyle w:val="Hyperlink"/>
                <w:noProof/>
              </w:rPr>
              <w:t>Experiments on selected approach</w:t>
            </w:r>
            <w:r w:rsidR="008C7BFB">
              <w:rPr>
                <w:noProof/>
                <w:webHidden/>
              </w:rPr>
              <w:tab/>
            </w:r>
            <w:r w:rsidR="008C7BFB">
              <w:rPr>
                <w:noProof/>
                <w:webHidden/>
              </w:rPr>
              <w:fldChar w:fldCharType="begin"/>
            </w:r>
            <w:r w:rsidR="008C7BFB">
              <w:rPr>
                <w:noProof/>
                <w:webHidden/>
              </w:rPr>
              <w:instrText xml:space="preserve"> PAGEREF _Toc471250841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1A74FA83" w14:textId="77777777" w:rsidR="008C7BFB" w:rsidRDefault="00D42FAA">
          <w:pPr>
            <w:pStyle w:val="TOC2"/>
            <w:tabs>
              <w:tab w:val="left" w:pos="880"/>
              <w:tab w:val="right" w:leader="dot" w:pos="9350"/>
            </w:tabs>
            <w:rPr>
              <w:rFonts w:cstheme="minorBidi"/>
              <w:noProof/>
              <w:lang w:val="cs-CZ" w:eastAsia="cs-CZ"/>
            </w:rPr>
          </w:pPr>
          <w:hyperlink w:anchor="_Toc471250842" w:history="1">
            <w:r w:rsidR="008C7BFB" w:rsidRPr="00842871">
              <w:rPr>
                <w:rStyle w:val="Hyperlink"/>
                <w:noProof/>
              </w:rPr>
              <w:t>3.6</w:t>
            </w:r>
            <w:r w:rsidR="008C7BFB">
              <w:rPr>
                <w:rFonts w:cstheme="minorBidi"/>
                <w:noProof/>
                <w:lang w:val="cs-CZ" w:eastAsia="cs-CZ"/>
              </w:rPr>
              <w:tab/>
            </w:r>
            <w:r w:rsidR="008C7BFB" w:rsidRPr="00842871">
              <w:rPr>
                <w:rStyle w:val="Hyperlink"/>
                <w:noProof/>
              </w:rPr>
              <w:t>Discus possible enchantments of application</w:t>
            </w:r>
            <w:r w:rsidR="008C7BFB">
              <w:rPr>
                <w:noProof/>
                <w:webHidden/>
              </w:rPr>
              <w:tab/>
            </w:r>
            <w:r w:rsidR="008C7BFB">
              <w:rPr>
                <w:noProof/>
                <w:webHidden/>
              </w:rPr>
              <w:fldChar w:fldCharType="begin"/>
            </w:r>
            <w:r w:rsidR="008C7BFB">
              <w:rPr>
                <w:noProof/>
                <w:webHidden/>
              </w:rPr>
              <w:instrText xml:space="preserve"> PAGEREF _Toc471250842 \h </w:instrText>
            </w:r>
            <w:r w:rsidR="008C7BFB">
              <w:rPr>
                <w:noProof/>
                <w:webHidden/>
              </w:rPr>
            </w:r>
            <w:r w:rsidR="008C7BFB">
              <w:rPr>
                <w:noProof/>
                <w:webHidden/>
              </w:rPr>
              <w:fldChar w:fldCharType="separate"/>
            </w:r>
            <w:r w:rsidR="008C7BFB">
              <w:rPr>
                <w:noProof/>
                <w:webHidden/>
              </w:rPr>
              <w:t>5</w:t>
            </w:r>
            <w:r w:rsidR="008C7BFB">
              <w:rPr>
                <w:noProof/>
                <w:webHidden/>
              </w:rPr>
              <w:fldChar w:fldCharType="end"/>
            </w:r>
          </w:hyperlink>
        </w:p>
        <w:p w14:paraId="14BB245F" w14:textId="77777777" w:rsidR="008C7BFB" w:rsidRDefault="00D42FAA">
          <w:pPr>
            <w:pStyle w:val="TOC1"/>
            <w:tabs>
              <w:tab w:val="left" w:pos="440"/>
              <w:tab w:val="right" w:leader="dot" w:pos="9350"/>
            </w:tabs>
            <w:rPr>
              <w:rFonts w:cstheme="minorBidi"/>
              <w:noProof/>
              <w:lang w:val="cs-CZ" w:eastAsia="cs-CZ"/>
            </w:rPr>
          </w:pPr>
          <w:hyperlink w:anchor="_Toc471250843" w:history="1">
            <w:r w:rsidR="008C7BFB" w:rsidRPr="00842871">
              <w:rPr>
                <w:rStyle w:val="Hyperlink"/>
                <w:noProof/>
              </w:rPr>
              <w:t>4</w:t>
            </w:r>
            <w:r w:rsidR="008C7BFB">
              <w:rPr>
                <w:rFonts w:cstheme="minorBidi"/>
                <w:noProof/>
                <w:lang w:val="cs-CZ" w:eastAsia="cs-CZ"/>
              </w:rPr>
              <w:tab/>
            </w:r>
            <w:r w:rsidR="008C7BFB" w:rsidRPr="00842871">
              <w:rPr>
                <w:rStyle w:val="Hyperlink"/>
                <w:noProof/>
              </w:rPr>
              <w:t>Current solutions</w:t>
            </w:r>
            <w:r w:rsidR="008C7BFB">
              <w:rPr>
                <w:noProof/>
                <w:webHidden/>
              </w:rPr>
              <w:tab/>
            </w:r>
            <w:r w:rsidR="008C7BFB">
              <w:rPr>
                <w:noProof/>
                <w:webHidden/>
              </w:rPr>
              <w:fldChar w:fldCharType="begin"/>
            </w:r>
            <w:r w:rsidR="008C7BFB">
              <w:rPr>
                <w:noProof/>
                <w:webHidden/>
              </w:rPr>
              <w:instrText xml:space="preserve"> PAGEREF _Toc471250843 \h </w:instrText>
            </w:r>
            <w:r w:rsidR="008C7BFB">
              <w:rPr>
                <w:noProof/>
                <w:webHidden/>
              </w:rPr>
            </w:r>
            <w:r w:rsidR="008C7BFB">
              <w:rPr>
                <w:noProof/>
                <w:webHidden/>
              </w:rPr>
              <w:fldChar w:fldCharType="separate"/>
            </w:r>
            <w:r w:rsidR="008C7BFB">
              <w:rPr>
                <w:noProof/>
                <w:webHidden/>
              </w:rPr>
              <w:t>6</w:t>
            </w:r>
            <w:r w:rsidR="008C7BFB">
              <w:rPr>
                <w:noProof/>
                <w:webHidden/>
              </w:rPr>
              <w:fldChar w:fldCharType="end"/>
            </w:r>
          </w:hyperlink>
        </w:p>
        <w:p w14:paraId="6A6F1901" w14:textId="77777777" w:rsidR="008C7BFB" w:rsidRDefault="00D42FAA">
          <w:pPr>
            <w:pStyle w:val="TOC2"/>
            <w:tabs>
              <w:tab w:val="left" w:pos="880"/>
              <w:tab w:val="right" w:leader="dot" w:pos="9350"/>
            </w:tabs>
            <w:rPr>
              <w:rFonts w:cstheme="minorBidi"/>
              <w:noProof/>
              <w:lang w:val="cs-CZ" w:eastAsia="cs-CZ"/>
            </w:rPr>
          </w:pPr>
          <w:hyperlink w:anchor="_Toc471250844" w:history="1">
            <w:r w:rsidR="008C7BFB" w:rsidRPr="00842871">
              <w:rPr>
                <w:rStyle w:val="Hyperlink"/>
                <w:noProof/>
              </w:rPr>
              <w:t>4.1</w:t>
            </w:r>
            <w:r w:rsidR="008C7BFB">
              <w:rPr>
                <w:rFonts w:cstheme="minorBidi"/>
                <w:noProof/>
                <w:lang w:val="cs-CZ" w:eastAsia="cs-CZ"/>
              </w:rPr>
              <w:tab/>
            </w:r>
            <w:r w:rsidR="008C7BFB" w:rsidRPr="00842871">
              <w:rPr>
                <w:rStyle w:val="Hyperlink"/>
                <w:noProof/>
              </w:rPr>
              <w:t>Storage directly in patient monitor</w:t>
            </w:r>
            <w:r w:rsidR="008C7BFB">
              <w:rPr>
                <w:noProof/>
                <w:webHidden/>
              </w:rPr>
              <w:tab/>
            </w:r>
            <w:r w:rsidR="008C7BFB">
              <w:rPr>
                <w:noProof/>
                <w:webHidden/>
              </w:rPr>
              <w:fldChar w:fldCharType="begin"/>
            </w:r>
            <w:r w:rsidR="008C7BFB">
              <w:rPr>
                <w:noProof/>
                <w:webHidden/>
              </w:rPr>
              <w:instrText xml:space="preserve"> PAGEREF _Toc471250844 \h </w:instrText>
            </w:r>
            <w:r w:rsidR="008C7BFB">
              <w:rPr>
                <w:noProof/>
                <w:webHidden/>
              </w:rPr>
            </w:r>
            <w:r w:rsidR="008C7BFB">
              <w:rPr>
                <w:noProof/>
                <w:webHidden/>
              </w:rPr>
              <w:fldChar w:fldCharType="separate"/>
            </w:r>
            <w:r w:rsidR="008C7BFB">
              <w:rPr>
                <w:noProof/>
                <w:webHidden/>
              </w:rPr>
              <w:t>6</w:t>
            </w:r>
            <w:r w:rsidR="008C7BFB">
              <w:rPr>
                <w:noProof/>
                <w:webHidden/>
              </w:rPr>
              <w:fldChar w:fldCharType="end"/>
            </w:r>
          </w:hyperlink>
        </w:p>
        <w:p w14:paraId="431F1E4E" w14:textId="77777777" w:rsidR="008C7BFB" w:rsidRDefault="00D42FAA">
          <w:pPr>
            <w:pStyle w:val="TOC2"/>
            <w:tabs>
              <w:tab w:val="left" w:pos="880"/>
              <w:tab w:val="right" w:leader="dot" w:pos="9350"/>
            </w:tabs>
            <w:rPr>
              <w:rFonts w:cstheme="minorBidi"/>
              <w:noProof/>
              <w:lang w:val="cs-CZ" w:eastAsia="cs-CZ"/>
            </w:rPr>
          </w:pPr>
          <w:hyperlink w:anchor="_Toc471250845" w:history="1">
            <w:r w:rsidR="008C7BFB" w:rsidRPr="00842871">
              <w:rPr>
                <w:rStyle w:val="Hyperlink"/>
                <w:noProof/>
              </w:rPr>
              <w:t>4.2</w:t>
            </w:r>
            <w:r w:rsidR="008C7BFB">
              <w:rPr>
                <w:rFonts w:cstheme="minorBidi"/>
                <w:noProof/>
                <w:lang w:val="cs-CZ" w:eastAsia="cs-CZ"/>
              </w:rPr>
              <w:tab/>
            </w:r>
            <w:r w:rsidR="008C7BFB" w:rsidRPr="00842871">
              <w:rPr>
                <w:rStyle w:val="Hyperlink"/>
                <w:noProof/>
              </w:rPr>
              <w:t>Real time cable approach</w:t>
            </w:r>
            <w:r w:rsidR="008C7BFB">
              <w:rPr>
                <w:noProof/>
                <w:webHidden/>
              </w:rPr>
              <w:tab/>
            </w:r>
            <w:r w:rsidR="008C7BFB">
              <w:rPr>
                <w:noProof/>
                <w:webHidden/>
              </w:rPr>
              <w:fldChar w:fldCharType="begin"/>
            </w:r>
            <w:r w:rsidR="008C7BFB">
              <w:rPr>
                <w:noProof/>
                <w:webHidden/>
              </w:rPr>
              <w:instrText xml:space="preserve"> PAGEREF _Toc471250845 \h </w:instrText>
            </w:r>
            <w:r w:rsidR="008C7BFB">
              <w:rPr>
                <w:noProof/>
                <w:webHidden/>
              </w:rPr>
            </w:r>
            <w:r w:rsidR="008C7BFB">
              <w:rPr>
                <w:noProof/>
                <w:webHidden/>
              </w:rPr>
              <w:fldChar w:fldCharType="separate"/>
            </w:r>
            <w:r w:rsidR="008C7BFB">
              <w:rPr>
                <w:noProof/>
                <w:webHidden/>
              </w:rPr>
              <w:t>6</w:t>
            </w:r>
            <w:r w:rsidR="008C7BFB">
              <w:rPr>
                <w:noProof/>
                <w:webHidden/>
              </w:rPr>
              <w:fldChar w:fldCharType="end"/>
            </w:r>
          </w:hyperlink>
        </w:p>
        <w:p w14:paraId="1BDA7DE4" w14:textId="77777777" w:rsidR="008C7BFB" w:rsidRDefault="00D42FAA">
          <w:pPr>
            <w:pStyle w:val="TOC2"/>
            <w:tabs>
              <w:tab w:val="left" w:pos="880"/>
              <w:tab w:val="right" w:leader="dot" w:pos="9350"/>
            </w:tabs>
            <w:rPr>
              <w:rFonts w:cstheme="minorBidi"/>
              <w:noProof/>
              <w:lang w:val="cs-CZ" w:eastAsia="cs-CZ"/>
            </w:rPr>
          </w:pPr>
          <w:hyperlink w:anchor="_Toc471250846" w:history="1">
            <w:r w:rsidR="008C7BFB" w:rsidRPr="00842871">
              <w:rPr>
                <w:rStyle w:val="Hyperlink"/>
                <w:noProof/>
              </w:rPr>
              <w:t>4.3</w:t>
            </w:r>
            <w:r w:rsidR="008C7BFB">
              <w:rPr>
                <w:rFonts w:cstheme="minorBidi"/>
                <w:noProof/>
                <w:lang w:val="cs-CZ" w:eastAsia="cs-CZ"/>
              </w:rPr>
              <w:tab/>
            </w:r>
            <w:r w:rsidR="008C7BFB" w:rsidRPr="00842871">
              <w:rPr>
                <w:rStyle w:val="Hyperlink"/>
                <w:noProof/>
              </w:rPr>
              <w:t>Optical data acquisition from patient monitors</w:t>
            </w:r>
            <w:r w:rsidR="008C7BFB">
              <w:rPr>
                <w:noProof/>
                <w:webHidden/>
              </w:rPr>
              <w:tab/>
            </w:r>
            <w:r w:rsidR="008C7BFB">
              <w:rPr>
                <w:noProof/>
                <w:webHidden/>
              </w:rPr>
              <w:fldChar w:fldCharType="begin"/>
            </w:r>
            <w:r w:rsidR="008C7BFB">
              <w:rPr>
                <w:noProof/>
                <w:webHidden/>
              </w:rPr>
              <w:instrText xml:space="preserve"> PAGEREF _Toc471250846 \h </w:instrText>
            </w:r>
            <w:r w:rsidR="008C7BFB">
              <w:rPr>
                <w:noProof/>
                <w:webHidden/>
              </w:rPr>
            </w:r>
            <w:r w:rsidR="008C7BFB">
              <w:rPr>
                <w:noProof/>
                <w:webHidden/>
              </w:rPr>
              <w:fldChar w:fldCharType="separate"/>
            </w:r>
            <w:r w:rsidR="008C7BFB">
              <w:rPr>
                <w:noProof/>
                <w:webHidden/>
              </w:rPr>
              <w:t>7</w:t>
            </w:r>
            <w:r w:rsidR="008C7BFB">
              <w:rPr>
                <w:noProof/>
                <w:webHidden/>
              </w:rPr>
              <w:fldChar w:fldCharType="end"/>
            </w:r>
          </w:hyperlink>
        </w:p>
        <w:p w14:paraId="281C485B" w14:textId="77777777" w:rsidR="008C7BFB" w:rsidRDefault="00D42FAA">
          <w:pPr>
            <w:pStyle w:val="TOC3"/>
            <w:tabs>
              <w:tab w:val="left" w:pos="1320"/>
              <w:tab w:val="right" w:leader="dot" w:pos="9350"/>
            </w:tabs>
            <w:rPr>
              <w:rFonts w:cstheme="minorBidi"/>
              <w:noProof/>
              <w:lang w:val="cs-CZ" w:eastAsia="cs-CZ"/>
            </w:rPr>
          </w:pPr>
          <w:hyperlink w:anchor="_Toc471250847" w:history="1">
            <w:r w:rsidR="008C7BFB" w:rsidRPr="00842871">
              <w:rPr>
                <w:rStyle w:val="Hyperlink"/>
                <w:noProof/>
              </w:rPr>
              <w:t>4.3.1</w:t>
            </w:r>
            <w:r w:rsidR="008C7BFB">
              <w:rPr>
                <w:rFonts w:cstheme="minorBidi"/>
                <w:noProof/>
                <w:lang w:val="cs-CZ" w:eastAsia="cs-CZ"/>
              </w:rPr>
              <w:tab/>
            </w:r>
            <w:r w:rsidR="008C7BFB" w:rsidRPr="00842871">
              <w:rPr>
                <w:rStyle w:val="Hyperlink"/>
                <w:noProof/>
              </w:rPr>
              <w:t>Via grabbers</w:t>
            </w:r>
            <w:r w:rsidR="008C7BFB">
              <w:rPr>
                <w:noProof/>
                <w:webHidden/>
              </w:rPr>
              <w:tab/>
            </w:r>
            <w:r w:rsidR="008C7BFB">
              <w:rPr>
                <w:noProof/>
                <w:webHidden/>
              </w:rPr>
              <w:fldChar w:fldCharType="begin"/>
            </w:r>
            <w:r w:rsidR="008C7BFB">
              <w:rPr>
                <w:noProof/>
                <w:webHidden/>
              </w:rPr>
              <w:instrText xml:space="preserve"> PAGEREF _Toc471250847 \h </w:instrText>
            </w:r>
            <w:r w:rsidR="008C7BFB">
              <w:rPr>
                <w:noProof/>
                <w:webHidden/>
              </w:rPr>
            </w:r>
            <w:r w:rsidR="008C7BFB">
              <w:rPr>
                <w:noProof/>
                <w:webHidden/>
              </w:rPr>
              <w:fldChar w:fldCharType="separate"/>
            </w:r>
            <w:r w:rsidR="008C7BFB">
              <w:rPr>
                <w:noProof/>
                <w:webHidden/>
              </w:rPr>
              <w:t>7</w:t>
            </w:r>
            <w:r w:rsidR="008C7BFB">
              <w:rPr>
                <w:noProof/>
                <w:webHidden/>
              </w:rPr>
              <w:fldChar w:fldCharType="end"/>
            </w:r>
          </w:hyperlink>
        </w:p>
        <w:p w14:paraId="60108B32" w14:textId="77777777" w:rsidR="008C7BFB" w:rsidRDefault="00D42FAA">
          <w:pPr>
            <w:pStyle w:val="TOC3"/>
            <w:tabs>
              <w:tab w:val="left" w:pos="1320"/>
              <w:tab w:val="right" w:leader="dot" w:pos="9350"/>
            </w:tabs>
            <w:rPr>
              <w:rFonts w:cstheme="minorBidi"/>
              <w:noProof/>
              <w:lang w:val="cs-CZ" w:eastAsia="cs-CZ"/>
            </w:rPr>
          </w:pPr>
          <w:hyperlink w:anchor="_Toc471250848" w:history="1">
            <w:r w:rsidR="008C7BFB" w:rsidRPr="00842871">
              <w:rPr>
                <w:rStyle w:val="Hyperlink"/>
                <w:noProof/>
              </w:rPr>
              <w:t>4.3.2</w:t>
            </w:r>
            <w:r w:rsidR="008C7BFB">
              <w:rPr>
                <w:rFonts w:cstheme="minorBidi"/>
                <w:noProof/>
                <w:lang w:val="cs-CZ" w:eastAsia="cs-CZ"/>
              </w:rPr>
              <w:tab/>
            </w:r>
            <w:r w:rsidR="008C7BFB" w:rsidRPr="00842871">
              <w:rPr>
                <w:rStyle w:val="Hyperlink"/>
                <w:noProof/>
              </w:rPr>
              <w:t>Via camera direct to patient monitor</w:t>
            </w:r>
            <w:r w:rsidR="008C7BFB">
              <w:rPr>
                <w:noProof/>
                <w:webHidden/>
              </w:rPr>
              <w:tab/>
            </w:r>
            <w:r w:rsidR="008C7BFB">
              <w:rPr>
                <w:noProof/>
                <w:webHidden/>
              </w:rPr>
              <w:fldChar w:fldCharType="begin"/>
            </w:r>
            <w:r w:rsidR="008C7BFB">
              <w:rPr>
                <w:noProof/>
                <w:webHidden/>
              </w:rPr>
              <w:instrText xml:space="preserve"> PAGEREF _Toc471250848 \h </w:instrText>
            </w:r>
            <w:r w:rsidR="008C7BFB">
              <w:rPr>
                <w:noProof/>
                <w:webHidden/>
              </w:rPr>
            </w:r>
            <w:r w:rsidR="008C7BFB">
              <w:rPr>
                <w:noProof/>
                <w:webHidden/>
              </w:rPr>
              <w:fldChar w:fldCharType="separate"/>
            </w:r>
            <w:r w:rsidR="008C7BFB">
              <w:rPr>
                <w:noProof/>
                <w:webHidden/>
              </w:rPr>
              <w:t>7</w:t>
            </w:r>
            <w:r w:rsidR="008C7BFB">
              <w:rPr>
                <w:noProof/>
                <w:webHidden/>
              </w:rPr>
              <w:fldChar w:fldCharType="end"/>
            </w:r>
          </w:hyperlink>
        </w:p>
        <w:p w14:paraId="75B8E995" w14:textId="77777777" w:rsidR="008C7BFB" w:rsidRDefault="00D42FAA">
          <w:pPr>
            <w:pStyle w:val="TOC1"/>
            <w:tabs>
              <w:tab w:val="left" w:pos="440"/>
              <w:tab w:val="right" w:leader="dot" w:pos="9350"/>
            </w:tabs>
            <w:rPr>
              <w:rFonts w:cstheme="minorBidi"/>
              <w:noProof/>
              <w:lang w:val="cs-CZ" w:eastAsia="cs-CZ"/>
            </w:rPr>
          </w:pPr>
          <w:hyperlink w:anchor="_Toc471250849" w:history="1">
            <w:r w:rsidR="008C7BFB" w:rsidRPr="00842871">
              <w:rPr>
                <w:rStyle w:val="Hyperlink"/>
                <w:noProof/>
              </w:rPr>
              <w:t>5</w:t>
            </w:r>
            <w:r w:rsidR="008C7BFB">
              <w:rPr>
                <w:rFonts w:cstheme="minorBidi"/>
                <w:noProof/>
                <w:lang w:val="cs-CZ" w:eastAsia="cs-CZ"/>
              </w:rPr>
              <w:tab/>
            </w:r>
            <w:r w:rsidR="008C7BFB" w:rsidRPr="00842871">
              <w:rPr>
                <w:rStyle w:val="Hyperlink"/>
                <w:noProof/>
              </w:rPr>
              <w:t>Possible approaches</w:t>
            </w:r>
            <w:r w:rsidR="008C7BFB">
              <w:rPr>
                <w:noProof/>
                <w:webHidden/>
              </w:rPr>
              <w:tab/>
            </w:r>
            <w:r w:rsidR="008C7BFB">
              <w:rPr>
                <w:noProof/>
                <w:webHidden/>
              </w:rPr>
              <w:fldChar w:fldCharType="begin"/>
            </w:r>
            <w:r w:rsidR="008C7BFB">
              <w:rPr>
                <w:noProof/>
                <w:webHidden/>
              </w:rPr>
              <w:instrText xml:space="preserve"> PAGEREF _Toc471250849 \h </w:instrText>
            </w:r>
            <w:r w:rsidR="008C7BFB">
              <w:rPr>
                <w:noProof/>
                <w:webHidden/>
              </w:rPr>
            </w:r>
            <w:r w:rsidR="008C7BFB">
              <w:rPr>
                <w:noProof/>
                <w:webHidden/>
              </w:rPr>
              <w:fldChar w:fldCharType="separate"/>
            </w:r>
            <w:r w:rsidR="008C7BFB">
              <w:rPr>
                <w:noProof/>
                <w:webHidden/>
              </w:rPr>
              <w:t>8</w:t>
            </w:r>
            <w:r w:rsidR="008C7BFB">
              <w:rPr>
                <w:noProof/>
                <w:webHidden/>
              </w:rPr>
              <w:fldChar w:fldCharType="end"/>
            </w:r>
          </w:hyperlink>
        </w:p>
        <w:p w14:paraId="51E5F2F6" w14:textId="77777777" w:rsidR="008C7BFB" w:rsidRDefault="00D42FAA">
          <w:pPr>
            <w:pStyle w:val="TOC2"/>
            <w:tabs>
              <w:tab w:val="left" w:pos="880"/>
              <w:tab w:val="right" w:leader="dot" w:pos="9350"/>
            </w:tabs>
            <w:rPr>
              <w:rFonts w:cstheme="minorBidi"/>
              <w:noProof/>
              <w:lang w:val="cs-CZ" w:eastAsia="cs-CZ"/>
            </w:rPr>
          </w:pPr>
          <w:hyperlink w:anchor="_Toc471250850" w:history="1">
            <w:r w:rsidR="008C7BFB" w:rsidRPr="00842871">
              <w:rPr>
                <w:rStyle w:val="Hyperlink"/>
                <w:noProof/>
              </w:rPr>
              <w:t>5.1</w:t>
            </w:r>
            <w:r w:rsidR="008C7BFB">
              <w:rPr>
                <w:rFonts w:cstheme="minorBidi"/>
                <w:noProof/>
                <w:lang w:val="cs-CZ" w:eastAsia="cs-CZ"/>
              </w:rPr>
              <w:tab/>
            </w:r>
            <w:r w:rsidR="008C7BFB" w:rsidRPr="00842871">
              <w:rPr>
                <w:rStyle w:val="Hyperlink"/>
                <w:noProof/>
              </w:rPr>
              <w:t>Monitor based approach</w:t>
            </w:r>
            <w:r w:rsidR="008C7BFB">
              <w:rPr>
                <w:noProof/>
                <w:webHidden/>
              </w:rPr>
              <w:tab/>
            </w:r>
            <w:r w:rsidR="008C7BFB">
              <w:rPr>
                <w:noProof/>
                <w:webHidden/>
              </w:rPr>
              <w:fldChar w:fldCharType="begin"/>
            </w:r>
            <w:r w:rsidR="008C7BFB">
              <w:rPr>
                <w:noProof/>
                <w:webHidden/>
              </w:rPr>
              <w:instrText xml:space="preserve"> PAGEREF _Toc471250850 \h </w:instrText>
            </w:r>
            <w:r w:rsidR="008C7BFB">
              <w:rPr>
                <w:noProof/>
                <w:webHidden/>
              </w:rPr>
            </w:r>
            <w:r w:rsidR="008C7BFB">
              <w:rPr>
                <w:noProof/>
                <w:webHidden/>
              </w:rPr>
              <w:fldChar w:fldCharType="separate"/>
            </w:r>
            <w:r w:rsidR="008C7BFB">
              <w:rPr>
                <w:noProof/>
                <w:webHidden/>
              </w:rPr>
              <w:t>8</w:t>
            </w:r>
            <w:r w:rsidR="008C7BFB">
              <w:rPr>
                <w:noProof/>
                <w:webHidden/>
              </w:rPr>
              <w:fldChar w:fldCharType="end"/>
            </w:r>
          </w:hyperlink>
        </w:p>
        <w:p w14:paraId="7DA6AEB1" w14:textId="77777777" w:rsidR="008C7BFB" w:rsidRDefault="00D42FAA">
          <w:pPr>
            <w:pStyle w:val="TOC3"/>
            <w:tabs>
              <w:tab w:val="left" w:pos="1320"/>
              <w:tab w:val="right" w:leader="dot" w:pos="9350"/>
            </w:tabs>
            <w:rPr>
              <w:rFonts w:cstheme="minorBidi"/>
              <w:noProof/>
              <w:lang w:val="cs-CZ" w:eastAsia="cs-CZ"/>
            </w:rPr>
          </w:pPr>
          <w:hyperlink w:anchor="_Toc471250851" w:history="1">
            <w:r w:rsidR="008C7BFB" w:rsidRPr="00842871">
              <w:rPr>
                <w:rStyle w:val="Hyperlink"/>
                <w:noProof/>
              </w:rPr>
              <w:t>5.1.1</w:t>
            </w:r>
            <w:r w:rsidR="008C7BFB">
              <w:rPr>
                <w:rFonts w:cstheme="minorBidi"/>
                <w:noProof/>
                <w:lang w:val="cs-CZ" w:eastAsia="cs-CZ"/>
              </w:rPr>
              <w:tab/>
            </w:r>
            <w:r w:rsidR="008C7BFB" w:rsidRPr="00842871">
              <w:rPr>
                <w:rStyle w:val="Hyperlink"/>
                <w:noProof/>
              </w:rPr>
              <w:t>Requirements</w:t>
            </w:r>
            <w:r w:rsidR="008C7BFB">
              <w:rPr>
                <w:noProof/>
                <w:webHidden/>
              </w:rPr>
              <w:tab/>
            </w:r>
            <w:r w:rsidR="008C7BFB">
              <w:rPr>
                <w:noProof/>
                <w:webHidden/>
              </w:rPr>
              <w:fldChar w:fldCharType="begin"/>
            </w:r>
            <w:r w:rsidR="008C7BFB">
              <w:rPr>
                <w:noProof/>
                <w:webHidden/>
              </w:rPr>
              <w:instrText xml:space="preserve"> PAGEREF _Toc471250851 \h </w:instrText>
            </w:r>
            <w:r w:rsidR="008C7BFB">
              <w:rPr>
                <w:noProof/>
                <w:webHidden/>
              </w:rPr>
            </w:r>
            <w:r w:rsidR="008C7BFB">
              <w:rPr>
                <w:noProof/>
                <w:webHidden/>
              </w:rPr>
              <w:fldChar w:fldCharType="separate"/>
            </w:r>
            <w:r w:rsidR="008C7BFB">
              <w:rPr>
                <w:noProof/>
                <w:webHidden/>
              </w:rPr>
              <w:t>9</w:t>
            </w:r>
            <w:r w:rsidR="008C7BFB">
              <w:rPr>
                <w:noProof/>
                <w:webHidden/>
              </w:rPr>
              <w:fldChar w:fldCharType="end"/>
            </w:r>
          </w:hyperlink>
        </w:p>
        <w:p w14:paraId="7E88A8A5" w14:textId="77777777" w:rsidR="008C7BFB" w:rsidRDefault="00D42FAA">
          <w:pPr>
            <w:pStyle w:val="TOC3"/>
            <w:tabs>
              <w:tab w:val="left" w:pos="1320"/>
              <w:tab w:val="right" w:leader="dot" w:pos="9350"/>
            </w:tabs>
            <w:rPr>
              <w:rFonts w:cstheme="minorBidi"/>
              <w:noProof/>
              <w:lang w:val="cs-CZ" w:eastAsia="cs-CZ"/>
            </w:rPr>
          </w:pPr>
          <w:hyperlink w:anchor="_Toc471250852" w:history="1">
            <w:r w:rsidR="008C7BFB" w:rsidRPr="00842871">
              <w:rPr>
                <w:rStyle w:val="Hyperlink"/>
                <w:noProof/>
              </w:rPr>
              <w:t>5.1.2</w:t>
            </w:r>
            <w:r w:rsidR="008C7BFB">
              <w:rPr>
                <w:rFonts w:cstheme="minorBidi"/>
                <w:noProof/>
                <w:lang w:val="cs-CZ" w:eastAsia="cs-CZ"/>
              </w:rPr>
              <w:tab/>
            </w:r>
            <w:r w:rsidR="008C7BFB" w:rsidRPr="00842871">
              <w:rPr>
                <w:rStyle w:val="Hyperlink"/>
                <w:noProof/>
              </w:rPr>
              <w:t>Individual steps</w:t>
            </w:r>
            <w:r w:rsidR="008C7BFB">
              <w:rPr>
                <w:noProof/>
                <w:webHidden/>
              </w:rPr>
              <w:tab/>
            </w:r>
            <w:r w:rsidR="008C7BFB">
              <w:rPr>
                <w:noProof/>
                <w:webHidden/>
              </w:rPr>
              <w:fldChar w:fldCharType="begin"/>
            </w:r>
            <w:r w:rsidR="008C7BFB">
              <w:rPr>
                <w:noProof/>
                <w:webHidden/>
              </w:rPr>
              <w:instrText xml:space="preserve"> PAGEREF _Toc471250852 \h </w:instrText>
            </w:r>
            <w:r w:rsidR="008C7BFB">
              <w:rPr>
                <w:noProof/>
                <w:webHidden/>
              </w:rPr>
            </w:r>
            <w:r w:rsidR="008C7BFB">
              <w:rPr>
                <w:noProof/>
                <w:webHidden/>
              </w:rPr>
              <w:fldChar w:fldCharType="separate"/>
            </w:r>
            <w:r w:rsidR="008C7BFB">
              <w:rPr>
                <w:noProof/>
                <w:webHidden/>
              </w:rPr>
              <w:t>10</w:t>
            </w:r>
            <w:r w:rsidR="008C7BFB">
              <w:rPr>
                <w:noProof/>
                <w:webHidden/>
              </w:rPr>
              <w:fldChar w:fldCharType="end"/>
            </w:r>
          </w:hyperlink>
        </w:p>
        <w:p w14:paraId="5BBAB4F4" w14:textId="77777777" w:rsidR="008C7BFB" w:rsidRDefault="00D42FAA">
          <w:pPr>
            <w:pStyle w:val="TOC2"/>
            <w:tabs>
              <w:tab w:val="left" w:pos="880"/>
              <w:tab w:val="right" w:leader="dot" w:pos="9350"/>
            </w:tabs>
            <w:rPr>
              <w:rFonts w:cstheme="minorBidi"/>
              <w:noProof/>
              <w:lang w:val="cs-CZ" w:eastAsia="cs-CZ"/>
            </w:rPr>
          </w:pPr>
          <w:hyperlink w:anchor="_Toc471250853" w:history="1">
            <w:r w:rsidR="008C7BFB" w:rsidRPr="00842871">
              <w:rPr>
                <w:rStyle w:val="Hyperlink"/>
                <w:noProof/>
              </w:rPr>
              <w:t>5.2</w:t>
            </w:r>
            <w:r w:rsidR="008C7BFB">
              <w:rPr>
                <w:rFonts w:cstheme="minorBidi"/>
                <w:noProof/>
                <w:lang w:val="cs-CZ" w:eastAsia="cs-CZ"/>
              </w:rPr>
              <w:tab/>
            </w:r>
            <w:r w:rsidR="008C7BFB" w:rsidRPr="00842871">
              <w:rPr>
                <w:rStyle w:val="Hyperlink"/>
                <w:noProof/>
              </w:rPr>
              <w:t>Digits based approach</w:t>
            </w:r>
            <w:r w:rsidR="008C7BFB">
              <w:rPr>
                <w:noProof/>
                <w:webHidden/>
              </w:rPr>
              <w:tab/>
            </w:r>
            <w:r w:rsidR="008C7BFB">
              <w:rPr>
                <w:noProof/>
                <w:webHidden/>
              </w:rPr>
              <w:fldChar w:fldCharType="begin"/>
            </w:r>
            <w:r w:rsidR="008C7BFB">
              <w:rPr>
                <w:noProof/>
                <w:webHidden/>
              </w:rPr>
              <w:instrText xml:space="preserve"> PAGEREF _Toc471250853 \h </w:instrText>
            </w:r>
            <w:r w:rsidR="008C7BFB">
              <w:rPr>
                <w:noProof/>
                <w:webHidden/>
              </w:rPr>
            </w:r>
            <w:r w:rsidR="008C7BFB">
              <w:rPr>
                <w:noProof/>
                <w:webHidden/>
              </w:rPr>
              <w:fldChar w:fldCharType="separate"/>
            </w:r>
            <w:r w:rsidR="008C7BFB">
              <w:rPr>
                <w:noProof/>
                <w:webHidden/>
              </w:rPr>
              <w:t>21</w:t>
            </w:r>
            <w:r w:rsidR="008C7BFB">
              <w:rPr>
                <w:noProof/>
                <w:webHidden/>
              </w:rPr>
              <w:fldChar w:fldCharType="end"/>
            </w:r>
          </w:hyperlink>
        </w:p>
        <w:p w14:paraId="24BCEDF4" w14:textId="77777777" w:rsidR="008C7BFB" w:rsidRDefault="00D42FAA">
          <w:pPr>
            <w:pStyle w:val="TOC3"/>
            <w:tabs>
              <w:tab w:val="left" w:pos="1320"/>
              <w:tab w:val="right" w:leader="dot" w:pos="9350"/>
            </w:tabs>
            <w:rPr>
              <w:rFonts w:cstheme="minorBidi"/>
              <w:noProof/>
              <w:lang w:val="cs-CZ" w:eastAsia="cs-CZ"/>
            </w:rPr>
          </w:pPr>
          <w:hyperlink w:anchor="_Toc471250854" w:history="1">
            <w:r w:rsidR="008C7BFB" w:rsidRPr="00842871">
              <w:rPr>
                <w:rStyle w:val="Hyperlink"/>
                <w:noProof/>
              </w:rPr>
              <w:t>5.2.1</w:t>
            </w:r>
            <w:r w:rsidR="008C7BFB">
              <w:rPr>
                <w:rFonts w:cstheme="minorBidi"/>
                <w:noProof/>
                <w:lang w:val="cs-CZ" w:eastAsia="cs-CZ"/>
              </w:rPr>
              <w:tab/>
            </w:r>
            <w:r w:rsidR="008C7BFB" w:rsidRPr="00842871">
              <w:rPr>
                <w:rStyle w:val="Hyperlink"/>
                <w:noProof/>
              </w:rPr>
              <w:t>Requirements</w:t>
            </w:r>
            <w:r w:rsidR="008C7BFB">
              <w:rPr>
                <w:noProof/>
                <w:webHidden/>
              </w:rPr>
              <w:tab/>
            </w:r>
            <w:r w:rsidR="008C7BFB">
              <w:rPr>
                <w:noProof/>
                <w:webHidden/>
              </w:rPr>
              <w:fldChar w:fldCharType="begin"/>
            </w:r>
            <w:r w:rsidR="008C7BFB">
              <w:rPr>
                <w:noProof/>
                <w:webHidden/>
              </w:rPr>
              <w:instrText xml:space="preserve"> PAGEREF _Toc471250854 \h </w:instrText>
            </w:r>
            <w:r w:rsidR="008C7BFB">
              <w:rPr>
                <w:noProof/>
                <w:webHidden/>
              </w:rPr>
            </w:r>
            <w:r w:rsidR="008C7BFB">
              <w:rPr>
                <w:noProof/>
                <w:webHidden/>
              </w:rPr>
              <w:fldChar w:fldCharType="separate"/>
            </w:r>
            <w:r w:rsidR="008C7BFB">
              <w:rPr>
                <w:noProof/>
                <w:webHidden/>
              </w:rPr>
              <w:t>23</w:t>
            </w:r>
            <w:r w:rsidR="008C7BFB">
              <w:rPr>
                <w:noProof/>
                <w:webHidden/>
              </w:rPr>
              <w:fldChar w:fldCharType="end"/>
            </w:r>
          </w:hyperlink>
        </w:p>
        <w:p w14:paraId="7F016009" w14:textId="77777777" w:rsidR="008C7BFB" w:rsidRDefault="00D42FAA">
          <w:pPr>
            <w:pStyle w:val="TOC1"/>
            <w:tabs>
              <w:tab w:val="left" w:pos="440"/>
              <w:tab w:val="right" w:leader="dot" w:pos="9350"/>
            </w:tabs>
            <w:rPr>
              <w:rFonts w:cstheme="minorBidi"/>
              <w:noProof/>
              <w:lang w:val="cs-CZ" w:eastAsia="cs-CZ"/>
            </w:rPr>
          </w:pPr>
          <w:hyperlink w:anchor="_Toc471250855" w:history="1">
            <w:r w:rsidR="008C7BFB" w:rsidRPr="00842871">
              <w:rPr>
                <w:rStyle w:val="Hyperlink"/>
                <w:noProof/>
              </w:rPr>
              <w:t>6</w:t>
            </w:r>
            <w:r w:rsidR="008C7BFB">
              <w:rPr>
                <w:rFonts w:cstheme="minorBidi"/>
                <w:noProof/>
                <w:lang w:val="cs-CZ" w:eastAsia="cs-CZ"/>
              </w:rPr>
              <w:tab/>
            </w:r>
            <w:r w:rsidR="008C7BFB" w:rsidRPr="00842871">
              <w:rPr>
                <w:rStyle w:val="Hyperlink"/>
                <w:noProof/>
              </w:rPr>
              <w:t>Analysis of digits based approach</w:t>
            </w:r>
            <w:r w:rsidR="008C7BFB">
              <w:rPr>
                <w:noProof/>
                <w:webHidden/>
              </w:rPr>
              <w:tab/>
            </w:r>
            <w:r w:rsidR="008C7BFB">
              <w:rPr>
                <w:noProof/>
                <w:webHidden/>
              </w:rPr>
              <w:fldChar w:fldCharType="begin"/>
            </w:r>
            <w:r w:rsidR="008C7BFB">
              <w:rPr>
                <w:noProof/>
                <w:webHidden/>
              </w:rPr>
              <w:instrText xml:space="preserve"> PAGEREF _Toc471250855 \h </w:instrText>
            </w:r>
            <w:r w:rsidR="008C7BFB">
              <w:rPr>
                <w:noProof/>
                <w:webHidden/>
              </w:rPr>
            </w:r>
            <w:r w:rsidR="008C7BFB">
              <w:rPr>
                <w:noProof/>
                <w:webHidden/>
              </w:rPr>
              <w:fldChar w:fldCharType="separate"/>
            </w:r>
            <w:r w:rsidR="008C7BFB">
              <w:rPr>
                <w:noProof/>
                <w:webHidden/>
              </w:rPr>
              <w:t>24</w:t>
            </w:r>
            <w:r w:rsidR="008C7BFB">
              <w:rPr>
                <w:noProof/>
                <w:webHidden/>
              </w:rPr>
              <w:fldChar w:fldCharType="end"/>
            </w:r>
          </w:hyperlink>
        </w:p>
        <w:p w14:paraId="72CE3486" w14:textId="77777777" w:rsidR="008C7BFB" w:rsidRDefault="00D42FAA">
          <w:pPr>
            <w:pStyle w:val="TOC2"/>
            <w:tabs>
              <w:tab w:val="left" w:pos="880"/>
              <w:tab w:val="right" w:leader="dot" w:pos="9350"/>
            </w:tabs>
            <w:rPr>
              <w:rFonts w:cstheme="minorBidi"/>
              <w:noProof/>
              <w:lang w:val="cs-CZ" w:eastAsia="cs-CZ"/>
            </w:rPr>
          </w:pPr>
          <w:hyperlink w:anchor="_Toc471250856" w:history="1">
            <w:r w:rsidR="008C7BFB" w:rsidRPr="00842871">
              <w:rPr>
                <w:rStyle w:val="Hyperlink"/>
                <w:noProof/>
              </w:rPr>
              <w:t>6.1</w:t>
            </w:r>
            <w:r w:rsidR="008C7BFB">
              <w:rPr>
                <w:rFonts w:cstheme="minorBidi"/>
                <w:noProof/>
                <w:lang w:val="cs-CZ" w:eastAsia="cs-CZ"/>
              </w:rPr>
              <w:tab/>
            </w:r>
            <w:r w:rsidR="008C7BFB" w:rsidRPr="00842871">
              <w:rPr>
                <w:rStyle w:val="Hyperlink"/>
                <w:noProof/>
              </w:rPr>
              <w:t>Selection of area of interest</w:t>
            </w:r>
            <w:r w:rsidR="008C7BFB">
              <w:rPr>
                <w:noProof/>
                <w:webHidden/>
              </w:rPr>
              <w:tab/>
            </w:r>
            <w:r w:rsidR="008C7BFB">
              <w:rPr>
                <w:noProof/>
                <w:webHidden/>
              </w:rPr>
              <w:fldChar w:fldCharType="begin"/>
            </w:r>
            <w:r w:rsidR="008C7BFB">
              <w:rPr>
                <w:noProof/>
                <w:webHidden/>
              </w:rPr>
              <w:instrText xml:space="preserve"> PAGEREF _Toc471250856 \h </w:instrText>
            </w:r>
            <w:r w:rsidR="008C7BFB">
              <w:rPr>
                <w:noProof/>
                <w:webHidden/>
              </w:rPr>
            </w:r>
            <w:r w:rsidR="008C7BFB">
              <w:rPr>
                <w:noProof/>
                <w:webHidden/>
              </w:rPr>
              <w:fldChar w:fldCharType="separate"/>
            </w:r>
            <w:r w:rsidR="008C7BFB">
              <w:rPr>
                <w:noProof/>
                <w:webHidden/>
              </w:rPr>
              <w:t>24</w:t>
            </w:r>
            <w:r w:rsidR="008C7BFB">
              <w:rPr>
                <w:noProof/>
                <w:webHidden/>
              </w:rPr>
              <w:fldChar w:fldCharType="end"/>
            </w:r>
          </w:hyperlink>
        </w:p>
        <w:p w14:paraId="6BC1F13D" w14:textId="77777777" w:rsidR="008C7BFB" w:rsidRDefault="00D42FAA">
          <w:pPr>
            <w:pStyle w:val="TOC2"/>
            <w:tabs>
              <w:tab w:val="left" w:pos="880"/>
              <w:tab w:val="right" w:leader="dot" w:pos="9350"/>
            </w:tabs>
            <w:rPr>
              <w:rFonts w:cstheme="minorBidi"/>
              <w:noProof/>
              <w:lang w:val="cs-CZ" w:eastAsia="cs-CZ"/>
            </w:rPr>
          </w:pPr>
          <w:hyperlink w:anchor="_Toc471250857" w:history="1">
            <w:r w:rsidR="008C7BFB" w:rsidRPr="00842871">
              <w:rPr>
                <w:rStyle w:val="Hyperlink"/>
                <w:noProof/>
              </w:rPr>
              <w:t>6.2</w:t>
            </w:r>
            <w:r w:rsidR="008C7BFB">
              <w:rPr>
                <w:rFonts w:cstheme="minorBidi"/>
                <w:noProof/>
                <w:lang w:val="cs-CZ" w:eastAsia="cs-CZ"/>
              </w:rPr>
              <w:tab/>
            </w:r>
            <w:r w:rsidR="008C7BFB" w:rsidRPr="00842871">
              <w:rPr>
                <w:rStyle w:val="Hyperlink"/>
                <w:noProof/>
              </w:rPr>
              <w:t>Recalculation of coordinates in program</w:t>
            </w:r>
            <w:r w:rsidR="008C7BFB">
              <w:rPr>
                <w:noProof/>
                <w:webHidden/>
              </w:rPr>
              <w:tab/>
            </w:r>
            <w:r w:rsidR="008C7BFB">
              <w:rPr>
                <w:noProof/>
                <w:webHidden/>
              </w:rPr>
              <w:fldChar w:fldCharType="begin"/>
            </w:r>
            <w:r w:rsidR="008C7BFB">
              <w:rPr>
                <w:noProof/>
                <w:webHidden/>
              </w:rPr>
              <w:instrText xml:space="preserve"> PAGEREF _Toc471250857 \h </w:instrText>
            </w:r>
            <w:r w:rsidR="008C7BFB">
              <w:rPr>
                <w:noProof/>
                <w:webHidden/>
              </w:rPr>
            </w:r>
            <w:r w:rsidR="008C7BFB">
              <w:rPr>
                <w:noProof/>
                <w:webHidden/>
              </w:rPr>
              <w:fldChar w:fldCharType="separate"/>
            </w:r>
            <w:r w:rsidR="008C7BFB">
              <w:rPr>
                <w:noProof/>
                <w:webHidden/>
              </w:rPr>
              <w:t>25</w:t>
            </w:r>
            <w:r w:rsidR="008C7BFB">
              <w:rPr>
                <w:noProof/>
                <w:webHidden/>
              </w:rPr>
              <w:fldChar w:fldCharType="end"/>
            </w:r>
          </w:hyperlink>
        </w:p>
        <w:p w14:paraId="0A50950B" w14:textId="77777777" w:rsidR="008C7BFB" w:rsidRDefault="00D42FAA">
          <w:pPr>
            <w:pStyle w:val="TOC2"/>
            <w:tabs>
              <w:tab w:val="left" w:pos="880"/>
              <w:tab w:val="right" w:leader="dot" w:pos="9350"/>
            </w:tabs>
            <w:rPr>
              <w:rFonts w:cstheme="minorBidi"/>
              <w:noProof/>
              <w:lang w:val="cs-CZ" w:eastAsia="cs-CZ"/>
            </w:rPr>
          </w:pPr>
          <w:hyperlink w:anchor="_Toc471250858" w:history="1">
            <w:r w:rsidR="008C7BFB" w:rsidRPr="00842871">
              <w:rPr>
                <w:rStyle w:val="Hyperlink"/>
                <w:noProof/>
              </w:rPr>
              <w:t>6.3</w:t>
            </w:r>
            <w:r w:rsidR="008C7BFB">
              <w:rPr>
                <w:rFonts w:cstheme="minorBidi"/>
                <w:noProof/>
                <w:lang w:val="cs-CZ" w:eastAsia="cs-CZ"/>
              </w:rPr>
              <w:tab/>
            </w:r>
            <w:r w:rsidR="008C7BFB" w:rsidRPr="00842871">
              <w:rPr>
                <w:rStyle w:val="Hyperlink"/>
                <w:noProof/>
              </w:rPr>
              <w:t>Preprocessing</w:t>
            </w:r>
            <w:r w:rsidR="008C7BFB">
              <w:rPr>
                <w:noProof/>
                <w:webHidden/>
              </w:rPr>
              <w:tab/>
            </w:r>
            <w:r w:rsidR="008C7BFB">
              <w:rPr>
                <w:noProof/>
                <w:webHidden/>
              </w:rPr>
              <w:fldChar w:fldCharType="begin"/>
            </w:r>
            <w:r w:rsidR="008C7BFB">
              <w:rPr>
                <w:noProof/>
                <w:webHidden/>
              </w:rPr>
              <w:instrText xml:space="preserve"> PAGEREF _Toc471250858 \h </w:instrText>
            </w:r>
            <w:r w:rsidR="008C7BFB">
              <w:rPr>
                <w:noProof/>
                <w:webHidden/>
              </w:rPr>
            </w:r>
            <w:r w:rsidR="008C7BFB">
              <w:rPr>
                <w:noProof/>
                <w:webHidden/>
              </w:rPr>
              <w:fldChar w:fldCharType="separate"/>
            </w:r>
            <w:r w:rsidR="008C7BFB">
              <w:rPr>
                <w:noProof/>
                <w:webHidden/>
              </w:rPr>
              <w:t>26</w:t>
            </w:r>
            <w:r w:rsidR="008C7BFB">
              <w:rPr>
                <w:noProof/>
                <w:webHidden/>
              </w:rPr>
              <w:fldChar w:fldCharType="end"/>
            </w:r>
          </w:hyperlink>
        </w:p>
        <w:p w14:paraId="50727F6B" w14:textId="77777777" w:rsidR="008C7BFB" w:rsidRDefault="00D42FAA">
          <w:pPr>
            <w:pStyle w:val="TOC3"/>
            <w:tabs>
              <w:tab w:val="left" w:pos="1320"/>
              <w:tab w:val="right" w:leader="dot" w:pos="9350"/>
            </w:tabs>
            <w:rPr>
              <w:rFonts w:cstheme="minorBidi"/>
              <w:noProof/>
              <w:lang w:val="cs-CZ" w:eastAsia="cs-CZ"/>
            </w:rPr>
          </w:pPr>
          <w:hyperlink w:anchor="_Toc471250859" w:history="1">
            <w:r w:rsidR="008C7BFB" w:rsidRPr="00842871">
              <w:rPr>
                <w:rStyle w:val="Hyperlink"/>
                <w:noProof/>
              </w:rPr>
              <w:t>6.3.1</w:t>
            </w:r>
            <w:r w:rsidR="008C7BFB">
              <w:rPr>
                <w:rFonts w:cstheme="minorBidi"/>
                <w:noProof/>
                <w:lang w:val="cs-CZ" w:eastAsia="cs-CZ"/>
              </w:rPr>
              <w:tab/>
            </w:r>
            <w:r w:rsidR="008C7BFB" w:rsidRPr="00842871">
              <w:rPr>
                <w:rStyle w:val="Hyperlink"/>
                <w:noProof/>
              </w:rPr>
              <w:t>Color space</w:t>
            </w:r>
            <w:r w:rsidR="008C7BFB">
              <w:rPr>
                <w:noProof/>
                <w:webHidden/>
              </w:rPr>
              <w:tab/>
            </w:r>
            <w:r w:rsidR="008C7BFB">
              <w:rPr>
                <w:noProof/>
                <w:webHidden/>
              </w:rPr>
              <w:fldChar w:fldCharType="begin"/>
            </w:r>
            <w:r w:rsidR="008C7BFB">
              <w:rPr>
                <w:noProof/>
                <w:webHidden/>
              </w:rPr>
              <w:instrText xml:space="preserve"> PAGEREF _Toc471250859 \h </w:instrText>
            </w:r>
            <w:r w:rsidR="008C7BFB">
              <w:rPr>
                <w:noProof/>
                <w:webHidden/>
              </w:rPr>
            </w:r>
            <w:r w:rsidR="008C7BFB">
              <w:rPr>
                <w:noProof/>
                <w:webHidden/>
              </w:rPr>
              <w:fldChar w:fldCharType="separate"/>
            </w:r>
            <w:r w:rsidR="008C7BFB">
              <w:rPr>
                <w:noProof/>
                <w:webHidden/>
              </w:rPr>
              <w:t>26</w:t>
            </w:r>
            <w:r w:rsidR="008C7BFB">
              <w:rPr>
                <w:noProof/>
                <w:webHidden/>
              </w:rPr>
              <w:fldChar w:fldCharType="end"/>
            </w:r>
          </w:hyperlink>
        </w:p>
        <w:p w14:paraId="538EFD18" w14:textId="77777777" w:rsidR="008C7BFB" w:rsidRDefault="00D42FAA">
          <w:pPr>
            <w:pStyle w:val="TOC3"/>
            <w:tabs>
              <w:tab w:val="left" w:pos="1320"/>
              <w:tab w:val="right" w:leader="dot" w:pos="9350"/>
            </w:tabs>
            <w:rPr>
              <w:rFonts w:cstheme="minorBidi"/>
              <w:noProof/>
              <w:lang w:val="cs-CZ" w:eastAsia="cs-CZ"/>
            </w:rPr>
          </w:pPr>
          <w:hyperlink w:anchor="_Toc471250860" w:history="1">
            <w:r w:rsidR="008C7BFB" w:rsidRPr="00842871">
              <w:rPr>
                <w:rStyle w:val="Hyperlink"/>
                <w:noProof/>
              </w:rPr>
              <w:t>6.3.2</w:t>
            </w:r>
            <w:r w:rsidR="008C7BFB">
              <w:rPr>
                <w:rFonts w:cstheme="minorBidi"/>
                <w:noProof/>
                <w:lang w:val="cs-CZ" w:eastAsia="cs-CZ"/>
              </w:rPr>
              <w:tab/>
            </w:r>
            <w:r w:rsidR="008C7BFB" w:rsidRPr="00842871">
              <w:rPr>
                <w:rStyle w:val="Hyperlink"/>
                <w:noProof/>
              </w:rPr>
              <w:t>Histogram equalization</w:t>
            </w:r>
            <w:r w:rsidR="008C7BFB">
              <w:rPr>
                <w:noProof/>
                <w:webHidden/>
              </w:rPr>
              <w:tab/>
            </w:r>
            <w:r w:rsidR="008C7BFB">
              <w:rPr>
                <w:noProof/>
                <w:webHidden/>
              </w:rPr>
              <w:fldChar w:fldCharType="begin"/>
            </w:r>
            <w:r w:rsidR="008C7BFB">
              <w:rPr>
                <w:noProof/>
                <w:webHidden/>
              </w:rPr>
              <w:instrText xml:space="preserve"> PAGEREF _Toc471250860 \h </w:instrText>
            </w:r>
            <w:r w:rsidR="008C7BFB">
              <w:rPr>
                <w:noProof/>
                <w:webHidden/>
              </w:rPr>
            </w:r>
            <w:r w:rsidR="008C7BFB">
              <w:rPr>
                <w:noProof/>
                <w:webHidden/>
              </w:rPr>
              <w:fldChar w:fldCharType="separate"/>
            </w:r>
            <w:r w:rsidR="008C7BFB">
              <w:rPr>
                <w:noProof/>
                <w:webHidden/>
              </w:rPr>
              <w:t>30</w:t>
            </w:r>
            <w:r w:rsidR="008C7BFB">
              <w:rPr>
                <w:noProof/>
                <w:webHidden/>
              </w:rPr>
              <w:fldChar w:fldCharType="end"/>
            </w:r>
          </w:hyperlink>
        </w:p>
        <w:p w14:paraId="2F9057AA" w14:textId="77777777" w:rsidR="008C7BFB" w:rsidRDefault="00D42FAA">
          <w:pPr>
            <w:pStyle w:val="TOC3"/>
            <w:tabs>
              <w:tab w:val="left" w:pos="1320"/>
              <w:tab w:val="right" w:leader="dot" w:pos="9350"/>
            </w:tabs>
            <w:rPr>
              <w:rFonts w:cstheme="minorBidi"/>
              <w:noProof/>
              <w:lang w:val="cs-CZ" w:eastAsia="cs-CZ"/>
            </w:rPr>
          </w:pPr>
          <w:hyperlink w:anchor="_Toc471250861" w:history="1">
            <w:r w:rsidR="008C7BFB" w:rsidRPr="00842871">
              <w:rPr>
                <w:rStyle w:val="Hyperlink"/>
                <w:noProof/>
              </w:rPr>
              <w:t>6.3.3</w:t>
            </w:r>
            <w:r w:rsidR="008C7BFB">
              <w:rPr>
                <w:rFonts w:cstheme="minorBidi"/>
                <w:noProof/>
                <w:lang w:val="cs-CZ" w:eastAsia="cs-CZ"/>
              </w:rPr>
              <w:tab/>
            </w:r>
            <w:r w:rsidR="008C7BFB" w:rsidRPr="00842871">
              <w:rPr>
                <w:rStyle w:val="Hyperlink"/>
                <w:noProof/>
              </w:rPr>
              <w:t>Noise reduction</w:t>
            </w:r>
            <w:r w:rsidR="008C7BFB">
              <w:rPr>
                <w:noProof/>
                <w:webHidden/>
              </w:rPr>
              <w:tab/>
            </w:r>
            <w:r w:rsidR="008C7BFB">
              <w:rPr>
                <w:noProof/>
                <w:webHidden/>
              </w:rPr>
              <w:fldChar w:fldCharType="begin"/>
            </w:r>
            <w:r w:rsidR="008C7BFB">
              <w:rPr>
                <w:noProof/>
                <w:webHidden/>
              </w:rPr>
              <w:instrText xml:space="preserve"> PAGEREF _Toc471250861 \h </w:instrText>
            </w:r>
            <w:r w:rsidR="008C7BFB">
              <w:rPr>
                <w:noProof/>
                <w:webHidden/>
              </w:rPr>
            </w:r>
            <w:r w:rsidR="008C7BFB">
              <w:rPr>
                <w:noProof/>
                <w:webHidden/>
              </w:rPr>
              <w:fldChar w:fldCharType="separate"/>
            </w:r>
            <w:r w:rsidR="008C7BFB">
              <w:rPr>
                <w:noProof/>
                <w:webHidden/>
              </w:rPr>
              <w:t>31</w:t>
            </w:r>
            <w:r w:rsidR="008C7BFB">
              <w:rPr>
                <w:noProof/>
                <w:webHidden/>
              </w:rPr>
              <w:fldChar w:fldCharType="end"/>
            </w:r>
          </w:hyperlink>
        </w:p>
        <w:p w14:paraId="4F7FD558" w14:textId="77777777" w:rsidR="008C7BFB" w:rsidRDefault="00D42FAA">
          <w:pPr>
            <w:pStyle w:val="TOC2"/>
            <w:tabs>
              <w:tab w:val="left" w:pos="880"/>
              <w:tab w:val="right" w:leader="dot" w:pos="9350"/>
            </w:tabs>
            <w:rPr>
              <w:rFonts w:cstheme="minorBidi"/>
              <w:noProof/>
              <w:lang w:val="cs-CZ" w:eastAsia="cs-CZ"/>
            </w:rPr>
          </w:pPr>
          <w:hyperlink w:anchor="_Toc471250862" w:history="1">
            <w:r w:rsidR="008C7BFB" w:rsidRPr="00842871">
              <w:rPr>
                <w:rStyle w:val="Hyperlink"/>
                <w:noProof/>
              </w:rPr>
              <w:t>6.4</w:t>
            </w:r>
            <w:r w:rsidR="008C7BFB">
              <w:rPr>
                <w:rFonts w:cstheme="minorBidi"/>
                <w:noProof/>
                <w:lang w:val="cs-CZ" w:eastAsia="cs-CZ"/>
              </w:rPr>
              <w:tab/>
            </w:r>
            <w:r w:rsidR="008C7BFB" w:rsidRPr="00842871">
              <w:rPr>
                <w:rStyle w:val="Hyperlink"/>
                <w:noProof/>
              </w:rPr>
              <w:t>Segmentation</w:t>
            </w:r>
            <w:r w:rsidR="008C7BFB">
              <w:rPr>
                <w:noProof/>
                <w:webHidden/>
              </w:rPr>
              <w:tab/>
            </w:r>
            <w:r w:rsidR="008C7BFB">
              <w:rPr>
                <w:noProof/>
                <w:webHidden/>
              </w:rPr>
              <w:fldChar w:fldCharType="begin"/>
            </w:r>
            <w:r w:rsidR="008C7BFB">
              <w:rPr>
                <w:noProof/>
                <w:webHidden/>
              </w:rPr>
              <w:instrText xml:space="preserve"> PAGEREF _Toc471250862 \h </w:instrText>
            </w:r>
            <w:r w:rsidR="008C7BFB">
              <w:rPr>
                <w:noProof/>
                <w:webHidden/>
              </w:rPr>
            </w:r>
            <w:r w:rsidR="008C7BFB">
              <w:rPr>
                <w:noProof/>
                <w:webHidden/>
              </w:rPr>
              <w:fldChar w:fldCharType="separate"/>
            </w:r>
            <w:r w:rsidR="008C7BFB">
              <w:rPr>
                <w:noProof/>
                <w:webHidden/>
              </w:rPr>
              <w:t>32</w:t>
            </w:r>
            <w:r w:rsidR="008C7BFB">
              <w:rPr>
                <w:noProof/>
                <w:webHidden/>
              </w:rPr>
              <w:fldChar w:fldCharType="end"/>
            </w:r>
          </w:hyperlink>
        </w:p>
        <w:p w14:paraId="762880D5" w14:textId="77777777" w:rsidR="008C7BFB" w:rsidRDefault="00D42FAA">
          <w:pPr>
            <w:pStyle w:val="TOC3"/>
            <w:tabs>
              <w:tab w:val="left" w:pos="1320"/>
              <w:tab w:val="right" w:leader="dot" w:pos="9350"/>
            </w:tabs>
            <w:rPr>
              <w:rFonts w:cstheme="minorBidi"/>
              <w:noProof/>
              <w:lang w:val="cs-CZ" w:eastAsia="cs-CZ"/>
            </w:rPr>
          </w:pPr>
          <w:hyperlink w:anchor="_Toc471250863" w:history="1">
            <w:r w:rsidR="008C7BFB" w:rsidRPr="00842871">
              <w:rPr>
                <w:rStyle w:val="Hyperlink"/>
                <w:noProof/>
              </w:rPr>
              <w:t>6.4.1</w:t>
            </w:r>
            <w:r w:rsidR="008C7BFB">
              <w:rPr>
                <w:rFonts w:cstheme="minorBidi"/>
                <w:noProof/>
                <w:lang w:val="cs-CZ" w:eastAsia="cs-CZ"/>
              </w:rPr>
              <w:tab/>
            </w:r>
            <w:r w:rsidR="008C7BFB" w:rsidRPr="00842871">
              <w:rPr>
                <w:rStyle w:val="Hyperlink"/>
                <w:noProof/>
              </w:rPr>
              <w:t>MSER</w:t>
            </w:r>
            <w:r w:rsidR="008C7BFB">
              <w:rPr>
                <w:noProof/>
                <w:webHidden/>
              </w:rPr>
              <w:tab/>
            </w:r>
            <w:r w:rsidR="008C7BFB">
              <w:rPr>
                <w:noProof/>
                <w:webHidden/>
              </w:rPr>
              <w:fldChar w:fldCharType="begin"/>
            </w:r>
            <w:r w:rsidR="008C7BFB">
              <w:rPr>
                <w:noProof/>
                <w:webHidden/>
              </w:rPr>
              <w:instrText xml:space="preserve"> PAGEREF _Toc471250863 \h </w:instrText>
            </w:r>
            <w:r w:rsidR="008C7BFB">
              <w:rPr>
                <w:noProof/>
                <w:webHidden/>
              </w:rPr>
            </w:r>
            <w:r w:rsidR="008C7BFB">
              <w:rPr>
                <w:noProof/>
                <w:webHidden/>
              </w:rPr>
              <w:fldChar w:fldCharType="separate"/>
            </w:r>
            <w:r w:rsidR="008C7BFB">
              <w:rPr>
                <w:noProof/>
                <w:webHidden/>
              </w:rPr>
              <w:t>32</w:t>
            </w:r>
            <w:r w:rsidR="008C7BFB">
              <w:rPr>
                <w:noProof/>
                <w:webHidden/>
              </w:rPr>
              <w:fldChar w:fldCharType="end"/>
            </w:r>
          </w:hyperlink>
        </w:p>
        <w:p w14:paraId="0AE372DA" w14:textId="77777777" w:rsidR="008C7BFB" w:rsidRDefault="00D42FAA">
          <w:pPr>
            <w:pStyle w:val="TOC3"/>
            <w:tabs>
              <w:tab w:val="left" w:pos="1320"/>
              <w:tab w:val="right" w:leader="dot" w:pos="9350"/>
            </w:tabs>
            <w:rPr>
              <w:rFonts w:cstheme="minorBidi"/>
              <w:noProof/>
              <w:lang w:val="cs-CZ" w:eastAsia="cs-CZ"/>
            </w:rPr>
          </w:pPr>
          <w:hyperlink w:anchor="_Toc471250864" w:history="1">
            <w:r w:rsidR="008C7BFB" w:rsidRPr="00842871">
              <w:rPr>
                <w:rStyle w:val="Hyperlink"/>
                <w:noProof/>
              </w:rPr>
              <w:t>6.4.2</w:t>
            </w:r>
            <w:r w:rsidR="008C7BFB">
              <w:rPr>
                <w:rFonts w:cstheme="minorBidi"/>
                <w:noProof/>
                <w:lang w:val="cs-CZ" w:eastAsia="cs-CZ"/>
              </w:rPr>
              <w:tab/>
            </w:r>
            <w:r w:rsidR="008C7BFB" w:rsidRPr="00842871">
              <w:rPr>
                <w:rStyle w:val="Hyperlink"/>
                <w:noProof/>
              </w:rPr>
              <w:t>Global thresholding</w:t>
            </w:r>
            <w:r w:rsidR="008C7BFB">
              <w:rPr>
                <w:noProof/>
                <w:webHidden/>
              </w:rPr>
              <w:tab/>
            </w:r>
            <w:r w:rsidR="008C7BFB">
              <w:rPr>
                <w:noProof/>
                <w:webHidden/>
              </w:rPr>
              <w:fldChar w:fldCharType="begin"/>
            </w:r>
            <w:r w:rsidR="008C7BFB">
              <w:rPr>
                <w:noProof/>
                <w:webHidden/>
              </w:rPr>
              <w:instrText xml:space="preserve"> PAGEREF _Toc471250864 \h </w:instrText>
            </w:r>
            <w:r w:rsidR="008C7BFB">
              <w:rPr>
                <w:noProof/>
                <w:webHidden/>
              </w:rPr>
            </w:r>
            <w:r w:rsidR="008C7BFB">
              <w:rPr>
                <w:noProof/>
                <w:webHidden/>
              </w:rPr>
              <w:fldChar w:fldCharType="separate"/>
            </w:r>
            <w:r w:rsidR="008C7BFB">
              <w:rPr>
                <w:noProof/>
                <w:webHidden/>
              </w:rPr>
              <w:t>33</w:t>
            </w:r>
            <w:r w:rsidR="008C7BFB">
              <w:rPr>
                <w:noProof/>
                <w:webHidden/>
              </w:rPr>
              <w:fldChar w:fldCharType="end"/>
            </w:r>
          </w:hyperlink>
        </w:p>
        <w:p w14:paraId="52B9D841" w14:textId="77777777" w:rsidR="008C7BFB" w:rsidRDefault="00D42FAA">
          <w:pPr>
            <w:pStyle w:val="TOC3"/>
            <w:tabs>
              <w:tab w:val="left" w:pos="1320"/>
              <w:tab w:val="right" w:leader="dot" w:pos="9350"/>
            </w:tabs>
            <w:rPr>
              <w:rFonts w:cstheme="minorBidi"/>
              <w:noProof/>
              <w:lang w:val="cs-CZ" w:eastAsia="cs-CZ"/>
            </w:rPr>
          </w:pPr>
          <w:hyperlink w:anchor="_Toc471250865" w:history="1">
            <w:r w:rsidR="008C7BFB" w:rsidRPr="00842871">
              <w:rPr>
                <w:rStyle w:val="Hyperlink"/>
                <w:noProof/>
              </w:rPr>
              <w:t>6.4.3</w:t>
            </w:r>
            <w:r w:rsidR="008C7BFB">
              <w:rPr>
                <w:rFonts w:cstheme="minorBidi"/>
                <w:noProof/>
                <w:lang w:val="cs-CZ" w:eastAsia="cs-CZ"/>
              </w:rPr>
              <w:tab/>
            </w:r>
            <w:r w:rsidR="008C7BFB" w:rsidRPr="00842871">
              <w:rPr>
                <w:rStyle w:val="Hyperlink"/>
                <w:noProof/>
              </w:rPr>
              <w:t>Locally adaptive threshold</w:t>
            </w:r>
            <w:r w:rsidR="008C7BFB">
              <w:rPr>
                <w:noProof/>
                <w:webHidden/>
              </w:rPr>
              <w:tab/>
            </w:r>
            <w:r w:rsidR="008C7BFB">
              <w:rPr>
                <w:noProof/>
                <w:webHidden/>
              </w:rPr>
              <w:fldChar w:fldCharType="begin"/>
            </w:r>
            <w:r w:rsidR="008C7BFB">
              <w:rPr>
                <w:noProof/>
                <w:webHidden/>
              </w:rPr>
              <w:instrText xml:space="preserve"> PAGEREF _Toc471250865 \h </w:instrText>
            </w:r>
            <w:r w:rsidR="008C7BFB">
              <w:rPr>
                <w:noProof/>
                <w:webHidden/>
              </w:rPr>
            </w:r>
            <w:r w:rsidR="008C7BFB">
              <w:rPr>
                <w:noProof/>
                <w:webHidden/>
              </w:rPr>
              <w:fldChar w:fldCharType="separate"/>
            </w:r>
            <w:r w:rsidR="008C7BFB">
              <w:rPr>
                <w:noProof/>
                <w:webHidden/>
              </w:rPr>
              <w:t>35</w:t>
            </w:r>
            <w:r w:rsidR="008C7BFB">
              <w:rPr>
                <w:noProof/>
                <w:webHidden/>
              </w:rPr>
              <w:fldChar w:fldCharType="end"/>
            </w:r>
          </w:hyperlink>
        </w:p>
        <w:p w14:paraId="3EAA2542" w14:textId="77777777" w:rsidR="008C7BFB" w:rsidRDefault="00D42FAA">
          <w:pPr>
            <w:pStyle w:val="TOC2"/>
            <w:tabs>
              <w:tab w:val="left" w:pos="880"/>
              <w:tab w:val="right" w:leader="dot" w:pos="9350"/>
            </w:tabs>
            <w:rPr>
              <w:rFonts w:cstheme="minorBidi"/>
              <w:noProof/>
              <w:lang w:val="cs-CZ" w:eastAsia="cs-CZ"/>
            </w:rPr>
          </w:pPr>
          <w:hyperlink w:anchor="_Toc471250866" w:history="1">
            <w:r w:rsidR="008C7BFB" w:rsidRPr="00842871">
              <w:rPr>
                <w:rStyle w:val="Hyperlink"/>
                <w:noProof/>
              </w:rPr>
              <w:t>6.5</w:t>
            </w:r>
            <w:r w:rsidR="008C7BFB">
              <w:rPr>
                <w:rFonts w:cstheme="minorBidi"/>
                <w:noProof/>
                <w:lang w:val="cs-CZ" w:eastAsia="cs-CZ"/>
              </w:rPr>
              <w:tab/>
            </w:r>
            <w:r w:rsidR="008C7BFB" w:rsidRPr="00842871">
              <w:rPr>
                <w:rStyle w:val="Hyperlink"/>
                <w:noProof/>
              </w:rPr>
              <w:t>Connected-component labeling</w:t>
            </w:r>
            <w:r w:rsidR="008C7BFB">
              <w:rPr>
                <w:noProof/>
                <w:webHidden/>
              </w:rPr>
              <w:tab/>
            </w:r>
            <w:r w:rsidR="008C7BFB">
              <w:rPr>
                <w:noProof/>
                <w:webHidden/>
              </w:rPr>
              <w:fldChar w:fldCharType="begin"/>
            </w:r>
            <w:r w:rsidR="008C7BFB">
              <w:rPr>
                <w:noProof/>
                <w:webHidden/>
              </w:rPr>
              <w:instrText xml:space="preserve"> PAGEREF _Toc471250866 \h </w:instrText>
            </w:r>
            <w:r w:rsidR="008C7BFB">
              <w:rPr>
                <w:noProof/>
                <w:webHidden/>
              </w:rPr>
            </w:r>
            <w:r w:rsidR="008C7BFB">
              <w:rPr>
                <w:noProof/>
                <w:webHidden/>
              </w:rPr>
              <w:fldChar w:fldCharType="separate"/>
            </w:r>
            <w:r w:rsidR="008C7BFB">
              <w:rPr>
                <w:noProof/>
                <w:webHidden/>
              </w:rPr>
              <w:t>37</w:t>
            </w:r>
            <w:r w:rsidR="008C7BFB">
              <w:rPr>
                <w:noProof/>
                <w:webHidden/>
              </w:rPr>
              <w:fldChar w:fldCharType="end"/>
            </w:r>
          </w:hyperlink>
        </w:p>
        <w:p w14:paraId="2064212E" w14:textId="77777777" w:rsidR="008C7BFB" w:rsidRDefault="00D42FAA">
          <w:pPr>
            <w:pStyle w:val="TOC2"/>
            <w:tabs>
              <w:tab w:val="left" w:pos="880"/>
              <w:tab w:val="right" w:leader="dot" w:pos="9350"/>
            </w:tabs>
            <w:rPr>
              <w:rFonts w:cstheme="minorBidi"/>
              <w:noProof/>
              <w:lang w:val="cs-CZ" w:eastAsia="cs-CZ"/>
            </w:rPr>
          </w:pPr>
          <w:hyperlink w:anchor="_Toc471250867" w:history="1">
            <w:r w:rsidR="008C7BFB" w:rsidRPr="00842871">
              <w:rPr>
                <w:rStyle w:val="Hyperlink"/>
                <w:noProof/>
              </w:rPr>
              <w:t>6.6</w:t>
            </w:r>
            <w:r w:rsidR="008C7BFB">
              <w:rPr>
                <w:rFonts w:cstheme="minorBidi"/>
                <w:noProof/>
                <w:lang w:val="cs-CZ" w:eastAsia="cs-CZ"/>
              </w:rPr>
              <w:tab/>
            </w:r>
            <w:r w:rsidR="008C7BFB" w:rsidRPr="00842871">
              <w:rPr>
                <w:rStyle w:val="Hyperlink"/>
                <w:noProof/>
              </w:rPr>
              <w:t>Detect the closest right candidate</w:t>
            </w:r>
            <w:r w:rsidR="008C7BFB">
              <w:rPr>
                <w:noProof/>
                <w:webHidden/>
              </w:rPr>
              <w:tab/>
            </w:r>
            <w:r w:rsidR="008C7BFB">
              <w:rPr>
                <w:noProof/>
                <w:webHidden/>
              </w:rPr>
              <w:fldChar w:fldCharType="begin"/>
            </w:r>
            <w:r w:rsidR="008C7BFB">
              <w:rPr>
                <w:noProof/>
                <w:webHidden/>
              </w:rPr>
              <w:instrText xml:space="preserve"> PAGEREF _Toc471250867 \h </w:instrText>
            </w:r>
            <w:r w:rsidR="008C7BFB">
              <w:rPr>
                <w:noProof/>
                <w:webHidden/>
              </w:rPr>
            </w:r>
            <w:r w:rsidR="008C7BFB">
              <w:rPr>
                <w:noProof/>
                <w:webHidden/>
              </w:rPr>
              <w:fldChar w:fldCharType="separate"/>
            </w:r>
            <w:r w:rsidR="008C7BFB">
              <w:rPr>
                <w:noProof/>
                <w:webHidden/>
              </w:rPr>
              <w:t>38</w:t>
            </w:r>
            <w:r w:rsidR="008C7BFB">
              <w:rPr>
                <w:noProof/>
                <w:webHidden/>
              </w:rPr>
              <w:fldChar w:fldCharType="end"/>
            </w:r>
          </w:hyperlink>
        </w:p>
        <w:p w14:paraId="3C59B123" w14:textId="77777777" w:rsidR="008C7BFB" w:rsidRDefault="00D42FAA">
          <w:pPr>
            <w:pStyle w:val="TOC3"/>
            <w:tabs>
              <w:tab w:val="left" w:pos="1320"/>
              <w:tab w:val="right" w:leader="dot" w:pos="9350"/>
            </w:tabs>
            <w:rPr>
              <w:rFonts w:cstheme="minorBidi"/>
              <w:noProof/>
              <w:lang w:val="cs-CZ" w:eastAsia="cs-CZ"/>
            </w:rPr>
          </w:pPr>
          <w:hyperlink w:anchor="_Toc471250868" w:history="1">
            <w:r w:rsidR="008C7BFB" w:rsidRPr="00842871">
              <w:rPr>
                <w:rStyle w:val="Hyperlink"/>
                <w:noProof/>
              </w:rPr>
              <w:t>6.6.1</w:t>
            </w:r>
            <w:r w:rsidR="008C7BFB">
              <w:rPr>
                <w:rFonts w:cstheme="minorBidi"/>
                <w:noProof/>
                <w:lang w:val="cs-CZ" w:eastAsia="cs-CZ"/>
              </w:rPr>
              <w:tab/>
            </w:r>
            <w:r w:rsidR="008C7BFB" w:rsidRPr="00842871">
              <w:rPr>
                <w:rStyle w:val="Hyperlink"/>
                <w:noProof/>
              </w:rPr>
              <w:t>Test for a closest candidate</w:t>
            </w:r>
            <w:r w:rsidR="008C7BFB">
              <w:rPr>
                <w:noProof/>
                <w:webHidden/>
              </w:rPr>
              <w:tab/>
            </w:r>
            <w:r w:rsidR="008C7BFB">
              <w:rPr>
                <w:noProof/>
                <w:webHidden/>
              </w:rPr>
              <w:fldChar w:fldCharType="begin"/>
            </w:r>
            <w:r w:rsidR="008C7BFB">
              <w:rPr>
                <w:noProof/>
                <w:webHidden/>
              </w:rPr>
              <w:instrText xml:space="preserve"> PAGEREF _Toc471250868 \h </w:instrText>
            </w:r>
            <w:r w:rsidR="008C7BFB">
              <w:rPr>
                <w:noProof/>
                <w:webHidden/>
              </w:rPr>
            </w:r>
            <w:r w:rsidR="008C7BFB">
              <w:rPr>
                <w:noProof/>
                <w:webHidden/>
              </w:rPr>
              <w:fldChar w:fldCharType="separate"/>
            </w:r>
            <w:r w:rsidR="008C7BFB">
              <w:rPr>
                <w:noProof/>
                <w:webHidden/>
              </w:rPr>
              <w:t>38</w:t>
            </w:r>
            <w:r w:rsidR="008C7BFB">
              <w:rPr>
                <w:noProof/>
                <w:webHidden/>
              </w:rPr>
              <w:fldChar w:fldCharType="end"/>
            </w:r>
          </w:hyperlink>
        </w:p>
        <w:p w14:paraId="57ED53DF" w14:textId="77777777" w:rsidR="008C7BFB" w:rsidRDefault="00D42FAA">
          <w:pPr>
            <w:pStyle w:val="TOC2"/>
            <w:tabs>
              <w:tab w:val="left" w:pos="880"/>
              <w:tab w:val="right" w:leader="dot" w:pos="9350"/>
            </w:tabs>
            <w:rPr>
              <w:rFonts w:cstheme="minorBidi"/>
              <w:noProof/>
              <w:lang w:val="cs-CZ" w:eastAsia="cs-CZ"/>
            </w:rPr>
          </w:pPr>
          <w:hyperlink w:anchor="_Toc471250869" w:history="1">
            <w:r w:rsidR="008C7BFB" w:rsidRPr="00842871">
              <w:rPr>
                <w:rStyle w:val="Hyperlink"/>
                <w:noProof/>
                <w:lang w:val="cs-CZ" w:eastAsia="cs-CZ"/>
              </w:rPr>
              <w:t>6.7</w:t>
            </w:r>
            <w:r w:rsidR="008C7BFB">
              <w:rPr>
                <w:rFonts w:cstheme="minorBidi"/>
                <w:noProof/>
                <w:lang w:val="cs-CZ" w:eastAsia="cs-CZ"/>
              </w:rPr>
              <w:tab/>
            </w:r>
            <w:r w:rsidR="008C7BFB" w:rsidRPr="00842871">
              <w:rPr>
                <w:rStyle w:val="Hyperlink"/>
                <w:noProof/>
                <w:lang w:val="cs-CZ" w:eastAsia="cs-CZ"/>
              </w:rPr>
              <w:t>Selection of candidates connected to selected one</w:t>
            </w:r>
            <w:r w:rsidR="008C7BFB">
              <w:rPr>
                <w:noProof/>
                <w:webHidden/>
              </w:rPr>
              <w:tab/>
            </w:r>
            <w:r w:rsidR="008C7BFB">
              <w:rPr>
                <w:noProof/>
                <w:webHidden/>
              </w:rPr>
              <w:fldChar w:fldCharType="begin"/>
            </w:r>
            <w:r w:rsidR="008C7BFB">
              <w:rPr>
                <w:noProof/>
                <w:webHidden/>
              </w:rPr>
              <w:instrText xml:space="preserve"> PAGEREF _Toc471250869 \h </w:instrText>
            </w:r>
            <w:r w:rsidR="008C7BFB">
              <w:rPr>
                <w:noProof/>
                <w:webHidden/>
              </w:rPr>
            </w:r>
            <w:r w:rsidR="008C7BFB">
              <w:rPr>
                <w:noProof/>
                <w:webHidden/>
              </w:rPr>
              <w:fldChar w:fldCharType="separate"/>
            </w:r>
            <w:r w:rsidR="008C7BFB">
              <w:rPr>
                <w:noProof/>
                <w:webHidden/>
              </w:rPr>
              <w:t>40</w:t>
            </w:r>
            <w:r w:rsidR="008C7BFB">
              <w:rPr>
                <w:noProof/>
                <w:webHidden/>
              </w:rPr>
              <w:fldChar w:fldCharType="end"/>
            </w:r>
          </w:hyperlink>
        </w:p>
        <w:p w14:paraId="46B768C7" w14:textId="77777777" w:rsidR="008C7BFB" w:rsidRDefault="00D42FAA">
          <w:pPr>
            <w:pStyle w:val="TOC3"/>
            <w:tabs>
              <w:tab w:val="left" w:pos="1320"/>
              <w:tab w:val="right" w:leader="dot" w:pos="9350"/>
            </w:tabs>
            <w:rPr>
              <w:rFonts w:cstheme="minorBidi"/>
              <w:noProof/>
              <w:lang w:val="cs-CZ" w:eastAsia="cs-CZ"/>
            </w:rPr>
          </w:pPr>
          <w:hyperlink w:anchor="_Toc471250870" w:history="1">
            <w:r w:rsidR="008C7BFB" w:rsidRPr="00842871">
              <w:rPr>
                <w:rStyle w:val="Hyperlink"/>
                <w:noProof/>
              </w:rPr>
              <w:t>6.7.1</w:t>
            </w:r>
            <w:r w:rsidR="008C7BFB">
              <w:rPr>
                <w:rFonts w:cstheme="minorBidi"/>
                <w:noProof/>
                <w:lang w:val="cs-CZ" w:eastAsia="cs-CZ"/>
              </w:rPr>
              <w:tab/>
            </w:r>
            <w:r w:rsidR="008C7BFB" w:rsidRPr="00842871">
              <w:rPr>
                <w:rStyle w:val="Hyperlink"/>
                <w:noProof/>
              </w:rPr>
              <w:t>Test for candidates in line</w:t>
            </w:r>
            <w:r w:rsidR="008C7BFB">
              <w:rPr>
                <w:noProof/>
                <w:webHidden/>
              </w:rPr>
              <w:tab/>
            </w:r>
            <w:r w:rsidR="008C7BFB">
              <w:rPr>
                <w:noProof/>
                <w:webHidden/>
              </w:rPr>
              <w:fldChar w:fldCharType="begin"/>
            </w:r>
            <w:r w:rsidR="008C7BFB">
              <w:rPr>
                <w:noProof/>
                <w:webHidden/>
              </w:rPr>
              <w:instrText xml:space="preserve"> PAGEREF _Toc471250870 \h </w:instrText>
            </w:r>
            <w:r w:rsidR="008C7BFB">
              <w:rPr>
                <w:noProof/>
                <w:webHidden/>
              </w:rPr>
            </w:r>
            <w:r w:rsidR="008C7BFB">
              <w:rPr>
                <w:noProof/>
                <w:webHidden/>
              </w:rPr>
              <w:fldChar w:fldCharType="separate"/>
            </w:r>
            <w:r w:rsidR="008C7BFB">
              <w:rPr>
                <w:noProof/>
                <w:webHidden/>
              </w:rPr>
              <w:t>41</w:t>
            </w:r>
            <w:r w:rsidR="008C7BFB">
              <w:rPr>
                <w:noProof/>
                <w:webHidden/>
              </w:rPr>
              <w:fldChar w:fldCharType="end"/>
            </w:r>
          </w:hyperlink>
        </w:p>
        <w:p w14:paraId="053B812C" w14:textId="77777777" w:rsidR="008C7BFB" w:rsidRDefault="00D42FAA">
          <w:pPr>
            <w:pStyle w:val="TOC2"/>
            <w:tabs>
              <w:tab w:val="left" w:pos="880"/>
              <w:tab w:val="right" w:leader="dot" w:pos="9350"/>
            </w:tabs>
            <w:rPr>
              <w:rFonts w:cstheme="minorBidi"/>
              <w:noProof/>
              <w:lang w:val="cs-CZ" w:eastAsia="cs-CZ"/>
            </w:rPr>
          </w:pPr>
          <w:hyperlink w:anchor="_Toc471250871" w:history="1">
            <w:r w:rsidR="008C7BFB" w:rsidRPr="00842871">
              <w:rPr>
                <w:rStyle w:val="Hyperlink"/>
                <w:noProof/>
                <w:lang w:eastAsia="cs-CZ"/>
              </w:rPr>
              <w:t>6.8</w:t>
            </w:r>
            <w:r w:rsidR="008C7BFB">
              <w:rPr>
                <w:rFonts w:cstheme="minorBidi"/>
                <w:noProof/>
                <w:lang w:val="cs-CZ" w:eastAsia="cs-CZ"/>
              </w:rPr>
              <w:tab/>
            </w:r>
            <w:r w:rsidR="008C7BFB" w:rsidRPr="00842871">
              <w:rPr>
                <w:rStyle w:val="Hyperlink"/>
                <w:noProof/>
                <w:lang w:eastAsia="cs-CZ"/>
              </w:rPr>
              <w:t>Detection of change</w:t>
            </w:r>
            <w:r w:rsidR="008C7BFB">
              <w:rPr>
                <w:noProof/>
                <w:webHidden/>
              </w:rPr>
              <w:tab/>
            </w:r>
            <w:r w:rsidR="008C7BFB">
              <w:rPr>
                <w:noProof/>
                <w:webHidden/>
              </w:rPr>
              <w:fldChar w:fldCharType="begin"/>
            </w:r>
            <w:r w:rsidR="008C7BFB">
              <w:rPr>
                <w:noProof/>
                <w:webHidden/>
              </w:rPr>
              <w:instrText xml:space="preserve"> PAGEREF _Toc471250871 \h </w:instrText>
            </w:r>
            <w:r w:rsidR="008C7BFB">
              <w:rPr>
                <w:noProof/>
                <w:webHidden/>
              </w:rPr>
            </w:r>
            <w:r w:rsidR="008C7BFB">
              <w:rPr>
                <w:noProof/>
                <w:webHidden/>
              </w:rPr>
              <w:fldChar w:fldCharType="separate"/>
            </w:r>
            <w:r w:rsidR="008C7BFB">
              <w:rPr>
                <w:noProof/>
                <w:webHidden/>
              </w:rPr>
              <w:t>41</w:t>
            </w:r>
            <w:r w:rsidR="008C7BFB">
              <w:rPr>
                <w:noProof/>
                <w:webHidden/>
              </w:rPr>
              <w:fldChar w:fldCharType="end"/>
            </w:r>
          </w:hyperlink>
        </w:p>
        <w:p w14:paraId="56D73785" w14:textId="77777777" w:rsidR="008C7BFB" w:rsidRDefault="00D42FAA">
          <w:pPr>
            <w:pStyle w:val="TOC3"/>
            <w:tabs>
              <w:tab w:val="left" w:pos="1320"/>
              <w:tab w:val="right" w:leader="dot" w:pos="9350"/>
            </w:tabs>
            <w:rPr>
              <w:rFonts w:cstheme="minorBidi"/>
              <w:noProof/>
              <w:lang w:val="cs-CZ" w:eastAsia="cs-CZ"/>
            </w:rPr>
          </w:pPr>
          <w:hyperlink w:anchor="_Toc471250872" w:history="1">
            <w:r w:rsidR="008C7BFB" w:rsidRPr="00842871">
              <w:rPr>
                <w:rStyle w:val="Hyperlink"/>
                <w:noProof/>
                <w:lang w:eastAsia="cs-CZ"/>
              </w:rPr>
              <w:t>6.8.1</w:t>
            </w:r>
            <w:r w:rsidR="008C7BFB">
              <w:rPr>
                <w:rFonts w:cstheme="minorBidi"/>
                <w:noProof/>
                <w:lang w:val="cs-CZ" w:eastAsia="cs-CZ"/>
              </w:rPr>
              <w:tab/>
            </w:r>
            <w:r w:rsidR="008C7BFB" w:rsidRPr="00842871">
              <w:rPr>
                <w:rStyle w:val="Hyperlink"/>
                <w:noProof/>
                <w:lang w:eastAsia="cs-CZ"/>
              </w:rPr>
              <w:t>Change of number</w:t>
            </w:r>
            <w:r w:rsidR="008C7BFB">
              <w:rPr>
                <w:noProof/>
                <w:webHidden/>
              </w:rPr>
              <w:tab/>
            </w:r>
            <w:r w:rsidR="008C7BFB">
              <w:rPr>
                <w:noProof/>
                <w:webHidden/>
              </w:rPr>
              <w:fldChar w:fldCharType="begin"/>
            </w:r>
            <w:r w:rsidR="008C7BFB">
              <w:rPr>
                <w:noProof/>
                <w:webHidden/>
              </w:rPr>
              <w:instrText xml:space="preserve"> PAGEREF _Toc471250872 \h </w:instrText>
            </w:r>
            <w:r w:rsidR="008C7BFB">
              <w:rPr>
                <w:noProof/>
                <w:webHidden/>
              </w:rPr>
            </w:r>
            <w:r w:rsidR="008C7BFB">
              <w:rPr>
                <w:noProof/>
                <w:webHidden/>
              </w:rPr>
              <w:fldChar w:fldCharType="separate"/>
            </w:r>
            <w:r w:rsidR="008C7BFB">
              <w:rPr>
                <w:noProof/>
                <w:webHidden/>
              </w:rPr>
              <w:t>42</w:t>
            </w:r>
            <w:r w:rsidR="008C7BFB">
              <w:rPr>
                <w:noProof/>
                <w:webHidden/>
              </w:rPr>
              <w:fldChar w:fldCharType="end"/>
            </w:r>
          </w:hyperlink>
        </w:p>
        <w:p w14:paraId="1979CE8C" w14:textId="77777777" w:rsidR="008C7BFB" w:rsidRDefault="00D42FAA">
          <w:pPr>
            <w:pStyle w:val="TOC3"/>
            <w:tabs>
              <w:tab w:val="left" w:pos="1320"/>
              <w:tab w:val="right" w:leader="dot" w:pos="9350"/>
            </w:tabs>
            <w:rPr>
              <w:rFonts w:cstheme="minorBidi"/>
              <w:noProof/>
              <w:lang w:val="cs-CZ" w:eastAsia="cs-CZ"/>
            </w:rPr>
          </w:pPr>
          <w:hyperlink w:anchor="_Toc471250873" w:history="1">
            <w:r w:rsidR="008C7BFB" w:rsidRPr="00842871">
              <w:rPr>
                <w:rStyle w:val="Hyperlink"/>
                <w:noProof/>
              </w:rPr>
              <w:t>6.8.2</w:t>
            </w:r>
            <w:r w:rsidR="008C7BFB">
              <w:rPr>
                <w:rFonts w:cstheme="minorBidi"/>
                <w:noProof/>
                <w:lang w:val="cs-CZ" w:eastAsia="cs-CZ"/>
              </w:rPr>
              <w:tab/>
            </w:r>
            <w:r w:rsidR="008C7BFB" w:rsidRPr="00842871">
              <w:rPr>
                <w:rStyle w:val="Hyperlink"/>
                <w:noProof/>
              </w:rPr>
              <w:t>Movement of the number</w:t>
            </w:r>
            <w:r w:rsidR="008C7BFB">
              <w:rPr>
                <w:noProof/>
                <w:webHidden/>
              </w:rPr>
              <w:tab/>
            </w:r>
            <w:r w:rsidR="008C7BFB">
              <w:rPr>
                <w:noProof/>
                <w:webHidden/>
              </w:rPr>
              <w:fldChar w:fldCharType="begin"/>
            </w:r>
            <w:r w:rsidR="008C7BFB">
              <w:rPr>
                <w:noProof/>
                <w:webHidden/>
              </w:rPr>
              <w:instrText xml:space="preserve"> PAGEREF _Toc471250873 \h </w:instrText>
            </w:r>
            <w:r w:rsidR="008C7BFB">
              <w:rPr>
                <w:noProof/>
                <w:webHidden/>
              </w:rPr>
            </w:r>
            <w:r w:rsidR="008C7BFB">
              <w:rPr>
                <w:noProof/>
                <w:webHidden/>
              </w:rPr>
              <w:fldChar w:fldCharType="separate"/>
            </w:r>
            <w:r w:rsidR="008C7BFB">
              <w:rPr>
                <w:noProof/>
                <w:webHidden/>
              </w:rPr>
              <w:t>42</w:t>
            </w:r>
            <w:r w:rsidR="008C7BFB">
              <w:rPr>
                <w:noProof/>
                <w:webHidden/>
              </w:rPr>
              <w:fldChar w:fldCharType="end"/>
            </w:r>
          </w:hyperlink>
        </w:p>
        <w:p w14:paraId="70F5938B" w14:textId="77777777" w:rsidR="008C7BFB" w:rsidRDefault="00D42FAA">
          <w:pPr>
            <w:pStyle w:val="TOC3"/>
            <w:tabs>
              <w:tab w:val="left" w:pos="1320"/>
              <w:tab w:val="right" w:leader="dot" w:pos="9350"/>
            </w:tabs>
            <w:rPr>
              <w:rFonts w:cstheme="minorBidi"/>
              <w:noProof/>
              <w:lang w:val="cs-CZ" w:eastAsia="cs-CZ"/>
            </w:rPr>
          </w:pPr>
          <w:hyperlink w:anchor="_Toc471250874" w:history="1">
            <w:r w:rsidR="008C7BFB" w:rsidRPr="00842871">
              <w:rPr>
                <w:rStyle w:val="Hyperlink"/>
                <w:noProof/>
              </w:rPr>
              <w:t>6.8.3</w:t>
            </w:r>
            <w:r w:rsidR="008C7BFB">
              <w:rPr>
                <w:rFonts w:cstheme="minorBidi"/>
                <w:noProof/>
                <w:lang w:val="cs-CZ" w:eastAsia="cs-CZ"/>
              </w:rPr>
              <w:tab/>
            </w:r>
            <w:r w:rsidR="008C7BFB" w:rsidRPr="00842871">
              <w:rPr>
                <w:rStyle w:val="Hyperlink"/>
                <w:noProof/>
              </w:rPr>
              <w:t>Area of interest is covered by something</w:t>
            </w:r>
            <w:r w:rsidR="008C7BFB">
              <w:rPr>
                <w:noProof/>
                <w:webHidden/>
              </w:rPr>
              <w:tab/>
            </w:r>
            <w:r w:rsidR="008C7BFB">
              <w:rPr>
                <w:noProof/>
                <w:webHidden/>
              </w:rPr>
              <w:fldChar w:fldCharType="begin"/>
            </w:r>
            <w:r w:rsidR="008C7BFB">
              <w:rPr>
                <w:noProof/>
                <w:webHidden/>
              </w:rPr>
              <w:instrText xml:space="preserve"> PAGEREF _Toc471250874 \h </w:instrText>
            </w:r>
            <w:r w:rsidR="008C7BFB">
              <w:rPr>
                <w:noProof/>
                <w:webHidden/>
              </w:rPr>
            </w:r>
            <w:r w:rsidR="008C7BFB">
              <w:rPr>
                <w:noProof/>
                <w:webHidden/>
              </w:rPr>
              <w:fldChar w:fldCharType="separate"/>
            </w:r>
            <w:r w:rsidR="008C7BFB">
              <w:rPr>
                <w:noProof/>
                <w:webHidden/>
              </w:rPr>
              <w:t>43</w:t>
            </w:r>
            <w:r w:rsidR="008C7BFB">
              <w:rPr>
                <w:noProof/>
                <w:webHidden/>
              </w:rPr>
              <w:fldChar w:fldCharType="end"/>
            </w:r>
          </w:hyperlink>
        </w:p>
        <w:p w14:paraId="182A2EAA" w14:textId="77777777" w:rsidR="008C7BFB" w:rsidRDefault="00D42FAA">
          <w:pPr>
            <w:pStyle w:val="TOC2"/>
            <w:tabs>
              <w:tab w:val="left" w:pos="880"/>
              <w:tab w:val="right" w:leader="dot" w:pos="9350"/>
            </w:tabs>
            <w:rPr>
              <w:rFonts w:cstheme="minorBidi"/>
              <w:noProof/>
              <w:lang w:val="cs-CZ" w:eastAsia="cs-CZ"/>
            </w:rPr>
          </w:pPr>
          <w:hyperlink w:anchor="_Toc471250875" w:history="1">
            <w:r w:rsidR="008C7BFB" w:rsidRPr="00842871">
              <w:rPr>
                <w:rStyle w:val="Hyperlink"/>
                <w:noProof/>
              </w:rPr>
              <w:t>6.9</w:t>
            </w:r>
            <w:r w:rsidR="008C7BFB">
              <w:rPr>
                <w:rFonts w:cstheme="minorBidi"/>
                <w:noProof/>
                <w:lang w:val="cs-CZ" w:eastAsia="cs-CZ"/>
              </w:rPr>
              <w:tab/>
            </w:r>
            <w:r w:rsidR="008C7BFB" w:rsidRPr="00842871">
              <w:rPr>
                <w:rStyle w:val="Hyperlink"/>
                <w:noProof/>
              </w:rPr>
              <w:t>Classification of candidates</w:t>
            </w:r>
            <w:r w:rsidR="008C7BFB">
              <w:rPr>
                <w:noProof/>
                <w:webHidden/>
              </w:rPr>
              <w:tab/>
            </w:r>
            <w:r w:rsidR="008C7BFB">
              <w:rPr>
                <w:noProof/>
                <w:webHidden/>
              </w:rPr>
              <w:fldChar w:fldCharType="begin"/>
            </w:r>
            <w:r w:rsidR="008C7BFB">
              <w:rPr>
                <w:noProof/>
                <w:webHidden/>
              </w:rPr>
              <w:instrText xml:space="preserve"> PAGEREF _Toc471250875 \h </w:instrText>
            </w:r>
            <w:r w:rsidR="008C7BFB">
              <w:rPr>
                <w:noProof/>
                <w:webHidden/>
              </w:rPr>
            </w:r>
            <w:r w:rsidR="008C7BFB">
              <w:rPr>
                <w:noProof/>
                <w:webHidden/>
              </w:rPr>
              <w:fldChar w:fldCharType="separate"/>
            </w:r>
            <w:r w:rsidR="008C7BFB">
              <w:rPr>
                <w:noProof/>
                <w:webHidden/>
              </w:rPr>
              <w:t>43</w:t>
            </w:r>
            <w:r w:rsidR="008C7BFB">
              <w:rPr>
                <w:noProof/>
                <w:webHidden/>
              </w:rPr>
              <w:fldChar w:fldCharType="end"/>
            </w:r>
          </w:hyperlink>
        </w:p>
        <w:p w14:paraId="254CEA47" w14:textId="77777777" w:rsidR="008C7BFB" w:rsidRDefault="00D42FAA">
          <w:pPr>
            <w:pStyle w:val="TOC3"/>
            <w:tabs>
              <w:tab w:val="left" w:pos="1320"/>
              <w:tab w:val="right" w:leader="dot" w:pos="9350"/>
            </w:tabs>
            <w:rPr>
              <w:rFonts w:cstheme="minorBidi"/>
              <w:noProof/>
              <w:lang w:val="cs-CZ" w:eastAsia="cs-CZ"/>
            </w:rPr>
          </w:pPr>
          <w:hyperlink w:anchor="_Toc471250876" w:history="1">
            <w:r w:rsidR="008C7BFB" w:rsidRPr="00842871">
              <w:rPr>
                <w:rStyle w:val="Hyperlink"/>
                <w:noProof/>
              </w:rPr>
              <w:t>6.9.1</w:t>
            </w:r>
            <w:r w:rsidR="008C7BFB">
              <w:rPr>
                <w:rFonts w:cstheme="minorBidi"/>
                <w:noProof/>
                <w:lang w:val="cs-CZ" w:eastAsia="cs-CZ"/>
              </w:rPr>
              <w:tab/>
            </w:r>
            <w:r w:rsidR="008C7BFB" w:rsidRPr="00842871">
              <w:rPr>
                <w:rStyle w:val="Hyperlink"/>
                <w:noProof/>
              </w:rPr>
              <w:t>Tesseract</w:t>
            </w:r>
            <w:r w:rsidR="008C7BFB">
              <w:rPr>
                <w:noProof/>
                <w:webHidden/>
              </w:rPr>
              <w:tab/>
            </w:r>
            <w:r w:rsidR="008C7BFB">
              <w:rPr>
                <w:noProof/>
                <w:webHidden/>
              </w:rPr>
              <w:fldChar w:fldCharType="begin"/>
            </w:r>
            <w:r w:rsidR="008C7BFB">
              <w:rPr>
                <w:noProof/>
                <w:webHidden/>
              </w:rPr>
              <w:instrText xml:space="preserve"> PAGEREF _Toc471250876 \h </w:instrText>
            </w:r>
            <w:r w:rsidR="008C7BFB">
              <w:rPr>
                <w:noProof/>
                <w:webHidden/>
              </w:rPr>
            </w:r>
            <w:r w:rsidR="008C7BFB">
              <w:rPr>
                <w:noProof/>
                <w:webHidden/>
              </w:rPr>
              <w:fldChar w:fldCharType="separate"/>
            </w:r>
            <w:r w:rsidR="008C7BFB">
              <w:rPr>
                <w:noProof/>
                <w:webHidden/>
              </w:rPr>
              <w:t>43</w:t>
            </w:r>
            <w:r w:rsidR="008C7BFB">
              <w:rPr>
                <w:noProof/>
                <w:webHidden/>
              </w:rPr>
              <w:fldChar w:fldCharType="end"/>
            </w:r>
          </w:hyperlink>
        </w:p>
        <w:p w14:paraId="12C47A51" w14:textId="77777777" w:rsidR="008C7BFB" w:rsidRDefault="00D42FAA">
          <w:pPr>
            <w:pStyle w:val="TOC3"/>
            <w:tabs>
              <w:tab w:val="left" w:pos="1320"/>
              <w:tab w:val="right" w:leader="dot" w:pos="9350"/>
            </w:tabs>
            <w:rPr>
              <w:rFonts w:cstheme="minorBidi"/>
              <w:noProof/>
              <w:lang w:val="cs-CZ" w:eastAsia="cs-CZ"/>
            </w:rPr>
          </w:pPr>
          <w:hyperlink w:anchor="_Toc471250877" w:history="1">
            <w:r w:rsidR="008C7BFB" w:rsidRPr="00842871">
              <w:rPr>
                <w:rStyle w:val="Hyperlink"/>
                <w:noProof/>
              </w:rPr>
              <w:t>6.9.2</w:t>
            </w:r>
            <w:r w:rsidR="008C7BFB">
              <w:rPr>
                <w:rFonts w:cstheme="minorBidi"/>
                <w:noProof/>
                <w:lang w:val="cs-CZ" w:eastAsia="cs-CZ"/>
              </w:rPr>
              <w:tab/>
            </w:r>
            <w:r w:rsidR="008C7BFB" w:rsidRPr="00842871">
              <w:rPr>
                <w:rStyle w:val="Hyperlink"/>
                <w:noProof/>
              </w:rPr>
              <w:t>Difference with stored masks</w:t>
            </w:r>
            <w:r w:rsidR="008C7BFB">
              <w:rPr>
                <w:noProof/>
                <w:webHidden/>
              </w:rPr>
              <w:tab/>
            </w:r>
            <w:r w:rsidR="008C7BFB">
              <w:rPr>
                <w:noProof/>
                <w:webHidden/>
              </w:rPr>
              <w:fldChar w:fldCharType="begin"/>
            </w:r>
            <w:r w:rsidR="008C7BFB">
              <w:rPr>
                <w:noProof/>
                <w:webHidden/>
              </w:rPr>
              <w:instrText xml:space="preserve"> PAGEREF _Toc471250877 \h </w:instrText>
            </w:r>
            <w:r w:rsidR="008C7BFB">
              <w:rPr>
                <w:noProof/>
                <w:webHidden/>
              </w:rPr>
            </w:r>
            <w:r w:rsidR="008C7BFB">
              <w:rPr>
                <w:noProof/>
                <w:webHidden/>
              </w:rPr>
              <w:fldChar w:fldCharType="separate"/>
            </w:r>
            <w:r w:rsidR="008C7BFB">
              <w:rPr>
                <w:noProof/>
                <w:webHidden/>
              </w:rPr>
              <w:t>44</w:t>
            </w:r>
            <w:r w:rsidR="008C7BFB">
              <w:rPr>
                <w:noProof/>
                <w:webHidden/>
              </w:rPr>
              <w:fldChar w:fldCharType="end"/>
            </w:r>
          </w:hyperlink>
        </w:p>
        <w:p w14:paraId="169524B5" w14:textId="77777777" w:rsidR="008C7BFB" w:rsidRDefault="00D42FAA">
          <w:pPr>
            <w:pStyle w:val="TOC2"/>
            <w:tabs>
              <w:tab w:val="left" w:pos="880"/>
              <w:tab w:val="right" w:leader="dot" w:pos="9350"/>
            </w:tabs>
            <w:rPr>
              <w:rFonts w:cstheme="minorBidi"/>
              <w:noProof/>
              <w:lang w:val="cs-CZ" w:eastAsia="cs-CZ"/>
            </w:rPr>
          </w:pPr>
          <w:hyperlink w:anchor="_Toc471250878" w:history="1">
            <w:r w:rsidR="008C7BFB" w:rsidRPr="00842871">
              <w:rPr>
                <w:rStyle w:val="Hyperlink"/>
                <w:noProof/>
              </w:rPr>
              <w:t>6.10</w:t>
            </w:r>
            <w:r w:rsidR="008C7BFB">
              <w:rPr>
                <w:rFonts w:cstheme="minorBidi"/>
                <w:noProof/>
                <w:lang w:val="cs-CZ" w:eastAsia="cs-CZ"/>
              </w:rPr>
              <w:tab/>
            </w:r>
            <w:r w:rsidR="008C7BFB" w:rsidRPr="00842871">
              <w:rPr>
                <w:rStyle w:val="Hyperlink"/>
                <w:noProof/>
              </w:rPr>
              <w:t>Saving to file</w:t>
            </w:r>
            <w:r w:rsidR="008C7BFB">
              <w:rPr>
                <w:noProof/>
                <w:webHidden/>
              </w:rPr>
              <w:tab/>
            </w:r>
            <w:r w:rsidR="008C7BFB">
              <w:rPr>
                <w:noProof/>
                <w:webHidden/>
              </w:rPr>
              <w:fldChar w:fldCharType="begin"/>
            </w:r>
            <w:r w:rsidR="008C7BFB">
              <w:rPr>
                <w:noProof/>
                <w:webHidden/>
              </w:rPr>
              <w:instrText xml:space="preserve"> PAGEREF _Toc471250878 \h </w:instrText>
            </w:r>
            <w:r w:rsidR="008C7BFB">
              <w:rPr>
                <w:noProof/>
                <w:webHidden/>
              </w:rPr>
            </w:r>
            <w:r w:rsidR="008C7BFB">
              <w:rPr>
                <w:noProof/>
                <w:webHidden/>
              </w:rPr>
              <w:fldChar w:fldCharType="separate"/>
            </w:r>
            <w:r w:rsidR="008C7BFB">
              <w:rPr>
                <w:noProof/>
                <w:webHidden/>
              </w:rPr>
              <w:t>45</w:t>
            </w:r>
            <w:r w:rsidR="008C7BFB">
              <w:rPr>
                <w:noProof/>
                <w:webHidden/>
              </w:rPr>
              <w:fldChar w:fldCharType="end"/>
            </w:r>
          </w:hyperlink>
        </w:p>
        <w:p w14:paraId="72ADFED4" w14:textId="77777777" w:rsidR="008C7BFB" w:rsidRDefault="00D42FAA">
          <w:pPr>
            <w:pStyle w:val="TOC2"/>
            <w:tabs>
              <w:tab w:val="left" w:pos="880"/>
              <w:tab w:val="right" w:leader="dot" w:pos="9350"/>
            </w:tabs>
            <w:rPr>
              <w:rFonts w:cstheme="minorBidi"/>
              <w:noProof/>
              <w:lang w:val="cs-CZ" w:eastAsia="cs-CZ"/>
            </w:rPr>
          </w:pPr>
          <w:hyperlink w:anchor="_Toc471250879" w:history="1">
            <w:r w:rsidR="008C7BFB" w:rsidRPr="00842871">
              <w:rPr>
                <w:rStyle w:val="Hyperlink"/>
                <w:noProof/>
              </w:rPr>
              <w:t>6.11</w:t>
            </w:r>
            <w:r w:rsidR="008C7BFB">
              <w:rPr>
                <w:rFonts w:cstheme="minorBidi"/>
                <w:noProof/>
                <w:lang w:val="cs-CZ" w:eastAsia="cs-CZ"/>
              </w:rPr>
              <w:tab/>
            </w:r>
            <w:r w:rsidR="008C7BFB" w:rsidRPr="00842871">
              <w:rPr>
                <w:rStyle w:val="Hyperlink"/>
                <w:noProof/>
              </w:rPr>
              <w:t>Backup process</w:t>
            </w:r>
            <w:r w:rsidR="008C7BFB">
              <w:rPr>
                <w:noProof/>
                <w:webHidden/>
              </w:rPr>
              <w:tab/>
            </w:r>
            <w:r w:rsidR="008C7BFB">
              <w:rPr>
                <w:noProof/>
                <w:webHidden/>
              </w:rPr>
              <w:fldChar w:fldCharType="begin"/>
            </w:r>
            <w:r w:rsidR="008C7BFB">
              <w:rPr>
                <w:noProof/>
                <w:webHidden/>
              </w:rPr>
              <w:instrText xml:space="preserve"> PAGEREF _Toc471250879 \h </w:instrText>
            </w:r>
            <w:r w:rsidR="008C7BFB">
              <w:rPr>
                <w:noProof/>
                <w:webHidden/>
              </w:rPr>
            </w:r>
            <w:r w:rsidR="008C7BFB">
              <w:rPr>
                <w:noProof/>
                <w:webHidden/>
              </w:rPr>
              <w:fldChar w:fldCharType="separate"/>
            </w:r>
            <w:r w:rsidR="008C7BFB">
              <w:rPr>
                <w:noProof/>
                <w:webHidden/>
              </w:rPr>
              <w:t>46</w:t>
            </w:r>
            <w:r w:rsidR="008C7BFB">
              <w:rPr>
                <w:noProof/>
                <w:webHidden/>
              </w:rPr>
              <w:fldChar w:fldCharType="end"/>
            </w:r>
          </w:hyperlink>
        </w:p>
        <w:p w14:paraId="18160B5F" w14:textId="77777777" w:rsidR="008C7BFB" w:rsidRDefault="00D42FAA">
          <w:pPr>
            <w:pStyle w:val="TOC3"/>
            <w:tabs>
              <w:tab w:val="left" w:pos="1320"/>
              <w:tab w:val="right" w:leader="dot" w:pos="9350"/>
            </w:tabs>
            <w:rPr>
              <w:rFonts w:cstheme="minorBidi"/>
              <w:noProof/>
              <w:lang w:val="cs-CZ" w:eastAsia="cs-CZ"/>
            </w:rPr>
          </w:pPr>
          <w:hyperlink w:anchor="_Toc471250880" w:history="1">
            <w:r w:rsidR="008C7BFB" w:rsidRPr="00842871">
              <w:rPr>
                <w:rStyle w:val="Hyperlink"/>
                <w:noProof/>
              </w:rPr>
              <w:t>6.11.1</w:t>
            </w:r>
            <w:r w:rsidR="008C7BFB">
              <w:rPr>
                <w:rFonts w:cstheme="minorBidi"/>
                <w:noProof/>
                <w:lang w:val="cs-CZ" w:eastAsia="cs-CZ"/>
              </w:rPr>
              <w:tab/>
            </w:r>
            <w:r w:rsidR="008C7BFB" w:rsidRPr="00842871">
              <w:rPr>
                <w:rStyle w:val="Hyperlink"/>
                <w:noProof/>
              </w:rPr>
              <w:t>Problems</w:t>
            </w:r>
            <w:r w:rsidR="008C7BFB">
              <w:rPr>
                <w:noProof/>
                <w:webHidden/>
              </w:rPr>
              <w:tab/>
            </w:r>
            <w:r w:rsidR="008C7BFB">
              <w:rPr>
                <w:noProof/>
                <w:webHidden/>
              </w:rPr>
              <w:fldChar w:fldCharType="begin"/>
            </w:r>
            <w:r w:rsidR="008C7BFB">
              <w:rPr>
                <w:noProof/>
                <w:webHidden/>
              </w:rPr>
              <w:instrText xml:space="preserve"> PAGEREF _Toc471250880 \h </w:instrText>
            </w:r>
            <w:r w:rsidR="008C7BFB">
              <w:rPr>
                <w:noProof/>
                <w:webHidden/>
              </w:rPr>
            </w:r>
            <w:r w:rsidR="008C7BFB">
              <w:rPr>
                <w:noProof/>
                <w:webHidden/>
              </w:rPr>
              <w:fldChar w:fldCharType="separate"/>
            </w:r>
            <w:r w:rsidR="008C7BFB">
              <w:rPr>
                <w:noProof/>
                <w:webHidden/>
              </w:rPr>
              <w:t>46</w:t>
            </w:r>
            <w:r w:rsidR="008C7BFB">
              <w:rPr>
                <w:noProof/>
                <w:webHidden/>
              </w:rPr>
              <w:fldChar w:fldCharType="end"/>
            </w:r>
          </w:hyperlink>
        </w:p>
        <w:p w14:paraId="20BEF4D6" w14:textId="77777777" w:rsidR="008C7BFB" w:rsidRDefault="00D42FAA">
          <w:pPr>
            <w:pStyle w:val="TOC3"/>
            <w:tabs>
              <w:tab w:val="left" w:pos="1320"/>
              <w:tab w:val="right" w:leader="dot" w:pos="9350"/>
            </w:tabs>
            <w:rPr>
              <w:rFonts w:cstheme="minorBidi"/>
              <w:noProof/>
              <w:lang w:val="cs-CZ" w:eastAsia="cs-CZ"/>
            </w:rPr>
          </w:pPr>
          <w:hyperlink w:anchor="_Toc471250881" w:history="1">
            <w:r w:rsidR="008C7BFB" w:rsidRPr="00842871">
              <w:rPr>
                <w:rStyle w:val="Hyperlink"/>
                <w:noProof/>
              </w:rPr>
              <w:t>6.11.2</w:t>
            </w:r>
            <w:r w:rsidR="008C7BFB">
              <w:rPr>
                <w:rFonts w:cstheme="minorBidi"/>
                <w:noProof/>
                <w:lang w:val="cs-CZ" w:eastAsia="cs-CZ"/>
              </w:rPr>
              <w:tab/>
            </w:r>
            <w:r w:rsidR="008C7BFB" w:rsidRPr="00842871">
              <w:rPr>
                <w:rStyle w:val="Hyperlink"/>
                <w:noProof/>
              </w:rPr>
              <w:t>Definition of possible candidates</w:t>
            </w:r>
            <w:r w:rsidR="008C7BFB">
              <w:rPr>
                <w:noProof/>
                <w:webHidden/>
              </w:rPr>
              <w:tab/>
            </w:r>
            <w:r w:rsidR="008C7BFB">
              <w:rPr>
                <w:noProof/>
                <w:webHidden/>
              </w:rPr>
              <w:fldChar w:fldCharType="begin"/>
            </w:r>
            <w:r w:rsidR="008C7BFB">
              <w:rPr>
                <w:noProof/>
                <w:webHidden/>
              </w:rPr>
              <w:instrText xml:space="preserve"> PAGEREF _Toc471250881 \h </w:instrText>
            </w:r>
            <w:r w:rsidR="008C7BFB">
              <w:rPr>
                <w:noProof/>
                <w:webHidden/>
              </w:rPr>
            </w:r>
            <w:r w:rsidR="008C7BFB">
              <w:rPr>
                <w:noProof/>
                <w:webHidden/>
              </w:rPr>
              <w:fldChar w:fldCharType="separate"/>
            </w:r>
            <w:r w:rsidR="008C7BFB">
              <w:rPr>
                <w:noProof/>
                <w:webHidden/>
              </w:rPr>
              <w:t>47</w:t>
            </w:r>
            <w:r w:rsidR="008C7BFB">
              <w:rPr>
                <w:noProof/>
                <w:webHidden/>
              </w:rPr>
              <w:fldChar w:fldCharType="end"/>
            </w:r>
          </w:hyperlink>
        </w:p>
        <w:p w14:paraId="58C3677E" w14:textId="77777777" w:rsidR="008C7BFB" w:rsidRDefault="00D42FAA">
          <w:pPr>
            <w:pStyle w:val="TOC3"/>
            <w:tabs>
              <w:tab w:val="left" w:pos="1320"/>
              <w:tab w:val="right" w:leader="dot" w:pos="9350"/>
            </w:tabs>
            <w:rPr>
              <w:rFonts w:cstheme="minorBidi"/>
              <w:noProof/>
              <w:lang w:val="cs-CZ" w:eastAsia="cs-CZ"/>
            </w:rPr>
          </w:pPr>
          <w:hyperlink w:anchor="_Toc471250882" w:history="1">
            <w:r w:rsidR="008C7BFB" w:rsidRPr="00842871">
              <w:rPr>
                <w:rStyle w:val="Hyperlink"/>
                <w:rFonts w:cs="Arial"/>
                <w:noProof/>
              </w:rPr>
              <w:t>6.11.3</w:t>
            </w:r>
            <w:r w:rsidR="008C7BFB">
              <w:rPr>
                <w:rFonts w:cstheme="minorBidi"/>
                <w:noProof/>
                <w:lang w:val="cs-CZ" w:eastAsia="cs-CZ"/>
              </w:rPr>
              <w:tab/>
            </w:r>
            <w:r w:rsidR="008C7BFB" w:rsidRPr="00842871">
              <w:rPr>
                <w:rStyle w:val="Hyperlink"/>
                <w:rFonts w:cs="Arial"/>
                <w:noProof/>
                <w:shd w:val="clear" w:color="auto" w:fill="FFFFFF"/>
              </w:rPr>
              <w:t>Backup process</w:t>
            </w:r>
            <w:r w:rsidR="008C7BFB">
              <w:rPr>
                <w:noProof/>
                <w:webHidden/>
              </w:rPr>
              <w:tab/>
            </w:r>
            <w:r w:rsidR="008C7BFB">
              <w:rPr>
                <w:noProof/>
                <w:webHidden/>
              </w:rPr>
              <w:fldChar w:fldCharType="begin"/>
            </w:r>
            <w:r w:rsidR="008C7BFB">
              <w:rPr>
                <w:noProof/>
                <w:webHidden/>
              </w:rPr>
              <w:instrText xml:space="preserve"> PAGEREF _Toc471250882 \h </w:instrText>
            </w:r>
            <w:r w:rsidR="008C7BFB">
              <w:rPr>
                <w:noProof/>
                <w:webHidden/>
              </w:rPr>
            </w:r>
            <w:r w:rsidR="008C7BFB">
              <w:rPr>
                <w:noProof/>
                <w:webHidden/>
              </w:rPr>
              <w:fldChar w:fldCharType="separate"/>
            </w:r>
            <w:r w:rsidR="008C7BFB">
              <w:rPr>
                <w:noProof/>
                <w:webHidden/>
              </w:rPr>
              <w:t>49</w:t>
            </w:r>
            <w:r w:rsidR="008C7BFB">
              <w:rPr>
                <w:noProof/>
                <w:webHidden/>
              </w:rPr>
              <w:fldChar w:fldCharType="end"/>
            </w:r>
          </w:hyperlink>
        </w:p>
        <w:p w14:paraId="5B663DFD" w14:textId="77777777" w:rsidR="008C7BFB" w:rsidRDefault="00D42FAA">
          <w:pPr>
            <w:pStyle w:val="TOC2"/>
            <w:tabs>
              <w:tab w:val="left" w:pos="880"/>
              <w:tab w:val="right" w:leader="dot" w:pos="9350"/>
            </w:tabs>
            <w:rPr>
              <w:rFonts w:cstheme="minorBidi"/>
              <w:noProof/>
              <w:lang w:val="cs-CZ" w:eastAsia="cs-CZ"/>
            </w:rPr>
          </w:pPr>
          <w:hyperlink w:anchor="_Toc471250883" w:history="1">
            <w:r w:rsidR="008C7BFB" w:rsidRPr="00842871">
              <w:rPr>
                <w:rStyle w:val="Hyperlink"/>
                <w:noProof/>
              </w:rPr>
              <w:t>6.12</w:t>
            </w:r>
            <w:r w:rsidR="008C7BFB">
              <w:rPr>
                <w:rFonts w:cstheme="minorBidi"/>
                <w:noProof/>
                <w:lang w:val="cs-CZ" w:eastAsia="cs-CZ"/>
              </w:rPr>
              <w:tab/>
            </w:r>
            <w:r w:rsidR="008C7BFB" w:rsidRPr="00842871">
              <w:rPr>
                <w:rStyle w:val="Hyperlink"/>
                <w:noProof/>
              </w:rPr>
              <w:t>Summary of used methods in upcoming application</w:t>
            </w:r>
            <w:r w:rsidR="008C7BFB">
              <w:rPr>
                <w:noProof/>
                <w:webHidden/>
              </w:rPr>
              <w:tab/>
            </w:r>
            <w:r w:rsidR="008C7BFB">
              <w:rPr>
                <w:noProof/>
                <w:webHidden/>
              </w:rPr>
              <w:fldChar w:fldCharType="begin"/>
            </w:r>
            <w:r w:rsidR="008C7BFB">
              <w:rPr>
                <w:noProof/>
                <w:webHidden/>
              </w:rPr>
              <w:instrText xml:space="preserve"> PAGEREF _Toc471250883 \h </w:instrText>
            </w:r>
            <w:r w:rsidR="008C7BFB">
              <w:rPr>
                <w:noProof/>
                <w:webHidden/>
              </w:rPr>
            </w:r>
            <w:r w:rsidR="008C7BFB">
              <w:rPr>
                <w:noProof/>
                <w:webHidden/>
              </w:rPr>
              <w:fldChar w:fldCharType="separate"/>
            </w:r>
            <w:r w:rsidR="008C7BFB">
              <w:rPr>
                <w:noProof/>
                <w:webHidden/>
              </w:rPr>
              <w:t>50</w:t>
            </w:r>
            <w:r w:rsidR="008C7BFB">
              <w:rPr>
                <w:noProof/>
                <w:webHidden/>
              </w:rPr>
              <w:fldChar w:fldCharType="end"/>
            </w:r>
          </w:hyperlink>
        </w:p>
        <w:p w14:paraId="7C64FE5B" w14:textId="77777777" w:rsidR="008C7BFB" w:rsidRDefault="00D42FAA">
          <w:pPr>
            <w:pStyle w:val="TOC3"/>
            <w:tabs>
              <w:tab w:val="left" w:pos="1320"/>
              <w:tab w:val="right" w:leader="dot" w:pos="9350"/>
            </w:tabs>
            <w:rPr>
              <w:rFonts w:cstheme="minorBidi"/>
              <w:noProof/>
              <w:lang w:val="cs-CZ" w:eastAsia="cs-CZ"/>
            </w:rPr>
          </w:pPr>
          <w:hyperlink w:anchor="_Toc471250884" w:history="1">
            <w:r w:rsidR="008C7BFB" w:rsidRPr="00842871">
              <w:rPr>
                <w:rStyle w:val="Hyperlink"/>
                <w:noProof/>
              </w:rPr>
              <w:t>6.12.1</w:t>
            </w:r>
            <w:r w:rsidR="008C7BFB">
              <w:rPr>
                <w:rFonts w:cstheme="minorBidi"/>
                <w:noProof/>
                <w:lang w:val="cs-CZ" w:eastAsia="cs-CZ"/>
              </w:rPr>
              <w:tab/>
            </w:r>
            <w:r w:rsidR="008C7BFB" w:rsidRPr="00842871">
              <w:rPr>
                <w:rStyle w:val="Hyperlink"/>
                <w:noProof/>
              </w:rPr>
              <w:t>Calibration</w:t>
            </w:r>
            <w:r w:rsidR="008C7BFB">
              <w:rPr>
                <w:noProof/>
                <w:webHidden/>
              </w:rPr>
              <w:tab/>
            </w:r>
            <w:r w:rsidR="008C7BFB">
              <w:rPr>
                <w:noProof/>
                <w:webHidden/>
              </w:rPr>
              <w:fldChar w:fldCharType="begin"/>
            </w:r>
            <w:r w:rsidR="008C7BFB">
              <w:rPr>
                <w:noProof/>
                <w:webHidden/>
              </w:rPr>
              <w:instrText xml:space="preserve"> PAGEREF _Toc471250884 \h </w:instrText>
            </w:r>
            <w:r w:rsidR="008C7BFB">
              <w:rPr>
                <w:noProof/>
                <w:webHidden/>
              </w:rPr>
            </w:r>
            <w:r w:rsidR="008C7BFB">
              <w:rPr>
                <w:noProof/>
                <w:webHidden/>
              </w:rPr>
              <w:fldChar w:fldCharType="separate"/>
            </w:r>
            <w:r w:rsidR="008C7BFB">
              <w:rPr>
                <w:noProof/>
                <w:webHidden/>
              </w:rPr>
              <w:t>50</w:t>
            </w:r>
            <w:r w:rsidR="008C7BFB">
              <w:rPr>
                <w:noProof/>
                <w:webHidden/>
              </w:rPr>
              <w:fldChar w:fldCharType="end"/>
            </w:r>
          </w:hyperlink>
        </w:p>
        <w:p w14:paraId="497ED508" w14:textId="77777777" w:rsidR="008C7BFB" w:rsidRDefault="00D42FAA">
          <w:pPr>
            <w:pStyle w:val="TOC3"/>
            <w:tabs>
              <w:tab w:val="left" w:pos="1320"/>
              <w:tab w:val="right" w:leader="dot" w:pos="9350"/>
            </w:tabs>
            <w:rPr>
              <w:rFonts w:cstheme="minorBidi"/>
              <w:noProof/>
              <w:lang w:val="cs-CZ" w:eastAsia="cs-CZ"/>
            </w:rPr>
          </w:pPr>
          <w:hyperlink w:anchor="_Toc471250885" w:history="1">
            <w:r w:rsidR="008C7BFB" w:rsidRPr="00842871">
              <w:rPr>
                <w:rStyle w:val="Hyperlink"/>
                <w:noProof/>
              </w:rPr>
              <w:t>6.12.2</w:t>
            </w:r>
            <w:r w:rsidR="008C7BFB">
              <w:rPr>
                <w:rFonts w:cstheme="minorBidi"/>
                <w:noProof/>
                <w:lang w:val="cs-CZ" w:eastAsia="cs-CZ"/>
              </w:rPr>
              <w:tab/>
            </w:r>
            <w:r w:rsidR="008C7BFB" w:rsidRPr="00842871">
              <w:rPr>
                <w:rStyle w:val="Hyperlink"/>
                <w:noProof/>
              </w:rPr>
              <w:t>Data acquisition process</w:t>
            </w:r>
            <w:r w:rsidR="008C7BFB">
              <w:rPr>
                <w:noProof/>
                <w:webHidden/>
              </w:rPr>
              <w:tab/>
            </w:r>
            <w:r w:rsidR="008C7BFB">
              <w:rPr>
                <w:noProof/>
                <w:webHidden/>
              </w:rPr>
              <w:fldChar w:fldCharType="begin"/>
            </w:r>
            <w:r w:rsidR="008C7BFB">
              <w:rPr>
                <w:noProof/>
                <w:webHidden/>
              </w:rPr>
              <w:instrText xml:space="preserve"> PAGEREF _Toc471250885 \h </w:instrText>
            </w:r>
            <w:r w:rsidR="008C7BFB">
              <w:rPr>
                <w:noProof/>
                <w:webHidden/>
              </w:rPr>
            </w:r>
            <w:r w:rsidR="008C7BFB">
              <w:rPr>
                <w:noProof/>
                <w:webHidden/>
              </w:rPr>
              <w:fldChar w:fldCharType="separate"/>
            </w:r>
            <w:r w:rsidR="008C7BFB">
              <w:rPr>
                <w:noProof/>
                <w:webHidden/>
              </w:rPr>
              <w:t>51</w:t>
            </w:r>
            <w:r w:rsidR="008C7BFB">
              <w:rPr>
                <w:noProof/>
                <w:webHidden/>
              </w:rPr>
              <w:fldChar w:fldCharType="end"/>
            </w:r>
          </w:hyperlink>
        </w:p>
        <w:p w14:paraId="21BF6402" w14:textId="77777777" w:rsidR="008C7BFB" w:rsidRDefault="00D42FAA">
          <w:pPr>
            <w:pStyle w:val="TOC1"/>
            <w:tabs>
              <w:tab w:val="left" w:pos="440"/>
              <w:tab w:val="right" w:leader="dot" w:pos="9350"/>
            </w:tabs>
            <w:rPr>
              <w:rFonts w:cstheme="minorBidi"/>
              <w:noProof/>
              <w:lang w:val="cs-CZ" w:eastAsia="cs-CZ"/>
            </w:rPr>
          </w:pPr>
          <w:hyperlink w:anchor="_Toc471250886" w:history="1">
            <w:r w:rsidR="008C7BFB" w:rsidRPr="00842871">
              <w:rPr>
                <w:rStyle w:val="Hyperlink"/>
                <w:noProof/>
              </w:rPr>
              <w:t>7</w:t>
            </w:r>
            <w:r w:rsidR="008C7BFB">
              <w:rPr>
                <w:rFonts w:cstheme="minorBidi"/>
                <w:noProof/>
                <w:lang w:val="cs-CZ" w:eastAsia="cs-CZ"/>
              </w:rPr>
              <w:tab/>
            </w:r>
            <w:r w:rsidR="008C7BFB" w:rsidRPr="00842871">
              <w:rPr>
                <w:rStyle w:val="Hyperlink"/>
                <w:noProof/>
              </w:rPr>
              <w:t>Future extensions</w:t>
            </w:r>
            <w:r w:rsidR="008C7BFB">
              <w:rPr>
                <w:noProof/>
                <w:webHidden/>
              </w:rPr>
              <w:tab/>
            </w:r>
            <w:r w:rsidR="008C7BFB">
              <w:rPr>
                <w:noProof/>
                <w:webHidden/>
              </w:rPr>
              <w:fldChar w:fldCharType="begin"/>
            </w:r>
            <w:r w:rsidR="008C7BFB">
              <w:rPr>
                <w:noProof/>
                <w:webHidden/>
              </w:rPr>
              <w:instrText xml:space="preserve"> PAGEREF _Toc471250886 \h </w:instrText>
            </w:r>
            <w:r w:rsidR="008C7BFB">
              <w:rPr>
                <w:noProof/>
                <w:webHidden/>
              </w:rPr>
            </w:r>
            <w:r w:rsidR="008C7BFB">
              <w:rPr>
                <w:noProof/>
                <w:webHidden/>
              </w:rPr>
              <w:fldChar w:fldCharType="separate"/>
            </w:r>
            <w:r w:rsidR="008C7BFB">
              <w:rPr>
                <w:noProof/>
                <w:webHidden/>
              </w:rPr>
              <w:t>53</w:t>
            </w:r>
            <w:r w:rsidR="008C7BFB">
              <w:rPr>
                <w:noProof/>
                <w:webHidden/>
              </w:rPr>
              <w:fldChar w:fldCharType="end"/>
            </w:r>
          </w:hyperlink>
        </w:p>
        <w:p w14:paraId="466C5ADF" w14:textId="77777777" w:rsidR="008C7BFB" w:rsidRDefault="00D42FAA">
          <w:pPr>
            <w:pStyle w:val="TOC2"/>
            <w:tabs>
              <w:tab w:val="left" w:pos="880"/>
              <w:tab w:val="right" w:leader="dot" w:pos="9350"/>
            </w:tabs>
            <w:rPr>
              <w:rFonts w:cstheme="minorBidi"/>
              <w:noProof/>
              <w:lang w:val="cs-CZ" w:eastAsia="cs-CZ"/>
            </w:rPr>
          </w:pPr>
          <w:hyperlink w:anchor="_Toc471250887" w:history="1">
            <w:r w:rsidR="008C7BFB" w:rsidRPr="00842871">
              <w:rPr>
                <w:rStyle w:val="Hyperlink"/>
                <w:noProof/>
              </w:rPr>
              <w:t>7.1</w:t>
            </w:r>
            <w:r w:rsidR="008C7BFB">
              <w:rPr>
                <w:rFonts w:cstheme="minorBidi"/>
                <w:noProof/>
                <w:lang w:val="cs-CZ" w:eastAsia="cs-CZ"/>
              </w:rPr>
              <w:tab/>
            </w:r>
            <w:r w:rsidR="008C7BFB" w:rsidRPr="00842871">
              <w:rPr>
                <w:rStyle w:val="Hyperlink"/>
                <w:noProof/>
              </w:rPr>
              <w:t>Curves acquisition</w:t>
            </w:r>
            <w:r w:rsidR="008C7BFB">
              <w:rPr>
                <w:noProof/>
                <w:webHidden/>
              </w:rPr>
              <w:tab/>
            </w:r>
            <w:r w:rsidR="008C7BFB">
              <w:rPr>
                <w:noProof/>
                <w:webHidden/>
              </w:rPr>
              <w:fldChar w:fldCharType="begin"/>
            </w:r>
            <w:r w:rsidR="008C7BFB">
              <w:rPr>
                <w:noProof/>
                <w:webHidden/>
              </w:rPr>
              <w:instrText xml:space="preserve"> PAGEREF _Toc471250887 \h </w:instrText>
            </w:r>
            <w:r w:rsidR="008C7BFB">
              <w:rPr>
                <w:noProof/>
                <w:webHidden/>
              </w:rPr>
            </w:r>
            <w:r w:rsidR="008C7BFB">
              <w:rPr>
                <w:noProof/>
                <w:webHidden/>
              </w:rPr>
              <w:fldChar w:fldCharType="separate"/>
            </w:r>
            <w:r w:rsidR="008C7BFB">
              <w:rPr>
                <w:noProof/>
                <w:webHidden/>
              </w:rPr>
              <w:t>53</w:t>
            </w:r>
            <w:r w:rsidR="008C7BFB">
              <w:rPr>
                <w:noProof/>
                <w:webHidden/>
              </w:rPr>
              <w:fldChar w:fldCharType="end"/>
            </w:r>
          </w:hyperlink>
        </w:p>
        <w:p w14:paraId="45E6F50D" w14:textId="77777777" w:rsidR="008C7BFB" w:rsidRDefault="00D42FAA">
          <w:pPr>
            <w:pStyle w:val="TOC3"/>
            <w:tabs>
              <w:tab w:val="left" w:pos="1320"/>
              <w:tab w:val="right" w:leader="dot" w:pos="9350"/>
            </w:tabs>
            <w:rPr>
              <w:rFonts w:cstheme="minorBidi"/>
              <w:noProof/>
              <w:lang w:val="cs-CZ" w:eastAsia="cs-CZ"/>
            </w:rPr>
          </w:pPr>
          <w:hyperlink w:anchor="_Toc471250888" w:history="1">
            <w:r w:rsidR="008C7BFB" w:rsidRPr="00842871">
              <w:rPr>
                <w:rStyle w:val="Hyperlink"/>
                <w:noProof/>
              </w:rPr>
              <w:t>7.1.1</w:t>
            </w:r>
            <w:r w:rsidR="008C7BFB">
              <w:rPr>
                <w:rFonts w:cstheme="minorBidi"/>
                <w:noProof/>
                <w:lang w:val="cs-CZ" w:eastAsia="cs-CZ"/>
              </w:rPr>
              <w:tab/>
            </w:r>
            <w:r w:rsidR="008C7BFB" w:rsidRPr="00842871">
              <w:rPr>
                <w:rStyle w:val="Hyperlink"/>
                <w:noProof/>
              </w:rPr>
              <w:t>Curves on patient monitor</w:t>
            </w:r>
            <w:r w:rsidR="008C7BFB">
              <w:rPr>
                <w:noProof/>
                <w:webHidden/>
              </w:rPr>
              <w:tab/>
            </w:r>
            <w:r w:rsidR="008C7BFB">
              <w:rPr>
                <w:noProof/>
                <w:webHidden/>
              </w:rPr>
              <w:fldChar w:fldCharType="begin"/>
            </w:r>
            <w:r w:rsidR="008C7BFB">
              <w:rPr>
                <w:noProof/>
                <w:webHidden/>
              </w:rPr>
              <w:instrText xml:space="preserve"> PAGEREF _Toc471250888 \h </w:instrText>
            </w:r>
            <w:r w:rsidR="008C7BFB">
              <w:rPr>
                <w:noProof/>
                <w:webHidden/>
              </w:rPr>
            </w:r>
            <w:r w:rsidR="008C7BFB">
              <w:rPr>
                <w:noProof/>
                <w:webHidden/>
              </w:rPr>
              <w:fldChar w:fldCharType="separate"/>
            </w:r>
            <w:r w:rsidR="008C7BFB">
              <w:rPr>
                <w:noProof/>
                <w:webHidden/>
              </w:rPr>
              <w:t>53</w:t>
            </w:r>
            <w:r w:rsidR="008C7BFB">
              <w:rPr>
                <w:noProof/>
                <w:webHidden/>
              </w:rPr>
              <w:fldChar w:fldCharType="end"/>
            </w:r>
          </w:hyperlink>
        </w:p>
        <w:p w14:paraId="4853DDF9" w14:textId="77777777" w:rsidR="008C7BFB" w:rsidRDefault="00D42FAA">
          <w:pPr>
            <w:pStyle w:val="TOC3"/>
            <w:tabs>
              <w:tab w:val="left" w:pos="1320"/>
              <w:tab w:val="right" w:leader="dot" w:pos="9350"/>
            </w:tabs>
            <w:rPr>
              <w:rFonts w:cstheme="minorBidi"/>
              <w:noProof/>
              <w:lang w:val="cs-CZ" w:eastAsia="cs-CZ"/>
            </w:rPr>
          </w:pPr>
          <w:hyperlink w:anchor="_Toc471250889" w:history="1">
            <w:r w:rsidR="008C7BFB" w:rsidRPr="00842871">
              <w:rPr>
                <w:rStyle w:val="Hyperlink"/>
                <w:noProof/>
              </w:rPr>
              <w:t>7.1.2</w:t>
            </w:r>
            <w:r w:rsidR="008C7BFB">
              <w:rPr>
                <w:rFonts w:cstheme="minorBidi"/>
                <w:noProof/>
                <w:lang w:val="cs-CZ" w:eastAsia="cs-CZ"/>
              </w:rPr>
              <w:tab/>
            </w:r>
            <w:r w:rsidR="008C7BFB" w:rsidRPr="00842871">
              <w:rPr>
                <w:rStyle w:val="Hyperlink"/>
                <w:noProof/>
              </w:rPr>
              <w:t>Problems with curves</w:t>
            </w:r>
            <w:r w:rsidR="008C7BFB">
              <w:rPr>
                <w:noProof/>
                <w:webHidden/>
              </w:rPr>
              <w:tab/>
            </w:r>
            <w:r w:rsidR="008C7BFB">
              <w:rPr>
                <w:noProof/>
                <w:webHidden/>
              </w:rPr>
              <w:fldChar w:fldCharType="begin"/>
            </w:r>
            <w:r w:rsidR="008C7BFB">
              <w:rPr>
                <w:noProof/>
                <w:webHidden/>
              </w:rPr>
              <w:instrText xml:space="preserve"> PAGEREF _Toc471250889 \h </w:instrText>
            </w:r>
            <w:r w:rsidR="008C7BFB">
              <w:rPr>
                <w:noProof/>
                <w:webHidden/>
              </w:rPr>
            </w:r>
            <w:r w:rsidR="008C7BFB">
              <w:rPr>
                <w:noProof/>
                <w:webHidden/>
              </w:rPr>
              <w:fldChar w:fldCharType="separate"/>
            </w:r>
            <w:r w:rsidR="008C7BFB">
              <w:rPr>
                <w:noProof/>
                <w:webHidden/>
              </w:rPr>
              <w:t>54</w:t>
            </w:r>
            <w:r w:rsidR="008C7BFB">
              <w:rPr>
                <w:noProof/>
                <w:webHidden/>
              </w:rPr>
              <w:fldChar w:fldCharType="end"/>
            </w:r>
          </w:hyperlink>
        </w:p>
        <w:p w14:paraId="547762A9" w14:textId="77777777" w:rsidR="008C7BFB" w:rsidRDefault="00D42FAA">
          <w:pPr>
            <w:pStyle w:val="TOC3"/>
            <w:tabs>
              <w:tab w:val="left" w:pos="1320"/>
              <w:tab w:val="right" w:leader="dot" w:pos="9350"/>
            </w:tabs>
            <w:rPr>
              <w:rFonts w:cstheme="minorBidi"/>
              <w:noProof/>
              <w:lang w:val="cs-CZ" w:eastAsia="cs-CZ"/>
            </w:rPr>
          </w:pPr>
          <w:hyperlink w:anchor="_Toc471250890" w:history="1">
            <w:r w:rsidR="008C7BFB" w:rsidRPr="00842871">
              <w:rPr>
                <w:rStyle w:val="Hyperlink"/>
                <w:noProof/>
              </w:rPr>
              <w:t>7.1.3</w:t>
            </w:r>
            <w:r w:rsidR="008C7BFB">
              <w:rPr>
                <w:rFonts w:cstheme="minorBidi"/>
                <w:noProof/>
                <w:lang w:val="cs-CZ" w:eastAsia="cs-CZ"/>
              </w:rPr>
              <w:tab/>
            </w:r>
            <w:r w:rsidR="008C7BFB" w:rsidRPr="00842871">
              <w:rPr>
                <w:rStyle w:val="Hyperlink"/>
                <w:noProof/>
              </w:rPr>
              <w:t>Curves acquisition</w:t>
            </w:r>
            <w:r w:rsidR="008C7BFB">
              <w:rPr>
                <w:noProof/>
                <w:webHidden/>
              </w:rPr>
              <w:tab/>
            </w:r>
            <w:r w:rsidR="008C7BFB">
              <w:rPr>
                <w:noProof/>
                <w:webHidden/>
              </w:rPr>
              <w:fldChar w:fldCharType="begin"/>
            </w:r>
            <w:r w:rsidR="008C7BFB">
              <w:rPr>
                <w:noProof/>
                <w:webHidden/>
              </w:rPr>
              <w:instrText xml:space="preserve"> PAGEREF _Toc471250890 \h </w:instrText>
            </w:r>
            <w:r w:rsidR="008C7BFB">
              <w:rPr>
                <w:noProof/>
                <w:webHidden/>
              </w:rPr>
            </w:r>
            <w:r w:rsidR="008C7BFB">
              <w:rPr>
                <w:noProof/>
                <w:webHidden/>
              </w:rPr>
              <w:fldChar w:fldCharType="separate"/>
            </w:r>
            <w:r w:rsidR="008C7BFB">
              <w:rPr>
                <w:noProof/>
                <w:webHidden/>
              </w:rPr>
              <w:t>55</w:t>
            </w:r>
            <w:r w:rsidR="008C7BFB">
              <w:rPr>
                <w:noProof/>
                <w:webHidden/>
              </w:rPr>
              <w:fldChar w:fldCharType="end"/>
            </w:r>
          </w:hyperlink>
        </w:p>
        <w:p w14:paraId="0310D8FF" w14:textId="77777777" w:rsidR="008C7BFB" w:rsidRDefault="00D42FAA">
          <w:pPr>
            <w:pStyle w:val="TOC2"/>
            <w:tabs>
              <w:tab w:val="left" w:pos="880"/>
              <w:tab w:val="right" w:leader="dot" w:pos="9350"/>
            </w:tabs>
            <w:rPr>
              <w:rFonts w:cstheme="minorBidi"/>
              <w:noProof/>
              <w:lang w:val="cs-CZ" w:eastAsia="cs-CZ"/>
            </w:rPr>
          </w:pPr>
          <w:hyperlink w:anchor="_Toc471250891" w:history="1">
            <w:r w:rsidR="008C7BFB" w:rsidRPr="00842871">
              <w:rPr>
                <w:rStyle w:val="Hyperlink"/>
                <w:noProof/>
              </w:rPr>
              <w:t>7.2</w:t>
            </w:r>
            <w:r w:rsidR="008C7BFB">
              <w:rPr>
                <w:rFonts w:cstheme="minorBidi"/>
                <w:noProof/>
                <w:lang w:val="cs-CZ" w:eastAsia="cs-CZ"/>
              </w:rPr>
              <w:tab/>
            </w:r>
            <w:r w:rsidR="008C7BFB" w:rsidRPr="00842871">
              <w:rPr>
                <w:rStyle w:val="Hyperlink"/>
                <w:noProof/>
              </w:rPr>
              <w:t>Multi-camera usage</w:t>
            </w:r>
            <w:r w:rsidR="008C7BFB">
              <w:rPr>
                <w:noProof/>
                <w:webHidden/>
              </w:rPr>
              <w:tab/>
            </w:r>
            <w:r w:rsidR="008C7BFB">
              <w:rPr>
                <w:noProof/>
                <w:webHidden/>
              </w:rPr>
              <w:fldChar w:fldCharType="begin"/>
            </w:r>
            <w:r w:rsidR="008C7BFB">
              <w:rPr>
                <w:noProof/>
                <w:webHidden/>
              </w:rPr>
              <w:instrText xml:space="preserve"> PAGEREF _Toc471250891 \h </w:instrText>
            </w:r>
            <w:r w:rsidR="008C7BFB">
              <w:rPr>
                <w:noProof/>
                <w:webHidden/>
              </w:rPr>
            </w:r>
            <w:r w:rsidR="008C7BFB">
              <w:rPr>
                <w:noProof/>
                <w:webHidden/>
              </w:rPr>
              <w:fldChar w:fldCharType="separate"/>
            </w:r>
            <w:r w:rsidR="008C7BFB">
              <w:rPr>
                <w:noProof/>
                <w:webHidden/>
              </w:rPr>
              <w:t>57</w:t>
            </w:r>
            <w:r w:rsidR="008C7BFB">
              <w:rPr>
                <w:noProof/>
                <w:webHidden/>
              </w:rPr>
              <w:fldChar w:fldCharType="end"/>
            </w:r>
          </w:hyperlink>
        </w:p>
        <w:p w14:paraId="38615BD2" w14:textId="77777777" w:rsidR="008C7BFB" w:rsidRDefault="00D42FAA">
          <w:pPr>
            <w:pStyle w:val="TOC3"/>
            <w:tabs>
              <w:tab w:val="left" w:pos="1320"/>
              <w:tab w:val="right" w:leader="dot" w:pos="9350"/>
            </w:tabs>
            <w:rPr>
              <w:rFonts w:cstheme="minorBidi"/>
              <w:noProof/>
              <w:lang w:val="cs-CZ" w:eastAsia="cs-CZ"/>
            </w:rPr>
          </w:pPr>
          <w:hyperlink w:anchor="_Toc471250892" w:history="1">
            <w:r w:rsidR="008C7BFB" w:rsidRPr="00842871">
              <w:rPr>
                <w:rStyle w:val="Hyperlink"/>
                <w:noProof/>
              </w:rPr>
              <w:t>7.2.1</w:t>
            </w:r>
            <w:r w:rsidR="008C7BFB">
              <w:rPr>
                <w:rFonts w:cstheme="minorBidi"/>
                <w:noProof/>
                <w:lang w:val="cs-CZ" w:eastAsia="cs-CZ"/>
              </w:rPr>
              <w:tab/>
            </w:r>
            <w:r w:rsidR="008C7BFB" w:rsidRPr="00842871">
              <w:rPr>
                <w:rStyle w:val="Hyperlink"/>
                <w:noProof/>
              </w:rPr>
              <w:t>Possible situations</w:t>
            </w:r>
            <w:r w:rsidR="008C7BFB">
              <w:rPr>
                <w:noProof/>
                <w:webHidden/>
              </w:rPr>
              <w:tab/>
            </w:r>
            <w:r w:rsidR="008C7BFB">
              <w:rPr>
                <w:noProof/>
                <w:webHidden/>
              </w:rPr>
              <w:fldChar w:fldCharType="begin"/>
            </w:r>
            <w:r w:rsidR="008C7BFB">
              <w:rPr>
                <w:noProof/>
                <w:webHidden/>
              </w:rPr>
              <w:instrText xml:space="preserve"> PAGEREF _Toc471250892 \h </w:instrText>
            </w:r>
            <w:r w:rsidR="008C7BFB">
              <w:rPr>
                <w:noProof/>
                <w:webHidden/>
              </w:rPr>
            </w:r>
            <w:r w:rsidR="008C7BFB">
              <w:rPr>
                <w:noProof/>
                <w:webHidden/>
              </w:rPr>
              <w:fldChar w:fldCharType="separate"/>
            </w:r>
            <w:r w:rsidR="008C7BFB">
              <w:rPr>
                <w:noProof/>
                <w:webHidden/>
              </w:rPr>
              <w:t>57</w:t>
            </w:r>
            <w:r w:rsidR="008C7BFB">
              <w:rPr>
                <w:noProof/>
                <w:webHidden/>
              </w:rPr>
              <w:fldChar w:fldCharType="end"/>
            </w:r>
          </w:hyperlink>
        </w:p>
        <w:p w14:paraId="0A0C4F14" w14:textId="77777777" w:rsidR="008C7BFB" w:rsidRDefault="00D42FAA">
          <w:pPr>
            <w:pStyle w:val="TOC3"/>
            <w:tabs>
              <w:tab w:val="left" w:pos="1320"/>
              <w:tab w:val="right" w:leader="dot" w:pos="9350"/>
            </w:tabs>
            <w:rPr>
              <w:rFonts w:cstheme="minorBidi"/>
              <w:noProof/>
              <w:lang w:val="cs-CZ" w:eastAsia="cs-CZ"/>
            </w:rPr>
          </w:pPr>
          <w:hyperlink w:anchor="_Toc471250893" w:history="1">
            <w:r w:rsidR="008C7BFB" w:rsidRPr="00842871">
              <w:rPr>
                <w:rStyle w:val="Hyperlink"/>
                <w:rFonts w:cs="Arial"/>
                <w:noProof/>
              </w:rPr>
              <w:t>7.2.2</w:t>
            </w:r>
            <w:r w:rsidR="008C7BFB">
              <w:rPr>
                <w:rFonts w:cstheme="minorBidi"/>
                <w:noProof/>
                <w:lang w:val="cs-CZ" w:eastAsia="cs-CZ"/>
              </w:rPr>
              <w:tab/>
            </w:r>
            <w:r w:rsidR="008C7BFB" w:rsidRPr="00842871">
              <w:rPr>
                <w:rStyle w:val="Hyperlink"/>
                <w:noProof/>
              </w:rPr>
              <w:t xml:space="preserve">Use during the </w:t>
            </w:r>
            <w:r w:rsidR="008C7BFB" w:rsidRPr="00842871">
              <w:rPr>
                <w:rStyle w:val="Hyperlink"/>
                <w:rFonts w:cs="Arial"/>
                <w:noProof/>
                <w:shd w:val="clear" w:color="auto" w:fill="FFFFFF"/>
              </w:rPr>
              <w:t>backup process</w:t>
            </w:r>
            <w:r w:rsidR="008C7BFB">
              <w:rPr>
                <w:noProof/>
                <w:webHidden/>
              </w:rPr>
              <w:tab/>
            </w:r>
            <w:r w:rsidR="008C7BFB">
              <w:rPr>
                <w:noProof/>
                <w:webHidden/>
              </w:rPr>
              <w:fldChar w:fldCharType="begin"/>
            </w:r>
            <w:r w:rsidR="008C7BFB">
              <w:rPr>
                <w:noProof/>
                <w:webHidden/>
              </w:rPr>
              <w:instrText xml:space="preserve"> PAGEREF _Toc471250893 \h </w:instrText>
            </w:r>
            <w:r w:rsidR="008C7BFB">
              <w:rPr>
                <w:noProof/>
                <w:webHidden/>
              </w:rPr>
            </w:r>
            <w:r w:rsidR="008C7BFB">
              <w:rPr>
                <w:noProof/>
                <w:webHidden/>
              </w:rPr>
              <w:fldChar w:fldCharType="separate"/>
            </w:r>
            <w:r w:rsidR="008C7BFB">
              <w:rPr>
                <w:noProof/>
                <w:webHidden/>
              </w:rPr>
              <w:t>58</w:t>
            </w:r>
            <w:r w:rsidR="008C7BFB">
              <w:rPr>
                <w:noProof/>
                <w:webHidden/>
              </w:rPr>
              <w:fldChar w:fldCharType="end"/>
            </w:r>
          </w:hyperlink>
        </w:p>
        <w:p w14:paraId="154256D5" w14:textId="77777777" w:rsidR="008C7BFB" w:rsidRDefault="00D42FAA">
          <w:pPr>
            <w:pStyle w:val="TOC2"/>
            <w:tabs>
              <w:tab w:val="left" w:pos="880"/>
              <w:tab w:val="right" w:leader="dot" w:pos="9350"/>
            </w:tabs>
            <w:rPr>
              <w:rFonts w:cstheme="minorBidi"/>
              <w:noProof/>
              <w:lang w:val="cs-CZ" w:eastAsia="cs-CZ"/>
            </w:rPr>
          </w:pPr>
          <w:hyperlink w:anchor="_Toc471250894" w:history="1">
            <w:r w:rsidR="008C7BFB" w:rsidRPr="00842871">
              <w:rPr>
                <w:rStyle w:val="Hyperlink"/>
                <w:noProof/>
              </w:rPr>
              <w:t>7.3</w:t>
            </w:r>
            <w:r w:rsidR="008C7BFB">
              <w:rPr>
                <w:rFonts w:cstheme="minorBidi"/>
                <w:noProof/>
                <w:lang w:val="cs-CZ" w:eastAsia="cs-CZ"/>
              </w:rPr>
              <w:tab/>
            </w:r>
            <w:r w:rsidR="008C7BFB" w:rsidRPr="00842871">
              <w:rPr>
                <w:rStyle w:val="Hyperlink"/>
                <w:noProof/>
              </w:rPr>
              <w:t>Other extensions</w:t>
            </w:r>
            <w:r w:rsidR="008C7BFB">
              <w:rPr>
                <w:noProof/>
                <w:webHidden/>
              </w:rPr>
              <w:tab/>
            </w:r>
            <w:r w:rsidR="008C7BFB">
              <w:rPr>
                <w:noProof/>
                <w:webHidden/>
              </w:rPr>
              <w:fldChar w:fldCharType="begin"/>
            </w:r>
            <w:r w:rsidR="008C7BFB">
              <w:rPr>
                <w:noProof/>
                <w:webHidden/>
              </w:rPr>
              <w:instrText xml:space="preserve"> PAGEREF _Toc471250894 \h </w:instrText>
            </w:r>
            <w:r w:rsidR="008C7BFB">
              <w:rPr>
                <w:noProof/>
                <w:webHidden/>
              </w:rPr>
            </w:r>
            <w:r w:rsidR="008C7BFB">
              <w:rPr>
                <w:noProof/>
                <w:webHidden/>
              </w:rPr>
              <w:fldChar w:fldCharType="separate"/>
            </w:r>
            <w:r w:rsidR="008C7BFB">
              <w:rPr>
                <w:noProof/>
                <w:webHidden/>
              </w:rPr>
              <w:t>58</w:t>
            </w:r>
            <w:r w:rsidR="008C7BFB">
              <w:rPr>
                <w:noProof/>
                <w:webHidden/>
              </w:rPr>
              <w:fldChar w:fldCharType="end"/>
            </w:r>
          </w:hyperlink>
        </w:p>
        <w:p w14:paraId="2D09F56F" w14:textId="77777777" w:rsidR="008C7BFB" w:rsidRDefault="00D42FAA">
          <w:pPr>
            <w:pStyle w:val="TOC3"/>
            <w:tabs>
              <w:tab w:val="left" w:pos="1320"/>
              <w:tab w:val="right" w:leader="dot" w:pos="9350"/>
            </w:tabs>
            <w:rPr>
              <w:rFonts w:cstheme="minorBidi"/>
              <w:noProof/>
              <w:lang w:val="cs-CZ" w:eastAsia="cs-CZ"/>
            </w:rPr>
          </w:pPr>
          <w:hyperlink w:anchor="_Toc471250895" w:history="1">
            <w:r w:rsidR="008C7BFB" w:rsidRPr="00842871">
              <w:rPr>
                <w:rStyle w:val="Hyperlink"/>
                <w:noProof/>
              </w:rPr>
              <w:t>7.3.1</w:t>
            </w:r>
            <w:r w:rsidR="008C7BFB">
              <w:rPr>
                <w:rFonts w:cstheme="minorBidi"/>
                <w:noProof/>
                <w:lang w:val="cs-CZ" w:eastAsia="cs-CZ"/>
              </w:rPr>
              <w:tab/>
            </w:r>
            <w:r w:rsidR="008C7BFB" w:rsidRPr="00842871">
              <w:rPr>
                <w:rStyle w:val="Hyperlink"/>
                <w:noProof/>
              </w:rPr>
              <w:t>Separation of candidates</w:t>
            </w:r>
            <w:r w:rsidR="008C7BFB">
              <w:rPr>
                <w:noProof/>
                <w:webHidden/>
              </w:rPr>
              <w:tab/>
            </w:r>
            <w:r w:rsidR="008C7BFB">
              <w:rPr>
                <w:noProof/>
                <w:webHidden/>
              </w:rPr>
              <w:fldChar w:fldCharType="begin"/>
            </w:r>
            <w:r w:rsidR="008C7BFB">
              <w:rPr>
                <w:noProof/>
                <w:webHidden/>
              </w:rPr>
              <w:instrText xml:space="preserve"> PAGEREF _Toc471250895 \h </w:instrText>
            </w:r>
            <w:r w:rsidR="008C7BFB">
              <w:rPr>
                <w:noProof/>
                <w:webHidden/>
              </w:rPr>
            </w:r>
            <w:r w:rsidR="008C7BFB">
              <w:rPr>
                <w:noProof/>
                <w:webHidden/>
              </w:rPr>
              <w:fldChar w:fldCharType="separate"/>
            </w:r>
            <w:r w:rsidR="008C7BFB">
              <w:rPr>
                <w:noProof/>
                <w:webHidden/>
              </w:rPr>
              <w:t>58</w:t>
            </w:r>
            <w:r w:rsidR="008C7BFB">
              <w:rPr>
                <w:noProof/>
                <w:webHidden/>
              </w:rPr>
              <w:fldChar w:fldCharType="end"/>
            </w:r>
          </w:hyperlink>
        </w:p>
        <w:p w14:paraId="721964CF" w14:textId="77777777" w:rsidR="008C7BFB" w:rsidRDefault="00D42FAA">
          <w:pPr>
            <w:pStyle w:val="TOC3"/>
            <w:tabs>
              <w:tab w:val="left" w:pos="1320"/>
              <w:tab w:val="right" w:leader="dot" w:pos="9350"/>
            </w:tabs>
            <w:rPr>
              <w:rFonts w:cstheme="minorBidi"/>
              <w:noProof/>
              <w:lang w:val="cs-CZ" w:eastAsia="cs-CZ"/>
            </w:rPr>
          </w:pPr>
          <w:hyperlink w:anchor="_Toc471250896" w:history="1">
            <w:r w:rsidR="008C7BFB" w:rsidRPr="00842871">
              <w:rPr>
                <w:rStyle w:val="Hyperlink"/>
                <w:noProof/>
                <w:lang w:eastAsia="cs-CZ"/>
              </w:rPr>
              <w:t>7.3.2</w:t>
            </w:r>
            <w:r w:rsidR="008C7BFB">
              <w:rPr>
                <w:rFonts w:cstheme="minorBidi"/>
                <w:noProof/>
                <w:lang w:val="cs-CZ" w:eastAsia="cs-CZ"/>
              </w:rPr>
              <w:tab/>
            </w:r>
            <w:r w:rsidR="008C7BFB" w:rsidRPr="00842871">
              <w:rPr>
                <w:rStyle w:val="Hyperlink"/>
                <w:noProof/>
                <w:lang w:eastAsia="cs-CZ"/>
              </w:rPr>
              <w:t>Combining of both approaches</w:t>
            </w:r>
            <w:r w:rsidR="008C7BFB">
              <w:rPr>
                <w:noProof/>
                <w:webHidden/>
              </w:rPr>
              <w:tab/>
            </w:r>
            <w:r w:rsidR="008C7BFB">
              <w:rPr>
                <w:noProof/>
                <w:webHidden/>
              </w:rPr>
              <w:fldChar w:fldCharType="begin"/>
            </w:r>
            <w:r w:rsidR="008C7BFB">
              <w:rPr>
                <w:noProof/>
                <w:webHidden/>
              </w:rPr>
              <w:instrText xml:space="preserve"> PAGEREF _Toc471250896 \h </w:instrText>
            </w:r>
            <w:r w:rsidR="008C7BFB">
              <w:rPr>
                <w:noProof/>
                <w:webHidden/>
              </w:rPr>
            </w:r>
            <w:r w:rsidR="008C7BFB">
              <w:rPr>
                <w:noProof/>
                <w:webHidden/>
              </w:rPr>
              <w:fldChar w:fldCharType="separate"/>
            </w:r>
            <w:r w:rsidR="008C7BFB">
              <w:rPr>
                <w:noProof/>
                <w:webHidden/>
              </w:rPr>
              <w:t>58</w:t>
            </w:r>
            <w:r w:rsidR="008C7BFB">
              <w:rPr>
                <w:noProof/>
                <w:webHidden/>
              </w:rPr>
              <w:fldChar w:fldCharType="end"/>
            </w:r>
          </w:hyperlink>
        </w:p>
        <w:p w14:paraId="533D4FF6" w14:textId="77777777" w:rsidR="008C7BFB" w:rsidRDefault="00D42FAA">
          <w:pPr>
            <w:pStyle w:val="TOC3"/>
            <w:tabs>
              <w:tab w:val="left" w:pos="1320"/>
              <w:tab w:val="right" w:leader="dot" w:pos="9350"/>
            </w:tabs>
            <w:rPr>
              <w:rFonts w:cstheme="minorBidi"/>
              <w:noProof/>
              <w:lang w:val="cs-CZ" w:eastAsia="cs-CZ"/>
            </w:rPr>
          </w:pPr>
          <w:hyperlink w:anchor="_Toc471250897" w:history="1">
            <w:r w:rsidR="008C7BFB" w:rsidRPr="00842871">
              <w:rPr>
                <w:rStyle w:val="Hyperlink"/>
                <w:noProof/>
                <w:lang w:eastAsia="cs-CZ"/>
              </w:rPr>
              <w:t>7.3.3</w:t>
            </w:r>
            <w:r w:rsidR="008C7BFB">
              <w:rPr>
                <w:rFonts w:cstheme="minorBidi"/>
                <w:noProof/>
                <w:lang w:val="cs-CZ" w:eastAsia="cs-CZ"/>
              </w:rPr>
              <w:tab/>
            </w:r>
            <w:r w:rsidR="008C7BFB" w:rsidRPr="00842871">
              <w:rPr>
                <w:rStyle w:val="Hyperlink"/>
                <w:noProof/>
                <w:lang w:eastAsia="cs-CZ"/>
              </w:rPr>
              <w:t>Communication along the network</w:t>
            </w:r>
            <w:r w:rsidR="008C7BFB">
              <w:rPr>
                <w:noProof/>
                <w:webHidden/>
              </w:rPr>
              <w:tab/>
            </w:r>
            <w:r w:rsidR="008C7BFB">
              <w:rPr>
                <w:noProof/>
                <w:webHidden/>
              </w:rPr>
              <w:fldChar w:fldCharType="begin"/>
            </w:r>
            <w:r w:rsidR="008C7BFB">
              <w:rPr>
                <w:noProof/>
                <w:webHidden/>
              </w:rPr>
              <w:instrText xml:space="preserve"> PAGEREF _Toc471250897 \h </w:instrText>
            </w:r>
            <w:r w:rsidR="008C7BFB">
              <w:rPr>
                <w:noProof/>
                <w:webHidden/>
              </w:rPr>
            </w:r>
            <w:r w:rsidR="008C7BFB">
              <w:rPr>
                <w:noProof/>
                <w:webHidden/>
              </w:rPr>
              <w:fldChar w:fldCharType="separate"/>
            </w:r>
            <w:r w:rsidR="008C7BFB">
              <w:rPr>
                <w:noProof/>
                <w:webHidden/>
              </w:rPr>
              <w:t>59</w:t>
            </w:r>
            <w:r w:rsidR="008C7BFB">
              <w:rPr>
                <w:noProof/>
                <w:webHidden/>
              </w:rPr>
              <w:fldChar w:fldCharType="end"/>
            </w:r>
          </w:hyperlink>
        </w:p>
        <w:p w14:paraId="72316675" w14:textId="77777777" w:rsidR="008C7BFB" w:rsidRDefault="00D42FAA">
          <w:pPr>
            <w:pStyle w:val="TOC3"/>
            <w:tabs>
              <w:tab w:val="left" w:pos="1320"/>
              <w:tab w:val="right" w:leader="dot" w:pos="9350"/>
            </w:tabs>
            <w:rPr>
              <w:rFonts w:cstheme="minorBidi"/>
              <w:noProof/>
              <w:lang w:val="cs-CZ" w:eastAsia="cs-CZ"/>
            </w:rPr>
          </w:pPr>
          <w:hyperlink w:anchor="_Toc471250898" w:history="1">
            <w:r w:rsidR="008C7BFB" w:rsidRPr="00842871">
              <w:rPr>
                <w:rStyle w:val="Hyperlink"/>
                <w:noProof/>
                <w:lang w:eastAsia="cs-CZ"/>
              </w:rPr>
              <w:t>7.3.4</w:t>
            </w:r>
            <w:r w:rsidR="008C7BFB">
              <w:rPr>
                <w:rFonts w:cstheme="minorBidi"/>
                <w:noProof/>
                <w:lang w:val="cs-CZ" w:eastAsia="cs-CZ"/>
              </w:rPr>
              <w:tab/>
            </w:r>
            <w:r w:rsidR="008C7BFB" w:rsidRPr="00842871">
              <w:rPr>
                <w:rStyle w:val="Hyperlink"/>
                <w:noProof/>
                <w:lang w:eastAsia="cs-CZ"/>
              </w:rPr>
              <w:t>Detection of separators</w:t>
            </w:r>
            <w:r w:rsidR="008C7BFB">
              <w:rPr>
                <w:noProof/>
                <w:webHidden/>
              </w:rPr>
              <w:tab/>
            </w:r>
            <w:r w:rsidR="008C7BFB">
              <w:rPr>
                <w:noProof/>
                <w:webHidden/>
              </w:rPr>
              <w:fldChar w:fldCharType="begin"/>
            </w:r>
            <w:r w:rsidR="008C7BFB">
              <w:rPr>
                <w:noProof/>
                <w:webHidden/>
              </w:rPr>
              <w:instrText xml:space="preserve"> PAGEREF _Toc471250898 \h </w:instrText>
            </w:r>
            <w:r w:rsidR="008C7BFB">
              <w:rPr>
                <w:noProof/>
                <w:webHidden/>
              </w:rPr>
            </w:r>
            <w:r w:rsidR="008C7BFB">
              <w:rPr>
                <w:noProof/>
                <w:webHidden/>
              </w:rPr>
              <w:fldChar w:fldCharType="separate"/>
            </w:r>
            <w:r w:rsidR="008C7BFB">
              <w:rPr>
                <w:noProof/>
                <w:webHidden/>
              </w:rPr>
              <w:t>59</w:t>
            </w:r>
            <w:r w:rsidR="008C7BFB">
              <w:rPr>
                <w:noProof/>
                <w:webHidden/>
              </w:rPr>
              <w:fldChar w:fldCharType="end"/>
            </w:r>
          </w:hyperlink>
        </w:p>
        <w:p w14:paraId="6C348B64" w14:textId="77777777" w:rsidR="008C7BFB" w:rsidRDefault="00D42FAA">
          <w:pPr>
            <w:pStyle w:val="TOC1"/>
            <w:tabs>
              <w:tab w:val="left" w:pos="440"/>
              <w:tab w:val="right" w:leader="dot" w:pos="9350"/>
            </w:tabs>
            <w:rPr>
              <w:rFonts w:cstheme="minorBidi"/>
              <w:noProof/>
              <w:lang w:val="cs-CZ" w:eastAsia="cs-CZ"/>
            </w:rPr>
          </w:pPr>
          <w:hyperlink w:anchor="_Toc471250899" w:history="1">
            <w:r w:rsidR="008C7BFB" w:rsidRPr="00842871">
              <w:rPr>
                <w:rStyle w:val="Hyperlink"/>
                <w:noProof/>
              </w:rPr>
              <w:t>8</w:t>
            </w:r>
            <w:r w:rsidR="008C7BFB">
              <w:rPr>
                <w:rFonts w:cstheme="minorBidi"/>
                <w:noProof/>
                <w:lang w:val="cs-CZ" w:eastAsia="cs-CZ"/>
              </w:rPr>
              <w:tab/>
            </w:r>
            <w:r w:rsidR="008C7BFB" w:rsidRPr="00842871">
              <w:rPr>
                <w:rStyle w:val="Hyperlink"/>
                <w:noProof/>
              </w:rPr>
              <w:t>Implementation</w:t>
            </w:r>
            <w:r w:rsidR="008C7BFB">
              <w:rPr>
                <w:noProof/>
                <w:webHidden/>
              </w:rPr>
              <w:tab/>
            </w:r>
            <w:r w:rsidR="008C7BFB">
              <w:rPr>
                <w:noProof/>
                <w:webHidden/>
              </w:rPr>
              <w:fldChar w:fldCharType="begin"/>
            </w:r>
            <w:r w:rsidR="008C7BFB">
              <w:rPr>
                <w:noProof/>
                <w:webHidden/>
              </w:rPr>
              <w:instrText xml:space="preserve"> PAGEREF _Toc471250899 \h </w:instrText>
            </w:r>
            <w:r w:rsidR="008C7BFB">
              <w:rPr>
                <w:noProof/>
                <w:webHidden/>
              </w:rPr>
            </w:r>
            <w:r w:rsidR="008C7BFB">
              <w:rPr>
                <w:noProof/>
                <w:webHidden/>
              </w:rPr>
              <w:fldChar w:fldCharType="separate"/>
            </w:r>
            <w:r w:rsidR="008C7BFB">
              <w:rPr>
                <w:noProof/>
                <w:webHidden/>
              </w:rPr>
              <w:t>60</w:t>
            </w:r>
            <w:r w:rsidR="008C7BFB">
              <w:rPr>
                <w:noProof/>
                <w:webHidden/>
              </w:rPr>
              <w:fldChar w:fldCharType="end"/>
            </w:r>
          </w:hyperlink>
        </w:p>
        <w:p w14:paraId="36D462F4" w14:textId="77777777" w:rsidR="008C7BFB" w:rsidRDefault="00D42FAA">
          <w:pPr>
            <w:pStyle w:val="TOC2"/>
            <w:tabs>
              <w:tab w:val="left" w:pos="880"/>
              <w:tab w:val="right" w:leader="dot" w:pos="9350"/>
            </w:tabs>
            <w:rPr>
              <w:rFonts w:cstheme="minorBidi"/>
              <w:noProof/>
              <w:lang w:val="cs-CZ" w:eastAsia="cs-CZ"/>
            </w:rPr>
          </w:pPr>
          <w:hyperlink w:anchor="_Toc471250900" w:history="1">
            <w:r w:rsidR="008C7BFB" w:rsidRPr="00842871">
              <w:rPr>
                <w:rStyle w:val="Hyperlink"/>
                <w:noProof/>
              </w:rPr>
              <w:t>8.1</w:t>
            </w:r>
            <w:r w:rsidR="008C7BFB">
              <w:rPr>
                <w:rFonts w:cstheme="minorBidi"/>
                <w:noProof/>
                <w:lang w:val="cs-CZ" w:eastAsia="cs-CZ"/>
              </w:rPr>
              <w:tab/>
            </w:r>
            <w:r w:rsidR="008C7BFB" w:rsidRPr="00842871">
              <w:rPr>
                <w:rStyle w:val="Hyperlink"/>
                <w:noProof/>
              </w:rPr>
              <w:t>Brief description of implemented code</w:t>
            </w:r>
            <w:r w:rsidR="008C7BFB">
              <w:rPr>
                <w:noProof/>
                <w:webHidden/>
              </w:rPr>
              <w:tab/>
            </w:r>
            <w:r w:rsidR="008C7BFB">
              <w:rPr>
                <w:noProof/>
                <w:webHidden/>
              </w:rPr>
              <w:fldChar w:fldCharType="begin"/>
            </w:r>
            <w:r w:rsidR="008C7BFB">
              <w:rPr>
                <w:noProof/>
                <w:webHidden/>
              </w:rPr>
              <w:instrText xml:space="preserve"> PAGEREF _Toc471250900 \h </w:instrText>
            </w:r>
            <w:r w:rsidR="008C7BFB">
              <w:rPr>
                <w:noProof/>
                <w:webHidden/>
              </w:rPr>
            </w:r>
            <w:r w:rsidR="008C7BFB">
              <w:rPr>
                <w:noProof/>
                <w:webHidden/>
              </w:rPr>
              <w:fldChar w:fldCharType="separate"/>
            </w:r>
            <w:r w:rsidR="008C7BFB">
              <w:rPr>
                <w:noProof/>
                <w:webHidden/>
              </w:rPr>
              <w:t>60</w:t>
            </w:r>
            <w:r w:rsidR="008C7BFB">
              <w:rPr>
                <w:noProof/>
                <w:webHidden/>
              </w:rPr>
              <w:fldChar w:fldCharType="end"/>
            </w:r>
          </w:hyperlink>
        </w:p>
        <w:p w14:paraId="0CE50C93" w14:textId="77777777" w:rsidR="008C7BFB" w:rsidRDefault="00D42FAA">
          <w:pPr>
            <w:pStyle w:val="TOC3"/>
            <w:tabs>
              <w:tab w:val="left" w:pos="1320"/>
              <w:tab w:val="right" w:leader="dot" w:pos="9350"/>
            </w:tabs>
            <w:rPr>
              <w:rFonts w:cstheme="minorBidi"/>
              <w:noProof/>
              <w:lang w:val="cs-CZ" w:eastAsia="cs-CZ"/>
            </w:rPr>
          </w:pPr>
          <w:hyperlink w:anchor="_Toc471250901" w:history="1">
            <w:r w:rsidR="008C7BFB" w:rsidRPr="00842871">
              <w:rPr>
                <w:rStyle w:val="Hyperlink"/>
                <w:noProof/>
              </w:rPr>
              <w:t>8.1.1</w:t>
            </w:r>
            <w:r w:rsidR="008C7BFB">
              <w:rPr>
                <w:rFonts w:cstheme="minorBidi"/>
                <w:noProof/>
                <w:lang w:val="cs-CZ" w:eastAsia="cs-CZ"/>
              </w:rPr>
              <w:tab/>
            </w:r>
            <w:r w:rsidR="008C7BFB" w:rsidRPr="00842871">
              <w:rPr>
                <w:rStyle w:val="Hyperlink"/>
                <w:noProof/>
              </w:rPr>
              <w:t>Graphical interface</w:t>
            </w:r>
            <w:r w:rsidR="008C7BFB">
              <w:rPr>
                <w:noProof/>
                <w:webHidden/>
              </w:rPr>
              <w:tab/>
            </w:r>
            <w:r w:rsidR="008C7BFB">
              <w:rPr>
                <w:noProof/>
                <w:webHidden/>
              </w:rPr>
              <w:fldChar w:fldCharType="begin"/>
            </w:r>
            <w:r w:rsidR="008C7BFB">
              <w:rPr>
                <w:noProof/>
                <w:webHidden/>
              </w:rPr>
              <w:instrText xml:space="preserve"> PAGEREF _Toc471250901 \h </w:instrText>
            </w:r>
            <w:r w:rsidR="008C7BFB">
              <w:rPr>
                <w:noProof/>
                <w:webHidden/>
              </w:rPr>
            </w:r>
            <w:r w:rsidR="008C7BFB">
              <w:rPr>
                <w:noProof/>
                <w:webHidden/>
              </w:rPr>
              <w:fldChar w:fldCharType="separate"/>
            </w:r>
            <w:r w:rsidR="008C7BFB">
              <w:rPr>
                <w:noProof/>
                <w:webHidden/>
              </w:rPr>
              <w:t>60</w:t>
            </w:r>
            <w:r w:rsidR="008C7BFB">
              <w:rPr>
                <w:noProof/>
                <w:webHidden/>
              </w:rPr>
              <w:fldChar w:fldCharType="end"/>
            </w:r>
          </w:hyperlink>
        </w:p>
        <w:p w14:paraId="4A202663" w14:textId="77777777" w:rsidR="008C7BFB" w:rsidRDefault="00D42FAA">
          <w:pPr>
            <w:pStyle w:val="TOC3"/>
            <w:tabs>
              <w:tab w:val="left" w:pos="1320"/>
              <w:tab w:val="right" w:leader="dot" w:pos="9350"/>
            </w:tabs>
            <w:rPr>
              <w:rFonts w:cstheme="minorBidi"/>
              <w:noProof/>
              <w:lang w:val="cs-CZ" w:eastAsia="cs-CZ"/>
            </w:rPr>
          </w:pPr>
          <w:hyperlink w:anchor="_Toc471250902" w:history="1">
            <w:r w:rsidR="008C7BFB" w:rsidRPr="00842871">
              <w:rPr>
                <w:rStyle w:val="Hyperlink"/>
                <w:noProof/>
              </w:rPr>
              <w:t>8.1.2</w:t>
            </w:r>
            <w:r w:rsidR="008C7BFB">
              <w:rPr>
                <w:rFonts w:cstheme="minorBidi"/>
                <w:noProof/>
                <w:lang w:val="cs-CZ" w:eastAsia="cs-CZ"/>
              </w:rPr>
              <w:tab/>
            </w:r>
            <w:r w:rsidR="008C7BFB" w:rsidRPr="00842871">
              <w:rPr>
                <w:rStyle w:val="Hyperlink"/>
                <w:noProof/>
              </w:rPr>
              <w:t>Internal classes</w:t>
            </w:r>
            <w:r w:rsidR="008C7BFB">
              <w:rPr>
                <w:noProof/>
                <w:webHidden/>
              </w:rPr>
              <w:tab/>
            </w:r>
            <w:r w:rsidR="008C7BFB">
              <w:rPr>
                <w:noProof/>
                <w:webHidden/>
              </w:rPr>
              <w:fldChar w:fldCharType="begin"/>
            </w:r>
            <w:r w:rsidR="008C7BFB">
              <w:rPr>
                <w:noProof/>
                <w:webHidden/>
              </w:rPr>
              <w:instrText xml:space="preserve"> PAGEREF _Toc471250902 \h </w:instrText>
            </w:r>
            <w:r w:rsidR="008C7BFB">
              <w:rPr>
                <w:noProof/>
                <w:webHidden/>
              </w:rPr>
            </w:r>
            <w:r w:rsidR="008C7BFB">
              <w:rPr>
                <w:noProof/>
                <w:webHidden/>
              </w:rPr>
              <w:fldChar w:fldCharType="separate"/>
            </w:r>
            <w:r w:rsidR="008C7BFB">
              <w:rPr>
                <w:noProof/>
                <w:webHidden/>
              </w:rPr>
              <w:t>62</w:t>
            </w:r>
            <w:r w:rsidR="008C7BFB">
              <w:rPr>
                <w:noProof/>
                <w:webHidden/>
              </w:rPr>
              <w:fldChar w:fldCharType="end"/>
            </w:r>
          </w:hyperlink>
        </w:p>
        <w:p w14:paraId="4E6D8CA4" w14:textId="77777777" w:rsidR="008C7BFB" w:rsidRDefault="00D42FAA">
          <w:pPr>
            <w:pStyle w:val="TOC2"/>
            <w:tabs>
              <w:tab w:val="left" w:pos="880"/>
              <w:tab w:val="right" w:leader="dot" w:pos="9350"/>
            </w:tabs>
            <w:rPr>
              <w:rFonts w:cstheme="minorBidi"/>
              <w:noProof/>
              <w:lang w:val="cs-CZ" w:eastAsia="cs-CZ"/>
            </w:rPr>
          </w:pPr>
          <w:hyperlink w:anchor="_Toc471250903" w:history="1">
            <w:r w:rsidR="008C7BFB" w:rsidRPr="00842871">
              <w:rPr>
                <w:rStyle w:val="Hyperlink"/>
                <w:noProof/>
              </w:rPr>
              <w:t>8.2</w:t>
            </w:r>
            <w:r w:rsidR="008C7BFB">
              <w:rPr>
                <w:rFonts w:cstheme="minorBidi"/>
                <w:noProof/>
                <w:lang w:val="cs-CZ" w:eastAsia="cs-CZ"/>
              </w:rPr>
              <w:tab/>
            </w:r>
            <w:r w:rsidR="008C7BFB" w:rsidRPr="00842871">
              <w:rPr>
                <w:rStyle w:val="Hyperlink"/>
                <w:noProof/>
              </w:rPr>
              <w:t>Libraries</w:t>
            </w:r>
            <w:r w:rsidR="008C7BFB">
              <w:rPr>
                <w:noProof/>
                <w:webHidden/>
              </w:rPr>
              <w:tab/>
            </w:r>
            <w:r w:rsidR="008C7BFB">
              <w:rPr>
                <w:noProof/>
                <w:webHidden/>
              </w:rPr>
              <w:fldChar w:fldCharType="begin"/>
            </w:r>
            <w:r w:rsidR="008C7BFB">
              <w:rPr>
                <w:noProof/>
                <w:webHidden/>
              </w:rPr>
              <w:instrText xml:space="preserve"> PAGEREF _Toc471250903 \h </w:instrText>
            </w:r>
            <w:r w:rsidR="008C7BFB">
              <w:rPr>
                <w:noProof/>
                <w:webHidden/>
              </w:rPr>
            </w:r>
            <w:r w:rsidR="008C7BFB">
              <w:rPr>
                <w:noProof/>
                <w:webHidden/>
              </w:rPr>
              <w:fldChar w:fldCharType="separate"/>
            </w:r>
            <w:r w:rsidR="008C7BFB">
              <w:rPr>
                <w:noProof/>
                <w:webHidden/>
              </w:rPr>
              <w:t>63</w:t>
            </w:r>
            <w:r w:rsidR="008C7BFB">
              <w:rPr>
                <w:noProof/>
                <w:webHidden/>
              </w:rPr>
              <w:fldChar w:fldCharType="end"/>
            </w:r>
          </w:hyperlink>
        </w:p>
        <w:p w14:paraId="5BB93FE6" w14:textId="77777777" w:rsidR="008C7BFB" w:rsidRDefault="00D42FAA">
          <w:pPr>
            <w:pStyle w:val="TOC3"/>
            <w:tabs>
              <w:tab w:val="left" w:pos="1320"/>
              <w:tab w:val="right" w:leader="dot" w:pos="9350"/>
            </w:tabs>
            <w:rPr>
              <w:rFonts w:cstheme="minorBidi"/>
              <w:noProof/>
              <w:lang w:val="cs-CZ" w:eastAsia="cs-CZ"/>
            </w:rPr>
          </w:pPr>
          <w:hyperlink w:anchor="_Toc471250904" w:history="1">
            <w:r w:rsidR="008C7BFB" w:rsidRPr="00842871">
              <w:rPr>
                <w:rStyle w:val="Hyperlink"/>
                <w:noProof/>
              </w:rPr>
              <w:t>8.2.1</w:t>
            </w:r>
            <w:r w:rsidR="008C7BFB">
              <w:rPr>
                <w:rFonts w:cstheme="minorBidi"/>
                <w:noProof/>
                <w:lang w:val="cs-CZ" w:eastAsia="cs-CZ"/>
              </w:rPr>
              <w:tab/>
            </w:r>
            <w:r w:rsidR="008C7BFB" w:rsidRPr="00842871">
              <w:rPr>
                <w:rStyle w:val="Hyperlink"/>
                <w:noProof/>
              </w:rPr>
              <w:t>EmguCv</w:t>
            </w:r>
            <w:r w:rsidR="008C7BFB">
              <w:rPr>
                <w:noProof/>
                <w:webHidden/>
              </w:rPr>
              <w:tab/>
            </w:r>
            <w:r w:rsidR="008C7BFB">
              <w:rPr>
                <w:noProof/>
                <w:webHidden/>
              </w:rPr>
              <w:fldChar w:fldCharType="begin"/>
            </w:r>
            <w:r w:rsidR="008C7BFB">
              <w:rPr>
                <w:noProof/>
                <w:webHidden/>
              </w:rPr>
              <w:instrText xml:space="preserve"> PAGEREF _Toc471250904 \h </w:instrText>
            </w:r>
            <w:r w:rsidR="008C7BFB">
              <w:rPr>
                <w:noProof/>
                <w:webHidden/>
              </w:rPr>
            </w:r>
            <w:r w:rsidR="008C7BFB">
              <w:rPr>
                <w:noProof/>
                <w:webHidden/>
              </w:rPr>
              <w:fldChar w:fldCharType="separate"/>
            </w:r>
            <w:r w:rsidR="008C7BFB">
              <w:rPr>
                <w:noProof/>
                <w:webHidden/>
              </w:rPr>
              <w:t>63</w:t>
            </w:r>
            <w:r w:rsidR="008C7BFB">
              <w:rPr>
                <w:noProof/>
                <w:webHidden/>
              </w:rPr>
              <w:fldChar w:fldCharType="end"/>
            </w:r>
          </w:hyperlink>
        </w:p>
        <w:p w14:paraId="6CD54FF7" w14:textId="77777777" w:rsidR="008C7BFB" w:rsidRDefault="00D42FAA">
          <w:pPr>
            <w:pStyle w:val="TOC3"/>
            <w:tabs>
              <w:tab w:val="left" w:pos="1320"/>
              <w:tab w:val="right" w:leader="dot" w:pos="9350"/>
            </w:tabs>
            <w:rPr>
              <w:rFonts w:cstheme="minorBidi"/>
              <w:noProof/>
              <w:lang w:val="cs-CZ" w:eastAsia="cs-CZ"/>
            </w:rPr>
          </w:pPr>
          <w:hyperlink w:anchor="_Toc471250905" w:history="1">
            <w:r w:rsidR="008C7BFB" w:rsidRPr="00842871">
              <w:rPr>
                <w:rStyle w:val="Hyperlink"/>
                <w:noProof/>
              </w:rPr>
              <w:t>8.2.2</w:t>
            </w:r>
            <w:r w:rsidR="008C7BFB">
              <w:rPr>
                <w:rFonts w:cstheme="minorBidi"/>
                <w:noProof/>
                <w:lang w:val="cs-CZ" w:eastAsia="cs-CZ"/>
              </w:rPr>
              <w:tab/>
            </w:r>
            <w:r w:rsidR="008C7BFB" w:rsidRPr="00842871">
              <w:rPr>
                <w:rStyle w:val="Hyperlink"/>
                <w:noProof/>
              </w:rPr>
              <w:t>DirectShowNet</w:t>
            </w:r>
            <w:r w:rsidR="008C7BFB">
              <w:rPr>
                <w:noProof/>
                <w:webHidden/>
              </w:rPr>
              <w:tab/>
            </w:r>
            <w:r w:rsidR="008C7BFB">
              <w:rPr>
                <w:noProof/>
                <w:webHidden/>
              </w:rPr>
              <w:fldChar w:fldCharType="begin"/>
            </w:r>
            <w:r w:rsidR="008C7BFB">
              <w:rPr>
                <w:noProof/>
                <w:webHidden/>
              </w:rPr>
              <w:instrText xml:space="preserve"> PAGEREF _Toc471250905 \h </w:instrText>
            </w:r>
            <w:r w:rsidR="008C7BFB">
              <w:rPr>
                <w:noProof/>
                <w:webHidden/>
              </w:rPr>
            </w:r>
            <w:r w:rsidR="008C7BFB">
              <w:rPr>
                <w:noProof/>
                <w:webHidden/>
              </w:rPr>
              <w:fldChar w:fldCharType="separate"/>
            </w:r>
            <w:r w:rsidR="008C7BFB">
              <w:rPr>
                <w:noProof/>
                <w:webHidden/>
              </w:rPr>
              <w:t>63</w:t>
            </w:r>
            <w:r w:rsidR="008C7BFB">
              <w:rPr>
                <w:noProof/>
                <w:webHidden/>
              </w:rPr>
              <w:fldChar w:fldCharType="end"/>
            </w:r>
          </w:hyperlink>
        </w:p>
        <w:p w14:paraId="4E69A8C5" w14:textId="77777777" w:rsidR="008C7BFB" w:rsidRDefault="00D42FAA">
          <w:pPr>
            <w:pStyle w:val="TOC2"/>
            <w:tabs>
              <w:tab w:val="left" w:pos="880"/>
              <w:tab w:val="right" w:leader="dot" w:pos="9350"/>
            </w:tabs>
            <w:rPr>
              <w:rFonts w:cstheme="minorBidi"/>
              <w:noProof/>
              <w:lang w:val="cs-CZ" w:eastAsia="cs-CZ"/>
            </w:rPr>
          </w:pPr>
          <w:hyperlink w:anchor="_Toc471250906" w:history="1">
            <w:r w:rsidR="008C7BFB" w:rsidRPr="00842871">
              <w:rPr>
                <w:rStyle w:val="Hyperlink"/>
                <w:noProof/>
              </w:rPr>
              <w:t>8.3</w:t>
            </w:r>
            <w:r w:rsidR="008C7BFB">
              <w:rPr>
                <w:rFonts w:cstheme="minorBidi"/>
                <w:noProof/>
                <w:lang w:val="cs-CZ" w:eastAsia="cs-CZ"/>
              </w:rPr>
              <w:tab/>
            </w:r>
            <w:r w:rsidR="008C7BFB" w:rsidRPr="00842871">
              <w:rPr>
                <w:rStyle w:val="Hyperlink"/>
                <w:noProof/>
              </w:rPr>
              <w:t>Tests</w:t>
            </w:r>
            <w:r w:rsidR="008C7BFB">
              <w:rPr>
                <w:noProof/>
                <w:webHidden/>
              </w:rPr>
              <w:tab/>
            </w:r>
            <w:r w:rsidR="008C7BFB">
              <w:rPr>
                <w:noProof/>
                <w:webHidden/>
              </w:rPr>
              <w:fldChar w:fldCharType="begin"/>
            </w:r>
            <w:r w:rsidR="008C7BFB">
              <w:rPr>
                <w:noProof/>
                <w:webHidden/>
              </w:rPr>
              <w:instrText xml:space="preserve"> PAGEREF _Toc471250906 \h </w:instrText>
            </w:r>
            <w:r w:rsidR="008C7BFB">
              <w:rPr>
                <w:noProof/>
                <w:webHidden/>
              </w:rPr>
            </w:r>
            <w:r w:rsidR="008C7BFB">
              <w:rPr>
                <w:noProof/>
                <w:webHidden/>
              </w:rPr>
              <w:fldChar w:fldCharType="separate"/>
            </w:r>
            <w:r w:rsidR="008C7BFB">
              <w:rPr>
                <w:noProof/>
                <w:webHidden/>
              </w:rPr>
              <w:t>63</w:t>
            </w:r>
            <w:r w:rsidR="008C7BFB">
              <w:rPr>
                <w:noProof/>
                <w:webHidden/>
              </w:rPr>
              <w:fldChar w:fldCharType="end"/>
            </w:r>
          </w:hyperlink>
        </w:p>
        <w:p w14:paraId="467C7917" w14:textId="77777777" w:rsidR="008C7BFB" w:rsidRDefault="00D42FAA">
          <w:pPr>
            <w:pStyle w:val="TOC1"/>
            <w:tabs>
              <w:tab w:val="left" w:pos="440"/>
              <w:tab w:val="right" w:leader="dot" w:pos="9350"/>
            </w:tabs>
            <w:rPr>
              <w:rFonts w:cstheme="minorBidi"/>
              <w:noProof/>
              <w:lang w:val="cs-CZ" w:eastAsia="cs-CZ"/>
            </w:rPr>
          </w:pPr>
          <w:hyperlink w:anchor="_Toc471250907" w:history="1">
            <w:r w:rsidR="008C7BFB" w:rsidRPr="00842871">
              <w:rPr>
                <w:rStyle w:val="Hyperlink"/>
                <w:noProof/>
              </w:rPr>
              <w:t>9</w:t>
            </w:r>
            <w:r w:rsidR="008C7BFB">
              <w:rPr>
                <w:rFonts w:cstheme="minorBidi"/>
                <w:noProof/>
                <w:lang w:val="cs-CZ" w:eastAsia="cs-CZ"/>
              </w:rPr>
              <w:tab/>
            </w:r>
            <w:r w:rsidR="008C7BFB" w:rsidRPr="00842871">
              <w:rPr>
                <w:rStyle w:val="Hyperlink"/>
                <w:noProof/>
              </w:rPr>
              <w:t>Experiments</w:t>
            </w:r>
            <w:r w:rsidR="008C7BFB">
              <w:rPr>
                <w:noProof/>
                <w:webHidden/>
              </w:rPr>
              <w:tab/>
            </w:r>
            <w:r w:rsidR="008C7BFB">
              <w:rPr>
                <w:noProof/>
                <w:webHidden/>
              </w:rPr>
              <w:fldChar w:fldCharType="begin"/>
            </w:r>
            <w:r w:rsidR="008C7BFB">
              <w:rPr>
                <w:noProof/>
                <w:webHidden/>
              </w:rPr>
              <w:instrText xml:space="preserve"> PAGEREF _Toc471250907 \h </w:instrText>
            </w:r>
            <w:r w:rsidR="008C7BFB">
              <w:rPr>
                <w:noProof/>
                <w:webHidden/>
              </w:rPr>
            </w:r>
            <w:r w:rsidR="008C7BFB">
              <w:rPr>
                <w:noProof/>
                <w:webHidden/>
              </w:rPr>
              <w:fldChar w:fldCharType="separate"/>
            </w:r>
            <w:r w:rsidR="008C7BFB">
              <w:rPr>
                <w:noProof/>
                <w:webHidden/>
              </w:rPr>
              <w:t>64</w:t>
            </w:r>
            <w:r w:rsidR="008C7BFB">
              <w:rPr>
                <w:noProof/>
                <w:webHidden/>
              </w:rPr>
              <w:fldChar w:fldCharType="end"/>
            </w:r>
          </w:hyperlink>
        </w:p>
        <w:p w14:paraId="303E33EF" w14:textId="77777777" w:rsidR="008C7BFB" w:rsidRDefault="00D42FAA">
          <w:pPr>
            <w:pStyle w:val="TOC2"/>
            <w:tabs>
              <w:tab w:val="left" w:pos="880"/>
              <w:tab w:val="right" w:leader="dot" w:pos="9350"/>
            </w:tabs>
            <w:rPr>
              <w:rFonts w:cstheme="minorBidi"/>
              <w:noProof/>
              <w:lang w:val="cs-CZ" w:eastAsia="cs-CZ"/>
            </w:rPr>
          </w:pPr>
          <w:hyperlink w:anchor="_Toc471250908" w:history="1">
            <w:r w:rsidR="008C7BFB" w:rsidRPr="00842871">
              <w:rPr>
                <w:rStyle w:val="Hyperlink"/>
                <w:noProof/>
              </w:rPr>
              <w:t>9.1</w:t>
            </w:r>
            <w:r w:rsidR="008C7BFB">
              <w:rPr>
                <w:rFonts w:cstheme="minorBidi"/>
                <w:noProof/>
                <w:lang w:val="cs-CZ" w:eastAsia="cs-CZ"/>
              </w:rPr>
              <w:tab/>
            </w:r>
            <w:r w:rsidR="008C7BFB" w:rsidRPr="00842871">
              <w:rPr>
                <w:rStyle w:val="Hyperlink"/>
                <w:noProof/>
              </w:rPr>
              <w:t>Tracked outcomes</w:t>
            </w:r>
            <w:r w:rsidR="008C7BFB">
              <w:rPr>
                <w:noProof/>
                <w:webHidden/>
              </w:rPr>
              <w:tab/>
            </w:r>
            <w:r w:rsidR="008C7BFB">
              <w:rPr>
                <w:noProof/>
                <w:webHidden/>
              </w:rPr>
              <w:fldChar w:fldCharType="begin"/>
            </w:r>
            <w:r w:rsidR="008C7BFB">
              <w:rPr>
                <w:noProof/>
                <w:webHidden/>
              </w:rPr>
              <w:instrText xml:space="preserve"> PAGEREF _Toc471250908 \h </w:instrText>
            </w:r>
            <w:r w:rsidR="008C7BFB">
              <w:rPr>
                <w:noProof/>
                <w:webHidden/>
              </w:rPr>
            </w:r>
            <w:r w:rsidR="008C7BFB">
              <w:rPr>
                <w:noProof/>
                <w:webHidden/>
              </w:rPr>
              <w:fldChar w:fldCharType="separate"/>
            </w:r>
            <w:r w:rsidR="008C7BFB">
              <w:rPr>
                <w:noProof/>
                <w:webHidden/>
              </w:rPr>
              <w:t>64</w:t>
            </w:r>
            <w:r w:rsidR="008C7BFB">
              <w:rPr>
                <w:noProof/>
                <w:webHidden/>
              </w:rPr>
              <w:fldChar w:fldCharType="end"/>
            </w:r>
          </w:hyperlink>
        </w:p>
        <w:p w14:paraId="5D5B23BA" w14:textId="77777777" w:rsidR="008C7BFB" w:rsidRDefault="00D42FAA">
          <w:pPr>
            <w:pStyle w:val="TOC3"/>
            <w:tabs>
              <w:tab w:val="left" w:pos="1320"/>
              <w:tab w:val="right" w:leader="dot" w:pos="9350"/>
            </w:tabs>
            <w:rPr>
              <w:rFonts w:cstheme="minorBidi"/>
              <w:noProof/>
              <w:lang w:val="cs-CZ" w:eastAsia="cs-CZ"/>
            </w:rPr>
          </w:pPr>
          <w:hyperlink w:anchor="_Toc471250909" w:history="1">
            <w:r w:rsidR="008C7BFB" w:rsidRPr="00842871">
              <w:rPr>
                <w:rStyle w:val="Hyperlink"/>
                <w:noProof/>
              </w:rPr>
              <w:t>9.1.1</w:t>
            </w:r>
            <w:r w:rsidR="008C7BFB">
              <w:rPr>
                <w:rFonts w:cstheme="minorBidi"/>
                <w:noProof/>
                <w:lang w:val="cs-CZ" w:eastAsia="cs-CZ"/>
              </w:rPr>
              <w:tab/>
            </w:r>
            <w:r w:rsidR="008C7BFB" w:rsidRPr="00842871">
              <w:rPr>
                <w:rStyle w:val="Hyperlink"/>
                <w:noProof/>
              </w:rPr>
              <w:t>Success rate</w:t>
            </w:r>
            <w:r w:rsidR="008C7BFB">
              <w:rPr>
                <w:noProof/>
                <w:webHidden/>
              </w:rPr>
              <w:tab/>
            </w:r>
            <w:r w:rsidR="008C7BFB">
              <w:rPr>
                <w:noProof/>
                <w:webHidden/>
              </w:rPr>
              <w:fldChar w:fldCharType="begin"/>
            </w:r>
            <w:r w:rsidR="008C7BFB">
              <w:rPr>
                <w:noProof/>
                <w:webHidden/>
              </w:rPr>
              <w:instrText xml:space="preserve"> PAGEREF _Toc471250909 \h </w:instrText>
            </w:r>
            <w:r w:rsidR="008C7BFB">
              <w:rPr>
                <w:noProof/>
                <w:webHidden/>
              </w:rPr>
            </w:r>
            <w:r w:rsidR="008C7BFB">
              <w:rPr>
                <w:noProof/>
                <w:webHidden/>
              </w:rPr>
              <w:fldChar w:fldCharType="separate"/>
            </w:r>
            <w:r w:rsidR="008C7BFB">
              <w:rPr>
                <w:noProof/>
                <w:webHidden/>
              </w:rPr>
              <w:t>64</w:t>
            </w:r>
            <w:r w:rsidR="008C7BFB">
              <w:rPr>
                <w:noProof/>
                <w:webHidden/>
              </w:rPr>
              <w:fldChar w:fldCharType="end"/>
            </w:r>
          </w:hyperlink>
        </w:p>
        <w:p w14:paraId="0C76707D" w14:textId="77777777" w:rsidR="008C7BFB" w:rsidRDefault="00D42FAA">
          <w:pPr>
            <w:pStyle w:val="TOC3"/>
            <w:tabs>
              <w:tab w:val="left" w:pos="1320"/>
              <w:tab w:val="right" w:leader="dot" w:pos="9350"/>
            </w:tabs>
            <w:rPr>
              <w:rFonts w:cstheme="minorBidi"/>
              <w:noProof/>
              <w:lang w:val="cs-CZ" w:eastAsia="cs-CZ"/>
            </w:rPr>
          </w:pPr>
          <w:hyperlink w:anchor="_Toc471250910" w:history="1">
            <w:r w:rsidR="008C7BFB" w:rsidRPr="00842871">
              <w:rPr>
                <w:rStyle w:val="Hyperlink"/>
                <w:noProof/>
              </w:rPr>
              <w:t>9.1.2</w:t>
            </w:r>
            <w:r w:rsidR="008C7BFB">
              <w:rPr>
                <w:rFonts w:cstheme="minorBidi"/>
                <w:noProof/>
                <w:lang w:val="cs-CZ" w:eastAsia="cs-CZ"/>
              </w:rPr>
              <w:tab/>
            </w:r>
            <w:r w:rsidR="008C7BFB" w:rsidRPr="00842871">
              <w:rPr>
                <w:rStyle w:val="Hyperlink"/>
                <w:noProof/>
              </w:rPr>
              <w:t>Success rate after correction</w:t>
            </w:r>
            <w:r w:rsidR="008C7BFB">
              <w:rPr>
                <w:noProof/>
                <w:webHidden/>
              </w:rPr>
              <w:tab/>
            </w:r>
            <w:r w:rsidR="008C7BFB">
              <w:rPr>
                <w:noProof/>
                <w:webHidden/>
              </w:rPr>
              <w:fldChar w:fldCharType="begin"/>
            </w:r>
            <w:r w:rsidR="008C7BFB">
              <w:rPr>
                <w:noProof/>
                <w:webHidden/>
              </w:rPr>
              <w:instrText xml:space="preserve"> PAGEREF _Toc471250910 \h </w:instrText>
            </w:r>
            <w:r w:rsidR="008C7BFB">
              <w:rPr>
                <w:noProof/>
                <w:webHidden/>
              </w:rPr>
            </w:r>
            <w:r w:rsidR="008C7BFB">
              <w:rPr>
                <w:noProof/>
                <w:webHidden/>
              </w:rPr>
              <w:fldChar w:fldCharType="separate"/>
            </w:r>
            <w:r w:rsidR="008C7BFB">
              <w:rPr>
                <w:noProof/>
                <w:webHidden/>
              </w:rPr>
              <w:t>64</w:t>
            </w:r>
            <w:r w:rsidR="008C7BFB">
              <w:rPr>
                <w:noProof/>
                <w:webHidden/>
              </w:rPr>
              <w:fldChar w:fldCharType="end"/>
            </w:r>
          </w:hyperlink>
        </w:p>
        <w:p w14:paraId="36C61DB0" w14:textId="77777777" w:rsidR="008C7BFB" w:rsidRDefault="00D42FAA">
          <w:pPr>
            <w:pStyle w:val="TOC3"/>
            <w:tabs>
              <w:tab w:val="left" w:pos="1320"/>
              <w:tab w:val="right" w:leader="dot" w:pos="9350"/>
            </w:tabs>
            <w:rPr>
              <w:rFonts w:cstheme="minorBidi"/>
              <w:noProof/>
              <w:lang w:val="cs-CZ" w:eastAsia="cs-CZ"/>
            </w:rPr>
          </w:pPr>
          <w:hyperlink w:anchor="_Toc471250911" w:history="1">
            <w:r w:rsidR="008C7BFB" w:rsidRPr="00842871">
              <w:rPr>
                <w:rStyle w:val="Hyperlink"/>
                <w:noProof/>
              </w:rPr>
              <w:t>9.1.3</w:t>
            </w:r>
            <w:r w:rsidR="008C7BFB">
              <w:rPr>
                <w:rFonts w:cstheme="minorBidi"/>
                <w:noProof/>
                <w:lang w:val="cs-CZ" w:eastAsia="cs-CZ"/>
              </w:rPr>
              <w:tab/>
            </w:r>
            <w:r w:rsidR="008C7BFB" w:rsidRPr="00842871">
              <w:rPr>
                <w:rStyle w:val="Hyperlink"/>
                <w:noProof/>
              </w:rPr>
              <w:t>No text</w:t>
            </w:r>
            <w:r w:rsidR="008C7BFB">
              <w:rPr>
                <w:noProof/>
                <w:webHidden/>
              </w:rPr>
              <w:tab/>
            </w:r>
            <w:r w:rsidR="008C7BFB">
              <w:rPr>
                <w:noProof/>
                <w:webHidden/>
              </w:rPr>
              <w:fldChar w:fldCharType="begin"/>
            </w:r>
            <w:r w:rsidR="008C7BFB">
              <w:rPr>
                <w:noProof/>
                <w:webHidden/>
              </w:rPr>
              <w:instrText xml:space="preserve"> PAGEREF _Toc471250911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696DBE34" w14:textId="77777777" w:rsidR="008C7BFB" w:rsidRDefault="00D42FAA">
          <w:pPr>
            <w:pStyle w:val="TOC3"/>
            <w:tabs>
              <w:tab w:val="left" w:pos="1320"/>
              <w:tab w:val="right" w:leader="dot" w:pos="9350"/>
            </w:tabs>
            <w:rPr>
              <w:rFonts w:cstheme="minorBidi"/>
              <w:noProof/>
              <w:lang w:val="cs-CZ" w:eastAsia="cs-CZ"/>
            </w:rPr>
          </w:pPr>
          <w:hyperlink w:anchor="_Toc471250912" w:history="1">
            <w:r w:rsidR="008C7BFB" w:rsidRPr="00842871">
              <w:rPr>
                <w:rStyle w:val="Hyperlink"/>
                <w:noProof/>
              </w:rPr>
              <w:t>9.1.4</w:t>
            </w:r>
            <w:r w:rsidR="008C7BFB">
              <w:rPr>
                <w:rFonts w:cstheme="minorBidi"/>
                <w:noProof/>
                <w:lang w:val="cs-CZ" w:eastAsia="cs-CZ"/>
              </w:rPr>
              <w:tab/>
            </w:r>
            <w:r w:rsidR="008C7BFB" w:rsidRPr="00842871">
              <w:rPr>
                <w:rStyle w:val="Hyperlink"/>
                <w:noProof/>
              </w:rPr>
              <w:t>No result</w:t>
            </w:r>
            <w:r w:rsidR="008C7BFB">
              <w:rPr>
                <w:noProof/>
                <w:webHidden/>
              </w:rPr>
              <w:tab/>
            </w:r>
            <w:r w:rsidR="008C7BFB">
              <w:rPr>
                <w:noProof/>
                <w:webHidden/>
              </w:rPr>
              <w:fldChar w:fldCharType="begin"/>
            </w:r>
            <w:r w:rsidR="008C7BFB">
              <w:rPr>
                <w:noProof/>
                <w:webHidden/>
              </w:rPr>
              <w:instrText xml:space="preserve"> PAGEREF _Toc471250912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3226C5DB" w14:textId="77777777" w:rsidR="008C7BFB" w:rsidRDefault="00D42FAA">
          <w:pPr>
            <w:pStyle w:val="TOC3"/>
            <w:tabs>
              <w:tab w:val="left" w:pos="1320"/>
              <w:tab w:val="right" w:leader="dot" w:pos="9350"/>
            </w:tabs>
            <w:rPr>
              <w:rFonts w:cstheme="minorBidi"/>
              <w:noProof/>
              <w:lang w:val="cs-CZ" w:eastAsia="cs-CZ"/>
            </w:rPr>
          </w:pPr>
          <w:hyperlink w:anchor="_Toc471250913" w:history="1">
            <w:r w:rsidR="008C7BFB" w:rsidRPr="00842871">
              <w:rPr>
                <w:rStyle w:val="Hyperlink"/>
                <w:noProof/>
              </w:rPr>
              <w:t>9.1.5</w:t>
            </w:r>
            <w:r w:rsidR="008C7BFB">
              <w:rPr>
                <w:rFonts w:cstheme="minorBidi"/>
                <w:noProof/>
                <w:lang w:val="cs-CZ" w:eastAsia="cs-CZ"/>
              </w:rPr>
              <w:tab/>
            </w:r>
            <w:r w:rsidR="008C7BFB" w:rsidRPr="00842871">
              <w:rPr>
                <w:rStyle w:val="Hyperlink"/>
                <w:noProof/>
              </w:rPr>
              <w:t>Difference with stored masks</w:t>
            </w:r>
            <w:r w:rsidR="008C7BFB">
              <w:rPr>
                <w:noProof/>
                <w:webHidden/>
              </w:rPr>
              <w:tab/>
            </w:r>
            <w:r w:rsidR="008C7BFB">
              <w:rPr>
                <w:noProof/>
                <w:webHidden/>
              </w:rPr>
              <w:fldChar w:fldCharType="begin"/>
            </w:r>
            <w:r w:rsidR="008C7BFB">
              <w:rPr>
                <w:noProof/>
                <w:webHidden/>
              </w:rPr>
              <w:instrText xml:space="preserve"> PAGEREF _Toc471250913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14812ACB" w14:textId="77777777" w:rsidR="008C7BFB" w:rsidRDefault="00D42FAA">
          <w:pPr>
            <w:pStyle w:val="TOC3"/>
            <w:tabs>
              <w:tab w:val="left" w:pos="1320"/>
              <w:tab w:val="right" w:leader="dot" w:pos="9350"/>
            </w:tabs>
            <w:rPr>
              <w:rFonts w:cstheme="minorBidi"/>
              <w:noProof/>
              <w:lang w:val="cs-CZ" w:eastAsia="cs-CZ"/>
            </w:rPr>
          </w:pPr>
          <w:hyperlink w:anchor="_Toc471250914" w:history="1">
            <w:r w:rsidR="008C7BFB" w:rsidRPr="00842871">
              <w:rPr>
                <w:rStyle w:val="Hyperlink"/>
                <w:noProof/>
              </w:rPr>
              <w:t>9.1.6</w:t>
            </w:r>
            <w:r w:rsidR="008C7BFB">
              <w:rPr>
                <w:rFonts w:cstheme="minorBidi"/>
                <w:noProof/>
                <w:lang w:val="cs-CZ" w:eastAsia="cs-CZ"/>
              </w:rPr>
              <w:tab/>
            </w:r>
            <w:r w:rsidR="008C7BFB" w:rsidRPr="00842871">
              <w:rPr>
                <w:rStyle w:val="Hyperlink"/>
                <w:noProof/>
              </w:rPr>
              <w:t>Difference with stored masks – success rate</w:t>
            </w:r>
            <w:r w:rsidR="008C7BFB">
              <w:rPr>
                <w:noProof/>
                <w:webHidden/>
              </w:rPr>
              <w:tab/>
            </w:r>
            <w:r w:rsidR="008C7BFB">
              <w:rPr>
                <w:noProof/>
                <w:webHidden/>
              </w:rPr>
              <w:fldChar w:fldCharType="begin"/>
            </w:r>
            <w:r w:rsidR="008C7BFB">
              <w:rPr>
                <w:noProof/>
                <w:webHidden/>
              </w:rPr>
              <w:instrText xml:space="preserve"> PAGEREF _Toc471250914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3A53651E" w14:textId="77777777" w:rsidR="008C7BFB" w:rsidRDefault="00D42FAA">
          <w:pPr>
            <w:pStyle w:val="TOC3"/>
            <w:tabs>
              <w:tab w:val="left" w:pos="1320"/>
              <w:tab w:val="right" w:leader="dot" w:pos="9350"/>
            </w:tabs>
            <w:rPr>
              <w:rFonts w:cstheme="minorBidi"/>
              <w:noProof/>
              <w:lang w:val="cs-CZ" w:eastAsia="cs-CZ"/>
            </w:rPr>
          </w:pPr>
          <w:hyperlink w:anchor="_Toc471250915" w:history="1">
            <w:r w:rsidR="008C7BFB" w:rsidRPr="00842871">
              <w:rPr>
                <w:rStyle w:val="Hyperlink"/>
                <w:noProof/>
              </w:rPr>
              <w:t>9.1.7</w:t>
            </w:r>
            <w:r w:rsidR="008C7BFB">
              <w:rPr>
                <w:rFonts w:cstheme="minorBidi"/>
                <w:noProof/>
                <w:lang w:val="cs-CZ" w:eastAsia="cs-CZ"/>
              </w:rPr>
              <w:tab/>
            </w:r>
            <w:r w:rsidR="008C7BFB" w:rsidRPr="00842871">
              <w:rPr>
                <w:rStyle w:val="Hyperlink"/>
                <w:noProof/>
              </w:rPr>
              <w:t>Tesseract</w:t>
            </w:r>
            <w:r w:rsidR="008C7BFB">
              <w:rPr>
                <w:noProof/>
                <w:webHidden/>
              </w:rPr>
              <w:tab/>
            </w:r>
            <w:r w:rsidR="008C7BFB">
              <w:rPr>
                <w:noProof/>
                <w:webHidden/>
              </w:rPr>
              <w:fldChar w:fldCharType="begin"/>
            </w:r>
            <w:r w:rsidR="008C7BFB">
              <w:rPr>
                <w:noProof/>
                <w:webHidden/>
              </w:rPr>
              <w:instrText xml:space="preserve"> PAGEREF _Toc471250915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2C5B12A8" w14:textId="77777777" w:rsidR="008C7BFB" w:rsidRDefault="00D42FAA">
          <w:pPr>
            <w:pStyle w:val="TOC3"/>
            <w:tabs>
              <w:tab w:val="left" w:pos="1320"/>
              <w:tab w:val="right" w:leader="dot" w:pos="9350"/>
            </w:tabs>
            <w:rPr>
              <w:rFonts w:cstheme="minorBidi"/>
              <w:noProof/>
              <w:lang w:val="cs-CZ" w:eastAsia="cs-CZ"/>
            </w:rPr>
          </w:pPr>
          <w:hyperlink w:anchor="_Toc471250916" w:history="1">
            <w:r w:rsidR="008C7BFB" w:rsidRPr="00842871">
              <w:rPr>
                <w:rStyle w:val="Hyperlink"/>
                <w:noProof/>
              </w:rPr>
              <w:t>9.1.8</w:t>
            </w:r>
            <w:r w:rsidR="008C7BFB">
              <w:rPr>
                <w:rFonts w:cstheme="minorBidi"/>
                <w:noProof/>
                <w:lang w:val="cs-CZ" w:eastAsia="cs-CZ"/>
              </w:rPr>
              <w:tab/>
            </w:r>
            <w:r w:rsidR="008C7BFB" w:rsidRPr="00842871">
              <w:rPr>
                <w:rStyle w:val="Hyperlink"/>
                <w:noProof/>
              </w:rPr>
              <w:t>Tesseract – success rate</w:t>
            </w:r>
            <w:r w:rsidR="008C7BFB">
              <w:rPr>
                <w:noProof/>
                <w:webHidden/>
              </w:rPr>
              <w:tab/>
            </w:r>
            <w:r w:rsidR="008C7BFB">
              <w:rPr>
                <w:noProof/>
                <w:webHidden/>
              </w:rPr>
              <w:fldChar w:fldCharType="begin"/>
            </w:r>
            <w:r w:rsidR="008C7BFB">
              <w:rPr>
                <w:noProof/>
                <w:webHidden/>
              </w:rPr>
              <w:instrText xml:space="preserve"> PAGEREF _Toc471250916 \h </w:instrText>
            </w:r>
            <w:r w:rsidR="008C7BFB">
              <w:rPr>
                <w:noProof/>
                <w:webHidden/>
              </w:rPr>
            </w:r>
            <w:r w:rsidR="008C7BFB">
              <w:rPr>
                <w:noProof/>
                <w:webHidden/>
              </w:rPr>
              <w:fldChar w:fldCharType="separate"/>
            </w:r>
            <w:r w:rsidR="008C7BFB">
              <w:rPr>
                <w:noProof/>
                <w:webHidden/>
              </w:rPr>
              <w:t>65</w:t>
            </w:r>
            <w:r w:rsidR="008C7BFB">
              <w:rPr>
                <w:noProof/>
                <w:webHidden/>
              </w:rPr>
              <w:fldChar w:fldCharType="end"/>
            </w:r>
          </w:hyperlink>
        </w:p>
        <w:p w14:paraId="3CE779F1" w14:textId="77777777" w:rsidR="008C7BFB" w:rsidRDefault="00D42FAA">
          <w:pPr>
            <w:pStyle w:val="TOC2"/>
            <w:tabs>
              <w:tab w:val="left" w:pos="880"/>
              <w:tab w:val="right" w:leader="dot" w:pos="9350"/>
            </w:tabs>
            <w:rPr>
              <w:rFonts w:cstheme="minorBidi"/>
              <w:noProof/>
              <w:lang w:val="cs-CZ" w:eastAsia="cs-CZ"/>
            </w:rPr>
          </w:pPr>
          <w:hyperlink w:anchor="_Toc471250917" w:history="1">
            <w:r w:rsidR="008C7BFB" w:rsidRPr="00842871">
              <w:rPr>
                <w:rStyle w:val="Hyperlink"/>
                <w:noProof/>
              </w:rPr>
              <w:t>9.2</w:t>
            </w:r>
            <w:r w:rsidR="008C7BFB">
              <w:rPr>
                <w:rFonts w:cstheme="minorBidi"/>
                <w:noProof/>
                <w:lang w:val="cs-CZ" w:eastAsia="cs-CZ"/>
              </w:rPr>
              <w:tab/>
            </w:r>
            <w:r w:rsidR="008C7BFB" w:rsidRPr="00842871">
              <w:rPr>
                <w:rStyle w:val="Hyperlink"/>
                <w:noProof/>
              </w:rPr>
              <w:t>Experiments</w:t>
            </w:r>
            <w:r w:rsidR="008C7BFB">
              <w:rPr>
                <w:noProof/>
                <w:webHidden/>
              </w:rPr>
              <w:tab/>
            </w:r>
            <w:r w:rsidR="008C7BFB">
              <w:rPr>
                <w:noProof/>
                <w:webHidden/>
              </w:rPr>
              <w:fldChar w:fldCharType="begin"/>
            </w:r>
            <w:r w:rsidR="008C7BFB">
              <w:rPr>
                <w:noProof/>
                <w:webHidden/>
              </w:rPr>
              <w:instrText xml:space="preserve"> PAGEREF _Toc471250917 \h </w:instrText>
            </w:r>
            <w:r w:rsidR="008C7BFB">
              <w:rPr>
                <w:noProof/>
                <w:webHidden/>
              </w:rPr>
            </w:r>
            <w:r w:rsidR="008C7BFB">
              <w:rPr>
                <w:noProof/>
                <w:webHidden/>
              </w:rPr>
              <w:fldChar w:fldCharType="separate"/>
            </w:r>
            <w:r w:rsidR="008C7BFB">
              <w:rPr>
                <w:noProof/>
                <w:webHidden/>
              </w:rPr>
              <w:t>66</w:t>
            </w:r>
            <w:r w:rsidR="008C7BFB">
              <w:rPr>
                <w:noProof/>
                <w:webHidden/>
              </w:rPr>
              <w:fldChar w:fldCharType="end"/>
            </w:r>
          </w:hyperlink>
        </w:p>
        <w:p w14:paraId="173DF443" w14:textId="77777777" w:rsidR="008C7BFB" w:rsidRDefault="00D42FAA">
          <w:pPr>
            <w:pStyle w:val="TOC3"/>
            <w:tabs>
              <w:tab w:val="left" w:pos="1320"/>
              <w:tab w:val="right" w:leader="dot" w:pos="9350"/>
            </w:tabs>
            <w:rPr>
              <w:rFonts w:cstheme="minorBidi"/>
              <w:noProof/>
              <w:lang w:val="cs-CZ" w:eastAsia="cs-CZ"/>
            </w:rPr>
          </w:pPr>
          <w:hyperlink w:anchor="_Toc471250918" w:history="1">
            <w:r w:rsidR="008C7BFB" w:rsidRPr="00842871">
              <w:rPr>
                <w:rStyle w:val="Hyperlink"/>
                <w:noProof/>
              </w:rPr>
              <w:t>9.2.1</w:t>
            </w:r>
            <w:r w:rsidR="008C7BFB">
              <w:rPr>
                <w:rFonts w:cstheme="minorBidi"/>
                <w:noProof/>
                <w:lang w:val="cs-CZ" w:eastAsia="cs-CZ"/>
              </w:rPr>
              <w:tab/>
            </w:r>
            <w:r w:rsidR="008C7BFB" w:rsidRPr="00842871">
              <w:rPr>
                <w:rStyle w:val="Hyperlink"/>
                <w:noProof/>
              </w:rPr>
              <w:t>One meter – light on</w:t>
            </w:r>
            <w:r w:rsidR="008C7BFB">
              <w:rPr>
                <w:noProof/>
                <w:webHidden/>
              </w:rPr>
              <w:tab/>
            </w:r>
            <w:r w:rsidR="008C7BFB">
              <w:rPr>
                <w:noProof/>
                <w:webHidden/>
              </w:rPr>
              <w:fldChar w:fldCharType="begin"/>
            </w:r>
            <w:r w:rsidR="008C7BFB">
              <w:rPr>
                <w:noProof/>
                <w:webHidden/>
              </w:rPr>
              <w:instrText xml:space="preserve"> PAGEREF _Toc471250918 \h </w:instrText>
            </w:r>
            <w:r w:rsidR="008C7BFB">
              <w:rPr>
                <w:noProof/>
                <w:webHidden/>
              </w:rPr>
            </w:r>
            <w:r w:rsidR="008C7BFB">
              <w:rPr>
                <w:noProof/>
                <w:webHidden/>
              </w:rPr>
              <w:fldChar w:fldCharType="separate"/>
            </w:r>
            <w:r w:rsidR="008C7BFB">
              <w:rPr>
                <w:noProof/>
                <w:webHidden/>
              </w:rPr>
              <w:t>66</w:t>
            </w:r>
            <w:r w:rsidR="008C7BFB">
              <w:rPr>
                <w:noProof/>
                <w:webHidden/>
              </w:rPr>
              <w:fldChar w:fldCharType="end"/>
            </w:r>
          </w:hyperlink>
        </w:p>
        <w:p w14:paraId="3ED05C6C" w14:textId="77777777" w:rsidR="008C7BFB" w:rsidRDefault="00D42FAA">
          <w:pPr>
            <w:pStyle w:val="TOC3"/>
            <w:tabs>
              <w:tab w:val="left" w:pos="1320"/>
              <w:tab w:val="right" w:leader="dot" w:pos="9350"/>
            </w:tabs>
            <w:rPr>
              <w:rFonts w:cstheme="minorBidi"/>
              <w:noProof/>
              <w:lang w:val="cs-CZ" w:eastAsia="cs-CZ"/>
            </w:rPr>
          </w:pPr>
          <w:hyperlink w:anchor="_Toc471250919" w:history="1">
            <w:r w:rsidR="008C7BFB" w:rsidRPr="00842871">
              <w:rPr>
                <w:rStyle w:val="Hyperlink"/>
                <w:noProof/>
              </w:rPr>
              <w:t>9.2.2</w:t>
            </w:r>
            <w:r w:rsidR="008C7BFB">
              <w:rPr>
                <w:rFonts w:cstheme="minorBidi"/>
                <w:noProof/>
                <w:lang w:val="cs-CZ" w:eastAsia="cs-CZ"/>
              </w:rPr>
              <w:tab/>
            </w:r>
            <w:r w:rsidR="008C7BFB" w:rsidRPr="00842871">
              <w:rPr>
                <w:rStyle w:val="Hyperlink"/>
                <w:noProof/>
              </w:rPr>
              <w:t>One meter – light on – angle</w:t>
            </w:r>
            <w:r w:rsidR="008C7BFB">
              <w:rPr>
                <w:noProof/>
                <w:webHidden/>
              </w:rPr>
              <w:tab/>
            </w:r>
            <w:r w:rsidR="008C7BFB">
              <w:rPr>
                <w:noProof/>
                <w:webHidden/>
              </w:rPr>
              <w:fldChar w:fldCharType="begin"/>
            </w:r>
            <w:r w:rsidR="008C7BFB">
              <w:rPr>
                <w:noProof/>
                <w:webHidden/>
              </w:rPr>
              <w:instrText xml:space="preserve"> PAGEREF _Toc471250919 \h </w:instrText>
            </w:r>
            <w:r w:rsidR="008C7BFB">
              <w:rPr>
                <w:noProof/>
                <w:webHidden/>
              </w:rPr>
            </w:r>
            <w:r w:rsidR="008C7BFB">
              <w:rPr>
                <w:noProof/>
                <w:webHidden/>
              </w:rPr>
              <w:fldChar w:fldCharType="separate"/>
            </w:r>
            <w:r w:rsidR="008C7BFB">
              <w:rPr>
                <w:noProof/>
                <w:webHidden/>
              </w:rPr>
              <w:t>67</w:t>
            </w:r>
            <w:r w:rsidR="008C7BFB">
              <w:rPr>
                <w:noProof/>
                <w:webHidden/>
              </w:rPr>
              <w:fldChar w:fldCharType="end"/>
            </w:r>
          </w:hyperlink>
        </w:p>
        <w:p w14:paraId="5A7669E8" w14:textId="77777777" w:rsidR="008C7BFB" w:rsidRDefault="00D42FAA">
          <w:pPr>
            <w:pStyle w:val="TOC3"/>
            <w:tabs>
              <w:tab w:val="left" w:pos="1320"/>
              <w:tab w:val="right" w:leader="dot" w:pos="9350"/>
            </w:tabs>
            <w:rPr>
              <w:rFonts w:cstheme="minorBidi"/>
              <w:noProof/>
              <w:lang w:val="cs-CZ" w:eastAsia="cs-CZ"/>
            </w:rPr>
          </w:pPr>
          <w:hyperlink w:anchor="_Toc471250920" w:history="1">
            <w:r w:rsidR="008C7BFB" w:rsidRPr="00842871">
              <w:rPr>
                <w:rStyle w:val="Hyperlink"/>
                <w:noProof/>
              </w:rPr>
              <w:t>9.2.3</w:t>
            </w:r>
            <w:r w:rsidR="008C7BFB">
              <w:rPr>
                <w:rFonts w:cstheme="minorBidi"/>
                <w:noProof/>
                <w:lang w:val="cs-CZ" w:eastAsia="cs-CZ"/>
              </w:rPr>
              <w:tab/>
            </w:r>
            <w:r w:rsidR="008C7BFB" w:rsidRPr="00842871">
              <w:rPr>
                <w:rStyle w:val="Hyperlink"/>
                <w:noProof/>
              </w:rPr>
              <w:t>One meter – light off</w:t>
            </w:r>
            <w:r w:rsidR="008C7BFB">
              <w:rPr>
                <w:noProof/>
                <w:webHidden/>
              </w:rPr>
              <w:tab/>
            </w:r>
            <w:r w:rsidR="008C7BFB">
              <w:rPr>
                <w:noProof/>
                <w:webHidden/>
              </w:rPr>
              <w:fldChar w:fldCharType="begin"/>
            </w:r>
            <w:r w:rsidR="008C7BFB">
              <w:rPr>
                <w:noProof/>
                <w:webHidden/>
              </w:rPr>
              <w:instrText xml:space="preserve"> PAGEREF _Toc471250920 \h </w:instrText>
            </w:r>
            <w:r w:rsidR="008C7BFB">
              <w:rPr>
                <w:noProof/>
                <w:webHidden/>
              </w:rPr>
            </w:r>
            <w:r w:rsidR="008C7BFB">
              <w:rPr>
                <w:noProof/>
                <w:webHidden/>
              </w:rPr>
              <w:fldChar w:fldCharType="separate"/>
            </w:r>
            <w:r w:rsidR="008C7BFB">
              <w:rPr>
                <w:noProof/>
                <w:webHidden/>
              </w:rPr>
              <w:t>68</w:t>
            </w:r>
            <w:r w:rsidR="008C7BFB">
              <w:rPr>
                <w:noProof/>
                <w:webHidden/>
              </w:rPr>
              <w:fldChar w:fldCharType="end"/>
            </w:r>
          </w:hyperlink>
        </w:p>
        <w:p w14:paraId="0BC9DED9" w14:textId="77777777" w:rsidR="008C7BFB" w:rsidRDefault="00D42FAA">
          <w:pPr>
            <w:pStyle w:val="TOC3"/>
            <w:tabs>
              <w:tab w:val="left" w:pos="1320"/>
              <w:tab w:val="right" w:leader="dot" w:pos="9350"/>
            </w:tabs>
            <w:rPr>
              <w:rFonts w:cstheme="minorBidi"/>
              <w:noProof/>
              <w:lang w:val="cs-CZ" w:eastAsia="cs-CZ"/>
            </w:rPr>
          </w:pPr>
          <w:hyperlink w:anchor="_Toc471250921" w:history="1">
            <w:r w:rsidR="008C7BFB" w:rsidRPr="00842871">
              <w:rPr>
                <w:rStyle w:val="Hyperlink"/>
                <w:noProof/>
              </w:rPr>
              <w:t>9.2.4</w:t>
            </w:r>
            <w:r w:rsidR="008C7BFB">
              <w:rPr>
                <w:rFonts w:cstheme="minorBidi"/>
                <w:noProof/>
                <w:lang w:val="cs-CZ" w:eastAsia="cs-CZ"/>
              </w:rPr>
              <w:tab/>
            </w:r>
            <w:r w:rsidR="008C7BFB" w:rsidRPr="00842871">
              <w:rPr>
                <w:rStyle w:val="Hyperlink"/>
                <w:noProof/>
              </w:rPr>
              <w:t>One meter – light off – angle</w:t>
            </w:r>
            <w:r w:rsidR="008C7BFB">
              <w:rPr>
                <w:noProof/>
                <w:webHidden/>
              </w:rPr>
              <w:tab/>
            </w:r>
            <w:r w:rsidR="008C7BFB">
              <w:rPr>
                <w:noProof/>
                <w:webHidden/>
              </w:rPr>
              <w:fldChar w:fldCharType="begin"/>
            </w:r>
            <w:r w:rsidR="008C7BFB">
              <w:rPr>
                <w:noProof/>
                <w:webHidden/>
              </w:rPr>
              <w:instrText xml:space="preserve"> PAGEREF _Toc471250921 \h </w:instrText>
            </w:r>
            <w:r w:rsidR="008C7BFB">
              <w:rPr>
                <w:noProof/>
                <w:webHidden/>
              </w:rPr>
            </w:r>
            <w:r w:rsidR="008C7BFB">
              <w:rPr>
                <w:noProof/>
                <w:webHidden/>
              </w:rPr>
              <w:fldChar w:fldCharType="separate"/>
            </w:r>
            <w:r w:rsidR="008C7BFB">
              <w:rPr>
                <w:noProof/>
                <w:webHidden/>
              </w:rPr>
              <w:t>69</w:t>
            </w:r>
            <w:r w:rsidR="008C7BFB">
              <w:rPr>
                <w:noProof/>
                <w:webHidden/>
              </w:rPr>
              <w:fldChar w:fldCharType="end"/>
            </w:r>
          </w:hyperlink>
        </w:p>
        <w:p w14:paraId="5A76DE15" w14:textId="77777777" w:rsidR="008C7BFB" w:rsidRDefault="00D42FAA">
          <w:pPr>
            <w:pStyle w:val="TOC3"/>
            <w:tabs>
              <w:tab w:val="left" w:pos="1320"/>
              <w:tab w:val="right" w:leader="dot" w:pos="9350"/>
            </w:tabs>
            <w:rPr>
              <w:rFonts w:cstheme="minorBidi"/>
              <w:noProof/>
              <w:lang w:val="cs-CZ" w:eastAsia="cs-CZ"/>
            </w:rPr>
          </w:pPr>
          <w:hyperlink w:anchor="_Toc471250922" w:history="1">
            <w:r w:rsidR="008C7BFB" w:rsidRPr="00842871">
              <w:rPr>
                <w:rStyle w:val="Hyperlink"/>
                <w:noProof/>
              </w:rPr>
              <w:t>9.2.5</w:t>
            </w:r>
            <w:r w:rsidR="008C7BFB">
              <w:rPr>
                <w:rFonts w:cstheme="minorBidi"/>
                <w:noProof/>
                <w:lang w:val="cs-CZ" w:eastAsia="cs-CZ"/>
              </w:rPr>
              <w:tab/>
            </w:r>
            <w:r w:rsidR="008C7BFB" w:rsidRPr="00842871">
              <w:rPr>
                <w:rStyle w:val="Hyperlink"/>
                <w:noProof/>
              </w:rPr>
              <w:t>Two and half meter – light on</w:t>
            </w:r>
            <w:r w:rsidR="008C7BFB">
              <w:rPr>
                <w:noProof/>
                <w:webHidden/>
              </w:rPr>
              <w:tab/>
            </w:r>
            <w:r w:rsidR="008C7BFB">
              <w:rPr>
                <w:noProof/>
                <w:webHidden/>
              </w:rPr>
              <w:fldChar w:fldCharType="begin"/>
            </w:r>
            <w:r w:rsidR="008C7BFB">
              <w:rPr>
                <w:noProof/>
                <w:webHidden/>
              </w:rPr>
              <w:instrText xml:space="preserve"> PAGEREF _Toc471250922 \h </w:instrText>
            </w:r>
            <w:r w:rsidR="008C7BFB">
              <w:rPr>
                <w:noProof/>
                <w:webHidden/>
              </w:rPr>
            </w:r>
            <w:r w:rsidR="008C7BFB">
              <w:rPr>
                <w:noProof/>
                <w:webHidden/>
              </w:rPr>
              <w:fldChar w:fldCharType="separate"/>
            </w:r>
            <w:r w:rsidR="008C7BFB">
              <w:rPr>
                <w:noProof/>
                <w:webHidden/>
              </w:rPr>
              <w:t>70</w:t>
            </w:r>
            <w:r w:rsidR="008C7BFB">
              <w:rPr>
                <w:noProof/>
                <w:webHidden/>
              </w:rPr>
              <w:fldChar w:fldCharType="end"/>
            </w:r>
          </w:hyperlink>
        </w:p>
        <w:p w14:paraId="1D32AEC3" w14:textId="77777777" w:rsidR="008C7BFB" w:rsidRDefault="00D42FAA">
          <w:pPr>
            <w:pStyle w:val="TOC3"/>
            <w:tabs>
              <w:tab w:val="left" w:pos="1320"/>
              <w:tab w:val="right" w:leader="dot" w:pos="9350"/>
            </w:tabs>
            <w:rPr>
              <w:rFonts w:cstheme="minorBidi"/>
              <w:noProof/>
              <w:lang w:val="cs-CZ" w:eastAsia="cs-CZ"/>
            </w:rPr>
          </w:pPr>
          <w:hyperlink w:anchor="_Toc471250923" w:history="1">
            <w:r w:rsidR="008C7BFB" w:rsidRPr="00842871">
              <w:rPr>
                <w:rStyle w:val="Hyperlink"/>
                <w:noProof/>
              </w:rPr>
              <w:t>9.2.6</w:t>
            </w:r>
            <w:r w:rsidR="008C7BFB">
              <w:rPr>
                <w:rFonts w:cstheme="minorBidi"/>
                <w:noProof/>
                <w:lang w:val="cs-CZ" w:eastAsia="cs-CZ"/>
              </w:rPr>
              <w:tab/>
            </w:r>
            <w:r w:rsidR="008C7BFB" w:rsidRPr="00842871">
              <w:rPr>
                <w:rStyle w:val="Hyperlink"/>
                <w:noProof/>
              </w:rPr>
              <w:t>One meter – light on - cover</w:t>
            </w:r>
            <w:r w:rsidR="008C7BFB">
              <w:rPr>
                <w:noProof/>
                <w:webHidden/>
              </w:rPr>
              <w:tab/>
            </w:r>
            <w:r w:rsidR="008C7BFB">
              <w:rPr>
                <w:noProof/>
                <w:webHidden/>
              </w:rPr>
              <w:fldChar w:fldCharType="begin"/>
            </w:r>
            <w:r w:rsidR="008C7BFB">
              <w:rPr>
                <w:noProof/>
                <w:webHidden/>
              </w:rPr>
              <w:instrText xml:space="preserve"> PAGEREF _Toc471250923 \h </w:instrText>
            </w:r>
            <w:r w:rsidR="008C7BFB">
              <w:rPr>
                <w:noProof/>
                <w:webHidden/>
              </w:rPr>
            </w:r>
            <w:r w:rsidR="008C7BFB">
              <w:rPr>
                <w:noProof/>
                <w:webHidden/>
              </w:rPr>
              <w:fldChar w:fldCharType="separate"/>
            </w:r>
            <w:r w:rsidR="008C7BFB">
              <w:rPr>
                <w:noProof/>
                <w:webHidden/>
              </w:rPr>
              <w:t>72</w:t>
            </w:r>
            <w:r w:rsidR="008C7BFB">
              <w:rPr>
                <w:noProof/>
                <w:webHidden/>
              </w:rPr>
              <w:fldChar w:fldCharType="end"/>
            </w:r>
          </w:hyperlink>
        </w:p>
        <w:p w14:paraId="3C672E3B" w14:textId="77777777" w:rsidR="008C7BFB" w:rsidRDefault="00D42FAA">
          <w:pPr>
            <w:pStyle w:val="TOC3"/>
            <w:tabs>
              <w:tab w:val="left" w:pos="1320"/>
              <w:tab w:val="right" w:leader="dot" w:pos="9350"/>
            </w:tabs>
            <w:rPr>
              <w:rFonts w:cstheme="minorBidi"/>
              <w:noProof/>
              <w:lang w:val="cs-CZ" w:eastAsia="cs-CZ"/>
            </w:rPr>
          </w:pPr>
          <w:hyperlink w:anchor="_Toc471250924" w:history="1">
            <w:r w:rsidR="008C7BFB" w:rsidRPr="00842871">
              <w:rPr>
                <w:rStyle w:val="Hyperlink"/>
                <w:noProof/>
              </w:rPr>
              <w:t>9.2.7</w:t>
            </w:r>
            <w:r w:rsidR="008C7BFB">
              <w:rPr>
                <w:rFonts w:cstheme="minorBidi"/>
                <w:noProof/>
                <w:lang w:val="cs-CZ" w:eastAsia="cs-CZ"/>
              </w:rPr>
              <w:tab/>
            </w:r>
            <w:r w:rsidR="008C7BFB" w:rsidRPr="00842871">
              <w:rPr>
                <w:rStyle w:val="Hyperlink"/>
                <w:noProof/>
              </w:rPr>
              <w:t>One meter – light on - move</w:t>
            </w:r>
            <w:r w:rsidR="008C7BFB">
              <w:rPr>
                <w:noProof/>
                <w:webHidden/>
              </w:rPr>
              <w:tab/>
            </w:r>
            <w:r w:rsidR="008C7BFB">
              <w:rPr>
                <w:noProof/>
                <w:webHidden/>
              </w:rPr>
              <w:fldChar w:fldCharType="begin"/>
            </w:r>
            <w:r w:rsidR="008C7BFB">
              <w:rPr>
                <w:noProof/>
                <w:webHidden/>
              </w:rPr>
              <w:instrText xml:space="preserve"> PAGEREF _Toc471250924 \h </w:instrText>
            </w:r>
            <w:r w:rsidR="008C7BFB">
              <w:rPr>
                <w:noProof/>
                <w:webHidden/>
              </w:rPr>
            </w:r>
            <w:r w:rsidR="008C7BFB">
              <w:rPr>
                <w:noProof/>
                <w:webHidden/>
              </w:rPr>
              <w:fldChar w:fldCharType="separate"/>
            </w:r>
            <w:r w:rsidR="008C7BFB">
              <w:rPr>
                <w:noProof/>
                <w:webHidden/>
              </w:rPr>
              <w:t>73</w:t>
            </w:r>
            <w:r w:rsidR="008C7BFB">
              <w:rPr>
                <w:noProof/>
                <w:webHidden/>
              </w:rPr>
              <w:fldChar w:fldCharType="end"/>
            </w:r>
          </w:hyperlink>
        </w:p>
        <w:p w14:paraId="5D655A89" w14:textId="77777777" w:rsidR="008C7BFB" w:rsidRDefault="00D42FAA">
          <w:pPr>
            <w:pStyle w:val="TOC3"/>
            <w:tabs>
              <w:tab w:val="left" w:pos="1320"/>
              <w:tab w:val="right" w:leader="dot" w:pos="9350"/>
            </w:tabs>
            <w:rPr>
              <w:rFonts w:cstheme="minorBidi"/>
              <w:noProof/>
              <w:lang w:val="cs-CZ" w:eastAsia="cs-CZ"/>
            </w:rPr>
          </w:pPr>
          <w:hyperlink w:anchor="_Toc471250925" w:history="1">
            <w:r w:rsidR="008C7BFB" w:rsidRPr="00842871">
              <w:rPr>
                <w:rStyle w:val="Hyperlink"/>
                <w:noProof/>
              </w:rPr>
              <w:t>9.2.8</w:t>
            </w:r>
            <w:r w:rsidR="008C7BFB">
              <w:rPr>
                <w:rFonts w:cstheme="minorBidi"/>
                <w:noProof/>
                <w:lang w:val="cs-CZ" w:eastAsia="cs-CZ"/>
              </w:rPr>
              <w:tab/>
            </w:r>
            <w:r w:rsidR="008C7BFB" w:rsidRPr="00842871">
              <w:rPr>
                <w:rStyle w:val="Hyperlink"/>
                <w:noProof/>
              </w:rPr>
              <w:t>One meter – light on – move/pause</w:t>
            </w:r>
            <w:r w:rsidR="008C7BFB">
              <w:rPr>
                <w:noProof/>
                <w:webHidden/>
              </w:rPr>
              <w:tab/>
            </w:r>
            <w:r w:rsidR="008C7BFB">
              <w:rPr>
                <w:noProof/>
                <w:webHidden/>
              </w:rPr>
              <w:fldChar w:fldCharType="begin"/>
            </w:r>
            <w:r w:rsidR="008C7BFB">
              <w:rPr>
                <w:noProof/>
                <w:webHidden/>
              </w:rPr>
              <w:instrText xml:space="preserve"> PAGEREF _Toc471250925 \h </w:instrText>
            </w:r>
            <w:r w:rsidR="008C7BFB">
              <w:rPr>
                <w:noProof/>
                <w:webHidden/>
              </w:rPr>
            </w:r>
            <w:r w:rsidR="008C7BFB">
              <w:rPr>
                <w:noProof/>
                <w:webHidden/>
              </w:rPr>
              <w:fldChar w:fldCharType="separate"/>
            </w:r>
            <w:r w:rsidR="008C7BFB">
              <w:rPr>
                <w:noProof/>
                <w:webHidden/>
              </w:rPr>
              <w:t>74</w:t>
            </w:r>
            <w:r w:rsidR="008C7BFB">
              <w:rPr>
                <w:noProof/>
                <w:webHidden/>
              </w:rPr>
              <w:fldChar w:fldCharType="end"/>
            </w:r>
          </w:hyperlink>
        </w:p>
        <w:p w14:paraId="144F1017" w14:textId="77777777" w:rsidR="008C7BFB" w:rsidRDefault="00D42FAA">
          <w:pPr>
            <w:pStyle w:val="TOC2"/>
            <w:tabs>
              <w:tab w:val="left" w:pos="880"/>
              <w:tab w:val="right" w:leader="dot" w:pos="9350"/>
            </w:tabs>
            <w:rPr>
              <w:rFonts w:cstheme="minorBidi"/>
              <w:noProof/>
              <w:lang w:val="cs-CZ" w:eastAsia="cs-CZ"/>
            </w:rPr>
          </w:pPr>
          <w:hyperlink w:anchor="_Toc471250926" w:history="1">
            <w:r w:rsidR="008C7BFB" w:rsidRPr="00842871">
              <w:rPr>
                <w:rStyle w:val="Hyperlink"/>
                <w:noProof/>
              </w:rPr>
              <w:t>9.3</w:t>
            </w:r>
            <w:r w:rsidR="008C7BFB">
              <w:rPr>
                <w:rFonts w:cstheme="minorBidi"/>
                <w:noProof/>
                <w:lang w:val="cs-CZ" w:eastAsia="cs-CZ"/>
              </w:rPr>
              <w:tab/>
            </w:r>
            <w:r w:rsidR="008C7BFB" w:rsidRPr="00842871">
              <w:rPr>
                <w:rStyle w:val="Hyperlink"/>
                <w:noProof/>
              </w:rPr>
              <w:t>Performance</w:t>
            </w:r>
            <w:r w:rsidR="008C7BFB">
              <w:rPr>
                <w:noProof/>
                <w:webHidden/>
              </w:rPr>
              <w:tab/>
            </w:r>
            <w:r w:rsidR="008C7BFB">
              <w:rPr>
                <w:noProof/>
                <w:webHidden/>
              </w:rPr>
              <w:fldChar w:fldCharType="begin"/>
            </w:r>
            <w:r w:rsidR="008C7BFB">
              <w:rPr>
                <w:noProof/>
                <w:webHidden/>
              </w:rPr>
              <w:instrText xml:space="preserve"> PAGEREF _Toc471250926 \h </w:instrText>
            </w:r>
            <w:r w:rsidR="008C7BFB">
              <w:rPr>
                <w:noProof/>
                <w:webHidden/>
              </w:rPr>
            </w:r>
            <w:r w:rsidR="008C7BFB">
              <w:rPr>
                <w:noProof/>
                <w:webHidden/>
              </w:rPr>
              <w:fldChar w:fldCharType="separate"/>
            </w:r>
            <w:r w:rsidR="008C7BFB">
              <w:rPr>
                <w:noProof/>
                <w:webHidden/>
              </w:rPr>
              <w:t>75</w:t>
            </w:r>
            <w:r w:rsidR="008C7BFB">
              <w:rPr>
                <w:noProof/>
                <w:webHidden/>
              </w:rPr>
              <w:fldChar w:fldCharType="end"/>
            </w:r>
          </w:hyperlink>
        </w:p>
        <w:p w14:paraId="3828FF6C" w14:textId="77777777" w:rsidR="008C7BFB" w:rsidRDefault="00D42FAA">
          <w:pPr>
            <w:pStyle w:val="TOC3"/>
            <w:tabs>
              <w:tab w:val="left" w:pos="1320"/>
              <w:tab w:val="right" w:leader="dot" w:pos="9350"/>
            </w:tabs>
            <w:rPr>
              <w:rFonts w:cstheme="minorBidi"/>
              <w:noProof/>
              <w:lang w:val="cs-CZ" w:eastAsia="cs-CZ"/>
            </w:rPr>
          </w:pPr>
          <w:hyperlink w:anchor="_Toc471250927" w:history="1">
            <w:r w:rsidR="008C7BFB" w:rsidRPr="00842871">
              <w:rPr>
                <w:rStyle w:val="Hyperlink"/>
                <w:noProof/>
              </w:rPr>
              <w:t>9.3.1</w:t>
            </w:r>
            <w:r w:rsidR="008C7BFB">
              <w:rPr>
                <w:rFonts w:cstheme="minorBidi"/>
                <w:noProof/>
                <w:lang w:val="cs-CZ" w:eastAsia="cs-CZ"/>
              </w:rPr>
              <w:tab/>
            </w:r>
            <w:r w:rsidR="008C7BFB" w:rsidRPr="00842871">
              <w:rPr>
                <w:rStyle w:val="Hyperlink"/>
                <w:noProof/>
              </w:rPr>
              <w:t>One meter – light on</w:t>
            </w:r>
            <w:r w:rsidR="008C7BFB">
              <w:rPr>
                <w:noProof/>
                <w:webHidden/>
              </w:rPr>
              <w:tab/>
            </w:r>
            <w:r w:rsidR="008C7BFB">
              <w:rPr>
                <w:noProof/>
                <w:webHidden/>
              </w:rPr>
              <w:fldChar w:fldCharType="begin"/>
            </w:r>
            <w:r w:rsidR="008C7BFB">
              <w:rPr>
                <w:noProof/>
                <w:webHidden/>
              </w:rPr>
              <w:instrText xml:space="preserve"> PAGEREF _Toc471250927 \h </w:instrText>
            </w:r>
            <w:r w:rsidR="008C7BFB">
              <w:rPr>
                <w:noProof/>
                <w:webHidden/>
              </w:rPr>
            </w:r>
            <w:r w:rsidR="008C7BFB">
              <w:rPr>
                <w:noProof/>
                <w:webHidden/>
              </w:rPr>
              <w:fldChar w:fldCharType="separate"/>
            </w:r>
            <w:r w:rsidR="008C7BFB">
              <w:rPr>
                <w:noProof/>
                <w:webHidden/>
              </w:rPr>
              <w:t>75</w:t>
            </w:r>
            <w:r w:rsidR="008C7BFB">
              <w:rPr>
                <w:noProof/>
                <w:webHidden/>
              </w:rPr>
              <w:fldChar w:fldCharType="end"/>
            </w:r>
          </w:hyperlink>
        </w:p>
        <w:p w14:paraId="17DBAD80" w14:textId="77777777" w:rsidR="008C7BFB" w:rsidRDefault="00D42FAA">
          <w:pPr>
            <w:pStyle w:val="TOC3"/>
            <w:tabs>
              <w:tab w:val="left" w:pos="1320"/>
              <w:tab w:val="right" w:leader="dot" w:pos="9350"/>
            </w:tabs>
            <w:rPr>
              <w:rFonts w:cstheme="minorBidi"/>
              <w:noProof/>
              <w:lang w:val="cs-CZ" w:eastAsia="cs-CZ"/>
            </w:rPr>
          </w:pPr>
          <w:hyperlink w:anchor="_Toc471250928" w:history="1">
            <w:r w:rsidR="008C7BFB" w:rsidRPr="00842871">
              <w:rPr>
                <w:rStyle w:val="Hyperlink"/>
                <w:noProof/>
              </w:rPr>
              <w:t>9.3.2</w:t>
            </w:r>
            <w:r w:rsidR="008C7BFB">
              <w:rPr>
                <w:rFonts w:cstheme="minorBidi"/>
                <w:noProof/>
                <w:lang w:val="cs-CZ" w:eastAsia="cs-CZ"/>
              </w:rPr>
              <w:tab/>
            </w:r>
            <w:r w:rsidR="008C7BFB" w:rsidRPr="00842871">
              <w:rPr>
                <w:rStyle w:val="Hyperlink"/>
                <w:noProof/>
              </w:rPr>
              <w:t>One meter – light on – cover</w:t>
            </w:r>
            <w:r w:rsidR="008C7BFB">
              <w:rPr>
                <w:noProof/>
                <w:webHidden/>
              </w:rPr>
              <w:tab/>
            </w:r>
            <w:r w:rsidR="008C7BFB">
              <w:rPr>
                <w:noProof/>
                <w:webHidden/>
              </w:rPr>
              <w:fldChar w:fldCharType="begin"/>
            </w:r>
            <w:r w:rsidR="008C7BFB">
              <w:rPr>
                <w:noProof/>
                <w:webHidden/>
              </w:rPr>
              <w:instrText xml:space="preserve"> PAGEREF _Toc471250928 \h </w:instrText>
            </w:r>
            <w:r w:rsidR="008C7BFB">
              <w:rPr>
                <w:noProof/>
                <w:webHidden/>
              </w:rPr>
            </w:r>
            <w:r w:rsidR="008C7BFB">
              <w:rPr>
                <w:noProof/>
                <w:webHidden/>
              </w:rPr>
              <w:fldChar w:fldCharType="separate"/>
            </w:r>
            <w:r w:rsidR="008C7BFB">
              <w:rPr>
                <w:noProof/>
                <w:webHidden/>
              </w:rPr>
              <w:t>76</w:t>
            </w:r>
            <w:r w:rsidR="008C7BFB">
              <w:rPr>
                <w:noProof/>
                <w:webHidden/>
              </w:rPr>
              <w:fldChar w:fldCharType="end"/>
            </w:r>
          </w:hyperlink>
        </w:p>
        <w:p w14:paraId="619BC41E" w14:textId="77777777" w:rsidR="008C7BFB" w:rsidRDefault="00D42FAA">
          <w:pPr>
            <w:pStyle w:val="TOC3"/>
            <w:tabs>
              <w:tab w:val="left" w:pos="1320"/>
              <w:tab w:val="right" w:leader="dot" w:pos="9350"/>
            </w:tabs>
            <w:rPr>
              <w:rFonts w:cstheme="minorBidi"/>
              <w:noProof/>
              <w:lang w:val="cs-CZ" w:eastAsia="cs-CZ"/>
            </w:rPr>
          </w:pPr>
          <w:hyperlink w:anchor="_Toc471250929" w:history="1">
            <w:r w:rsidR="008C7BFB" w:rsidRPr="00842871">
              <w:rPr>
                <w:rStyle w:val="Hyperlink"/>
                <w:noProof/>
              </w:rPr>
              <w:t>9.3.3</w:t>
            </w:r>
            <w:r w:rsidR="008C7BFB">
              <w:rPr>
                <w:rFonts w:cstheme="minorBidi"/>
                <w:noProof/>
                <w:lang w:val="cs-CZ" w:eastAsia="cs-CZ"/>
              </w:rPr>
              <w:tab/>
            </w:r>
            <w:r w:rsidR="008C7BFB" w:rsidRPr="00842871">
              <w:rPr>
                <w:rStyle w:val="Hyperlink"/>
                <w:noProof/>
              </w:rPr>
              <w:t>One meter – light on – move</w:t>
            </w:r>
            <w:r w:rsidR="008C7BFB">
              <w:rPr>
                <w:noProof/>
                <w:webHidden/>
              </w:rPr>
              <w:tab/>
            </w:r>
            <w:r w:rsidR="008C7BFB">
              <w:rPr>
                <w:noProof/>
                <w:webHidden/>
              </w:rPr>
              <w:fldChar w:fldCharType="begin"/>
            </w:r>
            <w:r w:rsidR="008C7BFB">
              <w:rPr>
                <w:noProof/>
                <w:webHidden/>
              </w:rPr>
              <w:instrText xml:space="preserve"> PAGEREF _Toc471250929 \h </w:instrText>
            </w:r>
            <w:r w:rsidR="008C7BFB">
              <w:rPr>
                <w:noProof/>
                <w:webHidden/>
              </w:rPr>
            </w:r>
            <w:r w:rsidR="008C7BFB">
              <w:rPr>
                <w:noProof/>
                <w:webHidden/>
              </w:rPr>
              <w:fldChar w:fldCharType="separate"/>
            </w:r>
            <w:r w:rsidR="008C7BFB">
              <w:rPr>
                <w:noProof/>
                <w:webHidden/>
              </w:rPr>
              <w:t>76</w:t>
            </w:r>
            <w:r w:rsidR="008C7BFB">
              <w:rPr>
                <w:noProof/>
                <w:webHidden/>
              </w:rPr>
              <w:fldChar w:fldCharType="end"/>
            </w:r>
          </w:hyperlink>
        </w:p>
        <w:p w14:paraId="2FBF8AB7" w14:textId="77777777" w:rsidR="008C7BFB" w:rsidRDefault="00D42FAA">
          <w:pPr>
            <w:pStyle w:val="TOC1"/>
            <w:tabs>
              <w:tab w:val="left" w:pos="660"/>
              <w:tab w:val="right" w:leader="dot" w:pos="9350"/>
            </w:tabs>
            <w:rPr>
              <w:rFonts w:cstheme="minorBidi"/>
              <w:noProof/>
              <w:lang w:val="cs-CZ" w:eastAsia="cs-CZ"/>
            </w:rPr>
          </w:pPr>
          <w:hyperlink w:anchor="_Toc471250930" w:history="1">
            <w:r w:rsidR="008C7BFB" w:rsidRPr="00842871">
              <w:rPr>
                <w:rStyle w:val="Hyperlink"/>
                <w:noProof/>
              </w:rPr>
              <w:t>10</w:t>
            </w:r>
            <w:r w:rsidR="008C7BFB">
              <w:rPr>
                <w:rFonts w:cstheme="minorBidi"/>
                <w:noProof/>
                <w:lang w:val="cs-CZ" w:eastAsia="cs-CZ"/>
              </w:rPr>
              <w:tab/>
            </w:r>
            <w:r w:rsidR="008C7BFB" w:rsidRPr="00842871">
              <w:rPr>
                <w:rStyle w:val="Hyperlink"/>
                <w:noProof/>
              </w:rPr>
              <w:t>Conclusion</w:t>
            </w:r>
            <w:r w:rsidR="008C7BFB">
              <w:rPr>
                <w:noProof/>
                <w:webHidden/>
              </w:rPr>
              <w:tab/>
            </w:r>
            <w:r w:rsidR="008C7BFB">
              <w:rPr>
                <w:noProof/>
                <w:webHidden/>
              </w:rPr>
              <w:fldChar w:fldCharType="begin"/>
            </w:r>
            <w:r w:rsidR="008C7BFB">
              <w:rPr>
                <w:noProof/>
                <w:webHidden/>
              </w:rPr>
              <w:instrText xml:space="preserve"> PAGEREF _Toc471250930 \h </w:instrText>
            </w:r>
            <w:r w:rsidR="008C7BFB">
              <w:rPr>
                <w:noProof/>
                <w:webHidden/>
              </w:rPr>
            </w:r>
            <w:r w:rsidR="008C7BFB">
              <w:rPr>
                <w:noProof/>
                <w:webHidden/>
              </w:rPr>
              <w:fldChar w:fldCharType="separate"/>
            </w:r>
            <w:r w:rsidR="008C7BFB">
              <w:rPr>
                <w:noProof/>
                <w:webHidden/>
              </w:rPr>
              <w:t>77</w:t>
            </w:r>
            <w:r w:rsidR="008C7BFB">
              <w:rPr>
                <w:noProof/>
                <w:webHidden/>
              </w:rPr>
              <w:fldChar w:fldCharType="end"/>
            </w:r>
          </w:hyperlink>
        </w:p>
        <w:p w14:paraId="623963D2" w14:textId="77777777" w:rsidR="008C7BFB" w:rsidRDefault="00D42FAA">
          <w:pPr>
            <w:pStyle w:val="TOC1"/>
            <w:tabs>
              <w:tab w:val="left" w:pos="660"/>
              <w:tab w:val="right" w:leader="dot" w:pos="9350"/>
            </w:tabs>
            <w:rPr>
              <w:rFonts w:cstheme="minorBidi"/>
              <w:noProof/>
              <w:lang w:val="cs-CZ" w:eastAsia="cs-CZ"/>
            </w:rPr>
          </w:pPr>
          <w:hyperlink w:anchor="_Toc471250931" w:history="1">
            <w:r w:rsidR="008C7BFB" w:rsidRPr="00842871">
              <w:rPr>
                <w:rStyle w:val="Hyperlink"/>
                <w:noProof/>
              </w:rPr>
              <w:t>11</w:t>
            </w:r>
            <w:r w:rsidR="008C7BFB">
              <w:rPr>
                <w:rFonts w:cstheme="minorBidi"/>
                <w:noProof/>
                <w:lang w:val="cs-CZ" w:eastAsia="cs-CZ"/>
              </w:rPr>
              <w:tab/>
            </w:r>
            <w:r w:rsidR="008C7BFB" w:rsidRPr="00842871">
              <w:rPr>
                <w:rStyle w:val="Hyperlink"/>
                <w:noProof/>
              </w:rPr>
              <w:t>References</w:t>
            </w:r>
            <w:r w:rsidR="008C7BFB">
              <w:rPr>
                <w:noProof/>
                <w:webHidden/>
              </w:rPr>
              <w:tab/>
            </w:r>
            <w:r w:rsidR="008C7BFB">
              <w:rPr>
                <w:noProof/>
                <w:webHidden/>
              </w:rPr>
              <w:fldChar w:fldCharType="begin"/>
            </w:r>
            <w:r w:rsidR="008C7BFB">
              <w:rPr>
                <w:noProof/>
                <w:webHidden/>
              </w:rPr>
              <w:instrText xml:space="preserve"> PAGEREF _Toc471250931 \h </w:instrText>
            </w:r>
            <w:r w:rsidR="008C7BFB">
              <w:rPr>
                <w:noProof/>
                <w:webHidden/>
              </w:rPr>
            </w:r>
            <w:r w:rsidR="008C7BFB">
              <w:rPr>
                <w:noProof/>
                <w:webHidden/>
              </w:rPr>
              <w:fldChar w:fldCharType="separate"/>
            </w:r>
            <w:r w:rsidR="008C7BFB">
              <w:rPr>
                <w:noProof/>
                <w:webHidden/>
              </w:rPr>
              <w:t>79</w:t>
            </w:r>
            <w:r w:rsidR="008C7BFB">
              <w:rPr>
                <w:noProof/>
                <w:webHidden/>
              </w:rPr>
              <w:fldChar w:fldCharType="end"/>
            </w:r>
          </w:hyperlink>
        </w:p>
        <w:p w14:paraId="7175C3BD" w14:textId="77777777" w:rsidR="004861BC" w:rsidRDefault="00127CB6" w:rsidP="0025588F">
          <w:pPr>
            <w:rPr>
              <w:noProof/>
            </w:rPr>
          </w:pPr>
          <w:r>
            <w:rPr>
              <w:b/>
              <w:bCs/>
              <w:noProof/>
            </w:rPr>
            <w:fldChar w:fldCharType="end"/>
          </w:r>
        </w:p>
      </w:sdtContent>
    </w:sdt>
    <w:p w14:paraId="4DE31901" w14:textId="77777777" w:rsidR="0025588F" w:rsidRPr="004861BC" w:rsidRDefault="007A3F10" w:rsidP="0025588F">
      <w:r>
        <w:tab/>
      </w:r>
      <w:r w:rsidR="0025588F">
        <w:br w:type="page"/>
      </w:r>
    </w:p>
    <w:p w14:paraId="00D89CE8" w14:textId="77777777" w:rsidR="003A553B" w:rsidRDefault="003A553B" w:rsidP="003A553B">
      <w:pPr>
        <w:pStyle w:val="Heading1"/>
        <w:sectPr w:rsidR="003A553B" w:rsidSect="003A553B">
          <w:footerReference w:type="default" r:id="rId8"/>
          <w:footerReference w:type="first" r:id="rId9"/>
          <w:pgSz w:w="12240" w:h="15840"/>
          <w:pgMar w:top="1440" w:right="1440" w:bottom="1440" w:left="1440" w:header="720" w:footer="720" w:gutter="0"/>
          <w:pgNumType w:fmt="lowerRoman" w:start="1"/>
          <w:cols w:space="720"/>
          <w:titlePg/>
          <w:docGrid w:linePitch="299"/>
        </w:sectPr>
      </w:pPr>
    </w:p>
    <w:p w14:paraId="1C431235" w14:textId="75BA22DE" w:rsidR="007A3F10" w:rsidRDefault="007A3F10" w:rsidP="003A553B">
      <w:pPr>
        <w:pStyle w:val="Heading1"/>
      </w:pPr>
      <w:bookmarkStart w:id="0" w:name="_Toc471250831"/>
      <w:r>
        <w:lastRenderedPageBreak/>
        <w:t>Introduction</w:t>
      </w:r>
      <w:bookmarkEnd w:id="0"/>
    </w:p>
    <w:p w14:paraId="541E42BC" w14:textId="77777777" w:rsidR="00AE7DFD" w:rsidRDefault="00AE7DFD">
      <w:r>
        <w:t>Patient monitor is widespread equipment. It’s one of the most essential machine for medical sector and we can find it at various place</w:t>
      </w:r>
      <w:r w:rsidR="00AF44B5">
        <w:t>s</w:t>
      </w:r>
      <w:r>
        <w:t xml:space="preserve"> from operating room to room in retirement home i.e. in the whole sector of medical and social support. Patient monitor provide staff of these sectors </w:t>
      </w:r>
      <w:r w:rsidR="00C93E68">
        <w:t xml:space="preserve">data </w:t>
      </w:r>
      <w:r>
        <w:t>about vital function</w:t>
      </w:r>
      <w:r w:rsidR="00C93E68">
        <w:t>s</w:t>
      </w:r>
      <w:r>
        <w:t xml:space="preserve"> of the patient like blood pressure, hear</w:t>
      </w:r>
      <w:r w:rsidR="00E800F6">
        <w:t xml:space="preserve">t rate, pulse, respiratory rate, </w:t>
      </w:r>
      <w:r>
        <w:t xml:space="preserve">etc. Staff in medical sector, and the others, use </w:t>
      </w:r>
      <w:r w:rsidR="00E800F6">
        <w:t>these</w:t>
      </w:r>
      <w:r>
        <w:t xml:space="preserve"> </w:t>
      </w:r>
      <w:r w:rsidR="00C93E68">
        <w:t>data</w:t>
      </w:r>
      <w:r w:rsidR="00E800F6">
        <w:t xml:space="preserve"> </w:t>
      </w:r>
      <w:r>
        <w:t xml:space="preserve">to make diagnoses, </w:t>
      </w:r>
      <w:r w:rsidR="008D5E05" w:rsidRPr="008D5E05">
        <w:t xml:space="preserve">change </w:t>
      </w:r>
      <w:r w:rsidR="00C93E68">
        <w:t>dosages</w:t>
      </w:r>
      <w:r w:rsidR="008D5E05" w:rsidRPr="008D5E05">
        <w:t xml:space="preserve"> of drugs</w:t>
      </w:r>
      <w:r w:rsidR="008D5E05">
        <w:t xml:space="preserve"> </w:t>
      </w:r>
      <w:r>
        <w:t xml:space="preserve">and other things which in the end help the patient, but they usually use only real time </w:t>
      </w:r>
      <w:r w:rsidR="00C93E68">
        <w:t>data</w:t>
      </w:r>
      <w:r w:rsidR="00E800F6">
        <w:t xml:space="preserve">, </w:t>
      </w:r>
      <w:r>
        <w:t>on the patient monitor</w:t>
      </w:r>
      <w:r w:rsidR="00E800F6">
        <w:t>,</w:t>
      </w:r>
      <w:r>
        <w:t xml:space="preserve"> for that.</w:t>
      </w:r>
    </w:p>
    <w:p w14:paraId="27F30B14" w14:textId="77777777" w:rsidR="00AE7DFD" w:rsidRDefault="00AE7DFD">
      <w:r>
        <w:tab/>
        <w:t>Only</w:t>
      </w:r>
      <w:r w:rsidR="00162447">
        <w:t xml:space="preserve"> a</w:t>
      </w:r>
      <w:r>
        <w:t xml:space="preserve"> few patient monitors which are in use at the moment have possibly to save </w:t>
      </w:r>
      <w:r w:rsidR="007F0A2B">
        <w:t>acquired</w:t>
      </w:r>
      <w:r>
        <w:t xml:space="preserve"> </w:t>
      </w:r>
      <w:r w:rsidR="00C93E68">
        <w:t>data</w:t>
      </w:r>
      <w:r>
        <w:t xml:space="preserve"> </w:t>
      </w:r>
      <w:r w:rsidR="008D5E05">
        <w:t>about</w:t>
      </w:r>
      <w:r>
        <w:t xml:space="preserve"> the patient and export them for next further processing. That’s a shame, because nowadays we have sophisticated statistical methods and machine learning processes which can </w:t>
      </w:r>
      <w:r w:rsidR="00C93E68">
        <w:t xml:space="preserve">possibly </w:t>
      </w:r>
      <w:r>
        <w:t>extract</w:t>
      </w:r>
      <w:r w:rsidR="008D5E05">
        <w:t xml:space="preserve"> </w:t>
      </w:r>
      <w:r>
        <w:t xml:space="preserve">interesting trends in </w:t>
      </w:r>
      <w:r w:rsidR="00162447">
        <w:t>acquired</w:t>
      </w:r>
      <w:r>
        <w:t xml:space="preserve"> </w:t>
      </w:r>
      <w:r w:rsidR="00C93E68">
        <w:t>data</w:t>
      </w:r>
      <w:r>
        <w:t xml:space="preserve">. </w:t>
      </w:r>
      <w:r w:rsidR="008D5E05">
        <w:t>Also application for data processing and computer</w:t>
      </w:r>
      <w:r w:rsidR="00162447">
        <w:t>s</w:t>
      </w:r>
      <w:r w:rsidR="008D5E05">
        <w:t xml:space="preserve"> with appropriate </w:t>
      </w:r>
      <w:r w:rsidR="00C93E68">
        <w:t>performance are available at a reasonable price now.</w:t>
      </w:r>
    </w:p>
    <w:p w14:paraId="31FCBD82" w14:textId="77777777" w:rsidR="00056576" w:rsidRDefault="008D5E05">
      <w:r>
        <w:tab/>
        <w:t>Some patient monitor</w:t>
      </w:r>
      <w:r w:rsidR="00162447">
        <w:t>s</w:t>
      </w:r>
      <w:r>
        <w:t xml:space="preserve"> have possibility to save and extract </w:t>
      </w:r>
      <w:r w:rsidR="00C93E68">
        <w:t>data</w:t>
      </w:r>
      <w:r>
        <w:t xml:space="preserve"> via cable, but their usage in medical sector is low</w:t>
      </w:r>
      <w:r w:rsidR="007F0A2B">
        <w:t xml:space="preserve"> at the moment</w:t>
      </w:r>
      <w:r>
        <w:t xml:space="preserve">. Other way how to </w:t>
      </w:r>
      <w:r w:rsidR="00162447">
        <w:t>acquire</w:t>
      </w:r>
      <w:r>
        <w:t xml:space="preserve"> </w:t>
      </w:r>
      <w:r w:rsidR="00C93E68">
        <w:t>data</w:t>
      </w:r>
      <w:r>
        <w:t xml:space="preserve"> from patient monitor is via their interface, </w:t>
      </w:r>
      <w:r w:rsidR="00162447">
        <w:t>these solutions work</w:t>
      </w:r>
      <w:r>
        <w:t xml:space="preserve"> quite well, but they are specified to concrete patient monitor</w:t>
      </w:r>
      <w:r w:rsidR="00162447">
        <w:t xml:space="preserve"> model</w:t>
      </w:r>
      <w:r>
        <w:t xml:space="preserve"> or at least to </w:t>
      </w:r>
      <w:r w:rsidR="007F0A2B">
        <w:t xml:space="preserve">the </w:t>
      </w:r>
      <w:r>
        <w:t xml:space="preserve">brand. Interesting way how to extract </w:t>
      </w:r>
      <w:r w:rsidR="00C93E68">
        <w:t>data</w:t>
      </w:r>
      <w:r>
        <w:t xml:space="preserve"> from</w:t>
      </w:r>
      <w:r w:rsidR="00162447">
        <w:t xml:space="preserve"> the</w:t>
      </w:r>
      <w:r>
        <w:t xml:space="preserve"> patient monitor is optical recognition of the data on </w:t>
      </w:r>
      <w:r w:rsidR="00C93E68">
        <w:t>patient monitor screen</w:t>
      </w:r>
      <w:r>
        <w:t xml:space="preserve">. For this purpose we can use two </w:t>
      </w:r>
      <w:r w:rsidR="00417CA2">
        <w:t xml:space="preserve">different </w:t>
      </w:r>
      <w:r>
        <w:t xml:space="preserve">ways. One of them extract </w:t>
      </w:r>
      <w:r w:rsidR="00C93E68">
        <w:t>data</w:t>
      </w:r>
      <w:r>
        <w:t xml:space="preserve"> on patient monitor screen via connected video grabbe</w:t>
      </w:r>
      <w:r w:rsidR="007F0A2B">
        <w:t xml:space="preserve">r. This is a </w:t>
      </w:r>
      <w:r>
        <w:t>well solution</w:t>
      </w:r>
      <w:r w:rsidR="007F0A2B">
        <w:t>,</w:t>
      </w:r>
      <w:r>
        <w:t xml:space="preserve"> because extracted frames aren’t burdened by </w:t>
      </w:r>
      <w:r w:rsidR="007F0A2B">
        <w:t xml:space="preserve">any </w:t>
      </w:r>
      <w:r>
        <w:t xml:space="preserve">distortion and we can extract </w:t>
      </w:r>
      <w:r w:rsidR="00C93E68">
        <w:t>data</w:t>
      </w:r>
      <w:r>
        <w:t xml:space="preserve"> </w:t>
      </w:r>
      <w:r w:rsidR="007F0A2B">
        <w:t>from them nicely, but t</w:t>
      </w:r>
      <w:r>
        <w:t>hese grabbers are relatively expensive. Second optical solution is via camera set in</w:t>
      </w:r>
      <w:r w:rsidR="00C93E68">
        <w:t xml:space="preserve"> the</w:t>
      </w:r>
      <w:r>
        <w:t xml:space="preserve"> room, where patient monitor is located, and directed to patient monitor sc</w:t>
      </w:r>
      <w:r w:rsidR="00056576">
        <w:t xml:space="preserve">reen. Frames captured by this solution </w:t>
      </w:r>
      <w:r w:rsidR="00417CA2">
        <w:t>aren’t</w:t>
      </w:r>
      <w:r w:rsidR="00056576">
        <w:t xml:space="preserve"> as good as via grabbers, because they are burdened by many kind</w:t>
      </w:r>
      <w:r w:rsidR="00417CA2">
        <w:t>s</w:t>
      </w:r>
      <w:r w:rsidR="00056576">
        <w:t xml:space="preserve"> of distortion. Big advantage</w:t>
      </w:r>
      <w:r w:rsidR="007542BA">
        <w:t xml:space="preserve"> of this solution is its price, because n</w:t>
      </w:r>
      <w:r w:rsidR="00056576">
        <w:t xml:space="preserve">otebooks and webcams can be buy for affordable price at the moment. Because </w:t>
      </w:r>
      <w:r w:rsidR="00417CA2">
        <w:t>of that I choose that solution for upcoming implementation.</w:t>
      </w:r>
    </w:p>
    <w:p w14:paraId="47FEE364" w14:textId="77777777" w:rsidR="00AE7DFD" w:rsidRDefault="00056576">
      <w:r>
        <w:tab/>
        <w:t>In this thesis at first I mention available solutions for data</w:t>
      </w:r>
      <w:r w:rsidR="00FE177A">
        <w:t xml:space="preserve"> </w:t>
      </w:r>
      <w:r>
        <w:t>ac</w:t>
      </w:r>
      <w:r w:rsidR="00634193">
        <w:t>quisition from patient monitor</w:t>
      </w:r>
      <w:r w:rsidR="00002A89">
        <w:t xml:space="preserve">. </w:t>
      </w:r>
      <w:r>
        <w:t xml:space="preserve">Design two different approaches </w:t>
      </w:r>
      <w:r w:rsidR="00417CA2">
        <w:t xml:space="preserve">how to acquire </w:t>
      </w:r>
      <w:r w:rsidR="007542BA">
        <w:t>data</w:t>
      </w:r>
      <w:r w:rsidR="00417CA2">
        <w:t xml:space="preserve"> from them and analyze</w:t>
      </w:r>
      <w:r>
        <w:t xml:space="preserve"> </w:t>
      </w:r>
      <w:r w:rsidR="00FE177A">
        <w:t>these approaches</w:t>
      </w:r>
      <w:r>
        <w:t xml:space="preserve"> step by step with suitable possible method</w:t>
      </w:r>
      <w:r w:rsidR="00FE177A">
        <w:t>s</w:t>
      </w:r>
      <w:r>
        <w:t xml:space="preserve"> for these steps.</w:t>
      </w:r>
      <w:r w:rsidR="00002A89">
        <w:t xml:space="preserve"> These approaches will be independent to type or brand of the patient monitor</w:t>
      </w:r>
      <w:r>
        <w:t xml:space="preserve"> </w:t>
      </w:r>
      <w:r w:rsidR="007F0A2B">
        <w:t>After that I select one of these approaches and implement it as a standalone application which acquire digits from patient monitor via camera in real-time. In the end application will be tested under different conditions and possible extension</w:t>
      </w:r>
      <w:r w:rsidR="00417CA2">
        <w:t>s</w:t>
      </w:r>
      <w:r w:rsidR="007F0A2B">
        <w:t xml:space="preserve"> will be mentioned.</w:t>
      </w:r>
      <w:r w:rsidR="00D513F0" w:rsidRPr="00D513F0">
        <w:t xml:space="preserve"> </w:t>
      </w:r>
      <w:r w:rsidR="00D513F0">
        <w:t>It’s important to say that output from my application is inappropriate to make patient decision, but only for academicals studies.</w:t>
      </w:r>
    </w:p>
    <w:p w14:paraId="186651E4" w14:textId="77777777" w:rsidR="00AE7DFD" w:rsidRDefault="00AE7DFD">
      <w:r>
        <w:br w:type="page"/>
      </w:r>
    </w:p>
    <w:p w14:paraId="28605426" w14:textId="77777777" w:rsidR="00AA3C23" w:rsidRDefault="00AA3C23" w:rsidP="00205759">
      <w:pPr>
        <w:pStyle w:val="Heading1"/>
      </w:pPr>
      <w:bookmarkStart w:id="1" w:name="_Ref470872100"/>
      <w:bookmarkStart w:id="2" w:name="_Toc471250832"/>
      <w:r>
        <w:lastRenderedPageBreak/>
        <w:t>Patient monitor</w:t>
      </w:r>
      <w:bookmarkEnd w:id="1"/>
      <w:bookmarkEnd w:id="2"/>
    </w:p>
    <w:p w14:paraId="1288F1C0" w14:textId="77777777" w:rsidR="005D13AA" w:rsidRPr="00174F04" w:rsidRDefault="005D13AA" w:rsidP="000546F8">
      <w:pPr>
        <w:rPr>
          <w:rFonts w:cs="Arial"/>
          <w:color w:val="000000"/>
        </w:rPr>
      </w:pPr>
      <w:r w:rsidRPr="00174F04">
        <w:rPr>
          <w:rFonts w:cs="Arial"/>
          <w:color w:val="000000"/>
        </w:rPr>
        <w:t xml:space="preserve">In hospital we can find many different devices which display </w:t>
      </w:r>
      <w:r w:rsidR="007542BA">
        <w:rPr>
          <w:rFonts w:cs="Arial"/>
          <w:color w:val="000000"/>
        </w:rPr>
        <w:t>data about</w:t>
      </w:r>
      <w:r w:rsidRPr="00174F04">
        <w:rPr>
          <w:rFonts w:cs="Arial"/>
          <w:color w:val="000000"/>
        </w:rPr>
        <w:t xml:space="preserve"> the patient for example ultrasound, microscope, ne</w:t>
      </w:r>
      <w:r w:rsidR="007542BA">
        <w:rPr>
          <w:rFonts w:cs="Arial"/>
          <w:color w:val="000000"/>
        </w:rPr>
        <w:t xml:space="preserve">uro-navigation, patient monitor, </w:t>
      </w:r>
      <w:r w:rsidR="004B6A23" w:rsidRPr="00174F04">
        <w:rPr>
          <w:rFonts w:cs="Arial"/>
          <w:color w:val="000000"/>
        </w:rPr>
        <w:t>etc</w:t>
      </w:r>
      <w:r w:rsidRPr="00174F04">
        <w:rPr>
          <w:rFonts w:cs="Arial"/>
          <w:color w:val="000000"/>
        </w:rPr>
        <w:t xml:space="preserve">. The patient monitor is one of the most essential device in hospitals. </w:t>
      </w:r>
      <w:r w:rsidR="00F12583" w:rsidRPr="00174F04">
        <w:rPr>
          <w:rFonts w:cs="Arial"/>
          <w:color w:val="000000"/>
        </w:rPr>
        <w:t xml:space="preserve">Sometimes we can find </w:t>
      </w:r>
      <w:r w:rsidR="007542BA">
        <w:rPr>
          <w:rFonts w:cs="Arial"/>
          <w:color w:val="000000"/>
        </w:rPr>
        <w:t xml:space="preserve">in literature </w:t>
      </w:r>
      <w:r w:rsidR="00F12583" w:rsidRPr="00174F04">
        <w:rPr>
          <w:rFonts w:cs="Arial"/>
          <w:color w:val="000000"/>
        </w:rPr>
        <w:t xml:space="preserve">patient monitor called bedside monitor, </w:t>
      </w:r>
      <w:r w:rsidR="007542BA">
        <w:rPr>
          <w:rFonts w:cs="Arial"/>
          <w:color w:val="000000"/>
        </w:rPr>
        <w:t>because</w:t>
      </w:r>
      <w:r w:rsidR="00F12583" w:rsidRPr="00174F04">
        <w:rPr>
          <w:rFonts w:cs="Arial"/>
          <w:color w:val="000000"/>
        </w:rPr>
        <w:t xml:space="preserve"> the patient monitor is</w:t>
      </w:r>
      <w:r w:rsidR="007542BA">
        <w:rPr>
          <w:rFonts w:cs="Arial"/>
          <w:color w:val="000000"/>
        </w:rPr>
        <w:t xml:space="preserve"> ordinary</w:t>
      </w:r>
      <w:r w:rsidR="00F12583" w:rsidRPr="00174F04">
        <w:rPr>
          <w:rFonts w:cs="Arial"/>
          <w:color w:val="000000"/>
        </w:rPr>
        <w:t xml:space="preserve"> located beside the patient bed.</w:t>
      </w:r>
    </w:p>
    <w:p w14:paraId="2AAF1237" w14:textId="77777777" w:rsidR="005D13AA" w:rsidRPr="00174F04" w:rsidRDefault="005D13AA" w:rsidP="000546F8">
      <w:pPr>
        <w:rPr>
          <w:rFonts w:cs="Arial"/>
          <w:color w:val="000000"/>
        </w:rPr>
      </w:pPr>
      <w:r w:rsidRPr="00174F04">
        <w:rPr>
          <w:rFonts w:cs="Arial"/>
          <w:color w:val="000000"/>
        </w:rPr>
        <w:tab/>
      </w:r>
      <w:r w:rsidR="00417CA2">
        <w:rPr>
          <w:rFonts w:cs="Arial"/>
          <w:color w:val="000000"/>
        </w:rPr>
        <w:t>Patient monitor is usually used</w:t>
      </w:r>
      <w:r w:rsidRPr="00174F04">
        <w:rPr>
          <w:rFonts w:cs="Arial"/>
          <w:color w:val="000000"/>
        </w:rPr>
        <w:t xml:space="preserve"> to provide </w:t>
      </w:r>
      <w:r w:rsidR="007542BA">
        <w:rPr>
          <w:rFonts w:cs="Arial"/>
          <w:color w:val="000000"/>
        </w:rPr>
        <w:t>data</w:t>
      </w:r>
      <w:r w:rsidRPr="00174F04">
        <w:rPr>
          <w:rFonts w:cs="Arial"/>
          <w:color w:val="000000"/>
        </w:rPr>
        <w:t xml:space="preserve"> about patients with life-threating illnesses or injuries at departments like intensive care </w:t>
      </w:r>
      <w:r w:rsidR="004B6A23" w:rsidRPr="00174F04">
        <w:rPr>
          <w:rFonts w:cs="Arial"/>
          <w:color w:val="000000"/>
        </w:rPr>
        <w:t>unit or critical care unit.</w:t>
      </w:r>
      <w:r w:rsidRPr="00174F04">
        <w:rPr>
          <w:rFonts w:cs="Arial"/>
          <w:color w:val="000000"/>
        </w:rPr>
        <w:t xml:space="preserve"> </w:t>
      </w:r>
      <w:r w:rsidR="00FE177A">
        <w:rPr>
          <w:rFonts w:cs="Arial"/>
          <w:color w:val="000000"/>
        </w:rPr>
        <w:t xml:space="preserve">These </w:t>
      </w:r>
      <w:r w:rsidR="007542BA">
        <w:rPr>
          <w:rFonts w:cs="Arial"/>
          <w:color w:val="000000"/>
        </w:rPr>
        <w:t>data</w:t>
      </w:r>
      <w:r w:rsidR="00FE177A">
        <w:rPr>
          <w:rFonts w:cs="Arial"/>
          <w:color w:val="000000"/>
        </w:rPr>
        <w:t xml:space="preserve"> are</w:t>
      </w:r>
      <w:r w:rsidRPr="00174F04">
        <w:rPr>
          <w:rFonts w:cs="Arial"/>
          <w:color w:val="000000"/>
        </w:rPr>
        <w:t xml:space="preserve"> obtained continually along the time and it’s really important to get </w:t>
      </w:r>
      <w:r w:rsidR="00FE177A">
        <w:rPr>
          <w:rFonts w:cs="Arial"/>
          <w:color w:val="000000"/>
        </w:rPr>
        <w:t>them</w:t>
      </w:r>
      <w:r w:rsidRPr="00174F04">
        <w:rPr>
          <w:rFonts w:cs="Arial"/>
          <w:color w:val="000000"/>
        </w:rPr>
        <w:t xml:space="preserve"> at any moment.</w:t>
      </w:r>
      <w:r w:rsidR="004B6A23" w:rsidRPr="00174F04">
        <w:rPr>
          <w:rFonts w:cs="Arial"/>
          <w:color w:val="000000"/>
        </w:rPr>
        <w:t xml:space="preserve"> Because of that the reliability of patients monitor </w:t>
      </w:r>
      <w:r w:rsidR="00484B46">
        <w:rPr>
          <w:rFonts w:cs="Arial"/>
          <w:color w:val="000000"/>
        </w:rPr>
        <w:t>must</w:t>
      </w:r>
      <w:r w:rsidR="004B6A23" w:rsidRPr="00174F04">
        <w:rPr>
          <w:rFonts w:cs="Arial"/>
          <w:color w:val="000000"/>
        </w:rPr>
        <w:t xml:space="preserve"> be almost total. Reliability of patient monitor is ensured by various number of certification which every patient monitor in use must have</w:t>
      </w:r>
      <w:r w:rsidR="00654715">
        <w:rPr>
          <w:rFonts w:cs="Arial"/>
          <w:color w:val="000000"/>
        </w:rPr>
        <w:t xml:space="preserve"> [1]</w:t>
      </w:r>
      <w:r w:rsidR="00F12583" w:rsidRPr="00174F04">
        <w:rPr>
          <w:rFonts w:cs="Arial"/>
          <w:color w:val="000000"/>
        </w:rPr>
        <w:t xml:space="preserve">. </w:t>
      </w:r>
    </w:p>
    <w:p w14:paraId="195A9C0D" w14:textId="77777777" w:rsidR="000546F8" w:rsidRPr="00174F04" w:rsidRDefault="000546F8" w:rsidP="000546F8">
      <w:r w:rsidRPr="00174F04">
        <w:tab/>
        <w:t xml:space="preserve">The patient monitor </w:t>
      </w:r>
      <w:r w:rsidR="004B6A23" w:rsidRPr="00174F04">
        <w:t>check and show us</w:t>
      </w:r>
      <w:r w:rsidRPr="00174F04">
        <w:t xml:space="preserve"> </w:t>
      </w:r>
      <w:r w:rsidR="007542BA">
        <w:t>data</w:t>
      </w:r>
      <w:r w:rsidRPr="00174F04">
        <w:t xml:space="preserve"> about </w:t>
      </w:r>
      <w:r w:rsidR="004B6A23" w:rsidRPr="00174F04">
        <w:t>vital function of the patient like</w:t>
      </w:r>
      <w:r w:rsidR="005D13AA" w:rsidRPr="00174F04">
        <w:t xml:space="preserve">: blood pressure, heart rate, </w:t>
      </w:r>
      <w:r w:rsidR="00654715">
        <w:t>saturation</w:t>
      </w:r>
      <w:r w:rsidR="004B6A23" w:rsidRPr="00174F04">
        <w:t>, respiratory rate</w:t>
      </w:r>
      <w:r w:rsidR="005D13AA" w:rsidRPr="00174F04">
        <w:t xml:space="preserve"> and etc. </w:t>
      </w:r>
      <w:r w:rsidR="00280536" w:rsidRPr="00174F04">
        <w:t xml:space="preserve">All these </w:t>
      </w:r>
      <w:r w:rsidR="007542BA">
        <w:t>data</w:t>
      </w:r>
      <w:r w:rsidR="00280536" w:rsidRPr="00174F04">
        <w:t xml:space="preserve"> are observed </w:t>
      </w:r>
      <w:r w:rsidR="004B6A23" w:rsidRPr="00174F04">
        <w:t xml:space="preserve">via sensors on human body </w:t>
      </w:r>
      <w:r w:rsidR="00280536" w:rsidRPr="00174F04">
        <w:t>to check the condition of patient</w:t>
      </w:r>
      <w:r w:rsidR="00484B46">
        <w:t xml:space="preserve"> </w:t>
      </w:r>
      <w:r w:rsidR="00484B46" w:rsidRPr="00174F04">
        <w:t>over time</w:t>
      </w:r>
      <w:r w:rsidR="00280536" w:rsidRPr="00174F04">
        <w:t xml:space="preserve">.  </w:t>
      </w:r>
      <w:r w:rsidR="007542BA">
        <w:t>Amount</w:t>
      </w:r>
      <w:r w:rsidRPr="00174F04">
        <w:t xml:space="preserve"> of shown </w:t>
      </w:r>
      <w:r w:rsidR="007542BA">
        <w:t>data</w:t>
      </w:r>
      <w:r w:rsidRPr="00174F04">
        <w:t xml:space="preserve"> </w:t>
      </w:r>
      <w:r w:rsidR="00565FEA" w:rsidRPr="00174F04">
        <w:t xml:space="preserve">correlates with </w:t>
      </w:r>
      <w:r w:rsidRPr="00174F04">
        <w:t xml:space="preserve">price of the monitor. The ordinary type of patient monitor is shown </w:t>
      </w:r>
      <w:r w:rsidR="007542BA">
        <w:t xml:space="preserve">in </w:t>
      </w:r>
      <w:r w:rsidR="007542BA">
        <w:fldChar w:fldCharType="begin"/>
      </w:r>
      <w:r w:rsidR="007542BA">
        <w:instrText xml:space="preserve"> REF _Ref470786726 \h </w:instrText>
      </w:r>
      <w:r w:rsidR="007542BA">
        <w:fldChar w:fldCharType="separate"/>
      </w:r>
      <w:r w:rsidR="008C7BFB">
        <w:t xml:space="preserve">Figure </w:t>
      </w:r>
      <w:r w:rsidR="008C7BFB">
        <w:rPr>
          <w:noProof/>
        </w:rPr>
        <w:t>1</w:t>
      </w:r>
      <w:r w:rsidR="007542BA">
        <w:fldChar w:fldCharType="end"/>
      </w:r>
      <w:r w:rsidR="007542BA">
        <w:t>.</w:t>
      </w:r>
    </w:p>
    <w:p w14:paraId="442170EB" w14:textId="77777777" w:rsidR="004F059C" w:rsidRDefault="000546F8" w:rsidP="004F059C">
      <w:pPr>
        <w:keepNext/>
        <w:jc w:val="center"/>
      </w:pPr>
      <w:r>
        <w:rPr>
          <w:noProof/>
          <w:lang w:val="cs-CZ" w:eastAsia="cs-CZ"/>
        </w:rPr>
        <w:drawing>
          <wp:inline distT="0" distB="0" distL="0" distR="0" wp14:anchorId="04105416" wp14:editId="01768A37">
            <wp:extent cx="2695575" cy="2695575"/>
            <wp:effectExtent l="0" t="0" r="9525" b="9525"/>
            <wp:docPr id="1" name="Picture 1" descr="http://www.kardiobtl.cz/download/1322666993_a640/B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ardiobtl.cz/download/1322666993_a640/BM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a:graphicData>
            </a:graphic>
          </wp:inline>
        </w:drawing>
      </w:r>
    </w:p>
    <w:p w14:paraId="5D805516" w14:textId="4836D8A0" w:rsidR="000546F8" w:rsidRDefault="004F059C" w:rsidP="00652873">
      <w:pPr>
        <w:pStyle w:val="Caption"/>
        <w:jc w:val="center"/>
      </w:pPr>
      <w:bookmarkStart w:id="3" w:name="_Ref470786726"/>
      <w:bookmarkStart w:id="4" w:name="_Toc470951034"/>
      <w:bookmarkStart w:id="5" w:name="_Ref470786705"/>
      <w:r>
        <w:t xml:space="preserve">Figure </w:t>
      </w:r>
      <w:fldSimple w:instr=" SEQ Figure \* ARABIC ">
        <w:r w:rsidR="008C7BFB">
          <w:rPr>
            <w:noProof/>
          </w:rPr>
          <w:t>1</w:t>
        </w:r>
      </w:fldSimple>
      <w:bookmarkEnd w:id="3"/>
      <w:r>
        <w:t xml:space="preserve"> Standard patient monitor</w:t>
      </w:r>
      <w:r w:rsidR="00652873">
        <w:t>.</w:t>
      </w:r>
      <w:r>
        <w:t xml:space="preserve"> </w:t>
      </w:r>
      <w:r w:rsidR="00652873" w:rsidRPr="00652873">
        <w:t>T</w:t>
      </w:r>
      <w:r w:rsidR="00290FC0" w:rsidRPr="00652873">
        <w:t>aken from</w:t>
      </w:r>
      <w:r w:rsidR="00290FC0">
        <w:t xml:space="preserve"> </w:t>
      </w:r>
      <w:r>
        <w:t>[</w:t>
      </w:r>
      <w:bookmarkEnd w:id="4"/>
      <w:bookmarkEnd w:id="5"/>
      <w:r w:rsidR="00290FC0">
        <w:t>2</w:t>
      </w:r>
      <w:r>
        <w:t>]</w:t>
      </w:r>
    </w:p>
    <w:p w14:paraId="1F4D21BC" w14:textId="77777777" w:rsidR="000546F8" w:rsidRDefault="000546F8" w:rsidP="00AC26BD">
      <w:pPr>
        <w:pStyle w:val="Heading2"/>
      </w:pPr>
      <w:bookmarkStart w:id="6" w:name="_Ref470873028"/>
      <w:bookmarkStart w:id="7" w:name="_Toc471250833"/>
      <w:r>
        <w:t>Specification of patient monitor</w:t>
      </w:r>
      <w:bookmarkEnd w:id="6"/>
      <w:bookmarkEnd w:id="7"/>
    </w:p>
    <w:p w14:paraId="6D13DC9F" w14:textId="77777777" w:rsidR="000546F8" w:rsidRDefault="000546F8" w:rsidP="000546F8">
      <w:r>
        <w:t>Patient monitor has a really specific structure.</w:t>
      </w:r>
      <w:r w:rsidR="003E5648">
        <w:t xml:space="preserve"> This fact you can see in </w:t>
      </w:r>
      <w:r w:rsidR="003E5648">
        <w:fldChar w:fldCharType="begin"/>
      </w:r>
      <w:r w:rsidR="003E5648">
        <w:instrText xml:space="preserve"> REF _Ref470786726 \h </w:instrText>
      </w:r>
      <w:r w:rsidR="003E5648">
        <w:fldChar w:fldCharType="separate"/>
      </w:r>
      <w:r w:rsidR="008C7BFB">
        <w:t xml:space="preserve">Figure </w:t>
      </w:r>
      <w:r w:rsidR="008C7BFB">
        <w:rPr>
          <w:noProof/>
        </w:rPr>
        <w:t>1</w:t>
      </w:r>
      <w:r w:rsidR="003E5648">
        <w:fldChar w:fldCharType="end"/>
      </w:r>
      <w:r>
        <w:t>. Some of these characteristic</w:t>
      </w:r>
      <w:r w:rsidR="003E5648">
        <w:t>s</w:t>
      </w:r>
      <w:r>
        <w:t xml:space="preserve"> should be useful during the data acquisition</w:t>
      </w:r>
      <w:r w:rsidR="003E5648">
        <w:t xml:space="preserve"> process</w:t>
      </w:r>
      <w:r>
        <w:t xml:space="preserve">. </w:t>
      </w:r>
    </w:p>
    <w:p w14:paraId="2E03A9DD" w14:textId="77777777" w:rsidR="000546F8" w:rsidRDefault="000546F8" w:rsidP="000546F8">
      <w:r>
        <w:tab/>
        <w:t xml:space="preserve">First of these facts is black background of the </w:t>
      </w:r>
      <w:r w:rsidR="003E5648">
        <w:t xml:space="preserve">patient monitor </w:t>
      </w:r>
      <w:r>
        <w:t xml:space="preserve">screen. This trend has almost all monitors on </w:t>
      </w:r>
      <w:r w:rsidR="007542BA">
        <w:t xml:space="preserve">the </w:t>
      </w:r>
      <w:r>
        <w:t xml:space="preserve">market. I </w:t>
      </w:r>
      <w:r w:rsidR="003E5648">
        <w:t>went</w:t>
      </w:r>
      <w:r>
        <w:t xml:space="preserve"> through various manufacturer</w:t>
      </w:r>
      <w:r w:rsidR="007542BA">
        <w:t>s</w:t>
      </w:r>
      <w:r>
        <w:t xml:space="preserve"> which made them and I could say </w:t>
      </w:r>
      <w:r w:rsidR="009520F6">
        <w:t>about ninety-nine percent of actual patient monitors</w:t>
      </w:r>
      <w:r w:rsidR="003E5648">
        <w:t xml:space="preserve"> on the market</w:t>
      </w:r>
      <w:r w:rsidR="009520F6">
        <w:t xml:space="preserve"> </w:t>
      </w:r>
      <w:r w:rsidR="007542BA">
        <w:t>has</w:t>
      </w:r>
      <w:r w:rsidR="009520F6">
        <w:t xml:space="preserve"> black background</w:t>
      </w:r>
      <w:r w:rsidR="0020404E">
        <w:t xml:space="preserve"> or at least this</w:t>
      </w:r>
      <w:r w:rsidR="00654715">
        <w:t xml:space="preserve"> possibility</w:t>
      </w:r>
      <w:r w:rsidR="009520F6">
        <w:t>.</w:t>
      </w:r>
    </w:p>
    <w:p w14:paraId="5D983E8D" w14:textId="77777777" w:rsidR="009520F6" w:rsidRDefault="009520F6" w:rsidP="000546F8">
      <w:r>
        <w:tab/>
        <w:t>All numerical values and curves are highly contrasted against the background of the monitor. This fact is comfortable for personal in hospitals or other sectors where</w:t>
      </w:r>
      <w:r w:rsidR="007542BA">
        <w:t xml:space="preserve"> we can found patient </w:t>
      </w:r>
      <w:r w:rsidR="007542BA">
        <w:lastRenderedPageBreak/>
        <w:t xml:space="preserve">monitors and </w:t>
      </w:r>
      <w:r>
        <w:t>also for segmentation</w:t>
      </w:r>
      <w:r w:rsidR="003E5648">
        <w:t xml:space="preserve"> process</w:t>
      </w:r>
      <w:r>
        <w:t xml:space="preserve">. When we have a big difference between contrast of </w:t>
      </w:r>
      <w:r w:rsidR="003E5648">
        <w:t xml:space="preserve">the </w:t>
      </w:r>
      <w:r>
        <w:t xml:space="preserve">background and </w:t>
      </w:r>
      <w:r w:rsidR="007542BA">
        <w:t>data</w:t>
      </w:r>
      <w:r>
        <w:t xml:space="preserve"> on it, it’s easier to distinguish what is background and what </w:t>
      </w:r>
      <w:r w:rsidR="007542BA">
        <w:t>are</w:t>
      </w:r>
      <w:r>
        <w:t xml:space="preserve"> </w:t>
      </w:r>
      <w:r w:rsidR="007542BA">
        <w:t>data</w:t>
      </w:r>
      <w:r>
        <w:t>.</w:t>
      </w:r>
    </w:p>
    <w:p w14:paraId="34A49B10" w14:textId="77777777" w:rsidR="009520F6" w:rsidRDefault="009520F6" w:rsidP="000546F8">
      <w:r>
        <w:tab/>
        <w:t xml:space="preserve">Third Interesting fact </w:t>
      </w:r>
      <w:r w:rsidR="003E5648">
        <w:t>about the</w:t>
      </w:r>
      <w:r>
        <w:t xml:space="preserve"> patient monitor is color consistency. As you can in </w:t>
      </w:r>
      <w:r w:rsidR="003E5648">
        <w:fldChar w:fldCharType="begin"/>
      </w:r>
      <w:r w:rsidR="003E5648">
        <w:instrText xml:space="preserve"> REF _Ref470786726 \h </w:instrText>
      </w:r>
      <w:r w:rsidR="003E5648">
        <w:fldChar w:fldCharType="separate"/>
      </w:r>
      <w:r w:rsidR="008C7BFB">
        <w:t xml:space="preserve">Figure </w:t>
      </w:r>
      <w:r w:rsidR="008C7BFB">
        <w:rPr>
          <w:noProof/>
        </w:rPr>
        <w:t>1</w:t>
      </w:r>
      <w:r w:rsidR="003E5648">
        <w:fldChar w:fldCharType="end"/>
      </w:r>
      <w:r w:rsidR="003E5648">
        <w:t xml:space="preserve"> </w:t>
      </w:r>
      <w:r>
        <w:t xml:space="preserve">almost </w:t>
      </w:r>
      <w:r w:rsidR="007542BA">
        <w:t>all data</w:t>
      </w:r>
      <w:r>
        <w:t xml:space="preserve"> on patient monitor has its own color and that color is consistent. That means we can use this information lately </w:t>
      </w:r>
      <w:r w:rsidR="003E5648">
        <w:t>during the candidates selection before classification.</w:t>
      </w:r>
      <w:r w:rsidR="007542BA">
        <w:t xml:space="preserve"> T</w:t>
      </w:r>
      <w:r w:rsidR="005275E9">
        <w:t xml:space="preserve">he consistency is </w:t>
      </w:r>
      <w:r w:rsidR="007542BA">
        <w:t xml:space="preserve">also </w:t>
      </w:r>
      <w:r w:rsidR="005275E9">
        <w:t>advantage during the segmentation</w:t>
      </w:r>
      <w:r w:rsidR="003E5648">
        <w:t xml:space="preserve"> process</w:t>
      </w:r>
      <w:r w:rsidR="005275E9">
        <w:t xml:space="preserve">, because it’s easier to found the borders of </w:t>
      </w:r>
      <w:r w:rsidR="003E5648">
        <w:t>foreground</w:t>
      </w:r>
      <w:r w:rsidR="005275E9">
        <w:t>.</w:t>
      </w:r>
    </w:p>
    <w:p w14:paraId="29DD879C" w14:textId="77777777" w:rsidR="000469F9" w:rsidRDefault="000469F9" w:rsidP="000546F8">
      <w:r>
        <w:tab/>
        <w:t xml:space="preserve">Last specification is type of the font used </w:t>
      </w:r>
      <w:r w:rsidR="00166ABD">
        <w:t>by</w:t>
      </w:r>
      <w:r>
        <w:t xml:space="preserve"> patient monitor. Usually the font shown </w:t>
      </w:r>
      <w:r w:rsidR="00166ABD">
        <w:t>by</w:t>
      </w:r>
      <w:r>
        <w:t xml:space="preserve"> patient monitor is similar to synthetic fonts. </w:t>
      </w:r>
      <w:r w:rsidR="00166ABD">
        <w:t>The reason</w:t>
      </w:r>
      <w:r>
        <w:t xml:space="preserve"> for </w:t>
      </w:r>
      <w:r w:rsidR="00166ABD">
        <w:t>this is</w:t>
      </w:r>
      <w:r>
        <w:t xml:space="preserve"> easy </w:t>
      </w:r>
      <w:r w:rsidR="00166ABD">
        <w:t>readability</w:t>
      </w:r>
      <w:r>
        <w:t xml:space="preserve"> </w:t>
      </w:r>
      <w:r w:rsidR="00166ABD">
        <w:t>for</w:t>
      </w:r>
      <w:r>
        <w:t xml:space="preserve"> staff of the medical sector.</w:t>
      </w:r>
    </w:p>
    <w:p w14:paraId="32A83A7F" w14:textId="77777777" w:rsidR="005275E9" w:rsidRDefault="005275E9" w:rsidP="00AC26BD">
      <w:pPr>
        <w:pStyle w:val="Heading2"/>
      </w:pPr>
      <w:bookmarkStart w:id="8" w:name="_Toc471250834"/>
      <w:r>
        <w:t>Types of patient monitors</w:t>
      </w:r>
      <w:bookmarkEnd w:id="8"/>
    </w:p>
    <w:p w14:paraId="7AD8F745" w14:textId="77777777" w:rsidR="00E5017E" w:rsidRDefault="005275E9" w:rsidP="00E5017E">
      <w:r>
        <w:t xml:space="preserve">Nowadays there are plenty types of patient monitors on the market. </w:t>
      </w:r>
      <w:r w:rsidR="00E5017E">
        <w:t>For</w:t>
      </w:r>
      <w:r w:rsidR="00166ABD">
        <w:t xml:space="preserve"> example when you look at the </w:t>
      </w:r>
      <w:r w:rsidR="00166ABD">
        <w:fldChar w:fldCharType="begin"/>
      </w:r>
      <w:r w:rsidR="00166ABD">
        <w:instrText xml:space="preserve"> REF _Ref470787303 \h </w:instrText>
      </w:r>
      <w:r w:rsidR="00166ABD">
        <w:fldChar w:fldCharType="separate"/>
      </w:r>
      <w:r w:rsidR="008C7BFB">
        <w:t xml:space="preserve">Figure </w:t>
      </w:r>
      <w:r w:rsidR="008C7BFB">
        <w:rPr>
          <w:noProof/>
        </w:rPr>
        <w:t>2</w:t>
      </w:r>
      <w:r w:rsidR="00166ABD">
        <w:fldChar w:fldCharType="end"/>
      </w:r>
      <w:r w:rsidR="00166ABD">
        <w:t xml:space="preserve"> </w:t>
      </w:r>
      <w:r w:rsidR="00E5017E">
        <w:t xml:space="preserve">you can see that position of </w:t>
      </w:r>
      <w:r w:rsidR="00166ABD">
        <w:t>hear</w:t>
      </w:r>
      <w:r w:rsidR="00654715">
        <w:t>t</w:t>
      </w:r>
      <w:r w:rsidR="00166ABD">
        <w:t xml:space="preserve"> rate</w:t>
      </w:r>
      <w:r w:rsidR="00E5017E">
        <w:t xml:space="preserve"> is on the first monitor in top left corner and in the second one in right top corner. </w:t>
      </w:r>
      <w:r w:rsidR="00654715">
        <w:t>Some types of patient monitors have possibility to select appropriate area for a concrete parameter.</w:t>
      </w:r>
    </w:p>
    <w:p w14:paraId="709309CD" w14:textId="77777777" w:rsidR="004F059C" w:rsidRDefault="00D42FAA" w:rsidP="004F059C">
      <w:pPr>
        <w:keepNext/>
        <w:jc w:val="center"/>
      </w:pPr>
      <w:r>
        <w:pict w14:anchorId="3AED2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45pt;height:158.25pt">
            <v:imagedata r:id="rId11" o:title="typesPM"/>
          </v:shape>
        </w:pict>
      </w:r>
    </w:p>
    <w:p w14:paraId="53EBE180" w14:textId="6C259868" w:rsidR="00280536" w:rsidRDefault="004F059C" w:rsidP="004F059C">
      <w:pPr>
        <w:pStyle w:val="Caption"/>
        <w:jc w:val="center"/>
      </w:pPr>
      <w:bookmarkStart w:id="9" w:name="_Ref470787303"/>
      <w:bookmarkStart w:id="10" w:name="_Toc470951035"/>
      <w:r>
        <w:t xml:space="preserve">Figure </w:t>
      </w:r>
      <w:fldSimple w:instr=" SEQ Figure \* ARABIC ">
        <w:r w:rsidR="008C7BFB">
          <w:rPr>
            <w:noProof/>
          </w:rPr>
          <w:t>2</w:t>
        </w:r>
      </w:fldSimple>
      <w:bookmarkEnd w:id="9"/>
      <w:r>
        <w:t xml:space="preserve"> Types of patient monitors</w:t>
      </w:r>
      <w:r w:rsidR="00652873">
        <w:t>. Taken from [3], [4]</w:t>
      </w:r>
      <w:bookmarkEnd w:id="10"/>
    </w:p>
    <w:p w14:paraId="1B36D839" w14:textId="77777777" w:rsidR="00280536" w:rsidRDefault="00280536" w:rsidP="00280536">
      <w:r>
        <w:tab/>
        <w:t xml:space="preserve">Fact that there are many various types of monitor escalate in almost impossibility to cover all these types and use the information about the position of specified data on them for data acquisition. Solution for this problem is universal approach which will </w:t>
      </w:r>
      <w:r w:rsidR="007542BA">
        <w:t xml:space="preserve">be </w:t>
      </w:r>
      <w:r>
        <w:t xml:space="preserve">calibrate to specific </w:t>
      </w:r>
      <w:r w:rsidR="00991A71">
        <w:t xml:space="preserve">patient </w:t>
      </w:r>
      <w:r>
        <w:t xml:space="preserve">monitor by user before </w:t>
      </w:r>
      <w:r w:rsidR="00166ABD">
        <w:t xml:space="preserve">the </w:t>
      </w:r>
      <w:r>
        <w:t>data acquisition.</w:t>
      </w:r>
    </w:p>
    <w:p w14:paraId="2211CBB0" w14:textId="77777777" w:rsidR="00280536" w:rsidRDefault="00280536" w:rsidP="00AC26BD">
      <w:pPr>
        <w:pStyle w:val="Heading2"/>
      </w:pPr>
      <w:bookmarkStart w:id="11" w:name="_Toc471250835"/>
      <w:r>
        <w:t>Environment where we can find patient monitors</w:t>
      </w:r>
      <w:bookmarkEnd w:id="11"/>
    </w:p>
    <w:p w14:paraId="1FBFF5A2" w14:textId="77777777" w:rsidR="00FF490F" w:rsidRDefault="00280536" w:rsidP="00280536">
      <w:r>
        <w:t>Patient monitor has various places where can be used from operating room to room in retirement home i.e. in the whole sector of medical and social support.</w:t>
      </w:r>
      <w:r w:rsidR="00A62D8A">
        <w:t xml:space="preserve"> A</w:t>
      </w:r>
      <w:r w:rsidR="00FF490F">
        <w:t>ll these places contain various objects</w:t>
      </w:r>
      <w:r w:rsidR="00166ABD">
        <w:t xml:space="preserve"> and gizmos</w:t>
      </w:r>
      <w:r w:rsidR="00A62D8A">
        <w:t xml:space="preserve">. Overall </w:t>
      </w:r>
      <w:r w:rsidR="00FF490F">
        <w:t>diversity of whole scene</w:t>
      </w:r>
      <w:r w:rsidR="00A62D8A">
        <w:t xml:space="preserve"> of </w:t>
      </w:r>
      <w:r w:rsidR="00166ABD">
        <w:t xml:space="preserve">the </w:t>
      </w:r>
      <w:r w:rsidR="00A62D8A">
        <w:t>room</w:t>
      </w:r>
      <w:r w:rsidR="00FF490F">
        <w:t xml:space="preserve"> is complex.</w:t>
      </w:r>
      <w:r w:rsidR="00A62D8A">
        <w:t xml:space="preserve"> Example of patient room is shown in</w:t>
      </w:r>
      <w:r w:rsidR="00166ABD">
        <w:t xml:space="preserve"> </w:t>
      </w:r>
      <w:r w:rsidR="00166ABD">
        <w:fldChar w:fldCharType="begin"/>
      </w:r>
      <w:r w:rsidR="00166ABD">
        <w:instrText xml:space="preserve"> REF _Ref470787517 \h </w:instrText>
      </w:r>
      <w:r w:rsidR="00166ABD">
        <w:fldChar w:fldCharType="separate"/>
      </w:r>
      <w:r w:rsidR="008C7BFB">
        <w:t xml:space="preserve">Figure </w:t>
      </w:r>
      <w:r w:rsidR="008C7BFB">
        <w:rPr>
          <w:noProof/>
        </w:rPr>
        <w:t>3</w:t>
      </w:r>
      <w:r w:rsidR="00166ABD">
        <w:fldChar w:fldCharType="end"/>
      </w:r>
      <w:r w:rsidR="00A62D8A">
        <w:t>.</w:t>
      </w:r>
    </w:p>
    <w:p w14:paraId="223F0166" w14:textId="77777777" w:rsidR="004F059C" w:rsidRDefault="00A62D8A" w:rsidP="004F059C">
      <w:pPr>
        <w:keepNext/>
        <w:jc w:val="center"/>
      </w:pPr>
      <w:r>
        <w:rPr>
          <w:noProof/>
          <w:lang w:val="cs-CZ" w:eastAsia="cs-CZ"/>
        </w:rPr>
        <w:lastRenderedPageBreak/>
        <w:drawing>
          <wp:inline distT="0" distB="0" distL="0" distR="0" wp14:anchorId="2E3A9841" wp14:editId="18EFCAA9">
            <wp:extent cx="2790825" cy="1860550"/>
            <wp:effectExtent l="0" t="0" r="9525" b="6350"/>
            <wp:docPr id="4" name="Picture 4" descr="http://aro.fnplzen.cz/sites/default/files/users/aro/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aro.fnplzen.cz/sites/default/files/users/aro/IMG_677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1662" cy="1861108"/>
                    </a:xfrm>
                    <a:prstGeom prst="rect">
                      <a:avLst/>
                    </a:prstGeom>
                    <a:noFill/>
                    <a:ln>
                      <a:noFill/>
                    </a:ln>
                  </pic:spPr>
                </pic:pic>
              </a:graphicData>
            </a:graphic>
          </wp:inline>
        </w:drawing>
      </w:r>
    </w:p>
    <w:p w14:paraId="44C866F8" w14:textId="54ED2C3C" w:rsidR="00A62D8A" w:rsidRDefault="004F059C" w:rsidP="00652873">
      <w:pPr>
        <w:pStyle w:val="Caption"/>
        <w:jc w:val="center"/>
      </w:pPr>
      <w:bookmarkStart w:id="12" w:name="_Ref470787517"/>
      <w:bookmarkStart w:id="13" w:name="_Toc470951036"/>
      <w:r>
        <w:t xml:space="preserve">Figure </w:t>
      </w:r>
      <w:fldSimple w:instr=" SEQ Figure \* ARABIC ">
        <w:r w:rsidR="008C7BFB">
          <w:rPr>
            <w:noProof/>
          </w:rPr>
          <w:t>3</w:t>
        </w:r>
      </w:fldSimple>
      <w:bookmarkEnd w:id="12"/>
      <w:r>
        <w:t xml:space="preserve"> Room with </w:t>
      </w:r>
      <w:r w:rsidR="00166ABD">
        <w:t xml:space="preserve">a </w:t>
      </w:r>
      <w:r>
        <w:t>patient monitor</w:t>
      </w:r>
      <w:bookmarkEnd w:id="13"/>
      <w:r w:rsidR="00652873">
        <w:t>. Taken from [5]</w:t>
      </w:r>
    </w:p>
    <w:p w14:paraId="572324AA" w14:textId="77777777" w:rsidR="00FF490F" w:rsidRDefault="00FF490F" w:rsidP="00280536">
      <w:r>
        <w:tab/>
        <w:t xml:space="preserve">It’s certain that during the data acquisition process someone, like personal or patient, </w:t>
      </w:r>
      <w:r w:rsidR="00A62D8A">
        <w:t>cover</w:t>
      </w:r>
      <w:r>
        <w:t xml:space="preserve"> the screen by his own body. That means it’s impossible to classify </w:t>
      </w:r>
      <w:r w:rsidR="00991A71">
        <w:t>data</w:t>
      </w:r>
      <w:r>
        <w:t xml:space="preserve"> from patient monitor because </w:t>
      </w:r>
      <w:r w:rsidR="000D27A2">
        <w:t>they are</w:t>
      </w:r>
      <w:r>
        <w:t xml:space="preserve"> hidden. </w:t>
      </w:r>
    </w:p>
    <w:p w14:paraId="7A426F29" w14:textId="77777777" w:rsidR="00280536" w:rsidRPr="00280536" w:rsidRDefault="00FF490F" w:rsidP="00280536">
      <w:r>
        <w:tab/>
        <w:t>Other problem is gently moving with</w:t>
      </w:r>
      <w:r w:rsidR="00913E08">
        <w:t xml:space="preserve"> a</w:t>
      </w:r>
      <w:r>
        <w:t xml:space="preserve"> patient monitor. For example when doctor comes to </w:t>
      </w:r>
      <w:r w:rsidR="00913E08">
        <w:t xml:space="preserve">a </w:t>
      </w:r>
      <w:r>
        <w:t xml:space="preserve">patient room and want to show someone else </w:t>
      </w:r>
      <w:r w:rsidR="00991A71">
        <w:t>data</w:t>
      </w:r>
      <w:r w:rsidR="000D27A2">
        <w:t xml:space="preserve"> </w:t>
      </w:r>
      <w:r w:rsidR="00991A71">
        <w:t>about</w:t>
      </w:r>
      <w:r w:rsidR="000D27A2">
        <w:t xml:space="preserve"> the patient</w:t>
      </w:r>
      <w:r>
        <w:t xml:space="preserve"> on it, he rotate the monitor by few degrees</w:t>
      </w:r>
      <w:r w:rsidR="00913E08">
        <w:t xml:space="preserve"> around the vertical axis</w:t>
      </w:r>
      <w:r>
        <w:t>.</w:t>
      </w:r>
    </w:p>
    <w:p w14:paraId="61AF7D31" w14:textId="77777777" w:rsidR="0025588F" w:rsidRDefault="0025588F">
      <w:pPr>
        <w:rPr>
          <w:rFonts w:asciiTheme="majorHAnsi" w:eastAsiaTheme="majorEastAsia" w:hAnsiTheme="majorHAnsi" w:cstheme="majorBidi"/>
          <w:spacing w:val="-10"/>
          <w:kern w:val="28"/>
          <w:sz w:val="72"/>
          <w:szCs w:val="72"/>
        </w:rPr>
      </w:pPr>
      <w:r>
        <w:br w:type="page"/>
      </w:r>
    </w:p>
    <w:p w14:paraId="2462A009" w14:textId="77777777" w:rsidR="006B2BF6" w:rsidRDefault="006B2BF6" w:rsidP="004C102E">
      <w:pPr>
        <w:pStyle w:val="Heading1"/>
      </w:pPr>
      <w:bookmarkStart w:id="14" w:name="_Toc471250836"/>
      <w:r>
        <w:lastRenderedPageBreak/>
        <w:t>Main goals</w:t>
      </w:r>
      <w:bookmarkEnd w:id="14"/>
    </w:p>
    <w:p w14:paraId="76A24DEF" w14:textId="77777777" w:rsidR="00A62D8A" w:rsidRDefault="00A62D8A" w:rsidP="00A62D8A">
      <w:r>
        <w:t xml:space="preserve">This diploma thesis has a few topics which should cover. These topics are </w:t>
      </w:r>
      <w:r w:rsidR="00654715">
        <w:t>a</w:t>
      </w:r>
      <w:r>
        <w:t xml:space="preserve"> sum</w:t>
      </w:r>
      <w:r w:rsidR="00654715">
        <w:t xml:space="preserve"> of</w:t>
      </w:r>
      <w:r>
        <w:t xml:space="preserve"> </w:t>
      </w:r>
      <w:r w:rsidR="002B0108">
        <w:t>available</w:t>
      </w:r>
      <w:r>
        <w:t xml:space="preserve"> methods for data acquisition of patient monitor to implement basic standalone application. In upcoming subchapters I describe every goal of this thesis.</w:t>
      </w:r>
    </w:p>
    <w:p w14:paraId="4B94D3C4" w14:textId="77777777" w:rsidR="00A62D8A" w:rsidRDefault="00FA0156" w:rsidP="00AC26BD">
      <w:pPr>
        <w:pStyle w:val="Heading2"/>
      </w:pPr>
      <w:bookmarkStart w:id="15" w:name="_Toc471250837"/>
      <w:r>
        <w:t>Sum of actual solutions of data acquisition process from patient monitor</w:t>
      </w:r>
      <w:bookmarkEnd w:id="15"/>
    </w:p>
    <w:p w14:paraId="278CEF7B" w14:textId="77777777" w:rsidR="00FA0156" w:rsidRDefault="00FA0156" w:rsidP="00FA0156">
      <w:r>
        <w:t xml:space="preserve">Task of this part is make a research trough articles and already implemented solutions, </w:t>
      </w:r>
      <w:r w:rsidR="00913E08">
        <w:t>which deals with this problem and w</w:t>
      </w:r>
      <w:r>
        <w:t xml:space="preserve">hat kind of methods and hardware are in use now for data acquisition from patient monitor. </w:t>
      </w:r>
    </w:p>
    <w:p w14:paraId="64CBFD06" w14:textId="77777777" w:rsidR="00FA0156" w:rsidRDefault="00FA0156" w:rsidP="00AC26BD">
      <w:pPr>
        <w:pStyle w:val="Heading2"/>
      </w:pPr>
      <w:bookmarkStart w:id="16" w:name="_Toc471250838"/>
      <w:r>
        <w:t xml:space="preserve">Design a </w:t>
      </w:r>
      <w:r w:rsidR="00296617">
        <w:t>approaches</w:t>
      </w:r>
      <w:r>
        <w:t xml:space="preserve"> for data acquisition</w:t>
      </w:r>
      <w:r w:rsidR="00BF56FE">
        <w:t xml:space="preserve"> via camera</w:t>
      </w:r>
      <w:bookmarkEnd w:id="16"/>
    </w:p>
    <w:p w14:paraId="00B6C9FE" w14:textId="77777777" w:rsidR="00FA0156" w:rsidRDefault="00FA0156" w:rsidP="00FA0156">
      <w:r>
        <w:t>Another part of diploma thesis is design of</w:t>
      </w:r>
      <w:r w:rsidR="00913E08">
        <w:t xml:space="preserve"> </w:t>
      </w:r>
      <w:r w:rsidR="00296617">
        <w:t>approaches</w:t>
      </w:r>
      <w:r>
        <w:t xml:space="preserve"> which </w:t>
      </w:r>
      <w:r w:rsidR="000D27A2">
        <w:t>acquire</w:t>
      </w:r>
      <w:r>
        <w:t xml:space="preserve"> and classify </w:t>
      </w:r>
      <w:r w:rsidR="000D27A2">
        <w:t>data</w:t>
      </w:r>
      <w:r w:rsidR="00913E08">
        <w:t xml:space="preserve">, especially </w:t>
      </w:r>
      <w:r w:rsidR="000D27A2">
        <w:t xml:space="preserve">numeric </w:t>
      </w:r>
      <w:r w:rsidR="00991A71">
        <w:t>ones</w:t>
      </w:r>
      <w:r w:rsidR="00913E08">
        <w:t>, from</w:t>
      </w:r>
      <w:r w:rsidR="00BF56FE">
        <w:t xml:space="preserve"> </w:t>
      </w:r>
      <w:r w:rsidR="00983987">
        <w:t>patient monitor</w:t>
      </w:r>
      <w:r w:rsidR="00BF56FE">
        <w:t xml:space="preserve"> captured via camera</w:t>
      </w:r>
      <w:r w:rsidR="00983987">
        <w:t>.</w:t>
      </w:r>
      <w:r>
        <w:t xml:space="preserve"> Basically discuss individual steps of these approaches and propose most suitable algorithms for these individual steps.</w:t>
      </w:r>
    </w:p>
    <w:p w14:paraId="7F6FBD95" w14:textId="77777777" w:rsidR="00FA0156" w:rsidRDefault="00115BF7" w:rsidP="00AC26BD">
      <w:pPr>
        <w:pStyle w:val="Heading2"/>
      </w:pPr>
      <w:bookmarkStart w:id="17" w:name="_Toc471250839"/>
      <w:commentRangeStart w:id="18"/>
      <w:r>
        <w:t>Analysis of selected approach</w:t>
      </w:r>
      <w:bookmarkEnd w:id="17"/>
    </w:p>
    <w:p w14:paraId="7CC8F2B0" w14:textId="77777777" w:rsidR="00115BF7" w:rsidRDefault="00913E08" w:rsidP="00913E08">
      <w:r>
        <w:t>One of mentioned approaches will be analyzed step by step.</w:t>
      </w:r>
      <w:r w:rsidR="00FA0156">
        <w:t xml:space="preserve"> </w:t>
      </w:r>
      <w:r w:rsidR="00115BF7">
        <w:t>These steps corresponds to actual steps in future application. For each of these steps will be presented more possible methods. These method will be analyzed and I discuss their usability for optical data acquisition form patient monitor.</w:t>
      </w:r>
    </w:p>
    <w:p w14:paraId="44135587" w14:textId="77777777" w:rsidR="00115BF7" w:rsidRDefault="00115BF7" w:rsidP="00115BF7">
      <w:pPr>
        <w:pStyle w:val="Heading2"/>
      </w:pPr>
      <w:bookmarkStart w:id="19" w:name="_Toc471250840"/>
      <w:r>
        <w:t>Implementation of selected approach</w:t>
      </w:r>
      <w:bookmarkEnd w:id="19"/>
    </w:p>
    <w:p w14:paraId="34C5052B" w14:textId="77777777" w:rsidR="00115BF7" w:rsidRDefault="00C40C4B" w:rsidP="00115BF7">
      <w:r>
        <w:t>Selected approach</w:t>
      </w:r>
      <w:r w:rsidR="00115BF7">
        <w:t xml:space="preserve"> will be implemented as a standalone application in programming language C#. This application should acquire numeric data from patient monitors </w:t>
      </w:r>
      <w:r>
        <w:t>across</w:t>
      </w:r>
      <w:r w:rsidR="00115BF7">
        <w:t xml:space="preserve"> different brands and types. Data will be </w:t>
      </w:r>
      <w:r>
        <w:t>extracted</w:t>
      </w:r>
      <w:r w:rsidR="00115BF7">
        <w:t xml:space="preserve"> in real-time by connected camera</w:t>
      </w:r>
      <w:r>
        <w:t>, afterwards they will be save to external file.</w:t>
      </w:r>
    </w:p>
    <w:p w14:paraId="05641665" w14:textId="31399065" w:rsidR="00C40C4B" w:rsidRDefault="003A553B" w:rsidP="00C40C4B">
      <w:pPr>
        <w:pStyle w:val="Heading2"/>
      </w:pPr>
      <w:bookmarkStart w:id="20" w:name="_Toc471250841"/>
      <w:r>
        <w:t>E</w:t>
      </w:r>
      <w:r w:rsidR="00C40C4B">
        <w:t>xperiments on selected approach</w:t>
      </w:r>
      <w:bookmarkEnd w:id="20"/>
    </w:p>
    <w:p w14:paraId="6BBBD703" w14:textId="77777777" w:rsidR="00C40C4B" w:rsidRPr="00C40C4B" w:rsidRDefault="00C40C4B" w:rsidP="00C40C4B">
      <w:r>
        <w:t>Selected approach will undergo experiments under different conditions. Basic conditions are: different light condition in room where patient monitor is located, different angle of camera plane against the plane of patient monitor screen, different distance to the patient monitor. More sophisticated experiments test application under conditions which can happen during the ordinary day in medical sector. These conditions are covering of patient monitor and gently moving with patient monitor. This part of thesis also contain basic performance test of implemented application.</w:t>
      </w:r>
      <w:commentRangeEnd w:id="18"/>
      <w:r w:rsidR="0020404E">
        <w:rPr>
          <w:rStyle w:val="CommentReference"/>
        </w:rPr>
        <w:commentReference w:id="18"/>
      </w:r>
    </w:p>
    <w:p w14:paraId="20348261" w14:textId="77777777" w:rsidR="002B0108" w:rsidRDefault="002B0108" w:rsidP="00AC26BD">
      <w:pPr>
        <w:pStyle w:val="Heading2"/>
      </w:pPr>
      <w:bookmarkStart w:id="21" w:name="_Toc471250842"/>
      <w:r>
        <w:t>Discus possible enchantments of application</w:t>
      </w:r>
      <w:bookmarkEnd w:id="21"/>
    </w:p>
    <w:p w14:paraId="197A997C" w14:textId="77777777" w:rsidR="0025588F" w:rsidRPr="00C40C4B" w:rsidRDefault="002B0108">
      <w:r>
        <w:t xml:space="preserve">In </w:t>
      </w:r>
      <w:r w:rsidR="00913E08">
        <w:t>this</w:t>
      </w:r>
      <w:r>
        <w:t xml:space="preserve"> part of thesis I go through possible enchantments of application and generally the whole work. One of the possible future enhancements is segmentation of curves from patient monitor. </w:t>
      </w:r>
      <w:r w:rsidR="00913E08">
        <w:t>Other mentioned enchantment</w:t>
      </w:r>
      <w:r>
        <w:t xml:space="preserve"> is usage of multiple camera to secure better result of whole process. Also other enchantments will be discussed in this chapter.</w:t>
      </w:r>
      <w:r w:rsidR="0025588F">
        <w:br w:type="page"/>
      </w:r>
    </w:p>
    <w:p w14:paraId="0F5EE026" w14:textId="77777777" w:rsidR="006B2BF6" w:rsidRDefault="00565FEA" w:rsidP="004C102E">
      <w:pPr>
        <w:pStyle w:val="Heading1"/>
      </w:pPr>
      <w:bookmarkStart w:id="22" w:name="_Toc471250843"/>
      <w:r>
        <w:lastRenderedPageBreak/>
        <w:t>Current</w:t>
      </w:r>
      <w:r w:rsidR="006B2BF6">
        <w:t xml:space="preserve"> solutions</w:t>
      </w:r>
      <w:bookmarkEnd w:id="22"/>
    </w:p>
    <w:p w14:paraId="45C9CAD3" w14:textId="77777777" w:rsidR="00E24ACB" w:rsidRDefault="00983987" w:rsidP="00E24ACB">
      <w:r>
        <w:t xml:space="preserve">Patient monitor is one of the most accurate solution how to noninvasive obtain </w:t>
      </w:r>
      <w:r w:rsidR="00991A71">
        <w:t>data</w:t>
      </w:r>
      <w:r w:rsidR="000D27A2">
        <w:t xml:space="preserve"> about</w:t>
      </w:r>
      <w:r>
        <w:t xml:space="preserve"> the patient. These monitors are really useful for personal in medical sector. All </w:t>
      </w:r>
      <w:r w:rsidR="00991A71">
        <w:t>data</w:t>
      </w:r>
      <w:r>
        <w:t xml:space="preserve"> on them </w:t>
      </w:r>
      <w:r w:rsidR="009F1DD8">
        <w:t>are</w:t>
      </w:r>
      <w:r>
        <w:t xml:space="preserve"> nicely </w:t>
      </w:r>
      <w:r w:rsidR="009F1DD8">
        <w:t>readable</w:t>
      </w:r>
      <w:r>
        <w:t xml:space="preserve">, but there is problem with </w:t>
      </w:r>
      <w:r w:rsidR="00991A71">
        <w:t>their storage</w:t>
      </w:r>
      <w:r w:rsidR="00E24ACB">
        <w:t>. Many monitors doesn’t have a possibility to storage data which they show, but there are some alternatives.</w:t>
      </w:r>
    </w:p>
    <w:p w14:paraId="6976E341" w14:textId="77777777" w:rsidR="00E24ACB" w:rsidRDefault="00E24ACB" w:rsidP="00AC26BD">
      <w:pPr>
        <w:pStyle w:val="Heading2"/>
      </w:pPr>
      <w:bookmarkStart w:id="23" w:name="_Toc471250844"/>
      <w:r>
        <w:t>Storage directly in patient monitor</w:t>
      </w:r>
      <w:bookmarkEnd w:id="23"/>
    </w:p>
    <w:p w14:paraId="10F93651" w14:textId="77777777" w:rsidR="00E24ACB" w:rsidRDefault="00991A71" w:rsidP="00E24ACB">
      <w:r>
        <w:t>Storage inside of the</w:t>
      </w:r>
      <w:r w:rsidR="00E24ACB">
        <w:t xml:space="preserve"> patient monitor is the best solution. The shown </w:t>
      </w:r>
      <w:r>
        <w:t>data</w:t>
      </w:r>
      <w:r w:rsidR="00E24ACB">
        <w:t xml:space="preserve"> and </w:t>
      </w:r>
      <w:r w:rsidR="0020404E">
        <w:t xml:space="preserve">the </w:t>
      </w:r>
      <w:r w:rsidR="00E24ACB">
        <w:t xml:space="preserve">storage </w:t>
      </w:r>
      <w:r>
        <w:t>data</w:t>
      </w:r>
      <w:r w:rsidR="00E24ACB">
        <w:t xml:space="preserve"> </w:t>
      </w:r>
      <w:r w:rsidR="00654715">
        <w:t>are the same. Also</w:t>
      </w:r>
      <w:r w:rsidR="00E24ACB">
        <w:t xml:space="preserve"> storage inside the patient monitor is most user friendly for personal in medical sector. Data are </w:t>
      </w:r>
      <w:r>
        <w:t>save</w:t>
      </w:r>
      <w:r w:rsidR="00E24ACB">
        <w:t xml:space="preserve"> automatically into inner storage as a loop with interval equal to hundreds of </w:t>
      </w:r>
      <w:r w:rsidR="008E661E">
        <w:t>h</w:t>
      </w:r>
      <w:r w:rsidR="00E24ACB">
        <w:t xml:space="preserve">ours. When personal want stored data, he can connect the USB cable and simply download the data. </w:t>
      </w:r>
    </w:p>
    <w:p w14:paraId="43A58503" w14:textId="5E9DEB7F" w:rsidR="00E85879" w:rsidRDefault="00E24ACB" w:rsidP="00E24ACB">
      <w:r>
        <w:tab/>
        <w:t xml:space="preserve">So why I implemented this thesis? It’s because this solution has some problems. First of them is usage of these patient monitors in the medical sector </w:t>
      </w:r>
      <w:r w:rsidR="00991A71">
        <w:t>at the moment</w:t>
      </w:r>
      <w:r>
        <w:t xml:space="preserve">. </w:t>
      </w:r>
      <w:r w:rsidR="00E85879">
        <w:t xml:space="preserve">Simply the older types of </w:t>
      </w:r>
      <w:r w:rsidR="00991A71">
        <w:t xml:space="preserve">patient </w:t>
      </w:r>
      <w:r w:rsidR="00E85879">
        <w:t xml:space="preserve">monitors doesn’t have this option. </w:t>
      </w:r>
      <w:r>
        <w:t>I don’t have some statistic</w:t>
      </w:r>
      <w:r w:rsidR="00E85879">
        <w:t xml:space="preserve">al data, but from visual checking of medical workplaces and discussion with </w:t>
      </w:r>
      <w:r w:rsidR="00654715">
        <w:t>experts</w:t>
      </w:r>
      <w:r w:rsidR="00E85879">
        <w:t xml:space="preserve"> in this field the amount of patient monitors with possibility to </w:t>
      </w:r>
      <w:r w:rsidR="00991A71">
        <w:t>save</w:t>
      </w:r>
      <w:r w:rsidR="00E85879">
        <w:t xml:space="preserve"> data is low. Another problem of these monitors are their price,</w:t>
      </w:r>
      <w:r w:rsidR="00991A71">
        <w:t xml:space="preserve"> which is relatively</w:t>
      </w:r>
      <w:r w:rsidR="0058739E">
        <w:t xml:space="preserve"> high, but t</w:t>
      </w:r>
      <w:r w:rsidR="00991A71">
        <w:t>hese monitors</w:t>
      </w:r>
      <w:r w:rsidR="00E85879">
        <w:t xml:space="preserve"> getting more and more ordinary. Last problem of </w:t>
      </w:r>
      <w:r w:rsidR="00991A71">
        <w:t xml:space="preserve">this </w:t>
      </w:r>
      <w:r w:rsidR="00E85879">
        <w:t>approach is</w:t>
      </w:r>
      <w:r w:rsidR="0058739E">
        <w:t xml:space="preserve"> closed format of data, because s</w:t>
      </w:r>
      <w:r w:rsidR="00E85879">
        <w:t>ome brands use their specific format of data to force users to use their software</w:t>
      </w:r>
      <w:commentRangeStart w:id="24"/>
      <w:r w:rsidR="00E85879">
        <w:t>.</w:t>
      </w:r>
      <w:r w:rsidR="00654715">
        <w:t xml:space="preserve"> Usual maximal extraction frequency is </w:t>
      </w:r>
      <w:r w:rsidR="00652873">
        <w:t>five</w:t>
      </w:r>
      <w:r w:rsidR="00654715">
        <w:t xml:space="preserve"> minutes and these monitors ordinary don’t have possibility to save curves. Data could be also save by an optional device connected to patient monitor, but that means an</w:t>
      </w:r>
      <w:r w:rsidR="0020404E">
        <w:t>other costs.</w:t>
      </w:r>
      <w:commentRangeEnd w:id="24"/>
      <w:r w:rsidR="0020404E">
        <w:rPr>
          <w:rStyle w:val="CommentReference"/>
        </w:rPr>
        <w:commentReference w:id="24"/>
      </w:r>
    </w:p>
    <w:p w14:paraId="3FEC97C9" w14:textId="77777777" w:rsidR="00E85879" w:rsidRDefault="00027080" w:rsidP="00AC26BD">
      <w:pPr>
        <w:pStyle w:val="Heading2"/>
      </w:pPr>
      <w:bookmarkStart w:id="25" w:name="_Ref471204295"/>
      <w:bookmarkStart w:id="26" w:name="_Toc471250845"/>
      <w:r>
        <w:t>Real time cable approach</w:t>
      </w:r>
      <w:bookmarkEnd w:id="25"/>
      <w:bookmarkEnd w:id="26"/>
    </w:p>
    <w:p w14:paraId="7287CFBC" w14:textId="0B84C5E4" w:rsidR="0001402E" w:rsidRDefault="00027080" w:rsidP="00027080">
      <w:r>
        <w:t xml:space="preserve">Some monitors doesn’t have inner storage but there is possibility to </w:t>
      </w:r>
      <w:r w:rsidR="0058739E">
        <w:t>acquire</w:t>
      </w:r>
      <w:r>
        <w:t xml:space="preserve"> data by other connected devices. Of course monitors could have both of these features. Ordinary the companies have its own solution how to </w:t>
      </w:r>
      <w:r w:rsidR="0058739E">
        <w:t>acquire</w:t>
      </w:r>
      <w:r>
        <w:t xml:space="preserve"> real-time data. But these solutions aren’t ordinary free and you need separate device concentrator and data consolidation </w:t>
      </w:r>
      <w:r w:rsidR="0001402E">
        <w:t xml:space="preserve">server. </w:t>
      </w:r>
      <w:r w:rsidR="0058739E">
        <w:t>Some</w:t>
      </w:r>
      <w:r w:rsidR="0001402E">
        <w:t xml:space="preserve"> companies </w:t>
      </w:r>
      <w:r w:rsidR="0058739E">
        <w:t>for example</w:t>
      </w:r>
      <w:r w:rsidR="0001402E">
        <w:t xml:space="preserve"> Philips try to make output ports from patient more open with their </w:t>
      </w:r>
      <w:proofErr w:type="spellStart"/>
      <w:r w:rsidR="0001402E">
        <w:t>IntelliBridge</w:t>
      </w:r>
      <w:proofErr w:type="spellEnd"/>
      <w:r w:rsidR="0001402E">
        <w:t xml:space="preserve"> device interfacing</w:t>
      </w:r>
      <w:r w:rsidR="0058739E">
        <w:t xml:space="preserve"> [</w:t>
      </w:r>
      <w:r w:rsidR="00652873">
        <w:t>6</w:t>
      </w:r>
      <w:r w:rsidR="0058739E">
        <w:t>]</w:t>
      </w:r>
      <w:r w:rsidR="0001402E">
        <w:t>.</w:t>
      </w:r>
    </w:p>
    <w:p w14:paraId="5F3957B4" w14:textId="7F212E35" w:rsidR="0001402E" w:rsidRDefault="0001402E" w:rsidP="00027080">
      <w:r>
        <w:tab/>
        <w:t xml:space="preserve">There are </w:t>
      </w:r>
      <w:r w:rsidR="0058739E">
        <w:t xml:space="preserve">also some </w:t>
      </w:r>
      <w:r>
        <w:t xml:space="preserve">third party software which can </w:t>
      </w:r>
      <w:r w:rsidR="0058739E">
        <w:t>acquire</w:t>
      </w:r>
      <w:r>
        <w:t xml:space="preserve"> data from patient monitor directly via cable to your PC for example </w:t>
      </w:r>
      <w:proofErr w:type="spellStart"/>
      <w:r w:rsidR="00652873">
        <w:t>Medicollector</w:t>
      </w:r>
      <w:proofErr w:type="spellEnd"/>
      <w:r w:rsidR="00652873">
        <w:t xml:space="preserve"> [7</w:t>
      </w:r>
      <w:r w:rsidR="0058739E">
        <w:t>]</w:t>
      </w:r>
      <w:r>
        <w:t>. But these software are still relatively pricey.</w:t>
      </w:r>
    </w:p>
    <w:p w14:paraId="35E690B3" w14:textId="2F20E820" w:rsidR="00027080" w:rsidRPr="004F059C" w:rsidRDefault="0001402E" w:rsidP="00027080">
      <w:r>
        <w:tab/>
      </w:r>
      <w:r w:rsidR="00027080">
        <w:t xml:space="preserve">Some papers already look at this problem and try to solve it </w:t>
      </w:r>
      <w:r w:rsidR="009C55A1">
        <w:t>[8</w:t>
      </w:r>
      <w:r w:rsidR="0058739E">
        <w:t>]</w:t>
      </w:r>
      <w:r w:rsidR="00027080">
        <w:t xml:space="preserve">. </w:t>
      </w:r>
      <w:r>
        <w:t xml:space="preserve">This presented solution show a nice free alternative </w:t>
      </w:r>
      <w:r w:rsidR="0058739E">
        <w:t xml:space="preserve">how </w:t>
      </w:r>
      <w:r>
        <w:t xml:space="preserve">to </w:t>
      </w:r>
      <w:r w:rsidR="0058739E">
        <w:t>acquire</w:t>
      </w:r>
      <w:r>
        <w:t xml:space="preserve"> data from patient monitor. Because data are sent by a cable the </w:t>
      </w:r>
      <w:r w:rsidRPr="004F059C">
        <w:t xml:space="preserve">error is </w:t>
      </w:r>
      <w:r w:rsidR="0058739E">
        <w:t>lower</w:t>
      </w:r>
      <w:r w:rsidRPr="004F059C">
        <w:t xml:space="preserve"> than via optical acquisition. This </w:t>
      </w:r>
      <w:r w:rsidR="0058739E">
        <w:t>concrete work</w:t>
      </w:r>
      <w:r w:rsidRPr="004F059C">
        <w:t xml:space="preserve"> is </w:t>
      </w:r>
      <w:r w:rsidR="00B473B9" w:rsidRPr="004F059C">
        <w:t>far from being complete but it’s the step forward.</w:t>
      </w:r>
      <w:r w:rsidRPr="004F059C">
        <w:t xml:space="preserve"> </w:t>
      </w:r>
      <w:r w:rsidR="00F438B2" w:rsidRPr="004F059C">
        <w:t>This approach</w:t>
      </w:r>
      <w:r w:rsidR="00027080" w:rsidRPr="004F059C">
        <w:t xml:space="preserve"> is specified to concrete type of patient monitor or at least to group of monitors. </w:t>
      </w:r>
    </w:p>
    <w:p w14:paraId="6FCF11A8" w14:textId="6ECC2D4F" w:rsidR="00906806" w:rsidRDefault="00B356D0" w:rsidP="00E24ACB">
      <w:pPr>
        <w:rPr>
          <w:rFonts w:cs="Arial"/>
          <w:color w:val="000000"/>
        </w:rPr>
      </w:pPr>
      <w:r w:rsidRPr="004F059C">
        <w:rPr>
          <w:rFonts w:cs="Arial"/>
          <w:color w:val="000000"/>
        </w:rPr>
        <w:tab/>
      </w:r>
      <w:commentRangeStart w:id="27"/>
      <w:r w:rsidRPr="004F059C">
        <w:rPr>
          <w:rFonts w:cs="Arial"/>
          <w:color w:val="000000"/>
        </w:rPr>
        <w:t xml:space="preserve">The problem of these solutions is issue with law. </w:t>
      </w:r>
      <w:r w:rsidR="00906806">
        <w:rPr>
          <w:rFonts w:cs="Arial"/>
          <w:color w:val="000000"/>
        </w:rPr>
        <w:t xml:space="preserve">Because based on </w:t>
      </w:r>
      <w:r w:rsidR="00906806" w:rsidRPr="004F059C">
        <w:rPr>
          <w:rFonts w:cs="Arial"/>
          <w:color w:val="333333"/>
          <w:shd w:val="clear" w:color="auto" w:fill="FFFFFF"/>
        </w:rPr>
        <w:t xml:space="preserve">law </w:t>
      </w:r>
      <w:r w:rsidR="00906806" w:rsidRPr="004F059C">
        <w:rPr>
          <w:rFonts w:cs="Arial"/>
          <w:color w:val="070707"/>
          <w:shd w:val="clear" w:color="auto" w:fill="FFFFFF"/>
        </w:rPr>
        <w:t>268/2014</w:t>
      </w:r>
      <w:r w:rsidR="00906806">
        <w:rPr>
          <w:rFonts w:cs="Arial"/>
          <w:color w:val="070707"/>
          <w:shd w:val="clear" w:color="auto" w:fill="FFFFFF"/>
        </w:rPr>
        <w:t xml:space="preserve"> for Czech Republic, medical device can be only used for its intended purpose according to the manufacturer’s instructions [1]. That means if we want to use real time cable approach, instruction for that must be </w:t>
      </w:r>
      <w:r w:rsidR="00906806">
        <w:rPr>
          <w:rFonts w:cs="Arial"/>
          <w:color w:val="070707"/>
          <w:shd w:val="clear" w:color="auto" w:fill="FFFFFF"/>
        </w:rPr>
        <w:lastRenderedPageBreak/>
        <w:t>included in manual released by manufacturer. This option is possible, but in almost all cases only for closed solutions created by manufacturers.</w:t>
      </w:r>
      <w:commentRangeEnd w:id="27"/>
      <w:r w:rsidR="00CC4147">
        <w:rPr>
          <w:rStyle w:val="CommentReference"/>
        </w:rPr>
        <w:commentReference w:id="27"/>
      </w:r>
    </w:p>
    <w:p w14:paraId="52ADEDE7" w14:textId="77777777" w:rsidR="00F014BF" w:rsidRDefault="00F014BF" w:rsidP="00AC26BD">
      <w:pPr>
        <w:pStyle w:val="Heading2"/>
      </w:pPr>
      <w:bookmarkStart w:id="28" w:name="_Toc471250846"/>
      <w:r>
        <w:t xml:space="preserve">Optical </w:t>
      </w:r>
      <w:r w:rsidR="0058739E">
        <w:t>data acquisition from</w:t>
      </w:r>
      <w:r>
        <w:t xml:space="preserve"> patient monitors</w:t>
      </w:r>
      <w:bookmarkEnd w:id="28"/>
    </w:p>
    <w:p w14:paraId="758C9806" w14:textId="77777777" w:rsidR="00671522" w:rsidRDefault="00BF56FE" w:rsidP="00F014BF">
      <w:r>
        <w:t xml:space="preserve">Patient monitors show us all </w:t>
      </w:r>
      <w:r w:rsidR="0058739E">
        <w:t>data</w:t>
      </w:r>
      <w:r>
        <w:t xml:space="preserve"> about the p</w:t>
      </w:r>
      <w:r w:rsidR="001A56CD">
        <w:t>atient via graphical interface. When you look at the picture in</w:t>
      </w:r>
      <w:r w:rsidR="0058739E">
        <w:t xml:space="preserve"> </w:t>
      </w:r>
      <w:r w:rsidR="0058739E">
        <w:fldChar w:fldCharType="begin"/>
      </w:r>
      <w:r w:rsidR="0058739E">
        <w:instrText xml:space="preserve"> REF _Ref470786726 \h </w:instrText>
      </w:r>
      <w:r w:rsidR="0058739E">
        <w:fldChar w:fldCharType="separate"/>
      </w:r>
      <w:r w:rsidR="008C7BFB">
        <w:t xml:space="preserve">Figure </w:t>
      </w:r>
      <w:r w:rsidR="008C7BFB">
        <w:rPr>
          <w:noProof/>
        </w:rPr>
        <w:t>1</w:t>
      </w:r>
      <w:r w:rsidR="0058739E">
        <w:fldChar w:fldCharType="end"/>
      </w:r>
      <w:r w:rsidR="001A56CD">
        <w:t xml:space="preserve">, the doctor, or other specialist, can easily read all </w:t>
      </w:r>
      <w:r w:rsidR="0058739E">
        <w:t>data</w:t>
      </w:r>
      <w:r w:rsidR="001A56CD">
        <w:t xml:space="preserve"> </w:t>
      </w:r>
      <w:r w:rsidR="0058739E">
        <w:t>on</w:t>
      </w:r>
      <w:r w:rsidR="001A56CD">
        <w:t xml:space="preserve"> the screen. So </w:t>
      </w:r>
      <w:r w:rsidR="00B6702D">
        <w:t>if</w:t>
      </w:r>
      <w:r w:rsidR="001A56CD">
        <w:t xml:space="preserve"> doctor is able to read graphical interface via eye, we can design the process which look at this graphical interface exactly same as a doctor. That means we store the whole screen, or only part of it, as a figure and apply on that figure algorithm</w:t>
      </w:r>
      <w:r w:rsidR="00B6702D">
        <w:t>s</w:t>
      </w:r>
      <w:r w:rsidR="001A56CD">
        <w:t xml:space="preserve"> which extract </w:t>
      </w:r>
      <w:r w:rsidR="00B6702D">
        <w:t>data</w:t>
      </w:r>
      <w:r w:rsidR="001A56CD">
        <w:t xml:space="preserve"> from them.</w:t>
      </w:r>
      <w:r w:rsidR="00671522">
        <w:t xml:space="preserve"> </w:t>
      </w:r>
      <w:r w:rsidR="001A56CD">
        <w:t xml:space="preserve">We have two different approaches how to obtain graphical </w:t>
      </w:r>
      <w:r w:rsidR="00B6702D">
        <w:t>view</w:t>
      </w:r>
      <w:r w:rsidR="001A56CD">
        <w:t xml:space="preserve"> of the patient monitor screen</w:t>
      </w:r>
      <w:r w:rsidR="00671522">
        <w:t xml:space="preserve"> i.e. video signal</w:t>
      </w:r>
      <w:r w:rsidR="001A56CD">
        <w:t xml:space="preserve">. </w:t>
      </w:r>
    </w:p>
    <w:p w14:paraId="2DB1079B" w14:textId="77777777" w:rsidR="00671522" w:rsidRDefault="00671522" w:rsidP="00671522">
      <w:pPr>
        <w:pStyle w:val="Heading3"/>
      </w:pPr>
      <w:bookmarkStart w:id="29" w:name="_Toc471250847"/>
      <w:r>
        <w:t>Via grabbers</w:t>
      </w:r>
      <w:bookmarkEnd w:id="29"/>
    </w:p>
    <w:p w14:paraId="7B7D8EA9" w14:textId="15AB52E4" w:rsidR="00671522" w:rsidRDefault="00671522" w:rsidP="00F014BF">
      <w:r>
        <w:t>First method</w:t>
      </w:r>
      <w:r w:rsidR="001A56CD">
        <w:t xml:space="preserve"> use VGA or DVI grabbers. These machines </w:t>
      </w:r>
      <w:r w:rsidR="00B6702D">
        <w:t>acquire</w:t>
      </w:r>
      <w:r>
        <w:t xml:space="preserve"> video signal via their VGA or DVI connectors</w:t>
      </w:r>
      <w:r w:rsidR="00B6702D">
        <w:t>,</w:t>
      </w:r>
      <w:r>
        <w:t xml:space="preserve"> convert </w:t>
      </w:r>
      <w:r w:rsidRPr="00671522">
        <w:t xml:space="preserve">them and </w:t>
      </w:r>
      <w:r w:rsidR="00B6702D">
        <w:t>send</w:t>
      </w:r>
      <w:r w:rsidRPr="00671522">
        <w:t xml:space="preserve"> them to computer.</w:t>
      </w:r>
      <w:r>
        <w:t xml:space="preserve"> </w:t>
      </w:r>
      <w:r w:rsidR="00B356D0">
        <w:t xml:space="preserve">Video grabbing approach is for example tested at intra operative ultrasound, neuro/navigation and microscope. </w:t>
      </w:r>
      <w:r w:rsidR="00B6702D">
        <w:t>This approach has</w:t>
      </w:r>
      <w:r>
        <w:t xml:space="preserve"> one big advantage. The video grabbed from patient monitor is almost exactly the same as video signal show on patient monitor. That means there is almost no distortion, problem with low resolution</w:t>
      </w:r>
      <w:r w:rsidR="00B6702D">
        <w:t xml:space="preserve">, problem with blurred contours, </w:t>
      </w:r>
      <w:r>
        <w:t xml:space="preserve">etc. </w:t>
      </w:r>
      <w:r w:rsidR="009B6745">
        <w:t xml:space="preserve"> Because of that the </w:t>
      </w:r>
      <w:r w:rsidR="00B6702D">
        <w:t>data</w:t>
      </w:r>
      <w:r w:rsidR="009B6745">
        <w:t xml:space="preserve"> extracted from video signal have accuracy bigger than 95%</w:t>
      </w:r>
      <w:r w:rsidR="00B6702D">
        <w:t>.</w:t>
      </w:r>
      <w:r w:rsidR="009B6745">
        <w:t xml:space="preserve"> [</w:t>
      </w:r>
      <w:r w:rsidR="009C55A1">
        <w:t>9</w:t>
      </w:r>
      <w:r w:rsidR="00B6702D">
        <w:t>]</w:t>
      </w:r>
    </w:p>
    <w:p w14:paraId="1AD6E2EE" w14:textId="236949D4" w:rsidR="00B6702D" w:rsidRPr="00BD2180" w:rsidRDefault="00671522" w:rsidP="003556A1">
      <w:pPr>
        <w:autoSpaceDE w:val="0"/>
        <w:autoSpaceDN w:val="0"/>
        <w:adjustRightInd w:val="0"/>
        <w:spacing w:after="0" w:line="240" w:lineRule="auto"/>
        <w:rPr>
          <w:rFonts w:cs="Arial"/>
        </w:rPr>
      </w:pPr>
      <w:r w:rsidRPr="00B356D0">
        <w:tab/>
        <w:t xml:space="preserve">There are also some cons. The first of them is price. </w:t>
      </w:r>
      <w:r w:rsidR="00B6702D">
        <w:t>This type of solution</w:t>
      </w:r>
      <w:r w:rsidRPr="00B356D0">
        <w:t xml:space="preserve"> is still relatively pricey, because the grabber cost about 750$ it</w:t>
      </w:r>
      <w:r w:rsidR="00B6702D">
        <w:t>s price</w:t>
      </w:r>
      <w:r w:rsidRPr="00B356D0">
        <w:t xml:space="preserve"> depend on the type of the grabber</w:t>
      </w:r>
      <w:r w:rsidR="00B6702D">
        <w:t xml:space="preserve"> [</w:t>
      </w:r>
      <w:r w:rsidR="009C55A1">
        <w:t>10</w:t>
      </w:r>
      <w:r w:rsidR="00B6702D">
        <w:t>]</w:t>
      </w:r>
      <w:r w:rsidRPr="00B356D0">
        <w:t xml:space="preserve">. Another problem of this approach is </w:t>
      </w:r>
      <w:r w:rsidR="00B356D0" w:rsidRPr="00B356D0">
        <w:t xml:space="preserve">already mentioned in </w:t>
      </w:r>
      <w:r w:rsidR="00B6702D">
        <w:t>chapter</w:t>
      </w:r>
      <w:r w:rsidR="00565C03">
        <w:t xml:space="preserve"> </w:t>
      </w:r>
      <w:r w:rsidR="00654715">
        <w:fldChar w:fldCharType="begin"/>
      </w:r>
      <w:r w:rsidR="00654715">
        <w:instrText xml:space="preserve"> REF _Ref471204295 \r \h </w:instrText>
      </w:r>
      <w:r w:rsidR="00654715">
        <w:fldChar w:fldCharType="separate"/>
      </w:r>
      <w:r w:rsidR="008C7BFB">
        <w:t>4.2</w:t>
      </w:r>
      <w:r w:rsidR="00654715">
        <w:fldChar w:fldCharType="end"/>
      </w:r>
      <w:r w:rsidR="00654715">
        <w:t xml:space="preserve"> </w:t>
      </w:r>
      <w:r w:rsidR="00B6702D">
        <w:t xml:space="preserve">and its case of law </w:t>
      </w:r>
      <w:r w:rsidR="00B356D0" w:rsidRPr="00B356D0">
        <w:rPr>
          <w:rFonts w:cs="Arial"/>
          <w:color w:val="070707"/>
          <w:shd w:val="clear" w:color="auto" w:fill="FFFFFF"/>
        </w:rPr>
        <w:t>268/2014</w:t>
      </w:r>
      <w:r w:rsidR="00CC4147">
        <w:rPr>
          <w:rFonts w:cs="Arial"/>
          <w:color w:val="070707"/>
          <w:shd w:val="clear" w:color="auto" w:fill="FFFFFF"/>
        </w:rPr>
        <w:t xml:space="preserve"> [1]</w:t>
      </w:r>
      <w:r w:rsidR="00B356D0" w:rsidRPr="00B356D0">
        <w:t>. But as you can read in [</w:t>
      </w:r>
      <w:r w:rsidR="009C55A1">
        <w:t>9</w:t>
      </w:r>
      <w:r w:rsidR="00B356D0" w:rsidRPr="00B356D0">
        <w:t xml:space="preserve">] </w:t>
      </w:r>
      <w:r w:rsidR="00B356D0" w:rsidRPr="00B356D0">
        <w:rPr>
          <w:rFonts w:cs="Arial"/>
          <w:i/>
        </w:rPr>
        <w:t>the video signal interfaces of the medical devices are certified to provide video signals. Therefore, using the video signal does not violate certification</w:t>
      </w:r>
      <w:r w:rsidR="00BD2180">
        <w:rPr>
          <w:rFonts w:cs="Arial"/>
          <w:i/>
        </w:rPr>
        <w:t xml:space="preserve">. </w:t>
      </w:r>
      <w:r w:rsidR="00BD2180">
        <w:rPr>
          <w:rFonts w:cs="Arial"/>
        </w:rPr>
        <w:t>That statement is defined for Germany.</w:t>
      </w:r>
    </w:p>
    <w:p w14:paraId="40CC8FEA" w14:textId="77777777" w:rsidR="00B356D0" w:rsidRPr="00671522" w:rsidRDefault="00B356D0" w:rsidP="00B356D0">
      <w:pPr>
        <w:pStyle w:val="Heading3"/>
      </w:pPr>
      <w:bookmarkStart w:id="30" w:name="_Toc471250848"/>
      <w:r>
        <w:t>Via camera direct to patient monitor</w:t>
      </w:r>
      <w:bookmarkEnd w:id="30"/>
    </w:p>
    <w:p w14:paraId="02B9DA7B" w14:textId="77777777" w:rsidR="001A56CD" w:rsidRDefault="00B356D0" w:rsidP="001A56CD">
      <w:r>
        <w:t xml:space="preserve">The </w:t>
      </w:r>
      <w:r w:rsidR="009B6745">
        <w:t>video signal of the patient monitor could be also recorded absolutely noninvasive by camera. This camera is directed to patient monitor screen to read all, or only part, of the information from the screen. This is an approach which I haven’t found in any article of journal, but it’s still possible that someone is already wor</w:t>
      </w:r>
      <w:r w:rsidR="006D6537">
        <w:t>king or worked on this approach and that’s the reason why we choose that way.</w:t>
      </w:r>
    </w:p>
    <w:p w14:paraId="2EFF4553" w14:textId="18FBFF05" w:rsidR="009B6745" w:rsidRPr="006D6537" w:rsidRDefault="009B6745" w:rsidP="001A56CD">
      <w:pPr>
        <w:rPr>
          <w:rFonts w:cs="Arial"/>
          <w:color w:val="333333"/>
          <w:shd w:val="clear" w:color="auto" w:fill="FFFFFF"/>
        </w:rPr>
      </w:pPr>
      <w:r>
        <w:tab/>
        <w:t xml:space="preserve">Big advantage is very low cash requirements. All equipment what is necessary for this approach is computer and camera. Nowadays notebooks and webcams </w:t>
      </w:r>
      <w:r w:rsidR="000D0F7B">
        <w:t xml:space="preserve">are normal part of almost all workplaces and </w:t>
      </w:r>
      <w:r w:rsidR="000D0F7B" w:rsidRPr="000D0F7B">
        <w:t>everyday life for all of us</w:t>
      </w:r>
      <w:r w:rsidR="000D0F7B">
        <w:t xml:space="preserve">. It’s a very available solution. Second advantage of this </w:t>
      </w:r>
      <w:r w:rsidR="000D0F7B" w:rsidRPr="00205759">
        <w:t xml:space="preserve">approach is issue with law. As I mentioned above this approach is completely noninvasive to patient </w:t>
      </w:r>
      <w:r w:rsidR="00906806" w:rsidRPr="00205759">
        <w:t>monitor</w:t>
      </w:r>
      <w:r w:rsidR="00906806">
        <w:t xml:space="preserve"> that</w:t>
      </w:r>
      <w:r w:rsidR="000D0F7B" w:rsidRPr="00205759">
        <w:t xml:space="preserve"> means </w:t>
      </w:r>
      <w:r w:rsidR="0081385D" w:rsidRPr="00205759">
        <w:t xml:space="preserve">you can extract information from patient monitor without </w:t>
      </w:r>
      <w:r w:rsidR="00906806">
        <w:t>any restriction by l</w:t>
      </w:r>
      <w:r w:rsidR="00CC4147" w:rsidRPr="00CC4147">
        <w:t xml:space="preserve"> </w:t>
      </w:r>
      <w:r w:rsidR="00CC4147">
        <w:t xml:space="preserve">law </w:t>
      </w:r>
      <w:r w:rsidR="00CC4147" w:rsidRPr="00B356D0">
        <w:rPr>
          <w:rFonts w:cs="Arial"/>
          <w:color w:val="070707"/>
          <w:shd w:val="clear" w:color="auto" w:fill="FFFFFF"/>
        </w:rPr>
        <w:t>268/2014</w:t>
      </w:r>
      <w:r w:rsidR="00CC4147">
        <w:rPr>
          <w:rFonts w:cs="Arial"/>
          <w:color w:val="070707"/>
          <w:shd w:val="clear" w:color="auto" w:fill="FFFFFF"/>
        </w:rPr>
        <w:t xml:space="preserve"> [1]</w:t>
      </w:r>
      <w:r w:rsidR="0081385D" w:rsidRPr="00205759">
        <w:rPr>
          <w:rFonts w:cs="Arial"/>
          <w:shd w:val="clear" w:color="auto" w:fill="FFFFFF"/>
        </w:rPr>
        <w:t xml:space="preserve">. But it’s necessary </w:t>
      </w:r>
      <w:r w:rsidR="00654715">
        <w:rPr>
          <w:rFonts w:cs="Arial"/>
          <w:shd w:val="clear" w:color="auto" w:fill="FFFFFF"/>
        </w:rPr>
        <w:t>not to</w:t>
      </w:r>
      <w:r w:rsidR="0081385D" w:rsidRPr="00205759">
        <w:rPr>
          <w:rFonts w:cs="Arial"/>
          <w:shd w:val="clear" w:color="auto" w:fill="FFFFFF"/>
        </w:rPr>
        <w:t xml:space="preserve"> forget on medical confidentiality and civil rights.</w:t>
      </w:r>
    </w:p>
    <w:p w14:paraId="1213542E" w14:textId="77777777" w:rsidR="0025588F" w:rsidRPr="00654715" w:rsidRDefault="0081385D">
      <w:pPr>
        <w:rPr>
          <w:rFonts w:cs="Arial"/>
          <w:color w:val="333333"/>
          <w:shd w:val="clear" w:color="auto" w:fill="FFFFFF"/>
        </w:rPr>
      </w:pPr>
      <w:r w:rsidRPr="006D6537">
        <w:rPr>
          <w:rFonts w:cs="Arial"/>
          <w:color w:val="333333"/>
          <w:shd w:val="clear" w:color="auto" w:fill="FFFFFF"/>
        </w:rPr>
        <w:tab/>
      </w:r>
      <w:r w:rsidR="00DA6A21">
        <w:rPr>
          <w:rFonts w:cs="Arial"/>
          <w:color w:val="333333"/>
          <w:shd w:val="clear" w:color="auto" w:fill="FFFFFF"/>
        </w:rPr>
        <w:t>Disadvantage</w:t>
      </w:r>
      <w:r w:rsidRPr="006D6537">
        <w:rPr>
          <w:rFonts w:cs="Arial"/>
          <w:color w:val="333333"/>
          <w:shd w:val="clear" w:color="auto" w:fill="FFFFFF"/>
        </w:rPr>
        <w:t xml:space="preserve"> of this solution is accuracy of obtained information. All frames captured by camera are load with the optical problems. </w:t>
      </w:r>
      <w:commentRangeStart w:id="31"/>
      <w:r w:rsidRPr="006D6537">
        <w:rPr>
          <w:rFonts w:cs="Arial"/>
          <w:color w:val="333333"/>
          <w:shd w:val="clear" w:color="auto" w:fill="FFFFFF"/>
        </w:rPr>
        <w:t xml:space="preserve">These problems are for example: </w:t>
      </w:r>
      <w:r w:rsidR="00654715" w:rsidRPr="006D6537">
        <w:t>small resolution</w:t>
      </w:r>
      <w:r w:rsidR="00654715">
        <w:t xml:space="preserve">, </w:t>
      </w:r>
      <w:r w:rsidR="00654715" w:rsidRPr="006D6537">
        <w:t>reflection</w:t>
      </w:r>
      <w:r w:rsidR="00654715">
        <w:t xml:space="preserve">, </w:t>
      </w:r>
      <w:r w:rsidR="00654715" w:rsidRPr="006D6537">
        <w:t>distortion</w:t>
      </w:r>
      <w:r w:rsidR="00654715">
        <w:t xml:space="preserve">, </w:t>
      </w:r>
      <w:r w:rsidR="00654715" w:rsidRPr="006D6537">
        <w:t>dependent noise</w:t>
      </w:r>
      <w:r w:rsidR="00654715">
        <w:t xml:space="preserve">, </w:t>
      </w:r>
      <w:r w:rsidR="00654715" w:rsidRPr="006D6537">
        <w:t>impurity or quality of CCD sensor</w:t>
      </w:r>
      <w:r w:rsidR="00654715">
        <w:t xml:space="preserve">, </w:t>
      </w:r>
      <w:r w:rsidR="00654715" w:rsidRPr="006D6537">
        <w:t xml:space="preserve">independent </w:t>
      </w:r>
      <w:r w:rsidR="00654715" w:rsidRPr="006D6537">
        <w:rPr>
          <w:rFonts w:cs="Arial"/>
          <w:color w:val="333333"/>
          <w:shd w:val="clear" w:color="auto" w:fill="FFFFFF"/>
        </w:rPr>
        <w:t xml:space="preserve">noise </w:t>
      </w:r>
      <w:r w:rsidR="00654715" w:rsidRPr="006D6537">
        <w:t>caused by screeches on lens</w:t>
      </w:r>
      <w:r w:rsidR="00654715">
        <w:t>, etc.</w:t>
      </w:r>
      <w:commentRangeEnd w:id="31"/>
      <w:r w:rsidR="0020404E">
        <w:rPr>
          <w:rStyle w:val="CommentReference"/>
        </w:rPr>
        <w:commentReference w:id="31"/>
      </w:r>
      <w:r w:rsidR="0025588F">
        <w:br w:type="page"/>
      </w:r>
    </w:p>
    <w:p w14:paraId="0A9116B8" w14:textId="77777777" w:rsidR="006B2BF6" w:rsidRDefault="007C27AF" w:rsidP="004C102E">
      <w:pPr>
        <w:pStyle w:val="Heading1"/>
      </w:pPr>
      <w:bookmarkStart w:id="32" w:name="_Toc471250849"/>
      <w:r>
        <w:lastRenderedPageBreak/>
        <w:t xml:space="preserve">Possible </w:t>
      </w:r>
      <w:r w:rsidR="003556A1">
        <w:t>approaches</w:t>
      </w:r>
      <w:bookmarkEnd w:id="32"/>
    </w:p>
    <w:p w14:paraId="7B21588C" w14:textId="77777777" w:rsidR="00796D4B" w:rsidRDefault="00796D4B" w:rsidP="00796D4B">
      <w:r>
        <w:t xml:space="preserve">In this chapter I introduce two designed approaches how to </w:t>
      </w:r>
      <w:r w:rsidR="003556A1">
        <w:t>acquire</w:t>
      </w:r>
      <w:r>
        <w:t xml:space="preserve"> </w:t>
      </w:r>
      <w:r w:rsidR="003556A1">
        <w:t>data</w:t>
      </w:r>
      <w:r>
        <w:t xml:space="preserve"> from patient monitor. Both of these approaches are designed by me and </w:t>
      </w:r>
      <w:r w:rsidR="003556A1">
        <w:t>have</w:t>
      </w:r>
      <w:r>
        <w:t xml:space="preserve"> </w:t>
      </w:r>
      <w:r w:rsidR="00DA6A21">
        <w:t>advantages</w:t>
      </w:r>
      <w:r>
        <w:t xml:space="preserve"> and </w:t>
      </w:r>
      <w:r w:rsidR="00296617">
        <w:t>disadvantages</w:t>
      </w:r>
      <w:r>
        <w:t xml:space="preserve">. At first I </w:t>
      </w:r>
      <w:r w:rsidR="003556A1">
        <w:t xml:space="preserve">will </w:t>
      </w:r>
      <w:r>
        <w:t xml:space="preserve">introduce the whole pipeline of approaches and </w:t>
      </w:r>
      <w:r w:rsidR="00296617">
        <w:t>afterwards</w:t>
      </w:r>
      <w:r>
        <w:t xml:space="preserve"> describe every single step. </w:t>
      </w:r>
      <w:r w:rsidR="00296617">
        <w:t>Each</w:t>
      </w:r>
      <w:r>
        <w:t xml:space="preserve"> of </w:t>
      </w:r>
      <w:r w:rsidR="003556A1">
        <w:t>these</w:t>
      </w:r>
      <w:r>
        <w:t xml:space="preserve"> step</w:t>
      </w:r>
      <w:r w:rsidR="003556A1">
        <w:t>s</w:t>
      </w:r>
      <w:r>
        <w:t xml:space="preserve"> could use different type</w:t>
      </w:r>
      <w:r w:rsidR="003556A1">
        <w:t>s</w:t>
      </w:r>
      <w:r>
        <w:t xml:space="preserve"> of algorithms</w:t>
      </w:r>
      <w:r w:rsidR="003556A1">
        <w:t>. These algorithms will be</w:t>
      </w:r>
      <w:r>
        <w:t xml:space="preserve"> also mention</w:t>
      </w:r>
      <w:r w:rsidR="003556A1">
        <w:t>ed in this chapter</w:t>
      </w:r>
      <w:r>
        <w:t xml:space="preserve"> with dependence to </w:t>
      </w:r>
      <w:r w:rsidR="003556A1">
        <w:t>data acquisition process from patient monitor.</w:t>
      </w:r>
      <w:r w:rsidR="007C27AF">
        <w:t xml:space="preserve"> </w:t>
      </w:r>
    </w:p>
    <w:p w14:paraId="494EEC8B" w14:textId="77777777" w:rsidR="0020404E" w:rsidRDefault="0020404E" w:rsidP="00796D4B">
      <w:r>
        <w:tab/>
      </w:r>
      <w:commentRangeStart w:id="33"/>
      <w:r>
        <w:t xml:space="preserve">First mentioned approach will use patient monitor screen as a main structure. Screen must be found in every captured frame. Once we have </w:t>
      </w:r>
      <w:r w:rsidR="00C8455E">
        <w:t>the</w:t>
      </w:r>
      <w:r>
        <w:t xml:space="preserve"> screen we can correct projective distortion by founded corners of the patient monitor screen and extract data from concrete position on the screen</w:t>
      </w:r>
      <w:r w:rsidR="00C8455E">
        <w:t>. This position</w:t>
      </w:r>
      <w:r>
        <w:t xml:space="preserve"> will be the same every time after the correction. Second approach is based on digits. </w:t>
      </w:r>
      <w:r w:rsidR="00C8455E">
        <w:t>Approach find digits in scene during the calibration process and try to focus on them for the whole process of data acquisition. That means it’s not necessary to find them in the whole scene in every frame.</w:t>
      </w:r>
      <w:commentRangeEnd w:id="33"/>
      <w:r w:rsidR="00C8455E">
        <w:rPr>
          <w:rStyle w:val="CommentReference"/>
        </w:rPr>
        <w:commentReference w:id="33"/>
      </w:r>
    </w:p>
    <w:p w14:paraId="73D569BC" w14:textId="77777777" w:rsidR="00796D4B" w:rsidRDefault="00796D4B" w:rsidP="004C102E">
      <w:pPr>
        <w:pStyle w:val="Heading2"/>
      </w:pPr>
      <w:bookmarkStart w:id="34" w:name="_Ref470894468"/>
      <w:bookmarkStart w:id="35" w:name="_Toc471250850"/>
      <w:r>
        <w:t>Monitor based approach</w:t>
      </w:r>
      <w:bookmarkEnd w:id="34"/>
      <w:bookmarkEnd w:id="35"/>
    </w:p>
    <w:p w14:paraId="5D4637F2" w14:textId="77777777" w:rsidR="00796D4B" w:rsidRDefault="00796D4B" w:rsidP="00796D4B">
      <w:r>
        <w:t>First approach is strictly dependent on patient monitor as whole. That means the whole patient monitor</w:t>
      </w:r>
      <w:r w:rsidR="008C0221">
        <w:t>, or at least whole patient monitor screen,</w:t>
      </w:r>
      <w:r>
        <w:t xml:space="preserve"> have to be in the captured scene by camera. Without this </w:t>
      </w:r>
      <w:r w:rsidR="003556A1">
        <w:t>requirement</w:t>
      </w:r>
      <w:r>
        <w:t xml:space="preserve"> is impossible to work further in pipeline </w:t>
      </w:r>
      <w:r w:rsidR="00000A81">
        <w:t>of</w:t>
      </w:r>
      <w:r>
        <w:t xml:space="preserve"> this approach.</w:t>
      </w:r>
      <w:r w:rsidR="00C31015">
        <w:t xml:space="preserve"> </w:t>
      </w:r>
    </w:p>
    <w:p w14:paraId="69DD396B" w14:textId="327402F0" w:rsidR="007E62D5" w:rsidRDefault="00B133CE" w:rsidP="00796D4B">
      <w:r>
        <w:tab/>
        <w:t xml:space="preserve">Whole process starts with </w:t>
      </w:r>
      <w:r w:rsidR="003556A1">
        <w:t>camera directing to the patient monitor. Before the acquisition process it’s necessary to do some calibration steps.</w:t>
      </w:r>
      <w:r>
        <w:t xml:space="preserve"> </w:t>
      </w:r>
      <w:r w:rsidR="008C0221">
        <w:t xml:space="preserve">First step is recognition of patient monitor screen in the captured scene. Screen can be found in the whole scene or user can define smaller crop of the scene for better results. Patient monitor screen can be found by different approaches and once when we find that screen we find the corners of the screen for upcoming projective correction and do it. </w:t>
      </w:r>
      <w:r>
        <w:t xml:space="preserve">When we have a corrected scene by homogenous matrix we can define </w:t>
      </w:r>
      <w:r w:rsidR="003556A1">
        <w:t>regions</w:t>
      </w:r>
      <w:r>
        <w:t xml:space="preserve"> of interest on the monitor, for </w:t>
      </w:r>
      <w:r w:rsidR="007E62D5">
        <w:t xml:space="preserve">concrete data on the monitor. These regions contain data about vital functions, list of them is mentioned in chapter </w:t>
      </w:r>
      <w:r w:rsidR="007E62D5">
        <w:fldChar w:fldCharType="begin"/>
      </w:r>
      <w:r w:rsidR="007E62D5">
        <w:instrText xml:space="preserve"> REF _Ref470872100 \r \h </w:instrText>
      </w:r>
      <w:r w:rsidR="007E62D5">
        <w:fldChar w:fldCharType="separate"/>
      </w:r>
      <w:r w:rsidR="008C7BFB">
        <w:t>2</w:t>
      </w:r>
      <w:r w:rsidR="007E62D5">
        <w:fldChar w:fldCharType="end"/>
      </w:r>
      <w:r w:rsidR="007E62D5">
        <w:t>.</w:t>
      </w:r>
      <w:r w:rsidR="003E422F">
        <w:t xml:space="preserve"> Pipeline of calibration process is shown in </w:t>
      </w:r>
      <w:r w:rsidR="003E422F">
        <w:fldChar w:fldCharType="begin"/>
      </w:r>
      <w:r w:rsidR="003E422F">
        <w:instrText xml:space="preserve"> REF _Ref471239322 \h </w:instrText>
      </w:r>
      <w:r w:rsidR="003E422F">
        <w:fldChar w:fldCharType="separate"/>
      </w:r>
      <w:r w:rsidR="008C7BFB">
        <w:t xml:space="preserve">Schema </w:t>
      </w:r>
      <w:r w:rsidR="008C7BFB">
        <w:rPr>
          <w:noProof/>
        </w:rPr>
        <w:t>1</w:t>
      </w:r>
      <w:r w:rsidR="003E422F">
        <w:fldChar w:fldCharType="end"/>
      </w:r>
      <w:r w:rsidR="003E422F">
        <w:t>.</w:t>
      </w:r>
    </w:p>
    <w:p w14:paraId="40AC7862" w14:textId="77777777" w:rsidR="003E422F" w:rsidRDefault="003E422F" w:rsidP="003E422F">
      <w:pPr>
        <w:keepNext/>
      </w:pPr>
      <w:r>
        <w:rPr>
          <w:noProof/>
          <w:lang w:val="cs-CZ" w:eastAsia="cs-CZ"/>
        </w:rPr>
        <w:drawing>
          <wp:inline distT="0" distB="0" distL="0" distR="0" wp14:anchorId="158D9EA2" wp14:editId="7B5FBEE6">
            <wp:extent cx="5943600" cy="1250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50950"/>
                    </a:xfrm>
                    <a:prstGeom prst="rect">
                      <a:avLst/>
                    </a:prstGeom>
                  </pic:spPr>
                </pic:pic>
              </a:graphicData>
            </a:graphic>
          </wp:inline>
        </w:drawing>
      </w:r>
    </w:p>
    <w:p w14:paraId="476DD538" w14:textId="2EA87474" w:rsidR="003E422F" w:rsidRDefault="003E422F" w:rsidP="003E422F">
      <w:pPr>
        <w:pStyle w:val="Caption"/>
      </w:pPr>
      <w:bookmarkStart w:id="36" w:name="_Ref471239322"/>
      <w:r>
        <w:t xml:space="preserve">Schema </w:t>
      </w:r>
      <w:fldSimple w:instr=" SEQ Schema \* ARABIC ">
        <w:r w:rsidR="008C7BFB">
          <w:rPr>
            <w:noProof/>
          </w:rPr>
          <w:t>1</w:t>
        </w:r>
      </w:fldSimple>
      <w:bookmarkEnd w:id="36"/>
      <w:r>
        <w:t xml:space="preserve"> Calibration process for monitor based approach</w:t>
      </w:r>
    </w:p>
    <w:p w14:paraId="66F0BD66" w14:textId="3D389FD8" w:rsidR="00B133CE" w:rsidRDefault="00B133CE" w:rsidP="00796D4B">
      <w:r>
        <w:tab/>
        <w:t xml:space="preserve">When we added all regions of interest we can start </w:t>
      </w:r>
      <w:r w:rsidR="007E62D5">
        <w:t>data</w:t>
      </w:r>
      <w:r>
        <w:t xml:space="preserve"> </w:t>
      </w:r>
      <w:r w:rsidR="007E62D5">
        <w:t xml:space="preserve">acquiring process from patient monitor. </w:t>
      </w:r>
      <w:r>
        <w:t xml:space="preserve">This process is almost the same as </w:t>
      </w:r>
      <w:r w:rsidR="007E62D5">
        <w:t>calibration process</w:t>
      </w:r>
      <w:r>
        <w:t xml:space="preserve">, only on the end of its pipeline we add preprocessing and the actual classification. After the classification the last step is </w:t>
      </w:r>
      <w:r w:rsidR="007E62D5">
        <w:t>storage</w:t>
      </w:r>
      <w:r>
        <w:t xml:space="preserve"> </w:t>
      </w:r>
      <w:r w:rsidR="007E62D5">
        <w:t>of</w:t>
      </w:r>
      <w:r>
        <w:t xml:space="preserve"> classified data and repeat </w:t>
      </w:r>
      <w:r w:rsidR="007E62D5">
        <w:t>acquisition process</w:t>
      </w:r>
      <w:r>
        <w:t xml:space="preserve"> for next frame </w:t>
      </w:r>
      <w:r w:rsidR="007E62D5">
        <w:t>captured by</w:t>
      </w:r>
      <w:r>
        <w:t xml:space="preserve"> camera. The whole pipeline of </w:t>
      </w:r>
      <w:r w:rsidR="003E422F">
        <w:t xml:space="preserve">data acquisition process is shown in </w:t>
      </w:r>
      <w:r w:rsidR="003E422F">
        <w:fldChar w:fldCharType="begin"/>
      </w:r>
      <w:r w:rsidR="003E422F">
        <w:instrText xml:space="preserve"> REF _Ref471239327 \h </w:instrText>
      </w:r>
      <w:r w:rsidR="003E422F">
        <w:fldChar w:fldCharType="separate"/>
      </w:r>
      <w:r w:rsidR="008C7BFB">
        <w:t xml:space="preserve">Schema </w:t>
      </w:r>
      <w:r w:rsidR="008C7BFB">
        <w:rPr>
          <w:noProof/>
        </w:rPr>
        <w:t>2</w:t>
      </w:r>
      <w:r w:rsidR="003E422F">
        <w:fldChar w:fldCharType="end"/>
      </w:r>
      <w:r w:rsidR="003E422F">
        <w:t>.</w:t>
      </w:r>
    </w:p>
    <w:p w14:paraId="759EACBD" w14:textId="77777777" w:rsidR="003E422F" w:rsidRDefault="003E422F" w:rsidP="003E422F">
      <w:pPr>
        <w:keepNext/>
      </w:pPr>
      <w:r>
        <w:rPr>
          <w:noProof/>
          <w:lang w:val="cs-CZ" w:eastAsia="cs-CZ"/>
        </w:rPr>
        <w:lastRenderedPageBreak/>
        <w:drawing>
          <wp:inline distT="0" distB="0" distL="0" distR="0" wp14:anchorId="440F36D3" wp14:editId="1C64CA34">
            <wp:extent cx="5943600" cy="14522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52245"/>
                    </a:xfrm>
                    <a:prstGeom prst="rect">
                      <a:avLst/>
                    </a:prstGeom>
                  </pic:spPr>
                </pic:pic>
              </a:graphicData>
            </a:graphic>
          </wp:inline>
        </w:drawing>
      </w:r>
    </w:p>
    <w:p w14:paraId="61ADDEF1" w14:textId="24720F7F" w:rsidR="003E422F" w:rsidRDefault="003E422F" w:rsidP="003E422F">
      <w:pPr>
        <w:pStyle w:val="Caption"/>
      </w:pPr>
      <w:bookmarkStart w:id="37" w:name="_Ref471239327"/>
      <w:r>
        <w:t xml:space="preserve">Schema </w:t>
      </w:r>
      <w:fldSimple w:instr=" SEQ Schema \* ARABIC ">
        <w:r w:rsidR="008C7BFB">
          <w:rPr>
            <w:noProof/>
          </w:rPr>
          <w:t>2</w:t>
        </w:r>
      </w:fldSimple>
      <w:bookmarkEnd w:id="37"/>
      <w:r>
        <w:t xml:space="preserve"> Data acquisition process for monitor based approach</w:t>
      </w:r>
    </w:p>
    <w:p w14:paraId="33E117C7" w14:textId="664EAA47" w:rsidR="00C31015" w:rsidRDefault="00C31015" w:rsidP="00796D4B">
      <w:r>
        <w:tab/>
        <w:t xml:space="preserve">Big advantage of this approach is fact that once </w:t>
      </w:r>
      <w:r w:rsidR="007E62D5">
        <w:t xml:space="preserve">when </w:t>
      </w:r>
      <w:r>
        <w:t xml:space="preserve">we found a corners of the monitor </w:t>
      </w:r>
      <w:r w:rsidR="006E309D">
        <w:t>it’s</w:t>
      </w:r>
      <w:r>
        <w:t xml:space="preserve"> relatively easy to locate </w:t>
      </w:r>
      <w:r w:rsidR="007E62D5">
        <w:t>concrete regions</w:t>
      </w:r>
      <w:r>
        <w:t xml:space="preserve"> of interest. For example when someone step before the </w:t>
      </w:r>
      <w:r w:rsidR="007E62D5">
        <w:t xml:space="preserve">patient </w:t>
      </w:r>
      <w:r>
        <w:t xml:space="preserve">monitor and moves </w:t>
      </w:r>
      <w:r w:rsidR="007E62D5">
        <w:t>with it</w:t>
      </w:r>
      <w:r>
        <w:t xml:space="preserve"> for a small distance. The acquisition process is trying to find the monitor in </w:t>
      </w:r>
      <w:r w:rsidR="007E62D5">
        <w:t xml:space="preserve">a </w:t>
      </w:r>
      <w:r>
        <w:t xml:space="preserve">whole scene and once when person </w:t>
      </w:r>
      <w:r w:rsidR="007E62D5">
        <w:t>finally</w:t>
      </w:r>
      <w:r w:rsidR="005F3064">
        <w:t xml:space="preserve"> isn’t </w:t>
      </w:r>
      <w:r w:rsidR="007E62D5">
        <w:t>covering the</w:t>
      </w:r>
      <w:r w:rsidR="005F3064">
        <w:t xml:space="preserve"> patient monitor this process find it and continue with acquisition process</w:t>
      </w:r>
      <w:r w:rsidR="007E62D5">
        <w:t>, because</w:t>
      </w:r>
      <w:r w:rsidR="006E309D">
        <w:t xml:space="preserve"> </w:t>
      </w:r>
      <w:r w:rsidR="007E62D5">
        <w:t>region</w:t>
      </w:r>
      <w:r w:rsidR="006E309D">
        <w:t xml:space="preserve"> of interest are on the exact same position on patient monitor screen after projective correction.</w:t>
      </w:r>
    </w:p>
    <w:p w14:paraId="5D59F825" w14:textId="77777777" w:rsidR="005F3064" w:rsidRDefault="005F3064" w:rsidP="00796D4B">
      <w:r>
        <w:tab/>
        <w:t>First and biggest disadvantage of this process is impossibility to do acquiring process when there is no light in the room</w:t>
      </w:r>
      <w:r w:rsidR="007E62D5">
        <w:t xml:space="preserve"> where patient monitor is located</w:t>
      </w:r>
      <w:r>
        <w:t>. That disadvantage is mentioned in requirement</w:t>
      </w:r>
      <w:r w:rsidR="007E62D5">
        <w:t>s</w:t>
      </w:r>
      <w:r>
        <w:t xml:space="preserve"> below</w:t>
      </w:r>
      <w:r w:rsidR="007E62D5">
        <w:t xml:space="preserve"> </w:t>
      </w:r>
      <w:r w:rsidR="007E62D5">
        <w:fldChar w:fldCharType="begin"/>
      </w:r>
      <w:r w:rsidR="007E62D5">
        <w:instrText xml:space="preserve"> REF _Ref470872637 \r \h </w:instrText>
      </w:r>
      <w:r w:rsidR="007E62D5">
        <w:fldChar w:fldCharType="separate"/>
      </w:r>
      <w:r w:rsidR="008C7BFB">
        <w:t>5.1.1</w:t>
      </w:r>
      <w:r w:rsidR="007E62D5">
        <w:fldChar w:fldCharType="end"/>
      </w:r>
      <w:r>
        <w:t xml:space="preserve">. Another small disadvantage of this process is bigger </w:t>
      </w:r>
      <w:r w:rsidR="00BE778D">
        <w:t>CPU load</w:t>
      </w:r>
      <w:r>
        <w:t xml:space="preserve">, because we need to find patient monitor </w:t>
      </w:r>
      <w:r w:rsidR="0051782C">
        <w:t>in</w:t>
      </w:r>
      <w:r>
        <w:t xml:space="preserve"> every captured frame</w:t>
      </w:r>
      <w:r w:rsidR="00BE778D">
        <w:t xml:space="preserve"> before actual acquisition process</w:t>
      </w:r>
      <w:r>
        <w:t xml:space="preserve">. This problem </w:t>
      </w:r>
      <w:r w:rsidR="00BE778D">
        <w:t>could</w:t>
      </w:r>
      <w:r>
        <w:t xml:space="preserve"> be fixed by resizing of the captured scene to smaller scale find patient monitor and rescale it back</w:t>
      </w:r>
      <w:r w:rsidR="00BE778D">
        <w:t xml:space="preserve"> in high resolution</w:t>
      </w:r>
      <w:r>
        <w:t xml:space="preserve">. Also projective correction applied to whole monitor is relatively CPU difficult, because </w:t>
      </w:r>
      <w:r w:rsidR="0051782C">
        <w:t>it’s</w:t>
      </w:r>
      <w:r>
        <w:t xml:space="preserve"> applied to whole captured screen pixel by pixel.</w:t>
      </w:r>
    </w:p>
    <w:p w14:paraId="5F918EE3" w14:textId="77777777" w:rsidR="00000A81" w:rsidRDefault="00000A81" w:rsidP="004C102E">
      <w:pPr>
        <w:pStyle w:val="Heading3"/>
      </w:pPr>
      <w:bookmarkStart w:id="38" w:name="_Ref470872637"/>
      <w:bookmarkStart w:id="39" w:name="_Toc471250851"/>
      <w:r>
        <w:t>Requirements</w:t>
      </w:r>
      <w:bookmarkEnd w:id="38"/>
      <w:bookmarkEnd w:id="39"/>
    </w:p>
    <w:p w14:paraId="6E23866F" w14:textId="77777777" w:rsidR="00000A81" w:rsidRDefault="00000A81" w:rsidP="00796D4B">
      <w:r>
        <w:t xml:space="preserve">This approach is strictly dependent on </w:t>
      </w:r>
      <w:r w:rsidR="00983EF6">
        <w:t xml:space="preserve">the whole </w:t>
      </w:r>
      <w:r>
        <w:t>patient monitor as I already mentioned in</w:t>
      </w:r>
      <w:r w:rsidR="00C8455E">
        <w:t xml:space="preserve"> </w:t>
      </w:r>
      <w:r w:rsidR="00C8455E">
        <w:fldChar w:fldCharType="begin"/>
      </w:r>
      <w:r w:rsidR="00C8455E">
        <w:instrText xml:space="preserve"> REF _Ref470894468 \r \h </w:instrText>
      </w:r>
      <w:r w:rsidR="00C8455E">
        <w:fldChar w:fldCharType="separate"/>
      </w:r>
      <w:r w:rsidR="008C7BFB">
        <w:t>5.1</w:t>
      </w:r>
      <w:r w:rsidR="00C8455E">
        <w:fldChar w:fldCharType="end"/>
      </w:r>
      <w:r>
        <w:t xml:space="preserve">. The reason is because we need to find </w:t>
      </w:r>
      <w:r w:rsidR="00BE778D">
        <w:t>corners of the patient monitor</w:t>
      </w:r>
      <w:r>
        <w:t xml:space="preserve"> for projective correction. Once we don’t have one, or more corners, in the captured scene</w:t>
      </w:r>
      <w:r w:rsidR="00983EF6">
        <w:t xml:space="preserve"> this</w:t>
      </w:r>
      <w:r>
        <w:t xml:space="preserve"> approach cannot work further.</w:t>
      </w:r>
      <w:r w:rsidR="00E14B0E">
        <w:t xml:space="preserve"> So that means we need to have whole screen of the patient monitor in the captured scene for the whole time when data acquisition process is in progress.</w:t>
      </w:r>
    </w:p>
    <w:p w14:paraId="63E946B6" w14:textId="77777777" w:rsidR="00000A81" w:rsidRDefault="00000A81" w:rsidP="00796D4B">
      <w:r>
        <w:tab/>
        <w:t xml:space="preserve">Next requirement is about light condition in the room. It’s necessary to have some kind of light in the room where patient monitor is located. It’s because we need to find borders of the </w:t>
      </w:r>
      <w:r w:rsidR="00BE778D">
        <w:t xml:space="preserve">patient monitor </w:t>
      </w:r>
      <w:r>
        <w:t xml:space="preserve">screen. When all lights are off we can’t </w:t>
      </w:r>
      <w:r w:rsidRPr="00000A81">
        <w:t>distinguish</w:t>
      </w:r>
      <w:r>
        <w:t xml:space="preserve"> where screen starts and end. That means it’s impossible to find corners of this screen for projective correction. This requirement is a big problem</w:t>
      </w:r>
      <w:r w:rsidR="00BE778D">
        <w:t>,</w:t>
      </w:r>
      <w:r>
        <w:t xml:space="preserve"> because the extracting </w:t>
      </w:r>
      <w:r w:rsidR="00983EF6">
        <w:t>from patient monitor it’s better to done during the night. Because the subject is calm in bed and the fluctuation of hospital personal is low.</w:t>
      </w:r>
    </w:p>
    <w:p w14:paraId="074A8DA9" w14:textId="77777777" w:rsidR="00983EF6" w:rsidRDefault="00983EF6" w:rsidP="00796D4B">
      <w:r>
        <w:tab/>
        <w:t xml:space="preserve">The captured plane </w:t>
      </w:r>
      <w:r w:rsidR="00BE778D">
        <w:t>by</w:t>
      </w:r>
      <w:r>
        <w:t xml:space="preserve"> the camera should be as most as possible parallel </w:t>
      </w:r>
      <w:r w:rsidR="00BE778D">
        <w:t xml:space="preserve">to </w:t>
      </w:r>
      <w:r>
        <w:t>plane of the patient monitor screen. When this condition is met there is less distortion and classify and whole process will be easier.</w:t>
      </w:r>
    </w:p>
    <w:p w14:paraId="52294231" w14:textId="77777777" w:rsidR="00983EF6" w:rsidRDefault="00983EF6" w:rsidP="00796D4B">
      <w:r>
        <w:tab/>
        <w:t>Monitor must be turned on during the process of calibration. Without that condition it’s impossible to done this step. It’s because the software need to extract some information from mon</w:t>
      </w:r>
      <w:r w:rsidR="00BE778D">
        <w:t xml:space="preserve">itor, for example size of fonts, position of regions of interest, </w:t>
      </w:r>
      <w:r>
        <w:t>etc. before acquisition process.</w:t>
      </w:r>
    </w:p>
    <w:p w14:paraId="13DD3BAD" w14:textId="77777777" w:rsidR="00457B46" w:rsidRDefault="00457B46" w:rsidP="00796D4B">
      <w:r>
        <w:lastRenderedPageBreak/>
        <w:tab/>
        <w:t xml:space="preserve">Symbols on patient monitor should be highly contrasted against the background of it. As I mentioned in </w:t>
      </w:r>
      <w:r w:rsidR="00BE778D">
        <w:fldChar w:fldCharType="begin"/>
      </w:r>
      <w:r w:rsidR="00BE778D">
        <w:instrText xml:space="preserve"> REF _Ref470873028 \r \h </w:instrText>
      </w:r>
      <w:r w:rsidR="00BE778D">
        <w:fldChar w:fldCharType="separate"/>
      </w:r>
      <w:r w:rsidR="008C7BFB">
        <w:t>2.1</w:t>
      </w:r>
      <w:r w:rsidR="00BE778D">
        <w:fldChar w:fldCharType="end"/>
      </w:r>
      <w:r w:rsidR="00BE778D">
        <w:t xml:space="preserve"> </w:t>
      </w:r>
      <w:r>
        <w:t>this fact is usually secured by structure of the patient monitor.</w:t>
      </w:r>
    </w:p>
    <w:p w14:paraId="29472893" w14:textId="31AAA2EB" w:rsidR="00457B46" w:rsidRDefault="00457B46" w:rsidP="00796D4B">
      <w:r>
        <w:tab/>
        <w:t xml:space="preserve">Fonts shown on patient monitor are very similar to synthetic fonts. This condition </w:t>
      </w:r>
      <w:r w:rsidR="00413A98">
        <w:t xml:space="preserve">is </w:t>
      </w:r>
      <w:r>
        <w:t>necessary because classifying of candidates</w:t>
      </w:r>
      <w:r w:rsidR="00BE778D">
        <w:t xml:space="preserve"> for digits</w:t>
      </w:r>
      <w:r>
        <w:t xml:space="preserve"> is done by library functions of third parties</w:t>
      </w:r>
      <w:r w:rsidR="00BE778D">
        <w:t>. In this case it’s</w:t>
      </w:r>
      <w:r>
        <w:t xml:space="preserve"> </w:t>
      </w:r>
      <w:r w:rsidR="00BE778D">
        <w:t>Tesseract</w:t>
      </w:r>
      <w:r w:rsidR="00413A98">
        <w:t xml:space="preserve"> [</w:t>
      </w:r>
      <w:r w:rsidR="001F1C3C">
        <w:t>11</w:t>
      </w:r>
      <w:r w:rsidR="00413A98">
        <w:t>]</w:t>
      </w:r>
      <w:r w:rsidR="00BE778D">
        <w:t xml:space="preserve">. This library </w:t>
      </w:r>
      <w:r w:rsidR="000469F9">
        <w:t>work</w:t>
      </w:r>
      <w:r w:rsidR="00BE778D">
        <w:t>s</w:t>
      </w:r>
      <w:r w:rsidR="000469F9">
        <w:t xml:space="preserve"> in basic with synthetic fonts. As I mentioned in </w:t>
      </w:r>
      <w:r w:rsidR="00BE778D">
        <w:fldChar w:fldCharType="begin"/>
      </w:r>
      <w:r w:rsidR="00BE778D">
        <w:instrText xml:space="preserve"> REF _Ref470873028 \r \h </w:instrText>
      </w:r>
      <w:r w:rsidR="00BE778D">
        <w:fldChar w:fldCharType="separate"/>
      </w:r>
      <w:r w:rsidR="008C7BFB">
        <w:t>2.1</w:t>
      </w:r>
      <w:r w:rsidR="00BE778D">
        <w:fldChar w:fldCharType="end"/>
      </w:r>
      <w:r w:rsidR="00BE778D">
        <w:t xml:space="preserve"> patient monitors </w:t>
      </w:r>
      <w:r w:rsidR="000469F9">
        <w:t>usually use almost synthetic fonts.</w:t>
      </w:r>
    </w:p>
    <w:p w14:paraId="29EC693E" w14:textId="4206621C" w:rsidR="00D45AF4" w:rsidRDefault="00413A98" w:rsidP="00796D4B">
      <w:r>
        <w:tab/>
        <w:t>Camera used for capturing has</w:t>
      </w:r>
      <w:r w:rsidR="00D45AF4">
        <w:t xml:space="preserve"> the adequate resolution. That means the camera should capture </w:t>
      </w:r>
      <w:r>
        <w:t>digits</w:t>
      </w:r>
      <w:r w:rsidR="00D45AF4">
        <w:t xml:space="preserve"> whose height will be minimally 40 pixels in captured scene</w:t>
      </w:r>
      <w:r>
        <w:t xml:space="preserve"> and this camera should also be focused on them</w:t>
      </w:r>
      <w:r w:rsidR="00D45AF4">
        <w:t xml:space="preserve">. This condition is because smaller symbols have tendency to connect together and </w:t>
      </w:r>
      <w:r>
        <w:t>Tesseract also have this condition</w:t>
      </w:r>
      <w:r w:rsidR="00D45AF4">
        <w:t xml:space="preserve"> in recommendations [</w:t>
      </w:r>
      <w:r w:rsidR="001F1C3C">
        <w:t>12</w:t>
      </w:r>
      <w:r w:rsidR="00D45AF4">
        <w:t>].</w:t>
      </w:r>
    </w:p>
    <w:p w14:paraId="6D8E4131" w14:textId="77777777" w:rsidR="00C8455E" w:rsidRDefault="00B62704" w:rsidP="00B62704">
      <w:pPr>
        <w:pStyle w:val="Heading3"/>
      </w:pPr>
      <w:bookmarkStart w:id="40" w:name="_Toc471250852"/>
      <w:r>
        <w:t>Individual steps</w:t>
      </w:r>
      <w:bookmarkEnd w:id="40"/>
    </w:p>
    <w:p w14:paraId="0567F48F" w14:textId="77777777" w:rsidR="00C8455E" w:rsidRDefault="00C8455E" w:rsidP="00C8455E">
      <w:commentRangeStart w:id="41"/>
      <w:r>
        <w:t xml:space="preserve">In this chapter will be presented and discussed possible methods and algorithms </w:t>
      </w:r>
      <w:r w:rsidR="003E2766">
        <w:t xml:space="preserve">used </w:t>
      </w:r>
      <w:r>
        <w:t xml:space="preserve">in monitor based approach. This approach is separated in </w:t>
      </w:r>
      <w:r w:rsidR="003E2766">
        <w:t>four</w:t>
      </w:r>
      <w:r>
        <w:t xml:space="preserve"> main parts. </w:t>
      </w:r>
      <w:r w:rsidR="003E2766">
        <w:t>First part is focused</w:t>
      </w:r>
      <w:r>
        <w:t xml:space="preserve"> on finding of the patient monitor in the scene, or at least in the crop of the scene.</w:t>
      </w:r>
      <w:r w:rsidR="003E2766">
        <w:t xml:space="preserve"> That part is essential, because without founded patient monitor screen i.e. corners of the screen we can’t do second part. </w:t>
      </w:r>
      <w:r>
        <w:t xml:space="preserve"> </w:t>
      </w:r>
      <w:r w:rsidR="003E2766">
        <w:t>Second part is projective correction of the patient monitor scree. Next step is region of interest segmentation and in the end we look at actual classification.</w:t>
      </w:r>
      <w:commentRangeEnd w:id="41"/>
      <w:r w:rsidR="003E2766">
        <w:rPr>
          <w:rStyle w:val="CommentReference"/>
        </w:rPr>
        <w:commentReference w:id="41"/>
      </w:r>
    </w:p>
    <w:p w14:paraId="001DB9E4" w14:textId="77777777" w:rsidR="00413A98" w:rsidRDefault="00413A98" w:rsidP="00C8455E">
      <w:pPr>
        <w:pStyle w:val="Heading4"/>
      </w:pPr>
      <w:bookmarkStart w:id="42" w:name="_Ref470877834"/>
      <w:r>
        <w:t>Patient monitor screen detection</w:t>
      </w:r>
      <w:bookmarkEnd w:id="42"/>
    </w:p>
    <w:p w14:paraId="0F710C30" w14:textId="77777777" w:rsidR="00413A98" w:rsidRDefault="00413A98" w:rsidP="00413A98">
      <w:r>
        <w:t>Detection of the patient monitor screen in scene is essential part of this approach. All following steps strictly depend on this step. For detection of the patient monitor screen we can choose many different approaches. In following subchapters I describe few of them.</w:t>
      </w:r>
    </w:p>
    <w:p w14:paraId="7EED554B" w14:textId="77777777" w:rsidR="00413A98" w:rsidRPr="00413A98" w:rsidRDefault="00413A98" w:rsidP="00413A98">
      <w:r>
        <w:tab/>
        <w:t xml:space="preserve">All of these algorithms can be used on the whole captured scene or on the smaller </w:t>
      </w:r>
      <w:r w:rsidR="008C0221">
        <w:t>crop</w:t>
      </w:r>
      <w:r>
        <w:t xml:space="preserve"> where the patient monitor is located. When we use the whole scene the process take more time and there is </w:t>
      </w:r>
      <w:r w:rsidR="008C0221">
        <w:t xml:space="preserve">also </w:t>
      </w:r>
      <w:r>
        <w:t>bigger possibility of misinterpretation. Because of that it’s better to use crop of the captured scene. And I work with it in following chapters.</w:t>
      </w:r>
    </w:p>
    <w:p w14:paraId="71EE0DDE" w14:textId="77777777" w:rsidR="003B3420" w:rsidRDefault="003B3420" w:rsidP="00C8455E">
      <w:pPr>
        <w:pStyle w:val="Heading5"/>
      </w:pPr>
      <w:r>
        <w:t xml:space="preserve">Corner </w:t>
      </w:r>
      <w:r w:rsidRPr="004C102E">
        <w:t>detectors</w:t>
      </w:r>
    </w:p>
    <w:p w14:paraId="5496F828" w14:textId="1727349F" w:rsidR="000C7B44" w:rsidRDefault="003B3420" w:rsidP="003B3420">
      <w:r>
        <w:t>Corner can be intuitively describe</w:t>
      </w:r>
      <w:r w:rsidR="003E2766">
        <w:t>d</w:t>
      </w:r>
      <w:r>
        <w:t xml:space="preserve"> as a junction of contours. </w:t>
      </w:r>
      <w:r w:rsidR="003E2766">
        <w:t>Their</w:t>
      </w:r>
      <w:r w:rsidR="0070421C">
        <w:t xml:space="preserve"> advantage is that they are localizable</w:t>
      </w:r>
      <w:r w:rsidR="000C7B44">
        <w:t xml:space="preserve"> in scene</w:t>
      </w:r>
      <w:r w:rsidR="0070421C">
        <w:t>. Generally corners are stable features over changes of viewpoint</w:t>
      </w:r>
      <w:r w:rsidR="00F92FB9">
        <w:t xml:space="preserve"> and different lighting</w:t>
      </w:r>
      <w:r w:rsidR="0070421C">
        <w:t xml:space="preserve">. Another way how to describe corner is that corner is a point </w:t>
      </w:r>
      <w:r w:rsidR="000C7B44">
        <w:t>which have large variations in the neighborhood in all directions</w:t>
      </w:r>
      <w:r w:rsidR="0070421C">
        <w:t xml:space="preserve"> [</w:t>
      </w:r>
      <w:r w:rsidR="00E305ED">
        <w:t>13</w:t>
      </w:r>
      <w:r w:rsidR="0070421C">
        <w:t xml:space="preserve">]. </w:t>
      </w:r>
      <w:r w:rsidR="00F92FB9">
        <w:t>Sometimes</w:t>
      </w:r>
      <w:r w:rsidR="000C7B44">
        <w:t xml:space="preserve"> </w:t>
      </w:r>
      <w:r w:rsidR="00F92FB9">
        <w:t xml:space="preserve">corners are </w:t>
      </w:r>
      <w:r w:rsidR="008C0221">
        <w:t>called</w:t>
      </w:r>
      <w:r w:rsidR="00F92FB9">
        <w:t xml:space="preserve"> interest points.</w:t>
      </w:r>
    </w:p>
    <w:p w14:paraId="3EBAEFC5" w14:textId="616936DB" w:rsidR="00F92FB9" w:rsidRDefault="00F92FB9" w:rsidP="00B96ED5">
      <w:r>
        <w:tab/>
        <w:t xml:space="preserve">There are several methods how to detect </w:t>
      </w:r>
      <w:r w:rsidR="008C0221">
        <w:t>a</w:t>
      </w:r>
      <w:r>
        <w:t xml:space="preserve"> corner in</w:t>
      </w:r>
      <w:r w:rsidR="008C0221">
        <w:t xml:space="preserve"> the</w:t>
      </w:r>
      <w:r>
        <w:t xml:space="preserve"> scene. Simply we can split corner detectors in few groups. First of them are edge based methods which operate on principle of monitoring the changes in the</w:t>
      </w:r>
      <w:r w:rsidR="00B96ED5">
        <w:t xml:space="preserve"> curvature of edges e.g. W</w:t>
      </w:r>
      <w:r>
        <w:t>a</w:t>
      </w:r>
      <w:r w:rsidR="00B96ED5">
        <w:t>n</w:t>
      </w:r>
      <w:r>
        <w:t xml:space="preserve">g Brady method. </w:t>
      </w:r>
      <w:r w:rsidR="00B96ED5">
        <w:t xml:space="preserve">Another group is group of auto correlate methods. These methods calculate interest points based on moving with captured scene in different directions. The best know method of this group is Harris </w:t>
      </w:r>
      <w:proofErr w:type="gramStart"/>
      <w:r w:rsidR="00B96ED5">
        <w:t>Stephens</w:t>
      </w:r>
      <w:proofErr w:type="gramEnd"/>
      <w:r w:rsidR="00B96ED5">
        <w:t xml:space="preserve"> method, this method is also probably the best known corner detector at all and that’s why I describe its basics below. There are also some other types of corner detection and </w:t>
      </w:r>
      <w:r w:rsidR="00224999">
        <w:t xml:space="preserve">for more information please refer </w:t>
      </w:r>
      <w:r w:rsidR="00E305ED">
        <w:t>to [14</w:t>
      </w:r>
      <w:r>
        <w:t>]</w:t>
      </w:r>
      <w:r w:rsidR="008C0221">
        <w:t xml:space="preserve"> </w:t>
      </w:r>
      <w:r>
        <w:t>[</w:t>
      </w:r>
      <w:r w:rsidR="00E305ED">
        <w:t>15</w:t>
      </w:r>
      <w:r>
        <w:t>].</w:t>
      </w:r>
    </w:p>
    <w:p w14:paraId="248D3F38" w14:textId="77777777" w:rsidR="003B3420" w:rsidRDefault="000C7B44" w:rsidP="00C8455E">
      <w:pPr>
        <w:pStyle w:val="Heading6"/>
      </w:pPr>
      <w:r>
        <w:lastRenderedPageBreak/>
        <w:t xml:space="preserve">Harris </w:t>
      </w:r>
      <w:r w:rsidRPr="004C102E">
        <w:t>corner</w:t>
      </w:r>
      <w:r>
        <w:t xml:space="preserve"> detector</w:t>
      </w:r>
    </w:p>
    <w:p w14:paraId="59BF1B56" w14:textId="77777777" w:rsidR="000C7B44" w:rsidRDefault="00DE174A" w:rsidP="000C7B44">
      <w:r>
        <w:t xml:space="preserve">This detector works with </w:t>
      </w:r>
      <w:r w:rsidR="003E2766">
        <w:t>movement</w:t>
      </w:r>
      <w:r>
        <w:t xml:space="preserve"> </w:t>
      </w:r>
      <w:r w:rsidR="003E2766">
        <w:t>of</w:t>
      </w:r>
      <w:r>
        <w:t xml:space="preserve"> the captured scene in different directions and calculate gradient in every single point of this scene. </w:t>
      </w:r>
      <w:r w:rsidR="00DA6A21">
        <w:t>Disadvantage</w:t>
      </w:r>
      <w:r w:rsidR="003F524D">
        <w:t xml:space="preserve"> of this method are light illusions like crossing between object of interest </w:t>
      </w:r>
      <w:r w:rsidR="00625E60">
        <w:t>and its shadow and noise in the scene. Noise can be reduced by Gaussian filter. This method better detect</w:t>
      </w:r>
      <w:r w:rsidR="00C206B9">
        <w:t>s</w:t>
      </w:r>
      <w:r w:rsidR="00625E60">
        <w:t xml:space="preserve"> L-</w:t>
      </w:r>
      <w:r w:rsidR="00AC6AFA">
        <w:t>corners</w:t>
      </w:r>
      <w:r w:rsidR="00625E60">
        <w:t xml:space="preserve"> than </w:t>
      </w:r>
      <w:r w:rsidR="00C206B9">
        <w:t>T</w:t>
      </w:r>
      <w:r w:rsidR="00625E60">
        <w:t>-</w:t>
      </w:r>
      <w:r w:rsidR="00AC6AFA">
        <w:t>corners</w:t>
      </w:r>
      <w:r w:rsidR="00625E60">
        <w:t>, that’s</w:t>
      </w:r>
      <w:r w:rsidR="00AC6AFA" w:rsidRPr="00AC6AFA">
        <w:t xml:space="preserve"> apparent from the procedure below</w:t>
      </w:r>
      <w:r w:rsidR="00C206B9">
        <w:t>.</w:t>
      </w:r>
    </w:p>
    <w:p w14:paraId="1388A3D6" w14:textId="77777777" w:rsidR="003F524D" w:rsidRDefault="003F524D" w:rsidP="000C7B44">
      <w:r>
        <w:tab/>
        <w:t>This methods starts with calculation of auto correlate matrix for all points in the captured scene. This matrix is called Hess matrix of second partial derivation. This matrix looks like formula</w:t>
      </w:r>
      <w:r w:rsidR="00C206B9">
        <w:t xml:space="preserve"> (1) </w:t>
      </w:r>
      <w:r>
        <w:t>if all second partial derivations exist.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3B12E4" w14:paraId="3D7B8EA1" w14:textId="77777777" w:rsidTr="00C85E9E">
        <w:tc>
          <w:tcPr>
            <w:tcW w:w="1134" w:type="dxa"/>
          </w:tcPr>
          <w:p w14:paraId="7C020A4D" w14:textId="77777777" w:rsidR="003B12E4" w:rsidRDefault="003B12E4" w:rsidP="000C7B44"/>
        </w:tc>
        <w:tc>
          <w:tcPr>
            <w:tcW w:w="0" w:type="auto"/>
          </w:tcPr>
          <w:p w14:paraId="755229B3" w14:textId="77777777" w:rsidR="003B12E4" w:rsidRDefault="00C85E9E" w:rsidP="00C85E9E">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e>
                          </m:d>
                        </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e>
                      </m:mr>
                      <m:m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e>
                          </m:d>
                        </m:e>
                      </m:mr>
                    </m:m>
                  </m:e>
                </m:d>
              </m:oMath>
            </m:oMathPara>
          </w:p>
        </w:tc>
        <w:tc>
          <w:tcPr>
            <w:tcW w:w="1134" w:type="dxa"/>
          </w:tcPr>
          <w:p w14:paraId="6C16B06F" w14:textId="77777777" w:rsidR="003B12E4" w:rsidRDefault="003B12E4" w:rsidP="00987F8C">
            <w:pPr>
              <w:pStyle w:val="Bibliography"/>
              <w:numPr>
                <w:ilvl w:val="0"/>
                <w:numId w:val="1"/>
              </w:numPr>
              <w:jc w:val="center"/>
            </w:pPr>
            <w:bookmarkStart w:id="43" w:name="_Ref470874706"/>
          </w:p>
        </w:tc>
        <w:bookmarkEnd w:id="43"/>
      </w:tr>
    </w:tbl>
    <w:p w14:paraId="481B9D84" w14:textId="77777777" w:rsidR="00C85E9E" w:rsidRDefault="00C85E9E" w:rsidP="003F524D"/>
    <w:p w14:paraId="6676A16D" w14:textId="77777777" w:rsidR="003F524D" w:rsidRDefault="00C85E9E" w:rsidP="003F524D">
      <w:r>
        <w:tab/>
      </w:r>
      <w:r w:rsidR="003F524D">
        <w:t xml:space="preserve">Now </w:t>
      </w:r>
      <w:r w:rsidR="00C206B9">
        <w:t>we</w:t>
      </w:r>
      <w:r w:rsidR="003F524D">
        <w:t xml:space="preserve"> can calculate the Eigen values by f</w:t>
      </w:r>
      <w:r w:rsidR="00C206B9">
        <w:t>o</w:t>
      </w:r>
      <w:r w:rsidR="003F524D">
        <w:t>llowing formula</w:t>
      </w:r>
      <w:r w:rsidR="00A72C85">
        <w:t xml:space="preserve"> to </w:t>
      </w:r>
      <w:r w:rsidR="00625E60" w:rsidRPr="00625E60">
        <w:t>distinguish</w:t>
      </w:r>
      <w:r w:rsidR="00625E60">
        <w:t xml:space="preserve"> </w:t>
      </w:r>
      <w:r w:rsidR="00A72C85">
        <w:t>if actual point is corner or not</w:t>
      </w:r>
      <w:r w:rsidR="00C206B9">
        <w:t>,</w:t>
      </w:r>
      <w:r w:rsidR="003F524D">
        <w:t xml:space="preserve"> but this approach is really time consuming because of square root</w:t>
      </w:r>
      <w:r w:rsidR="00625E60">
        <w:t xml:space="preserve"> operation</w:t>
      </w:r>
      <w:r w:rsidR="003F524D">
        <w:t xml:space="preserve">. So Harris and Stephens invent the new </w:t>
      </w:r>
      <w:r w:rsidR="00C206B9">
        <w:t>faster</w:t>
      </w:r>
      <w:r w:rsidR="003F524D">
        <w:t xml:space="preserve"> </w:t>
      </w:r>
      <w:r w:rsidR="00A72C85">
        <w:t>formul</w:t>
      </w:r>
      <w:r w:rsidR="00625E60">
        <w:t>a</w:t>
      </w:r>
      <w:r w:rsidR="00A72C85">
        <w:t xml:space="preserve"> which can detect </w:t>
      </w:r>
      <w:r w:rsidR="00625E60">
        <w:t>if actual point is corner or not</w:t>
      </w:r>
      <w:r w:rsidR="00C206B9">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25B35B81" w14:textId="77777777" w:rsidTr="00C85E9E">
        <w:tc>
          <w:tcPr>
            <w:tcW w:w="1134" w:type="dxa"/>
          </w:tcPr>
          <w:p w14:paraId="701BAF95" w14:textId="77777777" w:rsidR="00C85E9E" w:rsidRDefault="00C85E9E" w:rsidP="000C7B44"/>
        </w:tc>
        <w:tc>
          <w:tcPr>
            <w:tcW w:w="0" w:type="auto"/>
          </w:tcPr>
          <w:p w14:paraId="712BD0ED" w14:textId="77777777" w:rsidR="00C85E9E" w:rsidRDefault="00D42FAA" w:rsidP="00C85E9E">
            <m:oMathPara>
              <m:oMath>
                <m:sSub>
                  <m:sSubPr>
                    <m:ctrlPr>
                      <w:rPr>
                        <w:rFonts w:ascii="Cambria Math" w:hAnsi="Cambria Math"/>
                        <w:i/>
                      </w:rPr>
                    </m:ctrlPr>
                  </m:sSubPr>
                  <m:e>
                    <m:r>
                      <m:rPr>
                        <m:sty m:val="p"/>
                      </m:rPr>
                      <w:rPr>
                        <w:rStyle w:val="apple-converted-space"/>
                        <w:rFonts w:ascii="Cambria Math" w:hAnsi="Cambria Math" w:cs="Arial"/>
                        <w:color w:val="252525"/>
                        <w:sz w:val="21"/>
                        <w:szCs w:val="21"/>
                        <w:shd w:val="clear" w:color="auto" w:fill="FFFFFF"/>
                      </w:rPr>
                      <m:t> </m:t>
                    </m:r>
                    <w:hyperlink r:id="rId17" w:tooltip="Λ" w:history="1">
                      <m:r>
                        <m:rPr>
                          <m:sty m:val="p"/>
                        </m:rPr>
                        <w:rPr>
                          <w:rStyle w:val="Hyperlink"/>
                          <w:rFonts w:ascii="Cambria Math" w:hAnsi="Cambria Math" w:cs="Arial"/>
                          <w:color w:val="0B0080"/>
                          <w:sz w:val="21"/>
                          <w:szCs w:val="21"/>
                          <w:shd w:val="clear" w:color="auto" w:fill="FFFFFF"/>
                        </w:rPr>
                        <m:t>λ</m:t>
                      </m:r>
                    </w:hyperlink>
                  </m:e>
                  <m:sub>
                    <m:r>
                      <w:rPr>
                        <w:rFonts w:ascii="Cambria Math" w:hAnsi="Cambria Math"/>
                      </w:rPr>
                      <m:t>1,2</m:t>
                    </m:r>
                  </m:sub>
                </m:sSub>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e>
                    </m:d>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e>
                    </m:d>
                    <m:r>
                      <w:rPr>
                        <w:rFonts w:ascii="Cambria Math" w:hAnsi="Cambria Math"/>
                      </w:rPr>
                      <m:t xml:space="preserve">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x</m:t>
                                        </m:r>
                                      </m:sub>
                                      <m:sup>
                                        <m:r>
                                          <w:rPr>
                                            <w:rFonts w:ascii="Cambria Math" w:hAnsi="Cambria Math"/>
                                          </w:rPr>
                                          <m:t>2</m:t>
                                        </m:r>
                                      </m:sup>
                                    </m:sSubSup>
                                  </m:e>
                                </m:d>
                                <m:r>
                                  <w:rPr>
                                    <w:rFonts w:ascii="Cambria Math" w:hAnsi="Cambria Math"/>
                                  </w:rPr>
                                  <m:t xml:space="preserve">- </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I</m:t>
                                        </m:r>
                                      </m:e>
                                      <m:sub>
                                        <m:r>
                                          <w:rPr>
                                            <w:rFonts w:ascii="Cambria Math" w:hAnsi="Cambria Math"/>
                                          </w:rPr>
                                          <m:t>y</m:t>
                                        </m:r>
                                      </m:sub>
                                      <m:sup>
                                        <m:r>
                                          <w:rPr>
                                            <w:rFonts w:ascii="Cambria Math" w:hAnsi="Cambria Math"/>
                                          </w:rPr>
                                          <m:t>2</m:t>
                                        </m:r>
                                      </m:sup>
                                    </m:sSubSup>
                                  </m:e>
                                </m:d>
                              </m:e>
                            </m:d>
                          </m:e>
                          <m:sup>
                            <m:r>
                              <w:rPr>
                                <w:rFonts w:ascii="Cambria Math" w:hAnsi="Cambria Math"/>
                              </w:rPr>
                              <m:t>2</m:t>
                            </m:r>
                          </m:sup>
                        </m:sSup>
                        <m:r>
                          <w:rPr>
                            <w:rFonts w:ascii="Cambria Math" w:hAnsi="Cambria Math"/>
                          </w:rPr>
                          <m:t xml:space="preserve">+4* </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y</m:t>
                                </m:r>
                              </m:sub>
                            </m:sSub>
                          </m:e>
                        </m:d>
                      </m:e>
                    </m:rad>
                  </m:num>
                  <m:den>
                    <m:r>
                      <w:rPr>
                        <w:rFonts w:ascii="Cambria Math" w:hAnsi="Cambria Math"/>
                      </w:rPr>
                      <m:t>2</m:t>
                    </m:r>
                  </m:den>
                </m:f>
              </m:oMath>
            </m:oMathPara>
          </w:p>
          <w:p w14:paraId="38FB0038" w14:textId="77777777" w:rsidR="00C85E9E" w:rsidRDefault="00C85E9E" w:rsidP="00C85E9E"/>
        </w:tc>
        <w:tc>
          <w:tcPr>
            <w:tcW w:w="1134" w:type="dxa"/>
          </w:tcPr>
          <w:p w14:paraId="10444262" w14:textId="77777777" w:rsidR="00C85E9E" w:rsidRDefault="00C85E9E" w:rsidP="00987F8C">
            <w:pPr>
              <w:pStyle w:val="Bibliography"/>
              <w:numPr>
                <w:ilvl w:val="0"/>
                <w:numId w:val="1"/>
              </w:numPr>
              <w:jc w:val="center"/>
            </w:pPr>
          </w:p>
        </w:tc>
      </w:tr>
      <w:tr w:rsidR="00C85E9E" w14:paraId="63F8537C" w14:textId="77777777" w:rsidTr="00C85E9E">
        <w:tc>
          <w:tcPr>
            <w:tcW w:w="1134" w:type="dxa"/>
          </w:tcPr>
          <w:p w14:paraId="6CCA3CA7" w14:textId="77777777" w:rsidR="00C85E9E" w:rsidRDefault="00C85E9E" w:rsidP="000C7B44"/>
        </w:tc>
        <w:tc>
          <w:tcPr>
            <w:tcW w:w="0" w:type="auto"/>
          </w:tcPr>
          <w:p w14:paraId="2585B5E0" w14:textId="77777777" w:rsidR="00C85E9E" w:rsidRDefault="00C85E9E" w:rsidP="00C85E9E">
            <w:pPr>
              <w:jc w:val="center"/>
            </w:pPr>
            <m:oMathPara>
              <m:oMath>
                <m:r>
                  <w:rPr>
                    <w:rFonts w:ascii="Cambria Math" w:hAnsi="Cambria Math"/>
                  </w:rPr>
                  <m:t>M=Det</m:t>
                </m:r>
                <m:d>
                  <m:dPr>
                    <m:ctrlPr>
                      <w:rPr>
                        <w:rFonts w:ascii="Cambria Math" w:hAnsi="Cambria Math"/>
                        <w:i/>
                      </w:rPr>
                    </m:ctrlPr>
                  </m:dPr>
                  <m:e>
                    <m:r>
                      <w:rPr>
                        <w:rFonts w:ascii="Cambria Math" w:hAnsi="Cambria Math"/>
                      </w:rPr>
                      <m:t>A</m:t>
                    </m:r>
                  </m:e>
                </m:d>
                <m:r>
                  <w:rPr>
                    <w:rFonts w:ascii="Cambria Math" w:hAnsi="Cambria Math"/>
                  </w:rPr>
                  <m:t>-K*</m:t>
                </m:r>
                <m:sSup>
                  <m:sSupPr>
                    <m:ctrlPr>
                      <w:rPr>
                        <w:rFonts w:ascii="Cambria Math" w:hAnsi="Cambria Math"/>
                        <w:i/>
                      </w:rPr>
                    </m:ctrlPr>
                  </m:sSupPr>
                  <m:e>
                    <m:r>
                      <w:rPr>
                        <w:rFonts w:ascii="Cambria Math" w:hAnsi="Cambria Math"/>
                      </w:rPr>
                      <m:t>Trace</m:t>
                    </m:r>
                  </m:e>
                  <m:sup>
                    <m:r>
                      <w:rPr>
                        <w:rFonts w:ascii="Cambria Math" w:hAnsi="Cambria Math"/>
                      </w:rPr>
                      <m:t>2</m:t>
                    </m:r>
                  </m:sup>
                </m:sSup>
                <m:r>
                  <w:rPr>
                    <w:rFonts w:ascii="Cambria Math" w:hAnsi="Cambria Math"/>
                  </w:rPr>
                  <m:t>(A)</m:t>
                </m:r>
              </m:oMath>
            </m:oMathPara>
          </w:p>
          <w:p w14:paraId="159F18BC" w14:textId="77777777" w:rsidR="00C85E9E" w:rsidRDefault="00C85E9E" w:rsidP="00C85E9E"/>
        </w:tc>
        <w:tc>
          <w:tcPr>
            <w:tcW w:w="1134" w:type="dxa"/>
          </w:tcPr>
          <w:p w14:paraId="1384AD48" w14:textId="77777777" w:rsidR="00C85E9E" w:rsidRDefault="00C85E9E" w:rsidP="00987F8C">
            <w:pPr>
              <w:pStyle w:val="Bibliography"/>
              <w:numPr>
                <w:ilvl w:val="0"/>
                <w:numId w:val="1"/>
              </w:numPr>
              <w:jc w:val="center"/>
            </w:pPr>
          </w:p>
        </w:tc>
      </w:tr>
    </w:tbl>
    <w:p w14:paraId="48A79BF4" w14:textId="77777777" w:rsidR="00625E60" w:rsidRDefault="00625E60" w:rsidP="00625E60">
      <w:r>
        <w:tab/>
        <w:t>Formula</w:t>
      </w:r>
      <w:r w:rsidR="00C206B9">
        <w:t xml:space="preserve"> (3)</w:t>
      </w:r>
      <w:r>
        <w:t xml:space="preserve"> is compose from determinant of the matrix of second derivations and squared sum of elements on the main diagonal. As you can see in figure is also parameter K, which is settable for optimal results. </w:t>
      </w:r>
      <w:r w:rsidR="00AC6AFA">
        <w:t>So we can rewrite part of this formula like this.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6D3826E9" w14:textId="77777777" w:rsidTr="00C85E9E">
        <w:tc>
          <w:tcPr>
            <w:tcW w:w="1134" w:type="dxa"/>
          </w:tcPr>
          <w:p w14:paraId="6116CCA9" w14:textId="77777777" w:rsidR="00C85E9E" w:rsidRDefault="00C85E9E" w:rsidP="000C7B44"/>
        </w:tc>
        <w:tc>
          <w:tcPr>
            <w:tcW w:w="0" w:type="auto"/>
          </w:tcPr>
          <w:p w14:paraId="42B65440" w14:textId="77777777" w:rsidR="00C85E9E" w:rsidRDefault="00C85E9E" w:rsidP="00C85E9E">
            <m:oMathPara>
              <m:oMath>
                <m:r>
                  <w:rPr>
                    <w:rFonts w:ascii="Cambria Math" w:hAnsi="Cambria Math"/>
                  </w:rPr>
                  <m:t>Det</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m:rPr>
                        <m:sty m:val="p"/>
                      </m:rPr>
                      <w:rPr>
                        <w:rStyle w:val="apple-converted-space"/>
                        <w:rFonts w:ascii="Cambria Math" w:hAnsi="Cambria Math" w:cs="Arial"/>
                        <w:color w:val="252525"/>
                        <w:sz w:val="21"/>
                        <w:szCs w:val="21"/>
                        <w:shd w:val="clear" w:color="auto" w:fill="FFFFFF"/>
                      </w:rPr>
                      <m:t> </m:t>
                    </m:r>
                    <w:hyperlink r:id="rId18" w:tooltip="Λ" w:history="1">
                      <m:r>
                        <m:rPr>
                          <m:sty m:val="p"/>
                        </m:rPr>
                        <w:rPr>
                          <w:rStyle w:val="Hyperlink"/>
                          <w:rFonts w:ascii="Cambria Math" w:hAnsi="Cambria Math" w:cs="Arial"/>
                          <w:color w:val="0B0080"/>
                          <w:sz w:val="21"/>
                          <w:szCs w:val="21"/>
                          <w:shd w:val="clear" w:color="auto" w:fill="FFFFFF"/>
                        </w:rPr>
                        <m:t>λ</m:t>
                      </m:r>
                    </w:hyperlink>
                  </m:e>
                  <m:sub>
                    <m:r>
                      <w:rPr>
                        <w:rFonts w:ascii="Cambria Math" w:hAnsi="Cambria Math"/>
                      </w:rPr>
                      <m:t>1</m:t>
                    </m:r>
                  </m:sub>
                </m:sSub>
                <m:sSub>
                  <m:sSubPr>
                    <m:ctrlPr>
                      <w:rPr>
                        <w:rFonts w:ascii="Cambria Math" w:hAnsi="Cambria Math"/>
                        <w:i/>
                      </w:rPr>
                    </m:ctrlPr>
                  </m:sSubPr>
                  <m:e>
                    <m:r>
                      <m:rPr>
                        <m:sty m:val="p"/>
                      </m:rPr>
                      <w:rPr>
                        <w:rStyle w:val="apple-converted-space"/>
                        <w:rFonts w:ascii="Cambria Math" w:hAnsi="Cambria Math" w:cs="Arial"/>
                        <w:color w:val="252525"/>
                        <w:sz w:val="21"/>
                        <w:szCs w:val="21"/>
                        <w:shd w:val="clear" w:color="auto" w:fill="FFFFFF"/>
                      </w:rPr>
                      <m:t> </m:t>
                    </m:r>
                    <w:hyperlink r:id="rId19" w:tooltip="Λ" w:history="1">
                      <m:r>
                        <m:rPr>
                          <m:sty m:val="p"/>
                        </m:rPr>
                        <w:rPr>
                          <w:rStyle w:val="Hyperlink"/>
                          <w:rFonts w:ascii="Cambria Math" w:hAnsi="Cambria Math" w:cs="Arial"/>
                          <w:color w:val="0B0080"/>
                          <w:sz w:val="21"/>
                          <w:szCs w:val="21"/>
                          <w:shd w:val="clear" w:color="auto" w:fill="FFFFFF"/>
                        </w:rPr>
                        <m:t>λ</m:t>
                      </m:r>
                    </w:hyperlink>
                  </m:e>
                  <m:sub>
                    <m:r>
                      <w:rPr>
                        <w:rFonts w:ascii="Cambria Math" w:hAnsi="Cambria Math"/>
                      </w:rPr>
                      <m:t>2</m:t>
                    </m:r>
                  </m:sub>
                </m:sSub>
                <m:r>
                  <w:rPr>
                    <w:rFonts w:ascii="Cambria Math" w:hAnsi="Cambria Math"/>
                  </w:rPr>
                  <m:t xml:space="preserve"> </m:t>
                </m:r>
              </m:oMath>
            </m:oMathPara>
          </w:p>
        </w:tc>
        <w:tc>
          <w:tcPr>
            <w:tcW w:w="1134" w:type="dxa"/>
          </w:tcPr>
          <w:p w14:paraId="67CAE175" w14:textId="77777777" w:rsidR="00C85E9E" w:rsidRDefault="00C85E9E" w:rsidP="00987F8C">
            <w:pPr>
              <w:pStyle w:val="Bibliography"/>
              <w:numPr>
                <w:ilvl w:val="0"/>
                <w:numId w:val="1"/>
              </w:numPr>
              <w:jc w:val="center"/>
            </w:pPr>
          </w:p>
        </w:tc>
      </w:tr>
    </w:tbl>
    <w:p w14:paraId="1E399795" w14:textId="77777777" w:rsidR="00C85E9E" w:rsidRDefault="00C85E9E" w:rsidP="00625E60"/>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6E4E3ECE" w14:textId="77777777" w:rsidTr="00C85E9E">
        <w:tc>
          <w:tcPr>
            <w:tcW w:w="1134" w:type="dxa"/>
          </w:tcPr>
          <w:p w14:paraId="2278E800" w14:textId="77777777" w:rsidR="00C85E9E" w:rsidRDefault="00C85E9E" w:rsidP="000C7B44"/>
        </w:tc>
        <w:tc>
          <w:tcPr>
            <w:tcW w:w="0" w:type="auto"/>
          </w:tcPr>
          <w:p w14:paraId="13691CAC" w14:textId="77777777" w:rsidR="00C85E9E" w:rsidRPr="00734CA3" w:rsidRDefault="00C85E9E" w:rsidP="00C85E9E">
            <w:pPr>
              <w:jc w:val="center"/>
            </w:pPr>
            <m:oMathPara>
              <m:oMath>
                <m:r>
                  <w:rPr>
                    <w:rFonts w:ascii="Cambria Math" w:hAnsi="Cambria Math"/>
                  </w:rPr>
                  <m:t>Trace</m:t>
                </m:r>
                <m:d>
                  <m:dPr>
                    <m:ctrlPr>
                      <w:rPr>
                        <w:rFonts w:ascii="Cambria Math" w:hAnsi="Cambria Math"/>
                        <w:i/>
                      </w:rPr>
                    </m:ctrlPr>
                  </m:dPr>
                  <m:e>
                    <m:r>
                      <w:rPr>
                        <w:rFonts w:ascii="Cambria Math" w:hAnsi="Cambria Math"/>
                      </w:rPr>
                      <m:t>A</m:t>
                    </m:r>
                  </m:e>
                </m:d>
                <m:r>
                  <w:rPr>
                    <w:rFonts w:ascii="Cambria Math" w:hAnsi="Cambria Math"/>
                  </w:rPr>
                  <m:t xml:space="preserve">= </m:t>
                </m:r>
                <m:sSub>
                  <m:sSubPr>
                    <m:ctrlPr>
                      <w:rPr>
                        <w:rFonts w:ascii="Cambria Math" w:hAnsi="Cambria Math"/>
                        <w:i/>
                      </w:rPr>
                    </m:ctrlPr>
                  </m:sSubPr>
                  <m:e>
                    <m:r>
                      <m:rPr>
                        <m:sty m:val="p"/>
                      </m:rPr>
                      <w:rPr>
                        <w:rStyle w:val="apple-converted-space"/>
                        <w:rFonts w:ascii="Cambria Math" w:hAnsi="Cambria Math" w:cs="Arial"/>
                        <w:color w:val="252525"/>
                        <w:sz w:val="21"/>
                        <w:szCs w:val="21"/>
                        <w:shd w:val="clear" w:color="auto" w:fill="FFFFFF"/>
                      </w:rPr>
                      <m:t> </m:t>
                    </m:r>
                    <w:hyperlink r:id="rId20" w:tooltip="Λ" w:history="1">
                      <m:r>
                        <m:rPr>
                          <m:sty m:val="p"/>
                        </m:rPr>
                        <w:rPr>
                          <w:rStyle w:val="Hyperlink"/>
                          <w:rFonts w:ascii="Cambria Math" w:hAnsi="Cambria Math" w:cs="Arial"/>
                          <w:color w:val="0B0080"/>
                          <w:sz w:val="21"/>
                          <w:szCs w:val="21"/>
                          <w:shd w:val="clear" w:color="auto" w:fill="FFFFFF"/>
                        </w:rPr>
                        <m:t>λ</m:t>
                      </m:r>
                    </w:hyperlink>
                  </m:e>
                  <m:sub>
                    <m:r>
                      <w:rPr>
                        <w:rFonts w:ascii="Cambria Math" w:hAnsi="Cambria Math"/>
                      </w:rPr>
                      <m:t>1</m:t>
                    </m:r>
                  </m:sub>
                </m:sSub>
                <m:r>
                  <w:rPr>
                    <w:rFonts w:ascii="Cambria Math" w:hAnsi="Cambria Math"/>
                  </w:rPr>
                  <m:t xml:space="preserve">+ </m:t>
                </m:r>
                <m:sSub>
                  <m:sSubPr>
                    <m:ctrlPr>
                      <w:rPr>
                        <w:rFonts w:ascii="Cambria Math" w:hAnsi="Cambria Math"/>
                        <w:i/>
                      </w:rPr>
                    </m:ctrlPr>
                  </m:sSubPr>
                  <m:e>
                    <w:hyperlink r:id="rId21" w:tooltip="Λ" w:history="1">
                      <m:r>
                        <m:rPr>
                          <m:sty m:val="p"/>
                        </m:rPr>
                        <w:rPr>
                          <w:rStyle w:val="Hyperlink"/>
                          <w:rFonts w:ascii="Cambria Math" w:hAnsi="Cambria Math" w:cs="Arial"/>
                          <w:color w:val="0B0080"/>
                          <w:sz w:val="21"/>
                          <w:szCs w:val="21"/>
                          <w:shd w:val="clear" w:color="auto" w:fill="FFFFFF"/>
                        </w:rPr>
                        <m:t>λ</m:t>
                      </m:r>
                    </w:hyperlink>
                  </m:e>
                  <m:sub>
                    <m:r>
                      <w:rPr>
                        <w:rFonts w:ascii="Cambria Math" w:hAnsi="Cambria Math"/>
                      </w:rPr>
                      <m:t>2</m:t>
                    </m:r>
                  </m:sub>
                </m:sSub>
              </m:oMath>
            </m:oMathPara>
          </w:p>
          <w:p w14:paraId="427DAFB3" w14:textId="77777777" w:rsidR="00C85E9E" w:rsidRDefault="00C85E9E" w:rsidP="00C85E9E"/>
        </w:tc>
        <w:tc>
          <w:tcPr>
            <w:tcW w:w="1134" w:type="dxa"/>
          </w:tcPr>
          <w:p w14:paraId="6ACA4F39" w14:textId="77777777" w:rsidR="00C85E9E" w:rsidRDefault="00C85E9E" w:rsidP="00987F8C">
            <w:pPr>
              <w:pStyle w:val="Bibliography"/>
              <w:numPr>
                <w:ilvl w:val="0"/>
                <w:numId w:val="1"/>
              </w:numPr>
              <w:jc w:val="center"/>
            </w:pPr>
          </w:p>
        </w:tc>
      </w:tr>
    </w:tbl>
    <w:p w14:paraId="4ACC63D7" w14:textId="0B7FB705" w:rsidR="00AC6AFA" w:rsidRDefault="00AC6AFA" w:rsidP="00625E60">
      <w:pPr>
        <w:rPr>
          <w:noProof/>
          <w:lang w:val="cs-CZ" w:eastAsia="cs-CZ"/>
        </w:rPr>
      </w:pPr>
      <w:r>
        <w:rPr>
          <w:noProof/>
          <w:lang w:val="cs-CZ" w:eastAsia="cs-CZ"/>
        </w:rPr>
        <w:tab/>
        <w:t>After calculation of M we can distuiquish if actual point is corner or not. If calculated values is bigger than defined threshold p</w:t>
      </w:r>
      <w:r w:rsidR="00C206B9">
        <w:rPr>
          <w:noProof/>
          <w:lang w:val="cs-CZ" w:eastAsia="cs-CZ"/>
        </w:rPr>
        <w:t>o</w:t>
      </w:r>
      <w:r>
        <w:rPr>
          <w:noProof/>
          <w:lang w:val="cs-CZ" w:eastAsia="cs-CZ"/>
        </w:rPr>
        <w:t>int is corner and vice versa. More about Harris corner detector you can read in [</w:t>
      </w:r>
      <w:r w:rsidR="00C206B9">
        <w:rPr>
          <w:noProof/>
          <w:lang w:val="cs-CZ" w:eastAsia="cs-CZ"/>
        </w:rPr>
        <w:t>13</w:t>
      </w:r>
      <w:r>
        <w:rPr>
          <w:noProof/>
          <w:lang w:val="cs-CZ" w:eastAsia="cs-CZ"/>
        </w:rPr>
        <w:t>]</w:t>
      </w:r>
    </w:p>
    <w:p w14:paraId="1E1F0474" w14:textId="29B70B54" w:rsidR="00AC6AFA" w:rsidRDefault="00AC6AFA" w:rsidP="00625E60">
      <w:pPr>
        <w:rPr>
          <w:noProof/>
          <w:lang w:val="cs-CZ" w:eastAsia="cs-CZ"/>
        </w:rPr>
      </w:pPr>
      <w:r>
        <w:rPr>
          <w:noProof/>
          <w:lang w:val="cs-CZ" w:eastAsia="cs-CZ"/>
        </w:rPr>
        <w:tab/>
        <w:t>Example of using Harris detector, and one other</w:t>
      </w:r>
      <w:r w:rsidR="002829C5">
        <w:rPr>
          <w:noProof/>
          <w:lang w:val="cs-CZ" w:eastAsia="cs-CZ"/>
        </w:rPr>
        <w:t xml:space="preserve"> corner</w:t>
      </w:r>
      <w:r>
        <w:rPr>
          <w:noProof/>
          <w:lang w:val="cs-CZ" w:eastAsia="cs-CZ"/>
        </w:rPr>
        <w:t xml:space="preserve"> detector, on captured scene with patient monitor is show in </w:t>
      </w:r>
      <w:r w:rsidR="00C206B9">
        <w:rPr>
          <w:noProof/>
          <w:lang w:val="cs-CZ" w:eastAsia="cs-CZ"/>
        </w:rPr>
        <w:fldChar w:fldCharType="begin"/>
      </w:r>
      <w:r w:rsidR="00C206B9">
        <w:rPr>
          <w:noProof/>
          <w:lang w:val="cs-CZ" w:eastAsia="cs-CZ"/>
        </w:rPr>
        <w:instrText xml:space="preserve"> REF _Ref470875072 \h </w:instrText>
      </w:r>
      <w:r w:rsidR="00C206B9">
        <w:rPr>
          <w:noProof/>
          <w:lang w:val="cs-CZ" w:eastAsia="cs-CZ"/>
        </w:rPr>
      </w:r>
      <w:r w:rsidR="00C206B9">
        <w:rPr>
          <w:noProof/>
          <w:lang w:val="cs-CZ" w:eastAsia="cs-CZ"/>
        </w:rPr>
        <w:fldChar w:fldCharType="separate"/>
      </w:r>
      <w:r w:rsidR="008C7BFB">
        <w:t xml:space="preserve">Figure </w:t>
      </w:r>
      <w:r w:rsidR="008C7BFB">
        <w:rPr>
          <w:noProof/>
        </w:rPr>
        <w:t>4</w:t>
      </w:r>
      <w:r w:rsidR="00C206B9">
        <w:rPr>
          <w:noProof/>
          <w:lang w:val="cs-CZ" w:eastAsia="cs-CZ"/>
        </w:rPr>
        <w:fldChar w:fldCharType="end"/>
      </w:r>
      <w:r>
        <w:rPr>
          <w:noProof/>
          <w:lang w:val="cs-CZ" w:eastAsia="cs-CZ"/>
        </w:rPr>
        <w:t xml:space="preserve">. This </w:t>
      </w:r>
      <w:r w:rsidR="002829C5">
        <w:rPr>
          <w:noProof/>
          <w:lang w:val="cs-CZ" w:eastAsia="cs-CZ"/>
        </w:rPr>
        <w:t>operation</w:t>
      </w:r>
      <w:r>
        <w:rPr>
          <w:noProof/>
          <w:lang w:val="cs-CZ" w:eastAsia="cs-CZ"/>
        </w:rPr>
        <w:t xml:space="preserve"> was done in Matlab [</w:t>
      </w:r>
      <w:r w:rsidR="00757992">
        <w:rPr>
          <w:noProof/>
          <w:lang w:val="cs-CZ" w:eastAsia="cs-CZ"/>
        </w:rPr>
        <w:t>16</w:t>
      </w:r>
      <w:r>
        <w:rPr>
          <w:noProof/>
          <w:lang w:val="cs-CZ" w:eastAsia="cs-CZ"/>
        </w:rPr>
        <w:t xml:space="preserve">]. On the captured image was applied gaussian filter, grayscale transformation, and </w:t>
      </w:r>
      <w:r w:rsidR="008676D9">
        <w:rPr>
          <w:noProof/>
          <w:lang w:val="cs-CZ" w:eastAsia="cs-CZ"/>
        </w:rPr>
        <w:t xml:space="preserve">locally </w:t>
      </w:r>
      <w:r>
        <w:rPr>
          <w:noProof/>
          <w:lang w:val="cs-CZ" w:eastAsia="cs-CZ"/>
        </w:rPr>
        <w:t xml:space="preserve">adaptive black </w:t>
      </w:r>
      <w:r w:rsidR="002829C5">
        <w:rPr>
          <w:noProof/>
          <w:lang w:val="cs-CZ" w:eastAsia="cs-CZ"/>
        </w:rPr>
        <w:t>and</w:t>
      </w:r>
      <w:r>
        <w:rPr>
          <w:noProof/>
          <w:lang w:val="cs-CZ" w:eastAsia="cs-CZ"/>
        </w:rPr>
        <w:t xml:space="preserve"> white thresholidng. I also try different setup for corner detectors but </w:t>
      </w:r>
      <w:r w:rsidR="00DF2194">
        <w:rPr>
          <w:noProof/>
          <w:lang w:val="cs-CZ" w:eastAsia="cs-CZ"/>
        </w:rPr>
        <w:t xml:space="preserve">this one give me best results. Test was </w:t>
      </w:r>
      <w:r w:rsidR="002829C5">
        <w:rPr>
          <w:noProof/>
          <w:lang w:val="cs-CZ" w:eastAsia="cs-CZ"/>
        </w:rPr>
        <w:t>done</w:t>
      </w:r>
      <w:r w:rsidR="00DF2194">
        <w:rPr>
          <w:noProof/>
          <w:lang w:val="cs-CZ" w:eastAsia="cs-CZ"/>
        </w:rPr>
        <w:t xml:space="preserve"> on image with resolution 2633px x 2520px, test was also tried on downscaled image. Results was pretty </w:t>
      </w:r>
      <w:r w:rsidR="00111EF6">
        <w:rPr>
          <w:noProof/>
          <w:lang w:val="cs-CZ" w:eastAsia="cs-CZ"/>
        </w:rPr>
        <w:t xml:space="preserve">the </w:t>
      </w:r>
      <w:r w:rsidR="00DF2194">
        <w:rPr>
          <w:noProof/>
          <w:lang w:val="cs-CZ" w:eastAsia="cs-CZ"/>
        </w:rPr>
        <w:t>same.</w:t>
      </w:r>
    </w:p>
    <w:p w14:paraId="26FA8559" w14:textId="77777777" w:rsidR="005F2636" w:rsidRDefault="00D42FAA" w:rsidP="005F2636">
      <w:pPr>
        <w:keepNext/>
      </w:pPr>
      <w:r>
        <w:rPr>
          <w:noProof/>
          <w:lang w:val="cs-CZ" w:eastAsia="cs-CZ"/>
        </w:rPr>
        <w:lastRenderedPageBreak/>
        <w:pict w14:anchorId="6E36E32C">
          <v:shape id="_x0000_i1026" type="#_x0000_t75" style="width:468pt;height:122.25pt">
            <v:imagedata r:id="rId22" o:title="corners"/>
          </v:shape>
        </w:pict>
      </w:r>
    </w:p>
    <w:p w14:paraId="73DA6B70" w14:textId="77777777" w:rsidR="00DF2194" w:rsidRDefault="005F2636" w:rsidP="005F2636">
      <w:pPr>
        <w:pStyle w:val="Caption"/>
        <w:rPr>
          <w:noProof/>
          <w:lang w:val="cs-CZ" w:eastAsia="cs-CZ"/>
        </w:rPr>
      </w:pPr>
      <w:bookmarkStart w:id="44" w:name="_Ref470875072"/>
      <w:bookmarkStart w:id="45" w:name="_Ref470875059"/>
      <w:bookmarkStart w:id="46" w:name="_Toc470951037"/>
      <w:r>
        <w:t xml:space="preserve">Figure </w:t>
      </w:r>
      <w:fldSimple w:instr=" SEQ Figure \* ARABIC ">
        <w:r w:rsidR="008C7BFB">
          <w:rPr>
            <w:noProof/>
          </w:rPr>
          <w:t>4</w:t>
        </w:r>
      </w:fldSimple>
      <w:bookmarkEnd w:id="44"/>
      <w:r>
        <w:t xml:space="preserve"> First figure is original image of patient monitor; second is preprocessed patient monitor with founded corner by Harris-Stephens algorithm; </w:t>
      </w:r>
      <w:r>
        <w:rPr>
          <w:noProof/>
        </w:rPr>
        <w:t xml:space="preserve">on the last one is </w:t>
      </w:r>
      <w:r>
        <w:t xml:space="preserve">preprocessed </w:t>
      </w:r>
      <w:r>
        <w:rPr>
          <w:noProof/>
        </w:rPr>
        <w:t>patient monitor with foudned corners by MinEigenFeautures</w:t>
      </w:r>
      <w:bookmarkEnd w:id="45"/>
      <w:bookmarkEnd w:id="46"/>
    </w:p>
    <w:p w14:paraId="1D58AC2A" w14:textId="77777777" w:rsidR="004D2F9E" w:rsidRDefault="004D2F9E" w:rsidP="00625E60">
      <w:pPr>
        <w:rPr>
          <w:noProof/>
          <w:lang w:val="cs-CZ" w:eastAsia="cs-CZ"/>
        </w:rPr>
      </w:pPr>
      <w:r>
        <w:rPr>
          <w:noProof/>
          <w:lang w:val="cs-CZ" w:eastAsia="cs-CZ"/>
        </w:rPr>
        <w:tab/>
        <w:t xml:space="preserve">As you can see </w:t>
      </w:r>
      <w:r w:rsidR="008676D9">
        <w:rPr>
          <w:noProof/>
          <w:lang w:val="cs-CZ" w:eastAsia="cs-CZ"/>
        </w:rPr>
        <w:t xml:space="preserve">in </w:t>
      </w:r>
      <w:r w:rsidR="008676D9">
        <w:rPr>
          <w:noProof/>
          <w:lang w:val="cs-CZ" w:eastAsia="cs-CZ"/>
        </w:rPr>
        <w:fldChar w:fldCharType="begin"/>
      </w:r>
      <w:r w:rsidR="008676D9">
        <w:rPr>
          <w:noProof/>
          <w:lang w:val="cs-CZ" w:eastAsia="cs-CZ"/>
        </w:rPr>
        <w:instrText xml:space="preserve"> REF _Ref470875072 \h </w:instrText>
      </w:r>
      <w:r w:rsidR="008676D9">
        <w:rPr>
          <w:noProof/>
          <w:lang w:val="cs-CZ" w:eastAsia="cs-CZ"/>
        </w:rPr>
      </w:r>
      <w:r w:rsidR="008676D9">
        <w:rPr>
          <w:noProof/>
          <w:lang w:val="cs-CZ" w:eastAsia="cs-CZ"/>
        </w:rPr>
        <w:fldChar w:fldCharType="separate"/>
      </w:r>
      <w:r w:rsidR="008C7BFB">
        <w:t xml:space="preserve">Figure </w:t>
      </w:r>
      <w:r w:rsidR="008C7BFB">
        <w:rPr>
          <w:noProof/>
        </w:rPr>
        <w:t>4</w:t>
      </w:r>
      <w:r w:rsidR="008676D9">
        <w:rPr>
          <w:noProof/>
          <w:lang w:val="cs-CZ" w:eastAsia="cs-CZ"/>
        </w:rPr>
        <w:fldChar w:fldCharType="end"/>
      </w:r>
      <w:r w:rsidR="008676D9">
        <w:rPr>
          <w:noProof/>
          <w:lang w:val="cs-CZ" w:eastAsia="cs-CZ"/>
        </w:rPr>
        <w:t xml:space="preserve"> </w:t>
      </w:r>
      <w:r>
        <w:rPr>
          <w:noProof/>
          <w:lang w:val="cs-CZ" w:eastAsia="cs-CZ"/>
        </w:rPr>
        <w:t>the result</w:t>
      </w:r>
      <w:r w:rsidR="008676D9">
        <w:rPr>
          <w:noProof/>
          <w:lang w:val="cs-CZ" w:eastAsia="cs-CZ"/>
        </w:rPr>
        <w:t>s</w:t>
      </w:r>
      <w:r>
        <w:rPr>
          <w:noProof/>
          <w:lang w:val="cs-CZ" w:eastAsia="cs-CZ"/>
        </w:rPr>
        <w:t xml:space="preserve"> </w:t>
      </w:r>
      <w:r w:rsidR="008676D9">
        <w:rPr>
          <w:noProof/>
          <w:lang w:val="cs-CZ" w:eastAsia="cs-CZ"/>
        </w:rPr>
        <w:t>are</w:t>
      </w:r>
      <w:r>
        <w:rPr>
          <w:noProof/>
          <w:lang w:val="cs-CZ" w:eastAsia="cs-CZ"/>
        </w:rPr>
        <w:t xml:space="preserve"> for two different corner  detector</w:t>
      </w:r>
      <w:r w:rsidR="008676D9">
        <w:rPr>
          <w:noProof/>
          <w:lang w:val="cs-CZ" w:eastAsia="cs-CZ"/>
        </w:rPr>
        <w:t>s</w:t>
      </w:r>
      <w:r>
        <w:rPr>
          <w:noProof/>
          <w:lang w:val="cs-CZ" w:eastAsia="cs-CZ"/>
        </w:rPr>
        <w:t xml:space="preserve"> almos</w:t>
      </w:r>
      <w:r w:rsidR="008676D9">
        <w:rPr>
          <w:noProof/>
          <w:lang w:val="cs-CZ" w:eastAsia="cs-CZ"/>
        </w:rPr>
        <w:t>t the same, but two botton corne</w:t>
      </w:r>
      <w:r>
        <w:rPr>
          <w:noProof/>
          <w:lang w:val="cs-CZ" w:eastAsia="cs-CZ"/>
        </w:rPr>
        <w:t>rs of the screen missing.</w:t>
      </w:r>
    </w:p>
    <w:p w14:paraId="6DD18020" w14:textId="77777777" w:rsidR="00DF2194" w:rsidRDefault="00DF2194" w:rsidP="00C8455E">
      <w:pPr>
        <w:pStyle w:val="Heading5"/>
        <w:rPr>
          <w:noProof/>
          <w:lang w:val="cs-CZ" w:eastAsia="cs-CZ"/>
        </w:rPr>
      </w:pPr>
      <w:r>
        <w:rPr>
          <w:noProof/>
          <w:lang w:val="cs-CZ" w:eastAsia="cs-CZ"/>
        </w:rPr>
        <w:t>Hough transformation</w:t>
      </w:r>
    </w:p>
    <w:p w14:paraId="192D46A9" w14:textId="77777777" w:rsidR="00DF2194" w:rsidRDefault="00DF2194" w:rsidP="00625E60">
      <w:pPr>
        <w:rPr>
          <w:lang w:eastAsia="cs-CZ"/>
        </w:rPr>
      </w:pPr>
      <w:r>
        <w:rPr>
          <w:lang w:eastAsia="cs-CZ"/>
        </w:rPr>
        <w:t xml:space="preserve">This method is used to detect lines or object composed by lines in captured scene. </w:t>
      </w:r>
      <w:r w:rsidR="001F5093">
        <w:rPr>
          <w:lang w:eastAsia="cs-CZ"/>
        </w:rPr>
        <w:t xml:space="preserve">It also can be used to detect another shapes </w:t>
      </w:r>
      <w:r w:rsidR="008676D9">
        <w:rPr>
          <w:lang w:eastAsia="cs-CZ"/>
        </w:rPr>
        <w:t>like</w:t>
      </w:r>
      <w:r w:rsidR="001F5093">
        <w:rPr>
          <w:lang w:eastAsia="cs-CZ"/>
        </w:rPr>
        <w:t xml:space="preserve"> circles and ellipse, but in our case we don’t need this possibility. At all Hough transformation is nice option how to segment objects which have simple borders. Big advantage of this method is </w:t>
      </w:r>
      <w:r w:rsidR="00111EF6">
        <w:rPr>
          <w:lang w:eastAsia="cs-CZ"/>
        </w:rPr>
        <w:t>the possibility of using it also in cases when borders aren’t solid and regular. That means this method is relatively robust.</w:t>
      </w:r>
    </w:p>
    <w:p w14:paraId="78FC7EC2" w14:textId="21E7C8E9" w:rsidR="007737E8" w:rsidRDefault="007737E8" w:rsidP="00625E60">
      <w:pPr>
        <w:rPr>
          <w:lang w:eastAsia="cs-CZ"/>
        </w:rPr>
      </w:pPr>
      <w:r>
        <w:rPr>
          <w:lang w:eastAsia="cs-CZ"/>
        </w:rPr>
        <w:tab/>
        <w:t xml:space="preserve">Every single line in two dimension </w:t>
      </w:r>
      <w:r w:rsidR="004D2F9E">
        <w:rPr>
          <w:lang w:eastAsia="cs-CZ"/>
        </w:rPr>
        <w:t>space can be described by</w:t>
      </w:r>
      <w:r w:rsidR="008676D9">
        <w:rPr>
          <w:lang w:eastAsia="cs-CZ"/>
        </w:rPr>
        <w:t xml:space="preserve"> formula (6)</w:t>
      </w:r>
      <w:r>
        <w:rPr>
          <w:lang w:eastAsia="cs-CZ"/>
        </w:rPr>
        <w:t xml:space="preserve">. </w:t>
      </w:r>
      <w:r w:rsidR="008676D9">
        <w:rPr>
          <w:lang w:eastAsia="cs-CZ"/>
        </w:rPr>
        <w:t xml:space="preserve">Where </w:t>
      </w:r>
      <w:r w:rsidR="008676D9" w:rsidRPr="008676D9">
        <w:rPr>
          <w:i/>
          <w:lang w:eastAsia="cs-CZ"/>
        </w:rPr>
        <w:t>r</w:t>
      </w:r>
      <w:r>
        <w:rPr>
          <w:lang w:eastAsia="cs-CZ"/>
        </w:rPr>
        <w:t xml:space="preserve"> is angle of the line and </w:t>
      </w:r>
      <m:oMath>
        <m:r>
          <w:rPr>
            <w:rFonts w:ascii="Cambria Math" w:hAnsi="Cambria Math"/>
            <w:lang w:eastAsia="cs-CZ"/>
          </w:rPr>
          <m:t>θ</m:t>
        </m:r>
      </m:oMath>
      <w:r w:rsidR="008676D9">
        <w:rPr>
          <w:lang w:eastAsia="cs-CZ"/>
        </w:rPr>
        <w:t xml:space="preserve"> </w:t>
      </w:r>
      <w:r>
        <w:rPr>
          <w:lang w:eastAsia="cs-CZ"/>
        </w:rPr>
        <w:t xml:space="preserve">is distance of the line from </w:t>
      </w:r>
      <w:r w:rsidRPr="007737E8">
        <w:rPr>
          <w:lang w:eastAsia="cs-CZ"/>
        </w:rPr>
        <w:t xml:space="preserve">the </w:t>
      </w:r>
      <w:r w:rsidR="008676D9">
        <w:rPr>
          <w:lang w:eastAsia="cs-CZ"/>
        </w:rPr>
        <w:t>beginning</w:t>
      </w:r>
      <w:r w:rsidRPr="007737E8">
        <w:rPr>
          <w:lang w:eastAsia="cs-CZ"/>
        </w:rPr>
        <w:t xml:space="preserve"> of the coordinate system</w:t>
      </w:r>
      <w:r>
        <w:rPr>
          <w:lang w:eastAsia="cs-CZ"/>
        </w:rPr>
        <w:t xml:space="preserve">. </w:t>
      </w:r>
      <w:r>
        <w:t xml:space="preserve">All lines can be represented in this form when </w:t>
      </w:r>
      <w:r w:rsidR="008676D9">
        <w:t>(</w:t>
      </w:r>
      <m:oMath>
        <m:r>
          <w:rPr>
            <w:rFonts w:ascii="Cambria Math" w:hAnsi="Cambria Math"/>
            <w:lang w:eastAsia="cs-CZ"/>
          </w:rPr>
          <m:t>θ</m:t>
        </m:r>
      </m:oMath>
      <w:r>
        <w:t xml:space="preserve"> </w:t>
      </w:r>
      <w:r>
        <w:rPr>
          <w:rFonts w:ascii="Cambria Math" w:hAnsi="Cambria Math" w:cs="Cambria Math"/>
        </w:rPr>
        <w:t>∈</w:t>
      </w:r>
      <w:r w:rsidR="008676D9">
        <w:t xml:space="preserve"> (0, 180)</w:t>
      </w:r>
      <w:r>
        <w:t xml:space="preserve"> </w:t>
      </w:r>
      <w:r w:rsidR="008676D9">
        <w:t>AND</w:t>
      </w:r>
      <w:r>
        <w:t xml:space="preserve"> r </w:t>
      </w:r>
      <w:r>
        <w:rPr>
          <w:rFonts w:ascii="Cambria Math" w:hAnsi="Cambria Math" w:cs="Cambria Math"/>
        </w:rPr>
        <w:t>∈</w:t>
      </w:r>
      <w:r w:rsidR="008676D9">
        <w:t xml:space="preserve"> R) OR</w:t>
      </w:r>
      <w:r>
        <w:t xml:space="preserve"> </w:t>
      </w:r>
      <w:r w:rsidR="008676D9">
        <w:t>(</w:t>
      </w:r>
      <m:oMath>
        <m:r>
          <w:rPr>
            <w:rFonts w:ascii="Cambria Math" w:hAnsi="Cambria Math"/>
            <w:lang w:eastAsia="cs-CZ"/>
          </w:rPr>
          <m:t>θ</m:t>
        </m:r>
      </m:oMath>
      <w:r>
        <w:t xml:space="preserve"> </w:t>
      </w:r>
      <w:r>
        <w:rPr>
          <w:rFonts w:ascii="Cambria Math" w:hAnsi="Cambria Math" w:cs="Cambria Math"/>
        </w:rPr>
        <w:t>∈</w:t>
      </w:r>
      <w:r w:rsidR="008676D9">
        <w:t xml:space="preserve"> (0, 360) AND </w:t>
      </w:r>
      <w:r>
        <w:t xml:space="preserve">r </w:t>
      </w:r>
      <w:r>
        <w:rPr>
          <w:rFonts w:ascii="Candara" w:hAnsi="Candara" w:cs="Candara"/>
        </w:rPr>
        <w:t>≥</w:t>
      </w:r>
      <w:r w:rsidR="008676D9">
        <w:t xml:space="preserve"> </w:t>
      </w:r>
      <w:proofErr w:type="gramStart"/>
      <w:r w:rsidR="008676D9">
        <w:t>0</w:t>
      </w:r>
      <w:r w:rsidR="00224999">
        <w:t xml:space="preserve"> </w:t>
      </w:r>
      <w:r>
        <w:t xml:space="preserve"> [</w:t>
      </w:r>
      <w:proofErr w:type="gramEnd"/>
      <w:r w:rsidR="00757992">
        <w:t>17</w:t>
      </w:r>
      <w:r>
        <w:t>]</w:t>
      </w:r>
      <w:r w:rsidR="00953923">
        <w:rPr>
          <w:lang w:eastAsia="cs-CZ"/>
        </w:rPr>
        <w:t xml:space="preserve">. That means every single line in original image can be described as combination of two values </w:t>
      </w:r>
      <w:r w:rsidR="00953923" w:rsidRPr="008676D9">
        <w:rPr>
          <w:i/>
          <w:lang w:eastAsia="cs-CZ"/>
        </w:rPr>
        <w:t>r</w:t>
      </w:r>
      <w:r w:rsidR="00953923">
        <w:rPr>
          <w:lang w:eastAsia="cs-CZ"/>
        </w:rPr>
        <w:t xml:space="preserve"> </w:t>
      </w:r>
      <w:proofErr w:type="gramStart"/>
      <w:r w:rsidR="008676D9">
        <w:rPr>
          <w:lang w:eastAsia="cs-CZ"/>
        </w:rPr>
        <w:t xml:space="preserve">and </w:t>
      </w:r>
      <w:proofErr w:type="gramEnd"/>
      <m:oMath>
        <m:r>
          <w:rPr>
            <w:rFonts w:ascii="Cambria Math" w:hAnsi="Cambria Math"/>
            <w:lang w:eastAsia="cs-CZ"/>
          </w:rPr>
          <m:t>θ</m:t>
        </m:r>
      </m:oMath>
      <w:r w:rsidR="00953923">
        <w:rPr>
          <w:lang w:eastAsia="cs-CZ"/>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2ECD0B83" w14:textId="77777777" w:rsidTr="00C85E9E">
        <w:tc>
          <w:tcPr>
            <w:tcW w:w="1134" w:type="dxa"/>
          </w:tcPr>
          <w:p w14:paraId="0997CF9E" w14:textId="77777777" w:rsidR="00C85E9E" w:rsidRDefault="00C85E9E" w:rsidP="000C7B44"/>
        </w:tc>
        <w:tc>
          <w:tcPr>
            <w:tcW w:w="0" w:type="auto"/>
          </w:tcPr>
          <w:p w14:paraId="20048CAF" w14:textId="77777777" w:rsidR="00C85E9E" w:rsidRDefault="00C85E9E" w:rsidP="00C85E9E">
            <w:pPr>
              <w:rPr>
                <w:lang w:eastAsia="cs-CZ"/>
              </w:rPr>
            </w:pPr>
            <m:oMathPara>
              <m:oMath>
                <m:r>
                  <w:rPr>
                    <w:rFonts w:ascii="Cambria Math" w:hAnsi="Cambria Math"/>
                    <w:lang w:eastAsia="cs-CZ"/>
                  </w:rPr>
                  <m:t>r=x*</m:t>
                </m:r>
                <m:func>
                  <m:funcPr>
                    <m:ctrlPr>
                      <w:rPr>
                        <w:rFonts w:ascii="Cambria Math" w:hAnsi="Cambria Math"/>
                        <w:i/>
                        <w:lang w:eastAsia="cs-CZ"/>
                      </w:rPr>
                    </m:ctrlPr>
                  </m:funcPr>
                  <m:fName>
                    <m:r>
                      <m:rPr>
                        <m:sty m:val="p"/>
                      </m:rPr>
                      <w:rPr>
                        <w:rFonts w:ascii="Cambria Math" w:hAnsi="Cambria Math"/>
                        <w:lang w:eastAsia="cs-CZ"/>
                      </w:rPr>
                      <m:t>cos</m:t>
                    </m:r>
                  </m:fName>
                  <m:e>
                    <m:d>
                      <m:dPr>
                        <m:ctrlPr>
                          <w:rPr>
                            <w:rFonts w:ascii="Cambria Math" w:hAnsi="Cambria Math"/>
                            <w:i/>
                            <w:lang w:eastAsia="cs-CZ"/>
                          </w:rPr>
                        </m:ctrlPr>
                      </m:dPr>
                      <m:e>
                        <m:r>
                          <w:rPr>
                            <w:rFonts w:ascii="Cambria Math" w:hAnsi="Cambria Math"/>
                            <w:lang w:eastAsia="cs-CZ"/>
                          </w:rPr>
                          <m:t>θ</m:t>
                        </m:r>
                      </m:e>
                    </m:d>
                  </m:e>
                </m:func>
                <m:r>
                  <w:rPr>
                    <w:rFonts w:ascii="Cambria Math" w:hAnsi="Cambria Math"/>
                    <w:lang w:eastAsia="cs-CZ"/>
                  </w:rPr>
                  <m:t>+y*</m:t>
                </m:r>
                <m:r>
                  <m:rPr>
                    <m:sty m:val="p"/>
                  </m:rPr>
                  <w:rPr>
                    <w:rFonts w:ascii="Cambria Math" w:hAnsi="Cambria Math"/>
                    <w:lang w:eastAsia="cs-CZ"/>
                  </w:rPr>
                  <m:t>sin⁡</m:t>
                </m:r>
                <m:r>
                  <w:rPr>
                    <w:rFonts w:ascii="Cambria Math" w:hAnsi="Cambria Math"/>
                    <w:lang w:eastAsia="cs-CZ"/>
                  </w:rPr>
                  <m:t>(θ)</m:t>
                </m:r>
              </m:oMath>
            </m:oMathPara>
          </w:p>
          <w:p w14:paraId="6995D676" w14:textId="77777777" w:rsidR="00C85E9E" w:rsidRDefault="00C85E9E" w:rsidP="00C85E9E"/>
        </w:tc>
        <w:tc>
          <w:tcPr>
            <w:tcW w:w="1134" w:type="dxa"/>
          </w:tcPr>
          <w:p w14:paraId="3451523F" w14:textId="77777777" w:rsidR="00C85E9E" w:rsidRDefault="00C85E9E" w:rsidP="00987F8C">
            <w:pPr>
              <w:pStyle w:val="Bibliography"/>
              <w:numPr>
                <w:ilvl w:val="0"/>
                <w:numId w:val="1"/>
              </w:numPr>
              <w:jc w:val="center"/>
            </w:pPr>
          </w:p>
        </w:tc>
      </w:tr>
    </w:tbl>
    <w:p w14:paraId="0B3F6527" w14:textId="26950D4C" w:rsidR="00953923" w:rsidRDefault="004D2F9E" w:rsidP="004D2F9E">
      <w:pPr>
        <w:rPr>
          <w:lang w:eastAsia="cs-CZ"/>
        </w:rPr>
      </w:pPr>
      <w:r>
        <w:rPr>
          <w:lang w:eastAsia="cs-CZ"/>
        </w:rPr>
        <w:tab/>
      </w:r>
      <w:r w:rsidR="008676D9">
        <w:rPr>
          <w:lang w:eastAsia="cs-CZ"/>
        </w:rPr>
        <w:t>Before</w:t>
      </w:r>
      <w:r>
        <w:rPr>
          <w:lang w:eastAsia="cs-CZ"/>
        </w:rPr>
        <w:t xml:space="preserve"> using of Hough transformation it’s necessary to apply some</w:t>
      </w:r>
      <w:r w:rsidR="008676D9">
        <w:rPr>
          <w:lang w:eastAsia="cs-CZ"/>
        </w:rPr>
        <w:t xml:space="preserve"> kind</w:t>
      </w:r>
      <w:r>
        <w:rPr>
          <w:lang w:eastAsia="cs-CZ"/>
        </w:rPr>
        <w:t xml:space="preserve"> edge detector on the image.</w:t>
      </w:r>
      <w:r w:rsidR="00224999">
        <w:rPr>
          <w:lang w:eastAsia="cs-CZ"/>
        </w:rPr>
        <w:t xml:space="preserve"> For more about image edge detection techniques please refer to</w:t>
      </w:r>
      <w:r>
        <w:rPr>
          <w:lang w:eastAsia="cs-CZ"/>
        </w:rPr>
        <w:t xml:space="preserve"> [</w:t>
      </w:r>
      <w:r w:rsidR="008676D9">
        <w:rPr>
          <w:lang w:eastAsia="cs-CZ"/>
        </w:rPr>
        <w:t>1</w:t>
      </w:r>
      <w:r w:rsidR="00757992">
        <w:rPr>
          <w:lang w:eastAsia="cs-CZ"/>
        </w:rPr>
        <w:t>8</w:t>
      </w:r>
      <w:r>
        <w:rPr>
          <w:lang w:eastAsia="cs-CZ"/>
        </w:rPr>
        <w:t xml:space="preserve">]. </w:t>
      </w:r>
    </w:p>
    <w:p w14:paraId="1A18445D" w14:textId="77777777" w:rsidR="004D2F9E" w:rsidRDefault="00953923" w:rsidP="004D2F9E">
      <w:pPr>
        <w:rPr>
          <w:lang w:eastAsia="cs-CZ"/>
        </w:rPr>
      </w:pPr>
      <w:r>
        <w:rPr>
          <w:lang w:eastAsia="cs-CZ"/>
        </w:rPr>
        <w:tab/>
      </w:r>
      <w:r w:rsidR="004D2F9E">
        <w:rPr>
          <w:lang w:eastAsia="cs-CZ"/>
        </w:rPr>
        <w:t>Once when we have detected edges we can use transformation from &lt;x,</w:t>
      </w:r>
      <w:r w:rsidR="008676D9">
        <w:rPr>
          <w:lang w:eastAsia="cs-CZ"/>
        </w:rPr>
        <w:t xml:space="preserve"> </w:t>
      </w:r>
      <w:r w:rsidR="004D2F9E">
        <w:rPr>
          <w:lang w:eastAsia="cs-CZ"/>
        </w:rPr>
        <w:t>y&gt; space to &lt;r,</w:t>
      </w:r>
      <m:oMath>
        <m:r>
          <w:rPr>
            <w:rFonts w:ascii="Cambria Math" w:hAnsi="Cambria Math"/>
            <w:lang w:eastAsia="cs-CZ"/>
          </w:rPr>
          <m:t xml:space="preserve"> θ</m:t>
        </m:r>
      </m:oMath>
      <w:r w:rsidR="008676D9">
        <w:rPr>
          <w:lang w:eastAsia="cs-CZ"/>
        </w:rPr>
        <w:t xml:space="preserve">&gt; </w:t>
      </w:r>
      <w:r w:rsidR="00820FEF">
        <w:rPr>
          <w:lang w:eastAsia="cs-CZ"/>
        </w:rPr>
        <w:t>(Hough)</w:t>
      </w:r>
      <w:r w:rsidR="004D2F9E">
        <w:rPr>
          <w:lang w:eastAsia="cs-CZ"/>
        </w:rPr>
        <w:t xml:space="preserve"> space</w:t>
      </w:r>
      <w:r>
        <w:rPr>
          <w:lang w:eastAsia="cs-CZ"/>
        </w:rPr>
        <w:t xml:space="preserve"> for every</w:t>
      </w:r>
      <w:r w:rsidR="008676D9">
        <w:rPr>
          <w:lang w:eastAsia="cs-CZ"/>
        </w:rPr>
        <w:t xml:space="preserve"> single</w:t>
      </w:r>
      <w:r>
        <w:rPr>
          <w:lang w:eastAsia="cs-CZ"/>
        </w:rPr>
        <w:t xml:space="preserve"> point in image after edge</w:t>
      </w:r>
      <w:r w:rsidR="00820FEF">
        <w:rPr>
          <w:lang w:eastAsia="cs-CZ"/>
        </w:rPr>
        <w:t xml:space="preserve"> detector</w:t>
      </w:r>
      <w:r w:rsidR="004D2F9E">
        <w:rPr>
          <w:lang w:eastAsia="cs-CZ"/>
        </w:rPr>
        <w:t>.</w:t>
      </w:r>
      <w:r>
        <w:rPr>
          <w:lang w:eastAsia="cs-CZ"/>
        </w:rPr>
        <w:t xml:space="preserve"> As I mentioned before every single line can be described as a point in </w:t>
      </w:r>
      <w:r w:rsidR="00820FEF">
        <w:rPr>
          <w:lang w:eastAsia="cs-CZ"/>
        </w:rPr>
        <w:t xml:space="preserve">Hough </w:t>
      </w:r>
      <w:r>
        <w:rPr>
          <w:lang w:eastAsia="cs-CZ"/>
        </w:rPr>
        <w:t>space. So we test all the possible lines for all point</w:t>
      </w:r>
      <w:r w:rsidR="00820FEF">
        <w:rPr>
          <w:lang w:eastAsia="cs-CZ"/>
        </w:rPr>
        <w:t>s</w:t>
      </w:r>
      <w:r>
        <w:rPr>
          <w:lang w:eastAsia="cs-CZ"/>
        </w:rPr>
        <w:t xml:space="preserve"> in the image</w:t>
      </w:r>
      <w:r w:rsidR="008676D9">
        <w:rPr>
          <w:lang w:eastAsia="cs-CZ"/>
        </w:rPr>
        <w:t xml:space="preserve"> in Hough space</w:t>
      </w:r>
      <w:r>
        <w:rPr>
          <w:lang w:eastAsia="cs-CZ"/>
        </w:rPr>
        <w:t>. For example when we have two point</w:t>
      </w:r>
      <w:r w:rsidR="00820FEF">
        <w:rPr>
          <w:lang w:eastAsia="cs-CZ"/>
        </w:rPr>
        <w:t>s</w:t>
      </w:r>
      <w:r>
        <w:rPr>
          <w:lang w:eastAsia="cs-CZ"/>
        </w:rPr>
        <w:t xml:space="preserve"> in the image transformed to </w:t>
      </w:r>
      <w:r w:rsidR="00820FEF">
        <w:rPr>
          <w:lang w:eastAsia="cs-CZ"/>
        </w:rPr>
        <w:t xml:space="preserve">Hough </w:t>
      </w:r>
      <w:r>
        <w:rPr>
          <w:lang w:eastAsia="cs-CZ"/>
        </w:rPr>
        <w:t>space</w:t>
      </w:r>
      <w:r w:rsidR="00820FEF">
        <w:rPr>
          <w:lang w:eastAsia="cs-CZ"/>
        </w:rPr>
        <w:t xml:space="preserve"> with their all possible lines</w:t>
      </w:r>
      <w:r>
        <w:rPr>
          <w:lang w:eastAsia="cs-CZ"/>
        </w:rPr>
        <w:t xml:space="preserve"> we can detect the line which connect these two points by intersection of these cur</w:t>
      </w:r>
      <w:r w:rsidR="008676D9">
        <w:rPr>
          <w:lang w:eastAsia="cs-CZ"/>
        </w:rPr>
        <w:t xml:space="preserve">ves. This is best seen in </w:t>
      </w:r>
      <w:r w:rsidR="008676D9">
        <w:rPr>
          <w:lang w:eastAsia="cs-CZ"/>
        </w:rPr>
        <w:fldChar w:fldCharType="begin"/>
      </w:r>
      <w:r w:rsidR="008676D9">
        <w:rPr>
          <w:lang w:eastAsia="cs-CZ"/>
        </w:rPr>
        <w:instrText xml:space="preserve"> REF _Ref470875652 \h </w:instrText>
      </w:r>
      <w:r w:rsidR="008676D9">
        <w:rPr>
          <w:lang w:eastAsia="cs-CZ"/>
        </w:rPr>
      </w:r>
      <w:r w:rsidR="008676D9">
        <w:rPr>
          <w:lang w:eastAsia="cs-CZ"/>
        </w:rPr>
        <w:fldChar w:fldCharType="separate"/>
      </w:r>
      <w:r w:rsidR="008C7BFB">
        <w:t xml:space="preserve">Figure </w:t>
      </w:r>
      <w:r w:rsidR="008C7BFB">
        <w:rPr>
          <w:noProof/>
        </w:rPr>
        <w:t>5</w:t>
      </w:r>
      <w:r w:rsidR="008676D9">
        <w:rPr>
          <w:lang w:eastAsia="cs-CZ"/>
        </w:rPr>
        <w:fldChar w:fldCharType="end"/>
      </w:r>
      <w:r>
        <w:rPr>
          <w:lang w:eastAsia="cs-CZ"/>
        </w:rPr>
        <w:t>.</w:t>
      </w:r>
    </w:p>
    <w:p w14:paraId="30036A4B" w14:textId="77777777" w:rsidR="00F47635" w:rsidRDefault="00D42FAA" w:rsidP="00F47635">
      <w:pPr>
        <w:keepNext/>
        <w:jc w:val="center"/>
      </w:pPr>
      <w:r>
        <w:rPr>
          <w:lang w:eastAsia="cs-CZ"/>
        </w:rPr>
        <w:lastRenderedPageBreak/>
        <w:pict w14:anchorId="4AB611BC">
          <v:shape id="_x0000_i1027" type="#_x0000_t75" style="width:5in;height:2in">
            <v:imagedata r:id="rId23" o:title="Hough"/>
          </v:shape>
        </w:pict>
      </w:r>
    </w:p>
    <w:p w14:paraId="0E11962B" w14:textId="314A6230" w:rsidR="005F2636" w:rsidRDefault="00F47635" w:rsidP="00F47635">
      <w:pPr>
        <w:pStyle w:val="Caption"/>
        <w:jc w:val="center"/>
        <w:rPr>
          <w:lang w:eastAsia="cs-CZ"/>
        </w:rPr>
      </w:pPr>
      <w:bookmarkStart w:id="47" w:name="_Ref470875652"/>
      <w:bookmarkStart w:id="48" w:name="_Toc470951038"/>
      <w:r>
        <w:t xml:space="preserve">Figure </w:t>
      </w:r>
      <w:fldSimple w:instr=" SEQ Figure \* ARABIC ">
        <w:r w:rsidR="008C7BFB">
          <w:rPr>
            <w:noProof/>
          </w:rPr>
          <w:t>5</w:t>
        </w:r>
      </w:fldSimple>
      <w:bookmarkEnd w:id="47"/>
      <w:r>
        <w:t xml:space="preserve"> Left: two points in &lt;x,</w:t>
      </w:r>
      <w:r w:rsidR="008676D9">
        <w:t xml:space="preserve"> </w:t>
      </w:r>
      <w:r>
        <w:t xml:space="preserve">y&gt; space; Right: all possible lines in Hough space &lt;r, </w:t>
      </w:r>
      <m:oMath>
        <m:r>
          <w:rPr>
            <w:rFonts w:ascii="Cambria Math" w:hAnsi="Cambria Math"/>
            <w:lang w:eastAsia="cs-CZ"/>
          </w:rPr>
          <m:t>θ</m:t>
        </m:r>
      </m:oMath>
      <w:r>
        <w:t>&gt;</w:t>
      </w:r>
      <w:r w:rsidR="00757992">
        <w:t xml:space="preserve"> through two points on the le</w:t>
      </w:r>
      <w:bookmarkEnd w:id="48"/>
      <w:r w:rsidR="00757992">
        <w:t>ft. Taken from [17]</w:t>
      </w:r>
    </w:p>
    <w:p w14:paraId="53BA97B5" w14:textId="77777777" w:rsidR="00820FEF" w:rsidRDefault="008676D9" w:rsidP="00820FEF">
      <w:pPr>
        <w:rPr>
          <w:lang w:eastAsia="cs-CZ"/>
        </w:rPr>
      </w:pPr>
      <w:r>
        <w:rPr>
          <w:lang w:eastAsia="cs-CZ"/>
        </w:rPr>
        <w:tab/>
        <w:t>I</w:t>
      </w:r>
      <w:r w:rsidR="00820FEF">
        <w:rPr>
          <w:lang w:eastAsia="cs-CZ"/>
        </w:rPr>
        <w:t xml:space="preserve">n regular image converted to edges we test all possible lines for all detected points.  The lines in </w:t>
      </w:r>
      <w:r w:rsidR="00877569">
        <w:rPr>
          <w:lang w:eastAsia="cs-CZ"/>
        </w:rPr>
        <w:t xml:space="preserve">original </w:t>
      </w:r>
      <w:r w:rsidR="00820FEF">
        <w:rPr>
          <w:lang w:eastAsia="cs-CZ"/>
        </w:rPr>
        <w:t xml:space="preserve">image are then detected if accumulation of curves in point in Hough space is bigger than </w:t>
      </w:r>
      <w:r w:rsidR="003F2BDF">
        <w:rPr>
          <w:lang w:eastAsia="cs-CZ"/>
        </w:rPr>
        <w:t xml:space="preserve">the </w:t>
      </w:r>
      <w:r w:rsidR="00820FEF">
        <w:rPr>
          <w:lang w:eastAsia="cs-CZ"/>
        </w:rPr>
        <w:t xml:space="preserve">set threshold. </w:t>
      </w:r>
      <w:r w:rsidR="003F2BDF">
        <w:rPr>
          <w:lang w:eastAsia="cs-CZ"/>
        </w:rPr>
        <w:t>It’s</w:t>
      </w:r>
      <w:r w:rsidR="00820FEF">
        <w:rPr>
          <w:lang w:eastAsia="cs-CZ"/>
        </w:rPr>
        <w:t xml:space="preserve"> important to mention that Hough space is discrete so, if </w:t>
      </w:r>
      <w:r w:rsidR="003F2BDF">
        <w:rPr>
          <w:lang w:eastAsia="cs-CZ"/>
        </w:rPr>
        <w:t xml:space="preserve">resolution is 1 degree for </w:t>
      </w:r>
      <m:oMath>
        <m:r>
          <w:rPr>
            <w:rFonts w:ascii="Cambria Math" w:hAnsi="Cambria Math"/>
            <w:lang w:eastAsia="cs-CZ"/>
          </w:rPr>
          <m:t>θ</m:t>
        </m:r>
      </m:oMath>
      <w:r w:rsidR="00877569">
        <w:rPr>
          <w:lang w:eastAsia="cs-CZ"/>
        </w:rPr>
        <w:t xml:space="preserve"> </w:t>
      </w:r>
      <w:r w:rsidR="003F2BDF">
        <w:rPr>
          <w:lang w:eastAsia="cs-CZ"/>
        </w:rPr>
        <w:t xml:space="preserve">and 1 pixel for </w:t>
      </w:r>
      <w:r w:rsidR="00877569" w:rsidRPr="00877569">
        <w:rPr>
          <w:i/>
          <w:lang w:eastAsia="cs-CZ"/>
        </w:rPr>
        <w:t>r</w:t>
      </w:r>
      <w:r w:rsidR="003F2BDF">
        <w:rPr>
          <w:lang w:eastAsia="cs-CZ"/>
        </w:rPr>
        <w:t xml:space="preserve"> the accumulation will be smaller than when resolution is 10 degree a</w:t>
      </w:r>
      <w:r w:rsidR="00877569">
        <w:rPr>
          <w:lang w:eastAsia="cs-CZ"/>
        </w:rPr>
        <w:t xml:space="preserve">nd 10 pixels for </w:t>
      </w:r>
      <w:r w:rsidR="00877569" w:rsidRPr="00877569">
        <w:rPr>
          <w:i/>
          <w:lang w:eastAsia="cs-CZ"/>
        </w:rPr>
        <w:t>r</w:t>
      </w:r>
      <w:r w:rsidR="003F2BDF">
        <w:rPr>
          <w:lang w:eastAsia="cs-CZ"/>
        </w:rPr>
        <w:t xml:space="preserve">. </w:t>
      </w:r>
      <w:r w:rsidR="00877569">
        <w:rPr>
          <w:lang w:eastAsia="cs-CZ"/>
        </w:rPr>
        <w:t>On the other hand w</w:t>
      </w:r>
      <w:r w:rsidR="003F2BDF">
        <w:rPr>
          <w:lang w:eastAsia="cs-CZ"/>
        </w:rPr>
        <w:t>ith the smaller resolution the precision of line detection</w:t>
      </w:r>
      <w:r w:rsidR="00877569">
        <w:rPr>
          <w:lang w:eastAsia="cs-CZ"/>
        </w:rPr>
        <w:t xml:space="preserve"> decreases</w:t>
      </w:r>
      <w:r w:rsidR="003F2BDF">
        <w:rPr>
          <w:lang w:eastAsia="cs-CZ"/>
        </w:rPr>
        <w:t>.</w:t>
      </w:r>
    </w:p>
    <w:p w14:paraId="385ADB6A" w14:textId="77777777" w:rsidR="004C523B" w:rsidRDefault="003F2BDF" w:rsidP="00820FEF">
      <w:pPr>
        <w:rPr>
          <w:lang w:eastAsia="cs-CZ"/>
        </w:rPr>
      </w:pPr>
      <w:r>
        <w:rPr>
          <w:lang w:eastAsia="cs-CZ"/>
        </w:rPr>
        <w:tab/>
        <w:t>When we detect few most important lines in image we can simply find its intersection in original image. These intersection should be the corners of the patient monitor</w:t>
      </w:r>
      <w:r w:rsidR="00877569">
        <w:rPr>
          <w:lang w:eastAsia="cs-CZ"/>
        </w:rPr>
        <w:t xml:space="preserve"> screen</w:t>
      </w:r>
      <w:r>
        <w:rPr>
          <w:lang w:eastAsia="cs-CZ"/>
        </w:rPr>
        <w:t xml:space="preserve">. In </w:t>
      </w:r>
      <w:r w:rsidR="00877569">
        <w:rPr>
          <w:lang w:eastAsia="cs-CZ"/>
        </w:rPr>
        <w:fldChar w:fldCharType="begin"/>
      </w:r>
      <w:r w:rsidR="00877569">
        <w:rPr>
          <w:lang w:eastAsia="cs-CZ"/>
        </w:rPr>
        <w:instrText xml:space="preserve"> REF _Ref470875892 \h </w:instrText>
      </w:r>
      <w:r w:rsidR="00877569">
        <w:rPr>
          <w:lang w:eastAsia="cs-CZ"/>
        </w:rPr>
      </w:r>
      <w:r w:rsidR="00877569">
        <w:rPr>
          <w:lang w:eastAsia="cs-CZ"/>
        </w:rPr>
        <w:fldChar w:fldCharType="separate"/>
      </w:r>
      <w:r w:rsidR="008C7BFB">
        <w:t xml:space="preserve">Figure </w:t>
      </w:r>
      <w:r w:rsidR="008C7BFB">
        <w:rPr>
          <w:noProof/>
        </w:rPr>
        <w:t>6</w:t>
      </w:r>
      <w:r w:rsidR="00877569">
        <w:rPr>
          <w:lang w:eastAsia="cs-CZ"/>
        </w:rPr>
        <w:fldChar w:fldCharType="end"/>
      </w:r>
      <w:r>
        <w:rPr>
          <w:lang w:eastAsia="cs-CZ"/>
        </w:rPr>
        <w:t xml:space="preserve"> you can see process of Hough transform on image with patient monitor.</w:t>
      </w:r>
    </w:p>
    <w:p w14:paraId="10A03120" w14:textId="77777777" w:rsidR="002B78AC" w:rsidRDefault="00D42FAA" w:rsidP="002B78AC">
      <w:pPr>
        <w:keepNext/>
        <w:jc w:val="center"/>
      </w:pPr>
      <w:r>
        <w:rPr>
          <w:lang w:eastAsia="cs-CZ"/>
        </w:rPr>
        <w:pict w14:anchorId="45D331CA">
          <v:shape id="_x0000_i1028" type="#_x0000_t75" style="width:453.75pt;height:136.45pt">
            <v:imagedata r:id="rId24" o:title="hough3" cropbottom="3490f" cropright="1934f"/>
          </v:shape>
        </w:pict>
      </w:r>
    </w:p>
    <w:p w14:paraId="6C895444" w14:textId="77777777" w:rsidR="003F2BDF" w:rsidRDefault="002B78AC" w:rsidP="002B78AC">
      <w:pPr>
        <w:pStyle w:val="Caption"/>
        <w:jc w:val="center"/>
        <w:rPr>
          <w:lang w:eastAsia="cs-CZ"/>
        </w:rPr>
      </w:pPr>
      <w:bookmarkStart w:id="49" w:name="_Ref470875892"/>
      <w:bookmarkStart w:id="50" w:name="_Toc470951039"/>
      <w:r>
        <w:t xml:space="preserve">Figure </w:t>
      </w:r>
      <w:fldSimple w:instr=" SEQ Figure \* ARABIC ">
        <w:r w:rsidR="008C7BFB">
          <w:rPr>
            <w:noProof/>
          </w:rPr>
          <w:t>6</w:t>
        </w:r>
      </w:fldSimple>
      <w:bookmarkEnd w:id="49"/>
      <w:r>
        <w:t xml:space="preserve"> </w:t>
      </w:r>
      <w:r w:rsidRPr="00040E86">
        <w:t xml:space="preserve">Original image; all possible rotation of lines in points from canny detector in Hough space; in third image you can see only line segments above threshold from Hough space (lines was reduced to line segments by function in </w:t>
      </w:r>
      <w:proofErr w:type="spellStart"/>
      <w:r w:rsidRPr="00040E86">
        <w:t>Matlab</w:t>
      </w:r>
      <w:proofErr w:type="spellEnd"/>
      <w:r w:rsidRPr="00040E86">
        <w:t xml:space="preserve"> for better presentation</w:t>
      </w:r>
      <w:bookmarkEnd w:id="50"/>
    </w:p>
    <w:p w14:paraId="6B72A505" w14:textId="26C44F4D" w:rsidR="004C523B" w:rsidRDefault="00600FAB" w:rsidP="00820FEF">
      <w:pPr>
        <w:rPr>
          <w:lang w:eastAsia="cs-CZ"/>
        </w:rPr>
      </w:pPr>
      <w:r>
        <w:rPr>
          <w:lang w:eastAsia="cs-CZ"/>
        </w:rPr>
        <w:tab/>
      </w:r>
      <w:r w:rsidR="004C523B">
        <w:rPr>
          <w:lang w:eastAsia="cs-CZ"/>
        </w:rPr>
        <w:t xml:space="preserve">Hough transformation was tested in </w:t>
      </w:r>
      <w:proofErr w:type="spellStart"/>
      <w:r w:rsidR="004C523B">
        <w:rPr>
          <w:lang w:eastAsia="cs-CZ"/>
        </w:rPr>
        <w:t>Matlab</w:t>
      </w:r>
      <w:proofErr w:type="spellEnd"/>
      <w:r w:rsidR="004C523B">
        <w:rPr>
          <w:lang w:eastAsia="cs-CZ"/>
        </w:rPr>
        <w:t xml:space="preserve"> and lately also by </w:t>
      </w:r>
      <w:proofErr w:type="spellStart"/>
      <w:r w:rsidR="004C523B">
        <w:rPr>
          <w:lang w:eastAsia="cs-CZ"/>
        </w:rPr>
        <w:t>EmguCv</w:t>
      </w:r>
      <w:proofErr w:type="spellEnd"/>
      <w:r w:rsidR="004C523B">
        <w:rPr>
          <w:lang w:eastAsia="cs-CZ"/>
        </w:rPr>
        <w:t xml:space="preserve"> library in C#.</w:t>
      </w:r>
      <w:r w:rsidR="00877569">
        <w:rPr>
          <w:lang w:eastAsia="cs-CZ"/>
        </w:rPr>
        <w:t xml:space="preserve"> On original image was used gray scaling, canny edge detector and function </w:t>
      </w:r>
      <w:proofErr w:type="spellStart"/>
      <w:r w:rsidR="00877569">
        <w:rPr>
          <w:lang w:eastAsia="cs-CZ"/>
        </w:rPr>
        <w:t>houghLines</w:t>
      </w:r>
      <w:proofErr w:type="spellEnd"/>
      <w:r w:rsidR="00877569">
        <w:rPr>
          <w:lang w:eastAsia="cs-CZ"/>
        </w:rPr>
        <w:t xml:space="preserve">. Whole process how to find Hough lines in image in </w:t>
      </w:r>
      <w:proofErr w:type="spellStart"/>
      <w:r w:rsidR="00877569">
        <w:rPr>
          <w:lang w:eastAsia="cs-CZ"/>
        </w:rPr>
        <w:t>M</w:t>
      </w:r>
      <w:r w:rsidR="004C523B">
        <w:rPr>
          <w:lang w:eastAsia="cs-CZ"/>
        </w:rPr>
        <w:t>atlab</w:t>
      </w:r>
      <w:proofErr w:type="spellEnd"/>
      <w:r w:rsidR="004C523B">
        <w:rPr>
          <w:lang w:eastAsia="cs-CZ"/>
        </w:rPr>
        <w:t xml:space="preserve"> is </w:t>
      </w:r>
      <w:r w:rsidR="003E2766">
        <w:rPr>
          <w:lang w:eastAsia="cs-CZ"/>
        </w:rPr>
        <w:t>in</w:t>
      </w:r>
      <w:r w:rsidR="004C523B">
        <w:rPr>
          <w:lang w:eastAsia="cs-CZ"/>
        </w:rPr>
        <w:t xml:space="preserve"> [</w:t>
      </w:r>
      <w:r w:rsidR="00757992">
        <w:rPr>
          <w:lang w:eastAsia="cs-CZ"/>
        </w:rPr>
        <w:t>16</w:t>
      </w:r>
      <w:r w:rsidR="004C523B">
        <w:rPr>
          <w:lang w:eastAsia="cs-CZ"/>
        </w:rPr>
        <w:t>]</w:t>
      </w:r>
    </w:p>
    <w:p w14:paraId="28319572" w14:textId="77777777" w:rsidR="002829C5" w:rsidRDefault="002829C5" w:rsidP="00820FEF">
      <w:pPr>
        <w:rPr>
          <w:lang w:eastAsia="cs-CZ"/>
        </w:rPr>
      </w:pPr>
    </w:p>
    <w:p w14:paraId="113F0E29" w14:textId="77777777" w:rsidR="003F2BDF" w:rsidRDefault="002829C5" w:rsidP="00C8455E">
      <w:pPr>
        <w:pStyle w:val="Heading5"/>
        <w:rPr>
          <w:lang w:eastAsia="cs-CZ"/>
        </w:rPr>
      </w:pPr>
      <w:r>
        <w:rPr>
          <w:lang w:eastAsia="cs-CZ"/>
        </w:rPr>
        <w:t>Combination of Hough transformation and corner detector</w:t>
      </w:r>
    </w:p>
    <w:p w14:paraId="3B0EE2E8" w14:textId="77777777" w:rsidR="002829C5" w:rsidRDefault="002829C5" w:rsidP="002829C5">
      <w:pPr>
        <w:rPr>
          <w:lang w:eastAsia="cs-CZ"/>
        </w:rPr>
      </w:pPr>
      <w:r>
        <w:rPr>
          <w:lang w:eastAsia="cs-CZ"/>
        </w:rPr>
        <w:t xml:space="preserve">When we have a candidates for corners and most significant lines in captured scene, we can try to combine these two approaches. That means we have a candidates for corners of the patient monitor </w:t>
      </w:r>
      <w:r w:rsidR="00877569">
        <w:rPr>
          <w:lang w:eastAsia="cs-CZ"/>
        </w:rPr>
        <w:lastRenderedPageBreak/>
        <w:t xml:space="preserve">screen </w:t>
      </w:r>
      <w:r>
        <w:rPr>
          <w:lang w:eastAsia="cs-CZ"/>
        </w:rPr>
        <w:t>and also we have candidates for borders of the monitor. So when candidate for corner is lying on two candidates for border of the patient monitor</w:t>
      </w:r>
      <w:r w:rsidR="00877569">
        <w:rPr>
          <w:lang w:eastAsia="cs-CZ"/>
        </w:rPr>
        <w:t xml:space="preserve"> screen</w:t>
      </w:r>
      <w:r>
        <w:rPr>
          <w:lang w:eastAsia="cs-CZ"/>
        </w:rPr>
        <w:t xml:space="preserve"> (lines), it’s probably real corner of the patient monitor</w:t>
      </w:r>
      <w:r w:rsidR="00877569">
        <w:rPr>
          <w:lang w:eastAsia="cs-CZ"/>
        </w:rPr>
        <w:t xml:space="preserve"> screen</w:t>
      </w:r>
      <w:r>
        <w:rPr>
          <w:lang w:eastAsia="cs-CZ"/>
        </w:rPr>
        <w:t>. This process is tested for all intersection of detected lines and its close neighborhood. When point is located near to this intersection we can classify it as corner of the patient monitor</w:t>
      </w:r>
      <w:r w:rsidR="00877569">
        <w:rPr>
          <w:lang w:eastAsia="cs-CZ"/>
        </w:rPr>
        <w:t xml:space="preserve"> screen</w:t>
      </w:r>
      <w:r>
        <w:rPr>
          <w:lang w:eastAsia="cs-CZ"/>
        </w:rPr>
        <w:t>.</w:t>
      </w:r>
    </w:p>
    <w:p w14:paraId="4523B7F8" w14:textId="77777777" w:rsidR="002829C5" w:rsidRDefault="002829C5" w:rsidP="00C8455E">
      <w:pPr>
        <w:pStyle w:val="Heading5"/>
        <w:rPr>
          <w:lang w:eastAsia="cs-CZ"/>
        </w:rPr>
      </w:pPr>
      <w:bookmarkStart w:id="51" w:name="_Ref470878529"/>
      <w:r>
        <w:rPr>
          <w:lang w:eastAsia="cs-CZ"/>
        </w:rPr>
        <w:t>Finding monitor by preprocessing</w:t>
      </w:r>
      <w:bookmarkEnd w:id="51"/>
    </w:p>
    <w:p w14:paraId="06558F32" w14:textId="606729DD" w:rsidR="002829C5" w:rsidRDefault="002829C5" w:rsidP="002829C5">
      <w:pPr>
        <w:rPr>
          <w:lang w:eastAsia="cs-CZ"/>
        </w:rPr>
      </w:pPr>
      <w:r>
        <w:rPr>
          <w:lang w:eastAsia="cs-CZ"/>
        </w:rPr>
        <w:t xml:space="preserve">There is also possibility to use </w:t>
      </w:r>
      <w:r w:rsidR="004622CA">
        <w:rPr>
          <w:lang w:eastAsia="cs-CZ"/>
        </w:rPr>
        <w:t xml:space="preserve">pipeline of operations to extract </w:t>
      </w:r>
      <w:r w:rsidR="00877569">
        <w:rPr>
          <w:lang w:eastAsia="cs-CZ"/>
        </w:rPr>
        <w:t>t</w:t>
      </w:r>
      <w:r w:rsidR="004622CA">
        <w:rPr>
          <w:lang w:eastAsia="cs-CZ"/>
        </w:rPr>
        <w:t>he patient monitor</w:t>
      </w:r>
      <w:r w:rsidR="00877569">
        <w:rPr>
          <w:lang w:eastAsia="cs-CZ"/>
        </w:rPr>
        <w:t xml:space="preserve"> screen</w:t>
      </w:r>
      <w:r w:rsidR="004622CA">
        <w:rPr>
          <w:lang w:eastAsia="cs-CZ"/>
        </w:rPr>
        <w:t xml:space="preserve"> from the captured scene.  Whole process is described in</w:t>
      </w:r>
      <w:r w:rsidR="004D0A71">
        <w:rPr>
          <w:lang w:eastAsia="cs-CZ"/>
        </w:rPr>
        <w:t xml:space="preserve"> </w:t>
      </w:r>
      <w:r w:rsidR="004D0A71">
        <w:rPr>
          <w:lang w:eastAsia="cs-CZ"/>
        </w:rPr>
        <w:fldChar w:fldCharType="begin"/>
      </w:r>
      <w:r w:rsidR="004D0A71">
        <w:rPr>
          <w:lang w:eastAsia="cs-CZ"/>
        </w:rPr>
        <w:instrText xml:space="preserve"> REF _Ref471242222 \h </w:instrText>
      </w:r>
      <w:r w:rsidR="004D0A71">
        <w:rPr>
          <w:lang w:eastAsia="cs-CZ"/>
        </w:rPr>
      </w:r>
      <w:r w:rsidR="004D0A71">
        <w:rPr>
          <w:lang w:eastAsia="cs-CZ"/>
        </w:rPr>
        <w:fldChar w:fldCharType="separate"/>
      </w:r>
      <w:r w:rsidR="008C7BFB">
        <w:t xml:space="preserve">Schema </w:t>
      </w:r>
      <w:r w:rsidR="008C7BFB">
        <w:rPr>
          <w:noProof/>
        </w:rPr>
        <w:t>3</w:t>
      </w:r>
      <w:r w:rsidR="004D0A71">
        <w:rPr>
          <w:lang w:eastAsia="cs-CZ"/>
        </w:rPr>
        <w:fldChar w:fldCharType="end"/>
      </w:r>
      <w:r w:rsidR="004622CA">
        <w:rPr>
          <w:lang w:eastAsia="cs-CZ"/>
        </w:rPr>
        <w:t xml:space="preserve">. This process was designed by me to keep only patient monitor screen in it. Whole process was designed in </w:t>
      </w:r>
      <w:proofErr w:type="spellStart"/>
      <w:r w:rsidR="004622CA">
        <w:rPr>
          <w:lang w:eastAsia="cs-CZ"/>
        </w:rPr>
        <w:t>Matlab</w:t>
      </w:r>
      <w:proofErr w:type="spellEnd"/>
      <w:r w:rsidR="00877569">
        <w:rPr>
          <w:lang w:eastAsia="cs-CZ"/>
        </w:rPr>
        <w:t xml:space="preserve"> </w:t>
      </w:r>
      <w:r w:rsidR="00877569">
        <w:rPr>
          <w:noProof/>
          <w:lang w:val="cs-CZ" w:eastAsia="cs-CZ"/>
        </w:rPr>
        <w:t>[</w:t>
      </w:r>
      <w:r w:rsidR="00757992">
        <w:rPr>
          <w:noProof/>
          <w:lang w:val="cs-CZ" w:eastAsia="cs-CZ"/>
        </w:rPr>
        <w:t>16</w:t>
      </w:r>
      <w:r w:rsidR="00877569">
        <w:rPr>
          <w:noProof/>
          <w:lang w:val="cs-CZ" w:eastAsia="cs-CZ"/>
        </w:rPr>
        <w:t>]</w:t>
      </w:r>
      <w:r w:rsidR="004622CA">
        <w:rPr>
          <w:lang w:eastAsia="cs-CZ"/>
        </w:rPr>
        <w:t>.</w:t>
      </w:r>
    </w:p>
    <w:p w14:paraId="5CF46BA6" w14:textId="77777777" w:rsidR="004D0A71" w:rsidRDefault="004D0A71" w:rsidP="004D0A71">
      <w:pPr>
        <w:keepNext/>
      </w:pPr>
      <w:r>
        <w:rPr>
          <w:noProof/>
          <w:lang w:val="cs-CZ" w:eastAsia="cs-CZ"/>
        </w:rPr>
        <w:drawing>
          <wp:inline distT="0" distB="0" distL="0" distR="0" wp14:anchorId="5574B84F" wp14:editId="09D11923">
            <wp:extent cx="5943600" cy="20510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51050"/>
                    </a:xfrm>
                    <a:prstGeom prst="rect">
                      <a:avLst/>
                    </a:prstGeom>
                  </pic:spPr>
                </pic:pic>
              </a:graphicData>
            </a:graphic>
          </wp:inline>
        </w:drawing>
      </w:r>
    </w:p>
    <w:p w14:paraId="27D2A462" w14:textId="16287AE9" w:rsidR="004D0A71" w:rsidRDefault="004D0A71" w:rsidP="004D0A71">
      <w:pPr>
        <w:pStyle w:val="Caption"/>
      </w:pPr>
      <w:bookmarkStart w:id="52" w:name="_Ref471242222"/>
      <w:r>
        <w:t xml:space="preserve">Schema </w:t>
      </w:r>
      <w:fldSimple w:instr=" SEQ Schema \* ARABIC ">
        <w:r w:rsidR="008C7BFB">
          <w:rPr>
            <w:noProof/>
          </w:rPr>
          <w:t>3</w:t>
        </w:r>
      </w:fldSimple>
      <w:bookmarkEnd w:id="52"/>
      <w:r>
        <w:t xml:space="preserve"> Pipeline of finding monitor by preprocessing approach</w:t>
      </w:r>
    </w:p>
    <w:p w14:paraId="46AC6BCD" w14:textId="52DBFFE2" w:rsidR="004622CA" w:rsidRDefault="004622CA" w:rsidP="002829C5">
      <w:pPr>
        <w:rPr>
          <w:lang w:eastAsia="cs-CZ"/>
        </w:rPr>
      </w:pPr>
      <w:r>
        <w:rPr>
          <w:lang w:eastAsia="cs-CZ"/>
        </w:rPr>
        <w:tab/>
        <w:t xml:space="preserve">First step of this process is gray scaling of the color image. For this operation was used </w:t>
      </w:r>
      <w:r w:rsidR="00B52DC3">
        <w:rPr>
          <w:lang w:eastAsia="cs-CZ"/>
        </w:rPr>
        <w:t xml:space="preserve">luminosity </w:t>
      </w:r>
      <w:r>
        <w:rPr>
          <w:lang w:eastAsia="cs-CZ"/>
        </w:rPr>
        <w:t xml:space="preserve">algorithm which form new value by weighted sum of all three color </w:t>
      </w:r>
      <w:r w:rsidR="00877569">
        <w:rPr>
          <w:lang w:eastAsia="cs-CZ"/>
        </w:rPr>
        <w:t>channels by</w:t>
      </w:r>
      <w:r w:rsidR="00B52DC3">
        <w:rPr>
          <w:lang w:eastAsia="cs-CZ"/>
        </w:rPr>
        <w:t xml:space="preserve"> formula (7)</w:t>
      </w:r>
      <w:r w:rsidR="00877569">
        <w:rPr>
          <w:lang w:eastAsia="cs-CZ"/>
        </w:rPr>
        <w:t xml:space="preserve"> </w:t>
      </w:r>
      <w:r>
        <w:rPr>
          <w:lang w:eastAsia="cs-CZ"/>
        </w:rPr>
        <w:t xml:space="preserve">for every single pixel. Once when we have grayscale image we can convert it to black and white image by locally adaptive </w:t>
      </w:r>
      <w:r w:rsidR="00BA00AA">
        <w:rPr>
          <w:lang w:eastAsia="cs-CZ"/>
        </w:rPr>
        <w:t>threshold [</w:t>
      </w:r>
      <w:r w:rsidR="0074258F">
        <w:rPr>
          <w:lang w:eastAsia="cs-CZ"/>
        </w:rPr>
        <w:t>19</w:t>
      </w:r>
      <w:r w:rsidR="00BA00AA">
        <w:rPr>
          <w:lang w:eastAsia="cs-CZ"/>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B52DC3" w14:paraId="7C107F19" w14:textId="77777777" w:rsidTr="00091409">
        <w:tc>
          <w:tcPr>
            <w:tcW w:w="1134" w:type="dxa"/>
          </w:tcPr>
          <w:p w14:paraId="5FB06A44" w14:textId="77777777" w:rsidR="00B52DC3" w:rsidRDefault="00B52DC3" w:rsidP="00091409"/>
        </w:tc>
        <w:tc>
          <w:tcPr>
            <w:tcW w:w="0" w:type="auto"/>
          </w:tcPr>
          <w:p w14:paraId="0DE9A7E5" w14:textId="77777777" w:rsidR="00B52DC3" w:rsidRDefault="00B52DC3" w:rsidP="00091409">
            <m:oMathPara>
              <m:oMath>
                <m:r>
                  <w:rPr>
                    <w:rFonts w:ascii="Cambria Math" w:hAnsi="Cambria Math"/>
                  </w:rPr>
                  <m:t>luminosity=0.299*R+0.587*G+0.115*B</m:t>
                </m:r>
              </m:oMath>
            </m:oMathPara>
          </w:p>
        </w:tc>
        <w:tc>
          <w:tcPr>
            <w:tcW w:w="1134" w:type="dxa"/>
          </w:tcPr>
          <w:p w14:paraId="57DAB2F6" w14:textId="77777777" w:rsidR="00B52DC3" w:rsidRDefault="00B52DC3" w:rsidP="00987F8C">
            <w:pPr>
              <w:pStyle w:val="Bibliography"/>
              <w:numPr>
                <w:ilvl w:val="0"/>
                <w:numId w:val="1"/>
              </w:numPr>
              <w:jc w:val="center"/>
            </w:pPr>
          </w:p>
        </w:tc>
      </w:tr>
    </w:tbl>
    <w:p w14:paraId="1FE8EC54" w14:textId="77777777" w:rsidR="00B52DC3" w:rsidRDefault="00B52DC3" w:rsidP="002829C5">
      <w:pPr>
        <w:rPr>
          <w:lang w:eastAsia="cs-CZ"/>
        </w:rPr>
      </w:pPr>
    </w:p>
    <w:p w14:paraId="45BF0AF0" w14:textId="77777777" w:rsidR="00877569" w:rsidRDefault="00877569" w:rsidP="002829C5">
      <w:pPr>
        <w:rPr>
          <w:lang w:eastAsia="cs-CZ"/>
        </w:rPr>
      </w:pPr>
    </w:p>
    <w:p w14:paraId="4D136A69" w14:textId="77777777" w:rsidR="002B78AC" w:rsidRDefault="00D42FAA" w:rsidP="002B78AC">
      <w:pPr>
        <w:keepNext/>
        <w:jc w:val="center"/>
      </w:pPr>
      <w:r>
        <w:rPr>
          <w:lang w:eastAsia="cs-CZ"/>
        </w:rPr>
        <w:lastRenderedPageBreak/>
        <w:pict w14:anchorId="5229D9B7">
          <v:shape id="_x0000_i1029" type="#_x0000_t75" style="width:468pt;height:201.75pt">
            <v:imagedata r:id="rId26" o:title="own"/>
          </v:shape>
        </w:pict>
      </w:r>
    </w:p>
    <w:p w14:paraId="7CE61415" w14:textId="77777777" w:rsidR="00FA38AA" w:rsidRDefault="002B78AC" w:rsidP="002B78AC">
      <w:pPr>
        <w:pStyle w:val="Caption"/>
        <w:jc w:val="center"/>
        <w:rPr>
          <w:lang w:eastAsia="cs-CZ"/>
        </w:rPr>
      </w:pPr>
      <w:bookmarkStart w:id="53" w:name="_Toc470951040"/>
      <w:r>
        <w:t xml:space="preserve">Figure </w:t>
      </w:r>
      <w:fldSimple w:instr=" SEQ Figure \* ARABIC ">
        <w:r w:rsidR="008C7BFB">
          <w:rPr>
            <w:noProof/>
          </w:rPr>
          <w:t>7</w:t>
        </w:r>
      </w:fldSimple>
      <w:r>
        <w:t xml:space="preserve"> Original image; patient monitor after grayscale and locally adaptive thresholding</w:t>
      </w:r>
      <w:bookmarkEnd w:id="53"/>
    </w:p>
    <w:p w14:paraId="219D76F2" w14:textId="77777777" w:rsidR="002B78AC" w:rsidRDefault="00B52DC3" w:rsidP="002B78AC">
      <w:pPr>
        <w:rPr>
          <w:lang w:eastAsia="cs-CZ"/>
        </w:rPr>
      </w:pPr>
      <w:r>
        <w:rPr>
          <w:lang w:eastAsia="cs-CZ"/>
        </w:rPr>
        <w:tab/>
      </w:r>
      <w:r w:rsidR="00BA00AA">
        <w:rPr>
          <w:lang w:eastAsia="cs-CZ"/>
        </w:rPr>
        <w:t xml:space="preserve">Once when we have black and white image we can start filtering areas to obtain only screen of the patient monitor. First step is removal of areas with size smaller than 1/200 of size of the image. That </w:t>
      </w:r>
      <w:r w:rsidR="003E2766">
        <w:rPr>
          <w:lang w:eastAsia="cs-CZ"/>
        </w:rPr>
        <w:t>results</w:t>
      </w:r>
      <w:r w:rsidR="00BA00AA">
        <w:rPr>
          <w:lang w:eastAsia="cs-CZ"/>
        </w:rPr>
        <w:t xml:space="preserve"> in image without noise. </w:t>
      </w:r>
      <w:r w:rsidR="00FA38AA">
        <w:rPr>
          <w:lang w:eastAsia="cs-CZ"/>
        </w:rPr>
        <w:t xml:space="preserve">This process always remove areas on the patient monitor screen like curves and symbols. Because we want a clear shape of the screen. </w:t>
      </w:r>
    </w:p>
    <w:p w14:paraId="30E8EB92" w14:textId="77777777" w:rsidR="002B78AC" w:rsidRDefault="00D42FAA" w:rsidP="002B78AC">
      <w:pPr>
        <w:keepNext/>
        <w:jc w:val="center"/>
      </w:pPr>
      <w:r>
        <w:rPr>
          <w:lang w:eastAsia="cs-CZ"/>
        </w:rPr>
        <w:pict w14:anchorId="2A921853">
          <v:shape id="_x0000_i1030" type="#_x0000_t75" style="width:180pt;height:158.25pt">
            <v:imagedata r:id="rId27" o:title="orezani"/>
          </v:shape>
        </w:pict>
      </w:r>
    </w:p>
    <w:p w14:paraId="72A208B7" w14:textId="77777777" w:rsidR="000F5AC7" w:rsidRDefault="002B78AC" w:rsidP="002B78AC">
      <w:pPr>
        <w:pStyle w:val="Caption"/>
        <w:jc w:val="center"/>
        <w:rPr>
          <w:lang w:eastAsia="cs-CZ"/>
        </w:rPr>
      </w:pPr>
      <w:bookmarkStart w:id="54" w:name="_Toc470951041"/>
      <w:r>
        <w:t xml:space="preserve">Figure </w:t>
      </w:r>
      <w:fldSimple w:instr=" SEQ Figure \* ARABIC ">
        <w:r w:rsidR="008C7BFB">
          <w:rPr>
            <w:noProof/>
          </w:rPr>
          <w:t>8</w:t>
        </w:r>
      </w:fldSimple>
      <w:r>
        <w:t xml:space="preserve"> Patient monitor after removing small areas</w:t>
      </w:r>
      <w:bookmarkEnd w:id="54"/>
    </w:p>
    <w:p w14:paraId="4D355C06" w14:textId="7C3DE657" w:rsidR="000F5AC7" w:rsidRDefault="00BA00AA" w:rsidP="002829C5">
      <w:pPr>
        <w:rPr>
          <w:lang w:eastAsia="cs-CZ"/>
        </w:rPr>
      </w:pPr>
      <w:r>
        <w:rPr>
          <w:lang w:eastAsia="cs-CZ"/>
        </w:rPr>
        <w:tab/>
        <w:t xml:space="preserve">Next step is removal of all areas which are in contact with border of the captured image. Because we in </w:t>
      </w:r>
      <w:r w:rsidR="00B52DC3">
        <w:rPr>
          <w:lang w:eastAsia="cs-CZ"/>
        </w:rPr>
        <w:fldChar w:fldCharType="begin"/>
      </w:r>
      <w:r w:rsidR="00B52DC3">
        <w:rPr>
          <w:lang w:eastAsia="cs-CZ"/>
        </w:rPr>
        <w:instrText xml:space="preserve"> REF _Ref470872637 \r \h </w:instrText>
      </w:r>
      <w:r w:rsidR="00B52DC3">
        <w:rPr>
          <w:lang w:eastAsia="cs-CZ"/>
        </w:rPr>
      </w:r>
      <w:r w:rsidR="00B52DC3">
        <w:rPr>
          <w:lang w:eastAsia="cs-CZ"/>
        </w:rPr>
        <w:fldChar w:fldCharType="separate"/>
      </w:r>
      <w:r w:rsidR="008C7BFB">
        <w:rPr>
          <w:lang w:eastAsia="cs-CZ"/>
        </w:rPr>
        <w:t>5.1.1</w:t>
      </w:r>
      <w:r w:rsidR="00B52DC3">
        <w:rPr>
          <w:lang w:eastAsia="cs-CZ"/>
        </w:rPr>
        <w:fldChar w:fldCharType="end"/>
      </w:r>
      <w:r w:rsidR="00B52DC3">
        <w:rPr>
          <w:lang w:eastAsia="cs-CZ"/>
        </w:rPr>
        <w:t xml:space="preserve"> </w:t>
      </w:r>
      <w:r>
        <w:rPr>
          <w:lang w:eastAsia="cs-CZ"/>
        </w:rPr>
        <w:t xml:space="preserve">define whole monitor have to be captured, there is no possibility that monitor screen is somehow connected with border of the image. For this process it’s necessary to mark all areas in black and image by </w:t>
      </w:r>
      <w:r w:rsidR="00B52DC3">
        <w:rPr>
          <w:lang w:eastAsia="cs-CZ"/>
        </w:rPr>
        <w:t xml:space="preserve">connected-component labelling </w:t>
      </w:r>
      <w:r>
        <w:rPr>
          <w:lang w:eastAsia="cs-CZ"/>
        </w:rPr>
        <w:t>[</w:t>
      </w:r>
      <w:r w:rsidR="0074258F">
        <w:rPr>
          <w:lang w:eastAsia="cs-CZ"/>
        </w:rPr>
        <w:t>20</w:t>
      </w:r>
      <w:r>
        <w:rPr>
          <w:lang w:eastAsia="cs-CZ"/>
        </w:rPr>
        <w:t>].  All labels of areas which are in contact</w:t>
      </w:r>
      <w:r w:rsidR="000F5AC7">
        <w:rPr>
          <w:lang w:eastAsia="cs-CZ"/>
        </w:rPr>
        <w:t xml:space="preserve"> with borders</w:t>
      </w:r>
      <w:r w:rsidR="00B52DC3">
        <w:rPr>
          <w:lang w:eastAsia="cs-CZ"/>
        </w:rPr>
        <w:t xml:space="preserve"> of the image</w:t>
      </w:r>
      <w:r>
        <w:rPr>
          <w:lang w:eastAsia="cs-CZ"/>
        </w:rPr>
        <w:t xml:space="preserve"> </w:t>
      </w:r>
      <w:r w:rsidR="000F5AC7">
        <w:rPr>
          <w:lang w:eastAsia="cs-CZ"/>
        </w:rPr>
        <w:t xml:space="preserve">are stored in list. After that we can go through whole image and </w:t>
      </w:r>
      <w:r w:rsidR="00B52DC3">
        <w:rPr>
          <w:lang w:eastAsia="cs-CZ"/>
        </w:rPr>
        <w:t>if label of actual pixel is</w:t>
      </w:r>
      <w:r w:rsidR="000F5AC7">
        <w:rPr>
          <w:lang w:eastAsia="cs-CZ"/>
        </w:rPr>
        <w:t xml:space="preserve"> </w:t>
      </w:r>
      <w:r w:rsidR="00B52DC3">
        <w:rPr>
          <w:lang w:eastAsia="cs-CZ"/>
        </w:rPr>
        <w:t xml:space="preserve">mentioned in </w:t>
      </w:r>
      <w:r w:rsidR="000F5AC7">
        <w:rPr>
          <w:lang w:eastAsia="cs-CZ"/>
        </w:rPr>
        <w:t xml:space="preserve">list we recolor this area to </w:t>
      </w:r>
      <w:r w:rsidR="002A1639">
        <w:rPr>
          <w:lang w:eastAsia="cs-CZ"/>
        </w:rPr>
        <w:t>white</w:t>
      </w:r>
      <w:r w:rsidR="000F5AC7">
        <w:rPr>
          <w:lang w:eastAsia="cs-CZ"/>
        </w:rPr>
        <w:t>.</w:t>
      </w:r>
      <w:r w:rsidR="002A1639">
        <w:rPr>
          <w:lang w:eastAsia="cs-CZ"/>
        </w:rPr>
        <w:t xml:space="preserve"> Next step is </w:t>
      </w:r>
      <w:r w:rsidR="00B52DC3">
        <w:rPr>
          <w:lang w:eastAsia="cs-CZ"/>
        </w:rPr>
        <w:t>inversion</w:t>
      </w:r>
      <w:r w:rsidR="002A1639">
        <w:rPr>
          <w:lang w:eastAsia="cs-CZ"/>
        </w:rPr>
        <w:t xml:space="preserve"> of the image. Now we have only few areas in the image. For </w:t>
      </w:r>
      <w:r w:rsidR="00B52DC3">
        <w:rPr>
          <w:lang w:eastAsia="cs-CZ"/>
        </w:rPr>
        <w:t xml:space="preserve">patient monitor screen </w:t>
      </w:r>
      <w:r w:rsidR="002A1639">
        <w:rPr>
          <w:lang w:eastAsia="cs-CZ"/>
        </w:rPr>
        <w:t xml:space="preserve">selection </w:t>
      </w:r>
      <w:r w:rsidR="00B52DC3">
        <w:rPr>
          <w:lang w:eastAsia="cs-CZ"/>
        </w:rPr>
        <w:t>we</w:t>
      </w:r>
      <w:r w:rsidR="002A1639">
        <w:rPr>
          <w:lang w:eastAsia="cs-CZ"/>
        </w:rPr>
        <w:t xml:space="preserve"> select the biggest one.</w:t>
      </w:r>
    </w:p>
    <w:p w14:paraId="131842A6" w14:textId="77777777" w:rsidR="002B78AC" w:rsidRDefault="00D42FAA" w:rsidP="002B78AC">
      <w:pPr>
        <w:keepNext/>
        <w:jc w:val="center"/>
      </w:pPr>
      <w:r>
        <w:rPr>
          <w:lang w:eastAsia="cs-CZ"/>
        </w:rPr>
        <w:lastRenderedPageBreak/>
        <w:pict w14:anchorId="41BBEFA2">
          <v:shape id="_x0000_i1031" type="#_x0000_t75" style="width:468pt;height:194.25pt">
            <v:imagedata r:id="rId28" o:title="own3" croptop="1945f" cropbottom="4647f"/>
          </v:shape>
        </w:pict>
      </w:r>
    </w:p>
    <w:p w14:paraId="24C1A66F" w14:textId="77777777" w:rsidR="00FA38AA" w:rsidRPr="002A1639" w:rsidRDefault="002B78AC" w:rsidP="002B78AC">
      <w:pPr>
        <w:pStyle w:val="Caption"/>
        <w:jc w:val="center"/>
        <w:rPr>
          <w:lang w:eastAsia="cs-CZ"/>
        </w:rPr>
      </w:pPr>
      <w:bookmarkStart w:id="55" w:name="_Toc470951042"/>
      <w:r>
        <w:t xml:space="preserve">Figure </w:t>
      </w:r>
      <w:fldSimple w:instr=" SEQ Figure \* ARABIC ">
        <w:r w:rsidR="008C7BFB">
          <w:rPr>
            <w:noProof/>
          </w:rPr>
          <w:t>9</w:t>
        </w:r>
      </w:fldSimple>
      <w:r>
        <w:t xml:space="preserve"> Patient monitor after recoloring all white areas which are in contact with border of image; Selected biggest white area</w:t>
      </w:r>
      <w:bookmarkEnd w:id="55"/>
    </w:p>
    <w:p w14:paraId="341AB8C8" w14:textId="07BEAB3C" w:rsidR="002A1639" w:rsidRDefault="002A1639" w:rsidP="002A1639">
      <w:pPr>
        <w:autoSpaceDE w:val="0"/>
        <w:autoSpaceDN w:val="0"/>
        <w:adjustRightInd w:val="0"/>
        <w:spacing w:after="0" w:line="240" w:lineRule="auto"/>
        <w:rPr>
          <w:rFonts w:cs="Courier New"/>
          <w:color w:val="000000"/>
        </w:rPr>
      </w:pPr>
      <w:r w:rsidRPr="002A1639">
        <w:rPr>
          <w:lang w:eastAsia="cs-CZ"/>
        </w:rPr>
        <w:tab/>
        <w:t xml:space="preserve">When we have only one </w:t>
      </w:r>
      <w:r w:rsidR="009812F3">
        <w:rPr>
          <w:lang w:eastAsia="cs-CZ"/>
        </w:rPr>
        <w:t>area</w:t>
      </w:r>
      <w:r w:rsidRPr="002A1639">
        <w:rPr>
          <w:lang w:eastAsia="cs-CZ"/>
        </w:rPr>
        <w:t xml:space="preserve"> in the image we can detect corners by coordinates in the image. First step is detection of all positions of pixels </w:t>
      </w:r>
      <w:r w:rsidR="009812F3">
        <w:rPr>
          <w:lang w:eastAsia="cs-CZ"/>
        </w:rPr>
        <w:t>in that area</w:t>
      </w:r>
      <w:r w:rsidRPr="002A1639">
        <w:rPr>
          <w:lang w:eastAsia="cs-CZ"/>
        </w:rPr>
        <w:t xml:space="preserve">. Now we can find where sums of </w:t>
      </w:r>
      <w:r w:rsidRPr="00E23867">
        <w:rPr>
          <w:lang w:eastAsia="cs-CZ"/>
        </w:rPr>
        <w:t xml:space="preserve">differences of the coordinates in the shape are maximized and minimalized by the corners defined as </w:t>
      </w:r>
      <w:r w:rsidRPr="00E23867">
        <w:rPr>
          <w:rFonts w:cs="Courier New"/>
          <w:i/>
          <w:color w:val="000000"/>
        </w:rPr>
        <w:t>[1 1; -1 -1; 1 -1; -1 1].</w:t>
      </w:r>
      <w:r w:rsidRPr="002A1639">
        <w:rPr>
          <w:rFonts w:ascii="Courier New" w:hAnsi="Courier New" w:cs="Courier New"/>
          <w:color w:val="000000"/>
          <w:sz w:val="20"/>
          <w:szCs w:val="20"/>
        </w:rPr>
        <w:t xml:space="preserve"> </w:t>
      </w:r>
      <w:r>
        <w:rPr>
          <w:rFonts w:cs="Courier New"/>
          <w:color w:val="000000"/>
        </w:rPr>
        <w:t xml:space="preserve">These points are corners of </w:t>
      </w:r>
      <w:r w:rsidR="00E23867">
        <w:rPr>
          <w:rFonts w:cs="Courier New"/>
          <w:color w:val="000000"/>
        </w:rPr>
        <w:t>this</w:t>
      </w:r>
      <w:r w:rsidRPr="002A1639">
        <w:rPr>
          <w:rFonts w:cs="Courier New"/>
          <w:color w:val="000000"/>
        </w:rPr>
        <w:t xml:space="preserve"> area.</w:t>
      </w:r>
      <w:r>
        <w:rPr>
          <w:rFonts w:cs="Courier New"/>
          <w:color w:val="000000"/>
        </w:rPr>
        <w:t xml:space="preserve"> This process is completely done in </w:t>
      </w:r>
      <w:proofErr w:type="spellStart"/>
      <w:r>
        <w:rPr>
          <w:rFonts w:cs="Courier New"/>
          <w:color w:val="000000"/>
        </w:rPr>
        <w:t>Matlab</w:t>
      </w:r>
      <w:proofErr w:type="spellEnd"/>
      <w:r w:rsidR="00E23867">
        <w:rPr>
          <w:rFonts w:cs="Courier New"/>
          <w:color w:val="000000"/>
        </w:rPr>
        <w:t xml:space="preserve"> </w:t>
      </w:r>
      <w:r w:rsidR="0074258F">
        <w:rPr>
          <w:noProof/>
          <w:lang w:val="cs-CZ" w:eastAsia="cs-CZ"/>
        </w:rPr>
        <w:t>[16</w:t>
      </w:r>
      <w:r w:rsidR="00E23867">
        <w:rPr>
          <w:noProof/>
          <w:lang w:val="cs-CZ" w:eastAsia="cs-CZ"/>
        </w:rPr>
        <w:t>]</w:t>
      </w:r>
      <w:r w:rsidR="00E23867">
        <w:rPr>
          <w:lang w:eastAsia="cs-CZ"/>
        </w:rPr>
        <w:t>.</w:t>
      </w:r>
    </w:p>
    <w:p w14:paraId="002F9CF0" w14:textId="77777777" w:rsidR="002A1639" w:rsidRDefault="002A1639" w:rsidP="00C8455E">
      <w:pPr>
        <w:pStyle w:val="Heading5"/>
      </w:pPr>
      <w:r>
        <w:t>Definition by user</w:t>
      </w:r>
    </w:p>
    <w:p w14:paraId="3DA45338" w14:textId="77777777" w:rsidR="00335383" w:rsidRDefault="002A1639" w:rsidP="002A1639">
      <w:r>
        <w:t xml:space="preserve">Corners of the </w:t>
      </w:r>
      <w:r w:rsidR="00E23867">
        <w:t xml:space="preserve">patient </w:t>
      </w:r>
      <w:r>
        <w:t>monitor</w:t>
      </w:r>
      <w:r w:rsidR="00E23867">
        <w:t xml:space="preserve"> screen</w:t>
      </w:r>
      <w:r>
        <w:t xml:space="preserve"> can be also defined by user. </w:t>
      </w:r>
      <w:r w:rsidR="00335383">
        <w:t xml:space="preserve">Advantage of this process is correct definition of the corners, because they are easily recognizable </w:t>
      </w:r>
      <w:r w:rsidR="00E23867">
        <w:t>by</w:t>
      </w:r>
      <w:r w:rsidR="00335383">
        <w:t xml:space="preserve"> human. But there is big disadvantage at that’s impossibility to move with the monitor. Every time when someone move with patient monitor user should have click the new corners of the patient monitor in captured scene. So that means we need a special personal who do this over the whole process of data acquisition.</w:t>
      </w:r>
    </w:p>
    <w:p w14:paraId="64194F61" w14:textId="77777777" w:rsidR="00335383" w:rsidRDefault="00335383" w:rsidP="00C8455E">
      <w:pPr>
        <w:pStyle w:val="Heading4"/>
      </w:pPr>
      <w:commentRangeStart w:id="56"/>
      <w:r>
        <w:t xml:space="preserve">Projective </w:t>
      </w:r>
      <w:r w:rsidR="00796334">
        <w:t>correction</w:t>
      </w:r>
      <w:commentRangeEnd w:id="56"/>
      <w:r w:rsidR="003E2766">
        <w:rPr>
          <w:rStyle w:val="CommentReference"/>
          <w:rFonts w:asciiTheme="minorHAnsi" w:eastAsiaTheme="minorEastAsia" w:hAnsiTheme="minorHAnsi" w:cstheme="minorBidi"/>
          <w:b w:val="0"/>
          <w:bCs w:val="0"/>
          <w:i w:val="0"/>
          <w:iCs w:val="0"/>
          <w:color w:val="auto"/>
        </w:rPr>
        <w:commentReference w:id="56"/>
      </w:r>
    </w:p>
    <w:p w14:paraId="3A0721C4" w14:textId="77777777" w:rsidR="002A1639" w:rsidRDefault="00335383" w:rsidP="00335383">
      <w:r>
        <w:t xml:space="preserve">All objects captured by camera are distorted. </w:t>
      </w:r>
      <w:r w:rsidR="00796334">
        <w:t>That’s phenomena occurs because the camera</w:t>
      </w:r>
      <w:r w:rsidR="00E23867">
        <w:t xml:space="preserve"> position</w:t>
      </w:r>
      <w:r w:rsidR="00796334">
        <w:t xml:space="preserve"> in space</w:t>
      </w:r>
      <w:r w:rsidR="00E23867">
        <w:t xml:space="preserve"> doesn’t fit with requirement mentioned in </w:t>
      </w:r>
      <w:r w:rsidR="00E23867">
        <w:fldChar w:fldCharType="begin"/>
      </w:r>
      <w:r w:rsidR="00E23867">
        <w:instrText xml:space="preserve"> REF _Ref470872637 \r \h </w:instrText>
      </w:r>
      <w:r w:rsidR="00E23867">
        <w:fldChar w:fldCharType="separate"/>
      </w:r>
      <w:r w:rsidR="008C7BFB">
        <w:t>5.1.1</w:t>
      </w:r>
      <w:r w:rsidR="00E23867">
        <w:fldChar w:fldCharType="end"/>
      </w:r>
      <w:r w:rsidR="00E23867">
        <w:t xml:space="preserve"> almost all cases</w:t>
      </w:r>
      <w:r w:rsidR="00796334">
        <w:t xml:space="preserve">. Because we want to detect the location of </w:t>
      </w:r>
      <w:r w:rsidR="00E23867">
        <w:t>regions</w:t>
      </w:r>
      <w:r w:rsidR="00796334">
        <w:t xml:space="preserve"> of interest on screen under every possible angle and distance of the camera its necessary to remove this distortion.</w:t>
      </w:r>
    </w:p>
    <w:p w14:paraId="3EA73AC3" w14:textId="22CA347D" w:rsidR="00E64D83" w:rsidRDefault="00796334" w:rsidP="00E64D83">
      <w:pPr>
        <w:autoSpaceDE w:val="0"/>
        <w:autoSpaceDN w:val="0"/>
        <w:adjustRightInd w:val="0"/>
        <w:spacing w:after="0" w:line="240" w:lineRule="auto"/>
        <w:rPr>
          <w:rFonts w:cs="CMBX10"/>
        </w:rPr>
      </w:pPr>
      <w:r>
        <w:tab/>
        <w:t xml:space="preserve">For projective correction it’s really useful to use </w:t>
      </w:r>
      <w:proofErr w:type="spellStart"/>
      <w:r>
        <w:t>homography</w:t>
      </w:r>
      <w:proofErr w:type="spellEnd"/>
      <w:r w:rsidR="00E25CDC">
        <w:t>, sometimes called as projective transformation</w:t>
      </w:r>
      <w:r>
        <w:t xml:space="preserve">. </w:t>
      </w:r>
      <w:proofErr w:type="spellStart"/>
      <w:r>
        <w:t>Homography</w:t>
      </w:r>
      <w:proofErr w:type="spellEnd"/>
      <w:r>
        <w:t xml:space="preserve"> is and invertible mapping of point and lines on projective plane</w:t>
      </w:r>
      <w:r w:rsidR="00E23867">
        <w:t xml:space="preserve"> </w:t>
      </w:r>
      <w:r w:rsidR="00E23867" w:rsidRPr="00E23867">
        <w:rPr>
          <w:i/>
        </w:rPr>
        <w:t>P2</w:t>
      </w:r>
      <w:r w:rsidR="00E23867">
        <w:t xml:space="preserve">, </w:t>
      </w:r>
      <w:r w:rsidR="009E02D2">
        <w:t xml:space="preserve">this is the plane of the camera. </w:t>
      </w:r>
      <w:r w:rsidR="00E23867">
        <w:t xml:space="preserve">That means every 2D point </w:t>
      </w:r>
      <w:r w:rsidR="00E23867" w:rsidRPr="00E23867">
        <w:rPr>
          <w:i/>
        </w:rPr>
        <w:t>(</w:t>
      </w:r>
      <w:r w:rsidRPr="00E23867">
        <w:rPr>
          <w:i/>
        </w:rPr>
        <w:t>x,</w:t>
      </w:r>
      <w:r w:rsidR="00E23867" w:rsidRPr="00E23867">
        <w:rPr>
          <w:i/>
        </w:rPr>
        <w:t xml:space="preserve"> </w:t>
      </w:r>
      <w:r w:rsidRPr="00E23867">
        <w:rPr>
          <w:i/>
        </w:rPr>
        <w:t>y</w:t>
      </w:r>
      <w:r w:rsidR="00E23867" w:rsidRPr="00E23867">
        <w:rPr>
          <w:i/>
        </w:rPr>
        <w:t>)</w:t>
      </w:r>
      <w:r w:rsidR="00E23867">
        <w:t xml:space="preserve"> can be represented as </w:t>
      </w:r>
      <w:r>
        <w:t xml:space="preserve">3D vector </w:t>
      </w:r>
      <w:r w:rsidRPr="00E23867">
        <w:rPr>
          <w:i/>
        </w:rPr>
        <w:t>(x1,</w:t>
      </w:r>
      <w:r w:rsidR="00E23867" w:rsidRPr="00E23867">
        <w:rPr>
          <w:i/>
        </w:rPr>
        <w:t xml:space="preserve"> </w:t>
      </w:r>
      <w:r w:rsidRPr="00E23867">
        <w:rPr>
          <w:i/>
        </w:rPr>
        <w:t>x2,</w:t>
      </w:r>
      <w:r w:rsidR="00E23867" w:rsidRPr="00E23867">
        <w:rPr>
          <w:i/>
        </w:rPr>
        <w:t xml:space="preserve"> </w:t>
      </w:r>
      <w:r w:rsidRPr="00E23867">
        <w:rPr>
          <w:i/>
        </w:rPr>
        <w:t>x3)</w:t>
      </w:r>
      <w:r>
        <w:t xml:space="preserve"> where </w:t>
      </w:r>
      <w:r w:rsidRPr="00E23867">
        <w:rPr>
          <w:i/>
        </w:rPr>
        <w:t>x</w:t>
      </w:r>
      <w:r w:rsidR="00E23867">
        <w:rPr>
          <w:i/>
        </w:rPr>
        <w:t xml:space="preserve"> </w:t>
      </w:r>
      <w:r w:rsidRPr="00E23867">
        <w:rPr>
          <w:i/>
        </w:rPr>
        <w:t>=</w:t>
      </w:r>
      <w:r w:rsidR="00E23867">
        <w:rPr>
          <w:i/>
        </w:rPr>
        <w:t xml:space="preserve"> </w:t>
      </w:r>
      <w:r w:rsidRPr="00E23867">
        <w:rPr>
          <w:i/>
        </w:rPr>
        <w:t>x1/x3</w:t>
      </w:r>
      <w:r>
        <w:t xml:space="preserve"> and </w:t>
      </w:r>
      <w:r w:rsidRPr="00E23867">
        <w:rPr>
          <w:i/>
        </w:rPr>
        <w:t>y = x2/x3</w:t>
      </w:r>
      <w:r>
        <w:t xml:space="preserve">. </w:t>
      </w:r>
      <w:r w:rsidR="009E02D2">
        <w:t xml:space="preserve">Algebraic definition of </w:t>
      </w:r>
      <w:proofErr w:type="spellStart"/>
      <w:r w:rsidR="009E02D2">
        <w:t>homography</w:t>
      </w:r>
      <w:proofErr w:type="spellEnd"/>
      <w:r w:rsidR="009E02D2">
        <w:t xml:space="preserve"> is based on [</w:t>
      </w:r>
      <w:r w:rsidR="0074258F">
        <w:t>21</w:t>
      </w:r>
      <w:r w:rsidR="00E23867">
        <w:t xml:space="preserve">] </w:t>
      </w:r>
      <w:r w:rsidR="009E02D2">
        <w:t xml:space="preserve">was given by proven following theorem: </w:t>
      </w:r>
      <w:r w:rsidR="009E02D2" w:rsidRPr="009E02D2">
        <w:rPr>
          <w:rFonts w:ascii="CMTI10" w:hAnsi="CMTI10" w:cs="CMTI10"/>
          <w:i/>
        </w:rPr>
        <w:t xml:space="preserve">A mapping from </w:t>
      </w:r>
      <w:proofErr w:type="gramStart"/>
      <w:r w:rsidR="009E02D2" w:rsidRPr="009E02D2">
        <w:rPr>
          <w:rFonts w:ascii="CMMI10" w:hAnsi="CMMI10" w:cs="CMMI10"/>
          <w:i/>
        </w:rPr>
        <w:t>P</w:t>
      </w:r>
      <w:r w:rsidR="009E02D2" w:rsidRPr="009E02D2">
        <w:rPr>
          <w:rFonts w:ascii="CMR8" w:hAnsi="CMR8" w:cs="CMR8"/>
          <w:i/>
          <w:sz w:val="16"/>
          <w:szCs w:val="16"/>
        </w:rPr>
        <w:t xml:space="preserve">2 </w:t>
      </w:r>
      <w:r w:rsidR="009E02D2" w:rsidRPr="009E02D2">
        <w:rPr>
          <w:rFonts w:ascii="CMSY10" w:hAnsi="CMSY10" w:cs="CMSY10"/>
          <w:i/>
        </w:rPr>
        <w:t>!</w:t>
      </w:r>
      <w:proofErr w:type="gramEnd"/>
      <w:r w:rsidR="009E02D2" w:rsidRPr="009E02D2">
        <w:rPr>
          <w:rFonts w:ascii="CMSY10" w:hAnsi="CMSY10" w:cs="CMSY10"/>
          <w:i/>
        </w:rPr>
        <w:t xml:space="preserve"> </w:t>
      </w:r>
      <w:r w:rsidR="009E02D2" w:rsidRPr="009E02D2">
        <w:rPr>
          <w:rFonts w:ascii="CMMI10" w:hAnsi="CMMI10" w:cs="CMMI10"/>
          <w:i/>
        </w:rPr>
        <w:t>P</w:t>
      </w:r>
      <w:r w:rsidR="009E02D2" w:rsidRPr="009E02D2">
        <w:rPr>
          <w:rFonts w:ascii="CMR8" w:hAnsi="CMR8" w:cs="CMR8"/>
          <w:i/>
          <w:sz w:val="16"/>
          <w:szCs w:val="16"/>
        </w:rPr>
        <w:t xml:space="preserve">2 </w:t>
      </w:r>
      <w:r w:rsidR="009E02D2" w:rsidRPr="009E02D2">
        <w:rPr>
          <w:rFonts w:ascii="CMTI10" w:hAnsi="CMTI10" w:cs="CMTI10"/>
          <w:i/>
        </w:rPr>
        <w:t xml:space="preserve">is a </w:t>
      </w:r>
      <w:proofErr w:type="spellStart"/>
      <w:r w:rsidR="009E02D2" w:rsidRPr="009E02D2">
        <w:rPr>
          <w:rFonts w:ascii="CMTI10" w:hAnsi="CMTI10" w:cs="CMTI10"/>
          <w:i/>
        </w:rPr>
        <w:t>projectivity</w:t>
      </w:r>
      <w:proofErr w:type="spellEnd"/>
      <w:r w:rsidR="009E02D2" w:rsidRPr="009E02D2">
        <w:rPr>
          <w:rFonts w:ascii="CMTI10" w:hAnsi="CMTI10" w:cs="CMTI10"/>
          <w:i/>
        </w:rPr>
        <w:t xml:space="preserve"> if and only if there exists a non-singular 3</w:t>
      </w:r>
      <w:r w:rsidR="00E23867">
        <w:rPr>
          <w:rFonts w:ascii="CMSY10" w:hAnsi="CMSY10" w:cs="CMSY10"/>
          <w:i/>
        </w:rPr>
        <w:t>x</w:t>
      </w:r>
      <w:r w:rsidR="009E02D2" w:rsidRPr="009E02D2">
        <w:rPr>
          <w:rFonts w:ascii="CMTI10" w:hAnsi="CMTI10" w:cs="CMTI10"/>
          <w:i/>
        </w:rPr>
        <w:t xml:space="preserve">3 matrix </w:t>
      </w:r>
      <w:r w:rsidR="009E02D2" w:rsidRPr="009E02D2">
        <w:rPr>
          <w:rFonts w:ascii="CMMI10" w:hAnsi="CMMI10" w:cs="CMMI10"/>
          <w:i/>
        </w:rPr>
        <w:t xml:space="preserve">H </w:t>
      </w:r>
      <w:r w:rsidR="009E02D2" w:rsidRPr="009E02D2">
        <w:rPr>
          <w:rFonts w:ascii="CMTI10" w:hAnsi="CMTI10" w:cs="CMTI10"/>
          <w:i/>
        </w:rPr>
        <w:t xml:space="preserve">such that for any point in </w:t>
      </w:r>
      <w:r w:rsidR="009E02D2" w:rsidRPr="009E02D2">
        <w:rPr>
          <w:rFonts w:ascii="CMMI10" w:hAnsi="CMMI10" w:cs="CMMI10"/>
          <w:i/>
        </w:rPr>
        <w:t>P</w:t>
      </w:r>
      <w:r w:rsidR="009E02D2" w:rsidRPr="009E02D2">
        <w:rPr>
          <w:rFonts w:ascii="CMR8" w:hAnsi="CMR8" w:cs="CMR8"/>
          <w:i/>
          <w:sz w:val="16"/>
          <w:szCs w:val="16"/>
        </w:rPr>
        <w:t xml:space="preserve">2 </w:t>
      </w:r>
      <w:r w:rsidR="009E02D2" w:rsidRPr="009E02D2">
        <w:rPr>
          <w:rFonts w:ascii="CMTI10" w:hAnsi="CMTI10" w:cs="CMTI10"/>
          <w:i/>
        </w:rPr>
        <w:t xml:space="preserve">represented by vector </w:t>
      </w:r>
      <w:r w:rsidR="009E02D2" w:rsidRPr="009E02D2">
        <w:rPr>
          <w:rFonts w:ascii="CMBX10" w:hAnsi="CMBX10" w:cs="CMBX10"/>
          <w:i/>
        </w:rPr>
        <w:t xml:space="preserve">x </w:t>
      </w:r>
      <w:r w:rsidR="009E02D2" w:rsidRPr="009E02D2">
        <w:rPr>
          <w:rFonts w:ascii="CMTI10" w:hAnsi="CMTI10" w:cs="CMTI10"/>
          <w:i/>
        </w:rPr>
        <w:t xml:space="preserve">it is true that </w:t>
      </w:r>
      <w:proofErr w:type="gramStart"/>
      <w:r w:rsidR="009E02D2" w:rsidRPr="009E02D2">
        <w:rPr>
          <w:rFonts w:ascii="CMTI10" w:hAnsi="CMTI10" w:cs="CMTI10"/>
          <w:i/>
        </w:rPr>
        <w:t>its</w:t>
      </w:r>
      <w:proofErr w:type="gramEnd"/>
      <w:r w:rsidR="009E02D2" w:rsidRPr="009E02D2">
        <w:rPr>
          <w:rFonts w:ascii="CMTI10" w:hAnsi="CMTI10" w:cs="CMTI10"/>
          <w:i/>
        </w:rPr>
        <w:t xml:space="preserve"> mapped point equals </w:t>
      </w:r>
      <w:proofErr w:type="spellStart"/>
      <w:r w:rsidR="009E02D2" w:rsidRPr="009E02D2">
        <w:rPr>
          <w:rFonts w:ascii="CMMI10" w:hAnsi="CMMI10" w:cs="CMMI10"/>
          <w:i/>
        </w:rPr>
        <w:t>H</w:t>
      </w:r>
      <w:r w:rsidR="009E02D2" w:rsidRPr="009E02D2">
        <w:rPr>
          <w:rFonts w:ascii="CMBX10" w:hAnsi="CMBX10" w:cs="CMBX10"/>
          <w:i/>
        </w:rPr>
        <w:t>x</w:t>
      </w:r>
      <w:proofErr w:type="spellEnd"/>
      <w:r w:rsidR="009E02D2">
        <w:rPr>
          <w:rFonts w:ascii="CMBX10" w:hAnsi="CMBX10" w:cs="CMBX10"/>
          <w:i/>
        </w:rPr>
        <w:t xml:space="preserve">.  </w:t>
      </w:r>
      <w:r w:rsidR="009E02D2">
        <w:rPr>
          <w:rFonts w:cs="CMBX10"/>
        </w:rPr>
        <w:t xml:space="preserve">That means if we want to sufficiently map each point </w:t>
      </w:r>
      <w:r w:rsidR="00E23867" w:rsidRPr="00E23867">
        <w:rPr>
          <w:rFonts w:cs="CMBX10"/>
          <w:i/>
        </w:rPr>
        <w:t>x</w:t>
      </w:r>
      <w:r w:rsidR="009E02D2">
        <w:rPr>
          <w:rFonts w:cs="CMBX10"/>
        </w:rPr>
        <w:t xml:space="preserve"> to corresponding point </w:t>
      </w:r>
      <w:r w:rsidR="00E23867" w:rsidRPr="00E23867">
        <w:rPr>
          <w:rFonts w:cs="CMBX10"/>
          <w:i/>
        </w:rPr>
        <w:t>x’</w:t>
      </w:r>
      <w:r w:rsidR="009E02D2">
        <w:rPr>
          <w:rFonts w:cs="CMBX10"/>
        </w:rPr>
        <w:t xml:space="preserve"> we need</w:t>
      </w:r>
      <w:r w:rsidR="00E23867">
        <w:rPr>
          <w:rFonts w:cs="CMBX10"/>
        </w:rPr>
        <w:t xml:space="preserve"> to calculate correspond 3x3 </w:t>
      </w:r>
      <w:proofErr w:type="spellStart"/>
      <w:r w:rsidR="00E23867">
        <w:rPr>
          <w:rFonts w:cs="CMBX10"/>
        </w:rPr>
        <w:t>hom</w:t>
      </w:r>
      <w:r w:rsidR="009E02D2">
        <w:rPr>
          <w:rFonts w:cs="CMBX10"/>
        </w:rPr>
        <w:t>ography</w:t>
      </w:r>
      <w:proofErr w:type="spellEnd"/>
      <w:r w:rsidR="009E02D2">
        <w:rPr>
          <w:rFonts w:cs="CMBX10"/>
        </w:rPr>
        <w:t xml:space="preserve"> matrix.</w:t>
      </w:r>
      <w:r w:rsidR="00E64D83">
        <w:rPr>
          <w:rFonts w:cs="CMBX10"/>
        </w:rPr>
        <w:t xml:space="preserve"> Formula for this fact is shown </w:t>
      </w:r>
      <w:r w:rsidR="00581124">
        <w:rPr>
          <w:rFonts w:cs="CMBX10"/>
        </w:rPr>
        <w:t>in formula (8)</w:t>
      </w:r>
      <w:r w:rsidR="00E64D83">
        <w:rPr>
          <w:rFonts w:cs="CMBX10"/>
        </w:rPr>
        <w:t xml:space="preserve"> where </w:t>
      </w:r>
      <w:r w:rsidR="00E64D83" w:rsidRPr="00581124">
        <w:rPr>
          <w:rFonts w:cs="CMBX10"/>
          <w:i/>
        </w:rPr>
        <w:t>M</w:t>
      </w:r>
      <w:r w:rsidR="00581124">
        <w:rPr>
          <w:rFonts w:cs="CMBX10"/>
          <w:i/>
        </w:rPr>
        <w:t>’</w:t>
      </w:r>
      <w:r w:rsidR="00E64D83">
        <w:rPr>
          <w:rFonts w:cs="CMBX10"/>
        </w:rPr>
        <w:t xml:space="preserve"> are homogenous coordinates of point in non-distorted image, </w:t>
      </w:r>
      <w:r w:rsidR="00E64D83" w:rsidRPr="00581124">
        <w:rPr>
          <w:rFonts w:cs="CMBX10"/>
          <w:i/>
        </w:rPr>
        <w:t>M</w:t>
      </w:r>
      <w:r w:rsidR="00E64D83">
        <w:rPr>
          <w:rFonts w:cs="CMBX10"/>
        </w:rPr>
        <w:t xml:space="preserve"> are homogenous coordinates of point  in distorted image, </w:t>
      </w:r>
      <m:oMath>
        <m:r>
          <w:rPr>
            <w:rFonts w:ascii="Cambria Math" w:hAnsi="Cambria Math" w:cs="CMBX10"/>
          </w:rPr>
          <m:t>α</m:t>
        </m:r>
      </m:oMath>
      <w:r w:rsidR="00581124">
        <w:rPr>
          <w:rFonts w:cs="CMBX10"/>
        </w:rPr>
        <w:t xml:space="preserve"> </w:t>
      </w:r>
      <w:r w:rsidR="00E64D83">
        <w:rPr>
          <w:rFonts w:cs="CMBX10"/>
        </w:rPr>
        <w:t xml:space="preserve">is </w:t>
      </w:r>
      <w:r w:rsidR="00E64D83" w:rsidRPr="00E64D83">
        <w:rPr>
          <w:rFonts w:cs="CMBX10"/>
        </w:rPr>
        <w:t>optional non-negative</w:t>
      </w:r>
      <w:r w:rsidR="00E64D83">
        <w:rPr>
          <w:rFonts w:cs="CMBX10"/>
        </w:rPr>
        <w:t xml:space="preserve"> constant and </w:t>
      </w:r>
      <w:r w:rsidR="00E64D83" w:rsidRPr="00581124">
        <w:rPr>
          <w:rFonts w:cs="CMBX10"/>
          <w:i/>
        </w:rPr>
        <w:t>H</w:t>
      </w:r>
      <w:r w:rsidR="00E64D83">
        <w:rPr>
          <w:rFonts w:cs="CMBX10"/>
        </w:rPr>
        <w:t xml:space="preserve"> is </w:t>
      </w:r>
      <w:proofErr w:type="spellStart"/>
      <w:r w:rsidR="00E64D83">
        <w:rPr>
          <w:rFonts w:cs="CMBX10"/>
        </w:rPr>
        <w:t>homography</w:t>
      </w:r>
      <w:proofErr w:type="spellEnd"/>
      <w:r w:rsidR="00E64D83">
        <w:rPr>
          <w:rFonts w:cs="CMBX10"/>
        </w:rPr>
        <w:t xml:space="preserve"> matrix. When we apply inverse </w:t>
      </w:r>
      <w:proofErr w:type="spellStart"/>
      <w:r w:rsidR="00E64D83">
        <w:rPr>
          <w:rFonts w:cs="CMBX10"/>
        </w:rPr>
        <w:t>homography</w:t>
      </w:r>
      <w:proofErr w:type="spellEnd"/>
      <w:r w:rsidR="00E64D83">
        <w:rPr>
          <w:rFonts w:cs="CMBX10"/>
        </w:rPr>
        <w:t xml:space="preserve"> matrix</w:t>
      </w:r>
      <w:r w:rsidR="006D545C">
        <w:rPr>
          <w:rFonts w:cs="CMBX10"/>
        </w:rPr>
        <w:t xml:space="preserve"> on every distorted pixel we obtain </w:t>
      </w:r>
      <w:r w:rsidR="00E25CDC">
        <w:rPr>
          <w:rFonts w:cs="CMBX10"/>
        </w:rPr>
        <w:t>front</w:t>
      </w:r>
      <w:r w:rsidR="006D545C">
        <w:rPr>
          <w:rFonts w:cs="CMBX10"/>
        </w:rPr>
        <w:t xml:space="preserve">-parallel </w:t>
      </w:r>
      <w:r w:rsidR="00E25CDC">
        <w:rPr>
          <w:rFonts w:cs="CMBX10"/>
        </w:rPr>
        <w:t>image.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017D884C" w14:textId="77777777" w:rsidTr="00C85E9E">
        <w:tc>
          <w:tcPr>
            <w:tcW w:w="1134" w:type="dxa"/>
          </w:tcPr>
          <w:p w14:paraId="30862D86" w14:textId="77777777" w:rsidR="00C85E9E" w:rsidRDefault="00C85E9E" w:rsidP="000C7B44"/>
        </w:tc>
        <w:tc>
          <w:tcPr>
            <w:tcW w:w="0" w:type="auto"/>
          </w:tcPr>
          <w:p w14:paraId="268D29A0" w14:textId="77777777" w:rsidR="00C85E9E" w:rsidRDefault="00C85E9E" w:rsidP="00C85E9E">
            <w:pPr>
              <w:autoSpaceDE w:val="0"/>
              <w:autoSpaceDN w:val="0"/>
              <w:adjustRightInd w:val="0"/>
              <w:rPr>
                <w:rFonts w:cs="CMBX10"/>
              </w:rPr>
            </w:pPr>
            <m:oMathPara>
              <m:oMath>
                <m:r>
                  <w:rPr>
                    <w:rFonts w:ascii="Cambria Math" w:hAnsi="Cambria Math" w:cs="CMBX10"/>
                  </w:rPr>
                  <m:t>α*</m:t>
                </m:r>
                <m:sSup>
                  <m:sSupPr>
                    <m:ctrlPr>
                      <w:rPr>
                        <w:rFonts w:ascii="Cambria Math" w:hAnsi="Cambria Math" w:cs="CMBX10"/>
                        <w:i/>
                      </w:rPr>
                    </m:ctrlPr>
                  </m:sSupPr>
                  <m:e>
                    <m:r>
                      <w:rPr>
                        <w:rFonts w:ascii="Cambria Math" w:hAnsi="Cambria Math" w:cs="CMBX10"/>
                      </w:rPr>
                      <m:t>M</m:t>
                    </m:r>
                  </m:e>
                  <m:sup>
                    <m:r>
                      <w:rPr>
                        <w:rFonts w:ascii="Cambria Math" w:hAnsi="Cambria Math" w:cs="CMBX10"/>
                      </w:rPr>
                      <m:t>'</m:t>
                    </m:r>
                  </m:sup>
                </m:sSup>
                <m:r>
                  <w:rPr>
                    <w:rFonts w:ascii="Cambria Math" w:hAnsi="Cambria Math" w:cs="CMBX10"/>
                  </w:rPr>
                  <m:t>=H*M</m:t>
                </m:r>
              </m:oMath>
            </m:oMathPara>
          </w:p>
          <w:p w14:paraId="10829E98" w14:textId="77777777" w:rsidR="00C85E9E" w:rsidRDefault="00C85E9E" w:rsidP="00C85E9E"/>
        </w:tc>
        <w:tc>
          <w:tcPr>
            <w:tcW w:w="1134" w:type="dxa"/>
          </w:tcPr>
          <w:p w14:paraId="7E0ADAEC" w14:textId="77777777" w:rsidR="00C85E9E" w:rsidRDefault="00C85E9E" w:rsidP="00987F8C">
            <w:pPr>
              <w:pStyle w:val="Bibliography"/>
              <w:numPr>
                <w:ilvl w:val="0"/>
                <w:numId w:val="1"/>
              </w:numPr>
              <w:jc w:val="center"/>
            </w:pPr>
          </w:p>
        </w:tc>
      </w:tr>
    </w:tbl>
    <w:p w14:paraId="47E28920" w14:textId="77777777" w:rsidR="00AD0E0E" w:rsidRDefault="00E64D83" w:rsidP="009E02D2">
      <w:pPr>
        <w:autoSpaceDE w:val="0"/>
        <w:autoSpaceDN w:val="0"/>
        <w:adjustRightInd w:val="0"/>
        <w:spacing w:after="0" w:line="240" w:lineRule="auto"/>
        <w:rPr>
          <w:rFonts w:cs="CMBX10"/>
        </w:rPr>
      </w:pPr>
      <w:r>
        <w:rPr>
          <w:rFonts w:cs="CMBX10"/>
        </w:rPr>
        <w:tab/>
      </w:r>
      <w:proofErr w:type="spellStart"/>
      <w:r>
        <w:rPr>
          <w:rFonts w:cs="CMBX10"/>
        </w:rPr>
        <w:t>Homography</w:t>
      </w:r>
      <w:proofErr w:type="spellEnd"/>
      <w:r>
        <w:rPr>
          <w:rFonts w:cs="CMBX10"/>
        </w:rPr>
        <w:t xml:space="preserve"> matrix is composed from geometric transformations. </w:t>
      </w:r>
      <w:r w:rsidR="00E25CDC">
        <w:rPr>
          <w:rFonts w:cs="CMBX10"/>
        </w:rPr>
        <w:t xml:space="preserve">Ordinary </w:t>
      </w:r>
      <w:proofErr w:type="spellStart"/>
      <w:r w:rsidR="00E25CDC">
        <w:rPr>
          <w:rFonts w:cs="CMBX10"/>
        </w:rPr>
        <w:t>homography</w:t>
      </w:r>
      <w:proofErr w:type="spellEnd"/>
      <w:r w:rsidR="00E25CDC">
        <w:rPr>
          <w:rFonts w:cs="CMBX10"/>
        </w:rPr>
        <w:t xml:space="preserve"> matrix is decomposed</w:t>
      </w:r>
      <w:r w:rsidR="00581124">
        <w:rPr>
          <w:rFonts w:cs="CMBX10"/>
        </w:rPr>
        <w:t xml:space="preserve"> in three separated matrixes. A</w:t>
      </w:r>
      <w:r w:rsidR="00E25CDC">
        <w:rPr>
          <w:rFonts w:cs="CMBX10"/>
        </w:rPr>
        <w:t xml:space="preserve">s you can see in formula </w:t>
      </w:r>
      <w:r w:rsidR="00581124">
        <w:rPr>
          <w:rFonts w:cs="CMBX10"/>
        </w:rPr>
        <w:t>(9)</w:t>
      </w:r>
      <w:r w:rsidR="00AD0E0E">
        <w:rPr>
          <w:rFonts w:cs="CMBX10"/>
        </w:rPr>
        <w:t>.</w:t>
      </w:r>
    </w:p>
    <w:p w14:paraId="58B36F56" w14:textId="77777777" w:rsidR="00C85E9E" w:rsidRDefault="00C85E9E" w:rsidP="009E02D2">
      <w:pPr>
        <w:autoSpaceDE w:val="0"/>
        <w:autoSpaceDN w:val="0"/>
        <w:adjustRightInd w:val="0"/>
        <w:spacing w:after="0" w:line="240" w:lineRule="auto"/>
        <w:rPr>
          <w:rFonts w:cs="CMBX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147998BB" w14:textId="77777777" w:rsidTr="00C85E9E">
        <w:tc>
          <w:tcPr>
            <w:tcW w:w="1134" w:type="dxa"/>
          </w:tcPr>
          <w:p w14:paraId="76C30BF5" w14:textId="77777777" w:rsidR="00C85E9E" w:rsidRDefault="00C85E9E" w:rsidP="000C7B44"/>
        </w:tc>
        <w:tc>
          <w:tcPr>
            <w:tcW w:w="0" w:type="auto"/>
          </w:tcPr>
          <w:p w14:paraId="33AEAE6A" w14:textId="77777777" w:rsidR="00C85E9E" w:rsidRPr="00C85E9E" w:rsidRDefault="00C85E9E" w:rsidP="00C85E9E">
            <w:pPr>
              <w:autoSpaceDE w:val="0"/>
              <w:autoSpaceDN w:val="0"/>
              <w:adjustRightInd w:val="0"/>
              <w:rPr>
                <w:rFonts w:cs="CMBX10"/>
              </w:rPr>
            </w:pPr>
            <m:oMathPara>
              <m:oMath>
                <m:r>
                  <w:rPr>
                    <w:rFonts w:ascii="Cambria Math" w:hAnsi="Cambria Math" w:cs="CMBX10"/>
                  </w:rPr>
                  <m:t xml:space="preserve">H= </m:t>
                </m:r>
                <m:sSub>
                  <m:sSubPr>
                    <m:ctrlPr>
                      <w:rPr>
                        <w:rFonts w:ascii="Cambria Math" w:hAnsi="Cambria Math" w:cs="CMBX10"/>
                        <w:i/>
                      </w:rPr>
                    </m:ctrlPr>
                  </m:sSubPr>
                  <m:e>
                    <m:r>
                      <w:rPr>
                        <w:rFonts w:ascii="Cambria Math" w:hAnsi="Cambria Math" w:cs="CMBX10"/>
                      </w:rPr>
                      <m:t>H</m:t>
                    </m:r>
                  </m:e>
                  <m:sub>
                    <m:r>
                      <w:rPr>
                        <w:rFonts w:ascii="Cambria Math" w:hAnsi="Cambria Math" w:cs="CMBX10"/>
                      </w:rPr>
                      <m:t>S</m:t>
                    </m:r>
                  </m:sub>
                </m:sSub>
                <m:sSub>
                  <m:sSubPr>
                    <m:ctrlPr>
                      <w:rPr>
                        <w:rFonts w:ascii="Cambria Math" w:hAnsi="Cambria Math" w:cs="CMBX10"/>
                        <w:i/>
                      </w:rPr>
                    </m:ctrlPr>
                  </m:sSubPr>
                  <m:e>
                    <m:r>
                      <w:rPr>
                        <w:rFonts w:ascii="Cambria Math" w:hAnsi="Cambria Math" w:cs="CMBX10"/>
                      </w:rPr>
                      <m:t>H</m:t>
                    </m:r>
                  </m:e>
                  <m:sub>
                    <m:r>
                      <w:rPr>
                        <w:rFonts w:ascii="Cambria Math" w:hAnsi="Cambria Math" w:cs="CMBX10"/>
                      </w:rPr>
                      <m:t>A</m:t>
                    </m:r>
                  </m:sub>
                </m:sSub>
                <m:sSub>
                  <m:sSubPr>
                    <m:ctrlPr>
                      <w:rPr>
                        <w:rFonts w:ascii="Cambria Math" w:hAnsi="Cambria Math" w:cs="CMBX10"/>
                        <w:i/>
                      </w:rPr>
                    </m:ctrlPr>
                  </m:sSubPr>
                  <m:e>
                    <m:r>
                      <w:rPr>
                        <w:rFonts w:ascii="Cambria Math" w:hAnsi="Cambria Math" w:cs="CMBX10"/>
                      </w:rPr>
                      <m:t>H</m:t>
                    </m:r>
                  </m:e>
                  <m:sub>
                    <m:r>
                      <w:rPr>
                        <w:rFonts w:ascii="Cambria Math" w:hAnsi="Cambria Math" w:cs="CMBX10"/>
                      </w:rPr>
                      <m:t>P</m:t>
                    </m:r>
                  </m:sub>
                </m:sSub>
              </m:oMath>
            </m:oMathPara>
          </w:p>
        </w:tc>
        <w:tc>
          <w:tcPr>
            <w:tcW w:w="1134" w:type="dxa"/>
          </w:tcPr>
          <w:p w14:paraId="4F65EE73" w14:textId="77777777" w:rsidR="00C85E9E" w:rsidRDefault="00C85E9E" w:rsidP="00987F8C">
            <w:pPr>
              <w:pStyle w:val="Bibliography"/>
              <w:numPr>
                <w:ilvl w:val="0"/>
                <w:numId w:val="1"/>
              </w:numPr>
              <w:jc w:val="center"/>
            </w:pPr>
          </w:p>
        </w:tc>
      </w:tr>
    </w:tbl>
    <w:p w14:paraId="17E50771" w14:textId="77777777" w:rsidR="00AD0E0E" w:rsidRDefault="00AD0E0E" w:rsidP="009E02D2">
      <w:pPr>
        <w:autoSpaceDE w:val="0"/>
        <w:autoSpaceDN w:val="0"/>
        <w:adjustRightInd w:val="0"/>
        <w:spacing w:after="0" w:line="240" w:lineRule="auto"/>
        <w:rPr>
          <w:rFonts w:cs="CMBX10"/>
        </w:rPr>
      </w:pPr>
    </w:p>
    <w:p w14:paraId="485B34CB" w14:textId="1B08017F" w:rsidR="00E25CDC" w:rsidRDefault="00AD0E0E" w:rsidP="009E02D2">
      <w:pPr>
        <w:autoSpaceDE w:val="0"/>
        <w:autoSpaceDN w:val="0"/>
        <w:adjustRightInd w:val="0"/>
        <w:spacing w:after="0" w:line="240" w:lineRule="auto"/>
        <w:rPr>
          <w:rFonts w:cs="CMBX10"/>
        </w:rPr>
      </w:pPr>
      <w:r>
        <w:rPr>
          <w:rFonts w:cs="CMBX10"/>
        </w:rPr>
        <w:tab/>
      </w:r>
      <m:oMath>
        <m:sSub>
          <m:sSubPr>
            <m:ctrlPr>
              <w:rPr>
                <w:rFonts w:ascii="Cambria Math" w:hAnsi="Cambria Math" w:cs="CMBX10"/>
                <w:i/>
              </w:rPr>
            </m:ctrlPr>
          </m:sSubPr>
          <m:e>
            <m:r>
              <w:rPr>
                <w:rFonts w:ascii="Cambria Math" w:hAnsi="Cambria Math" w:cs="CMBX10"/>
              </w:rPr>
              <m:t>H</m:t>
            </m:r>
          </m:e>
          <m:sub>
            <m:r>
              <w:rPr>
                <w:rFonts w:ascii="Cambria Math" w:hAnsi="Cambria Math" w:cs="CMBX10"/>
              </w:rPr>
              <m:t>S</m:t>
            </m:r>
          </m:sub>
        </m:sSub>
      </m:oMath>
      <w:r w:rsidR="00581124">
        <w:rPr>
          <w:rFonts w:cs="CMBX10"/>
        </w:rPr>
        <w:t xml:space="preserve"> </w:t>
      </w:r>
      <w:proofErr w:type="gramStart"/>
      <w:r w:rsidR="00E25CDC">
        <w:rPr>
          <w:rFonts w:cs="CMBX10"/>
        </w:rPr>
        <w:t>represents</w:t>
      </w:r>
      <w:proofErr w:type="gramEnd"/>
      <w:r w:rsidR="00E25CDC">
        <w:rPr>
          <w:rFonts w:cs="CMBX10"/>
        </w:rPr>
        <w:t xml:space="preserve"> a similarity transformation, </w:t>
      </w:r>
      <m:oMath>
        <m:sSub>
          <m:sSubPr>
            <m:ctrlPr>
              <w:rPr>
                <w:rFonts w:ascii="Cambria Math" w:hAnsi="Cambria Math" w:cs="CMBX10"/>
                <w:i/>
              </w:rPr>
            </m:ctrlPr>
          </m:sSubPr>
          <m:e>
            <m:r>
              <w:rPr>
                <w:rFonts w:ascii="Cambria Math" w:hAnsi="Cambria Math" w:cs="CMBX10"/>
              </w:rPr>
              <m:t>H</m:t>
            </m:r>
          </m:e>
          <m:sub>
            <m:r>
              <w:rPr>
                <w:rFonts w:ascii="Cambria Math" w:hAnsi="Cambria Math" w:cs="CMBX10"/>
              </w:rPr>
              <m:t>A</m:t>
            </m:r>
          </m:sub>
        </m:sSub>
      </m:oMath>
      <w:r w:rsidR="00E25CDC">
        <w:rPr>
          <w:rFonts w:cs="CMBX10"/>
        </w:rPr>
        <w:t xml:space="preserve"> represents affinity transformation and </w:t>
      </w:r>
      <m:oMath>
        <m:sSub>
          <m:sSubPr>
            <m:ctrlPr>
              <w:rPr>
                <w:rFonts w:ascii="Cambria Math" w:hAnsi="Cambria Math" w:cs="CMBX10"/>
                <w:i/>
              </w:rPr>
            </m:ctrlPr>
          </m:sSubPr>
          <m:e>
            <m:r>
              <w:rPr>
                <w:rFonts w:ascii="Cambria Math" w:hAnsi="Cambria Math" w:cs="CMBX10"/>
              </w:rPr>
              <m:t>H</m:t>
            </m:r>
          </m:e>
          <m:sub>
            <m:r>
              <w:rPr>
                <w:rFonts w:ascii="Cambria Math" w:hAnsi="Cambria Math" w:cs="CMBX10"/>
              </w:rPr>
              <m:t>P</m:t>
            </m:r>
          </m:sub>
        </m:sSub>
      </m:oMath>
      <w:r w:rsidR="00E25CDC">
        <w:rPr>
          <w:rFonts w:cs="CMBX10"/>
        </w:rPr>
        <w:t xml:space="preserve"> projectivity. </w:t>
      </w:r>
      <w:r>
        <w:rPr>
          <w:rFonts w:cs="CMBX10"/>
        </w:rPr>
        <w:t>This whole process of homogenous matrix decomposition is nicely described in [</w:t>
      </w:r>
      <w:r w:rsidR="0074258F">
        <w:rPr>
          <w:rFonts w:cs="CMBX10"/>
        </w:rPr>
        <w:t>22</w:t>
      </w:r>
      <w:r>
        <w:rPr>
          <w:rFonts w:cs="CMBX10"/>
        </w:rPr>
        <w:t>].</w:t>
      </w:r>
    </w:p>
    <w:p w14:paraId="6E05392B" w14:textId="77777777" w:rsidR="00AD0E0E" w:rsidRDefault="00AD0E0E" w:rsidP="009E02D2">
      <w:pPr>
        <w:autoSpaceDE w:val="0"/>
        <w:autoSpaceDN w:val="0"/>
        <w:adjustRightInd w:val="0"/>
        <w:spacing w:after="0" w:line="240" w:lineRule="auto"/>
        <w:rPr>
          <w:rFonts w:cs="CMBX10"/>
        </w:rPr>
      </w:pPr>
      <w:r>
        <w:rPr>
          <w:rFonts w:cs="CMBX10"/>
        </w:rPr>
        <w:tab/>
        <w:t>Homogenous matrix contains eight degree</w:t>
      </w:r>
      <w:r w:rsidR="00581124">
        <w:rPr>
          <w:rFonts w:cs="CMBX10"/>
        </w:rPr>
        <w:t>s</w:t>
      </w:r>
      <w:r>
        <w:rPr>
          <w:rFonts w:cs="CMBX10"/>
        </w:rPr>
        <w:t xml:space="preserve"> of freedom. </w:t>
      </w:r>
      <w:r w:rsidR="004165F1">
        <w:rPr>
          <w:rFonts w:cs="CMBX10"/>
        </w:rPr>
        <w:t xml:space="preserve">All these elements which represents these degrees of freedom are independent. The last element of homogenous matrix </w:t>
      </w:r>
      <w:r>
        <w:rPr>
          <w:rFonts w:cs="CMBX10"/>
        </w:rPr>
        <w:t xml:space="preserve"> </w:t>
      </w:r>
      <w:r w:rsidR="004165F1">
        <w:rPr>
          <w:rFonts w:cs="CMBX10"/>
        </w:rPr>
        <w:t>can be describe as scaling factor that means it’s possible to multiply the homoge</w:t>
      </w:r>
      <w:r w:rsidR="00581124">
        <w:rPr>
          <w:rFonts w:cs="CMBX10"/>
        </w:rPr>
        <w:t>nous matrix by an arbitrary non-</w:t>
      </w:r>
      <w:r w:rsidR="004165F1">
        <w:rPr>
          <w:rFonts w:cs="CMBX10"/>
        </w:rPr>
        <w:t xml:space="preserve">zero constant and projective transform still be the same. That means we need to find </w:t>
      </w:r>
      <w:r w:rsidR="00581124">
        <w:rPr>
          <w:rFonts w:cs="CMBX10"/>
        </w:rPr>
        <w:t>these</w:t>
      </w:r>
      <w:r w:rsidR="004165F1">
        <w:rPr>
          <w:rFonts w:cs="CMBX10"/>
        </w:rPr>
        <w:t xml:space="preserve"> eight independent elements. </w:t>
      </w:r>
    </w:p>
    <w:p w14:paraId="596F1643" w14:textId="77777777" w:rsidR="004165F1" w:rsidRDefault="004165F1" w:rsidP="009E02D2">
      <w:pPr>
        <w:autoSpaceDE w:val="0"/>
        <w:autoSpaceDN w:val="0"/>
        <w:adjustRightInd w:val="0"/>
        <w:spacing w:after="0" w:line="240" w:lineRule="auto"/>
        <w:rPr>
          <w:rFonts w:cs="CMBX10"/>
        </w:rPr>
      </w:pPr>
      <w:r>
        <w:rPr>
          <w:rFonts w:cs="CMBX10"/>
        </w:rPr>
        <w:tab/>
        <w:t xml:space="preserve">As you can see </w:t>
      </w:r>
      <w:r w:rsidR="006E3BFB">
        <w:rPr>
          <w:rFonts w:cs="CMBX10"/>
        </w:rPr>
        <w:t>from</w:t>
      </w:r>
      <w:r>
        <w:rPr>
          <w:rFonts w:cs="CMBX10"/>
        </w:rPr>
        <w:t xml:space="preserve"> simplified formula without </w:t>
      </w:r>
      <m:oMath>
        <m:r>
          <w:rPr>
            <w:rFonts w:ascii="Cambria Math" w:hAnsi="Cambria Math" w:cs="CMBX10"/>
          </w:rPr>
          <m:t>α</m:t>
        </m:r>
      </m:oMath>
      <w:r w:rsidR="00581124">
        <w:rPr>
          <w:rFonts w:cs="CMBX10"/>
        </w:rPr>
        <w:t xml:space="preserve"> </w:t>
      </w:r>
      <w:r>
        <w:rPr>
          <w:rFonts w:cs="CMBX10"/>
        </w:rPr>
        <w:t xml:space="preserve">in </w:t>
      </w:r>
      <w:r w:rsidR="00233F66">
        <w:rPr>
          <w:rFonts w:cs="CMBX10"/>
        </w:rPr>
        <w:t>formula</w:t>
      </w:r>
      <w:r w:rsidR="00581124">
        <w:rPr>
          <w:rFonts w:cs="CMBX10"/>
        </w:rPr>
        <w:t xml:space="preserve"> (10)</w:t>
      </w:r>
      <w:r>
        <w:rPr>
          <w:rFonts w:cs="CMBX10"/>
        </w:rPr>
        <w:t xml:space="preserve"> </w:t>
      </w:r>
      <w:r w:rsidR="006E3BFB">
        <w:rPr>
          <w:rFonts w:cs="CMBX10"/>
        </w:rPr>
        <w:t>and with knowledge mentioned above we need four points in original image and four corresponding points in front-parallel image. First four point</w:t>
      </w:r>
      <w:r w:rsidR="00581124">
        <w:rPr>
          <w:rFonts w:cs="CMBX10"/>
        </w:rPr>
        <w:t>s</w:t>
      </w:r>
      <w:r w:rsidR="006E3BFB">
        <w:rPr>
          <w:rFonts w:cs="CMBX10"/>
        </w:rPr>
        <w:t xml:space="preserve"> in original image was detected by method mentioned </w:t>
      </w:r>
      <w:r w:rsidR="00581124">
        <w:rPr>
          <w:rFonts w:cs="CMBX10"/>
        </w:rPr>
        <w:t xml:space="preserve">in </w:t>
      </w:r>
      <w:r w:rsidR="00581124">
        <w:rPr>
          <w:rFonts w:cs="CMBX10"/>
        </w:rPr>
        <w:fldChar w:fldCharType="begin"/>
      </w:r>
      <w:r w:rsidR="00581124">
        <w:rPr>
          <w:rFonts w:cs="CMBX10"/>
        </w:rPr>
        <w:instrText xml:space="preserve"> REF _Ref470877834 \r \h </w:instrText>
      </w:r>
      <w:r w:rsidR="00581124">
        <w:rPr>
          <w:rFonts w:cs="CMBX10"/>
        </w:rPr>
      </w:r>
      <w:r w:rsidR="00581124">
        <w:rPr>
          <w:rFonts w:cs="CMBX10"/>
        </w:rPr>
        <w:fldChar w:fldCharType="separate"/>
      </w:r>
      <w:r w:rsidR="008C7BFB">
        <w:rPr>
          <w:rFonts w:cs="CMBX10"/>
        </w:rPr>
        <w:t>5.1.2.1</w:t>
      </w:r>
      <w:r w:rsidR="00581124">
        <w:rPr>
          <w:rFonts w:cs="CMBX10"/>
        </w:rPr>
        <w:fldChar w:fldCharType="end"/>
      </w:r>
      <w:r w:rsidR="006E3BFB">
        <w:rPr>
          <w:rFonts w:cs="CMBX10"/>
        </w:rPr>
        <w:t>. Four point</w:t>
      </w:r>
      <w:r w:rsidR="00581124">
        <w:rPr>
          <w:rFonts w:cs="CMBX10"/>
        </w:rPr>
        <w:t>s</w:t>
      </w:r>
      <w:r w:rsidR="006E3BFB">
        <w:rPr>
          <w:rFonts w:cs="CMBX10"/>
        </w:rPr>
        <w:t xml:space="preserve"> in front-parallel image can be obtained in real world, because we only need the aspect ratio of this screen. Size of the screen isn’t a big problem, because only change</w:t>
      </w:r>
      <w:r w:rsidR="00581124">
        <w:rPr>
          <w:rFonts w:cs="CMBX10"/>
        </w:rPr>
        <w:t xml:space="preserve"> is</w:t>
      </w:r>
      <w:r w:rsidR="006E3BFB">
        <w:rPr>
          <w:rFonts w:cs="CMBX10"/>
        </w:rPr>
        <w:t xml:space="preserve"> scale factor in homogenous matrix. Second alternative how to obtain front-parallel corners is by calculation. For example the simplest one is average height of patient monitor screen and the same for width. That’s give us </w:t>
      </w:r>
      <w:r w:rsidR="00335139">
        <w:rPr>
          <w:rFonts w:cs="CMBX10"/>
        </w:rPr>
        <w:t>at least</w:t>
      </w:r>
      <w:r w:rsidR="006E3BFB">
        <w:rPr>
          <w:rFonts w:cs="CMBX10"/>
        </w:rPr>
        <w:t xml:space="preserve"> basic information about aspect ratio of the screen.</w:t>
      </w:r>
    </w:p>
    <w:p w14:paraId="15B5FB0F" w14:textId="77777777" w:rsidR="00C85E9E" w:rsidRDefault="00C85E9E" w:rsidP="009E02D2">
      <w:pPr>
        <w:autoSpaceDE w:val="0"/>
        <w:autoSpaceDN w:val="0"/>
        <w:adjustRightInd w:val="0"/>
        <w:spacing w:after="0" w:line="240" w:lineRule="auto"/>
        <w:rPr>
          <w:rFonts w:cs="CMBX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C85E9E" w14:paraId="5872B2BE" w14:textId="77777777" w:rsidTr="00C85E9E">
        <w:tc>
          <w:tcPr>
            <w:tcW w:w="1134" w:type="dxa"/>
          </w:tcPr>
          <w:p w14:paraId="016D2573" w14:textId="77777777" w:rsidR="00C85E9E" w:rsidRDefault="00C85E9E" w:rsidP="000C7B44"/>
        </w:tc>
        <w:tc>
          <w:tcPr>
            <w:tcW w:w="0" w:type="auto"/>
          </w:tcPr>
          <w:p w14:paraId="53426CB1" w14:textId="77777777" w:rsidR="00C85E9E" w:rsidRDefault="00D42FAA" w:rsidP="00C85E9E">
            <w:pPr>
              <w:autoSpaceDE w:val="0"/>
              <w:autoSpaceDN w:val="0"/>
              <w:adjustRightInd w:val="0"/>
              <w:rPr>
                <w:rFonts w:cs="CMBX10"/>
              </w:rPr>
            </w:pPr>
            <m:oMathPara>
              <m:oMath>
                <m:d>
                  <m:dPr>
                    <m:ctrlPr>
                      <w:rPr>
                        <w:rFonts w:ascii="Cambria Math" w:hAnsi="Cambria Math" w:cs="CMBX10"/>
                        <w:i/>
                      </w:rPr>
                    </m:ctrlPr>
                  </m:dPr>
                  <m:e>
                    <m:m>
                      <m:mPr>
                        <m:mcs>
                          <m:mc>
                            <m:mcPr>
                              <m:count m:val="1"/>
                              <m:mcJc m:val="center"/>
                            </m:mcPr>
                          </m:mc>
                        </m:mcs>
                        <m:ctrlPr>
                          <w:rPr>
                            <w:rFonts w:ascii="Cambria Math" w:hAnsi="Cambria Math" w:cs="CMBX10"/>
                            <w:i/>
                          </w:rPr>
                        </m:ctrlPr>
                      </m:mPr>
                      <m:mr>
                        <m:e>
                          <m:r>
                            <w:rPr>
                              <w:rFonts w:ascii="Cambria Math" w:hAnsi="Cambria Math" w:cs="CMBX10"/>
                            </w:rPr>
                            <m:t>x'</m:t>
                          </m:r>
                        </m:e>
                      </m:mr>
                      <m:mr>
                        <m:e>
                          <m:r>
                            <w:rPr>
                              <w:rFonts w:ascii="Cambria Math" w:hAnsi="Cambria Math" w:cs="CMBX10"/>
                            </w:rPr>
                            <m:t>y'</m:t>
                          </m:r>
                        </m:e>
                      </m:mr>
                      <m:mr>
                        <m:e>
                          <m:r>
                            <w:rPr>
                              <w:rFonts w:ascii="Cambria Math" w:hAnsi="Cambria Math" w:cs="CMBX10"/>
                            </w:rPr>
                            <m:t>1</m:t>
                          </m:r>
                        </m:e>
                      </m:mr>
                    </m:m>
                  </m:e>
                </m:d>
                <m:r>
                  <w:rPr>
                    <w:rFonts w:ascii="Cambria Math" w:hAnsi="Cambria Math" w:cs="CMBX10"/>
                  </w:rPr>
                  <m:t xml:space="preserve">= </m:t>
                </m:r>
                <m:d>
                  <m:dPr>
                    <m:ctrlPr>
                      <w:rPr>
                        <w:rFonts w:ascii="Cambria Math" w:hAnsi="Cambria Math" w:cs="CMBX10"/>
                        <w:i/>
                      </w:rPr>
                    </m:ctrlPr>
                  </m:dPr>
                  <m:e>
                    <m:m>
                      <m:mPr>
                        <m:mcs>
                          <m:mc>
                            <m:mcPr>
                              <m:count m:val="3"/>
                              <m:mcJc m:val="center"/>
                            </m:mcPr>
                          </m:mc>
                        </m:mcs>
                        <m:ctrlPr>
                          <w:rPr>
                            <w:rFonts w:ascii="Cambria Math" w:hAnsi="Cambria Math" w:cs="CMBX10"/>
                            <w:i/>
                          </w:rPr>
                        </m:ctrlPr>
                      </m:mPr>
                      <m:mr>
                        <m:e>
                          <m:sSub>
                            <m:sSubPr>
                              <m:ctrlPr>
                                <w:rPr>
                                  <w:rFonts w:ascii="Cambria Math" w:hAnsi="Cambria Math" w:cs="CMBX10"/>
                                  <w:i/>
                                </w:rPr>
                              </m:ctrlPr>
                            </m:sSubPr>
                            <m:e>
                              <m:r>
                                <w:rPr>
                                  <w:rFonts w:ascii="Cambria Math" w:hAnsi="Cambria Math" w:cs="CMBX10"/>
                                </w:rPr>
                                <m:t>h</m:t>
                              </m:r>
                            </m:e>
                            <m:sub>
                              <m:r>
                                <w:rPr>
                                  <w:rFonts w:ascii="Cambria Math" w:hAnsi="Cambria Math" w:cs="CMBX10"/>
                                </w:rPr>
                                <m:t>11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12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13</m:t>
                              </m:r>
                            </m:sub>
                          </m:sSub>
                        </m:e>
                      </m:mr>
                      <m:mr>
                        <m:e>
                          <m:sSub>
                            <m:sSubPr>
                              <m:ctrlPr>
                                <w:rPr>
                                  <w:rFonts w:ascii="Cambria Math" w:hAnsi="Cambria Math" w:cs="CMBX10"/>
                                  <w:i/>
                                </w:rPr>
                              </m:ctrlPr>
                            </m:sSubPr>
                            <m:e>
                              <m:r>
                                <w:rPr>
                                  <w:rFonts w:ascii="Cambria Math" w:hAnsi="Cambria Math" w:cs="CMBX10"/>
                                </w:rPr>
                                <m:t>h</m:t>
                              </m:r>
                            </m:e>
                            <m:sub>
                              <m:r>
                                <w:rPr>
                                  <w:rFonts w:ascii="Cambria Math" w:hAnsi="Cambria Math" w:cs="CMBX10"/>
                                </w:rPr>
                                <m:t>21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22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23</m:t>
                              </m:r>
                            </m:sub>
                          </m:sSub>
                        </m:e>
                      </m:mr>
                      <m:mr>
                        <m:e>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e>
                      </m:mr>
                    </m:m>
                  </m:e>
                </m:d>
                <m:d>
                  <m:dPr>
                    <m:ctrlPr>
                      <w:rPr>
                        <w:rFonts w:ascii="Cambria Math" w:hAnsi="Cambria Math" w:cs="CMBX10"/>
                        <w:i/>
                      </w:rPr>
                    </m:ctrlPr>
                  </m:dPr>
                  <m:e>
                    <m:m>
                      <m:mPr>
                        <m:mcs>
                          <m:mc>
                            <m:mcPr>
                              <m:count m:val="1"/>
                              <m:mcJc m:val="center"/>
                            </m:mcPr>
                          </m:mc>
                        </m:mcs>
                        <m:ctrlPr>
                          <w:rPr>
                            <w:rFonts w:ascii="Cambria Math" w:hAnsi="Cambria Math" w:cs="CMBX10"/>
                            <w:i/>
                          </w:rPr>
                        </m:ctrlPr>
                      </m:mPr>
                      <m:mr>
                        <m:e>
                          <m:r>
                            <w:rPr>
                              <w:rFonts w:ascii="Cambria Math" w:hAnsi="Cambria Math" w:cs="CMBX10"/>
                            </w:rPr>
                            <m:t>x</m:t>
                          </m:r>
                        </m:e>
                      </m:mr>
                      <m:mr>
                        <m:e>
                          <m:r>
                            <w:rPr>
                              <w:rFonts w:ascii="Cambria Math" w:hAnsi="Cambria Math" w:cs="CMBX10"/>
                            </w:rPr>
                            <m:t>y</m:t>
                          </m:r>
                        </m:e>
                      </m:mr>
                      <m:mr>
                        <m:e>
                          <m:r>
                            <w:rPr>
                              <w:rFonts w:ascii="Cambria Math" w:hAnsi="Cambria Math" w:cs="CMBX10"/>
                            </w:rPr>
                            <m:t>1</m:t>
                          </m:r>
                        </m:e>
                      </m:mr>
                    </m:m>
                  </m:e>
                </m:d>
              </m:oMath>
            </m:oMathPara>
          </w:p>
          <w:p w14:paraId="365099D2" w14:textId="77777777" w:rsidR="00C85E9E" w:rsidRDefault="00C85E9E" w:rsidP="00C85E9E"/>
        </w:tc>
        <w:tc>
          <w:tcPr>
            <w:tcW w:w="1134" w:type="dxa"/>
          </w:tcPr>
          <w:p w14:paraId="4D29D239" w14:textId="77777777" w:rsidR="00C85E9E" w:rsidRDefault="00C85E9E" w:rsidP="00987F8C">
            <w:pPr>
              <w:pStyle w:val="Bibliography"/>
              <w:numPr>
                <w:ilvl w:val="0"/>
                <w:numId w:val="1"/>
              </w:numPr>
              <w:jc w:val="center"/>
            </w:pPr>
          </w:p>
        </w:tc>
      </w:tr>
    </w:tbl>
    <w:p w14:paraId="433FFB4A" w14:textId="77777777" w:rsidR="00233F66" w:rsidRDefault="00233F66" w:rsidP="009E02D2">
      <w:pPr>
        <w:autoSpaceDE w:val="0"/>
        <w:autoSpaceDN w:val="0"/>
        <w:adjustRightInd w:val="0"/>
        <w:spacing w:after="0" w:line="240" w:lineRule="auto"/>
        <w:rPr>
          <w:rFonts w:cs="CMBX10"/>
        </w:rPr>
      </w:pPr>
      <w:r>
        <w:rPr>
          <w:rFonts w:cs="CMBX10"/>
        </w:rPr>
        <w:tab/>
        <w:t xml:space="preserve">Once when we have exactly four point and their correspondences we can rewrite mentioned formula </w:t>
      </w:r>
      <w:r w:rsidR="00581124">
        <w:rPr>
          <w:rFonts w:cs="CMBX10"/>
        </w:rPr>
        <w:t>(10)</w:t>
      </w:r>
      <w:r>
        <w:rPr>
          <w:rFonts w:cs="CMBX10"/>
        </w:rPr>
        <w:t xml:space="preserve"> in two equations for every point </w:t>
      </w:r>
      <w:r w:rsidR="00581124">
        <w:rPr>
          <w:rFonts w:cs="CMBX10"/>
        </w:rPr>
        <w:t>as you can see in formula (11)</w:t>
      </w:r>
      <w:r>
        <w:rPr>
          <w:rFonts w:cs="CMBX10"/>
        </w:rPr>
        <w:t>.</w:t>
      </w:r>
      <w:r w:rsidR="00F2178C">
        <w:rPr>
          <w:rFonts w:cs="CMBX10"/>
        </w:rPr>
        <w:t xml:space="preserve"> Following equations</w:t>
      </w:r>
      <w:r w:rsidR="00581124">
        <w:rPr>
          <w:rFonts w:cs="CMBX10"/>
        </w:rPr>
        <w:t xml:space="preserve"> (12), (13), (14)</w:t>
      </w:r>
      <w:r w:rsidR="00F2178C">
        <w:rPr>
          <w:rFonts w:cs="CMBX10"/>
        </w:rPr>
        <w:t xml:space="preserve"> are only rewriting of equation before.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7D3CFF5F" w14:textId="77777777" w:rsidTr="00C85E9E">
        <w:tc>
          <w:tcPr>
            <w:tcW w:w="1134" w:type="dxa"/>
          </w:tcPr>
          <w:p w14:paraId="08981EAD" w14:textId="77777777" w:rsidR="00EB5842" w:rsidRDefault="00EB5842" w:rsidP="000C7B44"/>
        </w:tc>
        <w:tc>
          <w:tcPr>
            <w:tcW w:w="0" w:type="auto"/>
          </w:tcPr>
          <w:p w14:paraId="4EDD8FB0" w14:textId="77777777" w:rsidR="00EB5842" w:rsidRDefault="00D42FAA" w:rsidP="00C85E9E">
            <m:oMathPara>
              <m:oMath>
                <m:sSup>
                  <m:sSupPr>
                    <m:ctrlPr>
                      <w:rPr>
                        <w:rFonts w:ascii="Cambria Math" w:hAnsi="Cambria Math" w:cs="CMBX10"/>
                        <w:i/>
                      </w:rPr>
                    </m:ctrlPr>
                  </m:sSupPr>
                  <m:e>
                    <m:r>
                      <w:rPr>
                        <w:rFonts w:ascii="Cambria Math" w:hAnsi="Cambria Math" w:cs="CMBX10"/>
                      </w:rPr>
                      <m:t>x</m:t>
                    </m:r>
                  </m:e>
                  <m:sup>
                    <m:r>
                      <w:rPr>
                        <w:rFonts w:ascii="Cambria Math" w:hAnsi="Cambria Math" w:cs="CMBX10"/>
                      </w:rPr>
                      <m:t>'</m:t>
                    </m:r>
                  </m:sup>
                </m:sSup>
                <m:r>
                  <w:rPr>
                    <w:rFonts w:ascii="Cambria Math" w:hAnsi="Cambria Math" w:cs="CMBX10"/>
                  </w:rPr>
                  <m:t xml:space="preserve">= </m:t>
                </m:r>
                <m:f>
                  <m:fPr>
                    <m:ctrlPr>
                      <w:rPr>
                        <w:rFonts w:ascii="Cambria Math" w:hAnsi="Cambria Math" w:cs="CMBX10"/>
                        <w:i/>
                      </w:rPr>
                    </m:ctrlPr>
                  </m:fPr>
                  <m:num>
                    <m:sSub>
                      <m:sSubPr>
                        <m:ctrlPr>
                          <w:rPr>
                            <w:rFonts w:ascii="Cambria Math" w:hAnsi="Cambria Math" w:cs="CMBX10"/>
                            <w:i/>
                          </w:rPr>
                        </m:ctrlPr>
                      </m:sSubPr>
                      <m:e>
                        <m:r>
                          <w:rPr>
                            <w:rFonts w:ascii="Cambria Math" w:hAnsi="Cambria Math" w:cs="CMBX10"/>
                          </w:rPr>
                          <m:t>h</m:t>
                        </m:r>
                      </m:e>
                      <m:sub>
                        <m:r>
                          <w:rPr>
                            <w:rFonts w:ascii="Cambria Math" w:hAnsi="Cambria Math" w:cs="CMBX10"/>
                          </w:rPr>
                          <m:t>11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12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13</m:t>
                        </m:r>
                      </m:sub>
                    </m:sSub>
                  </m:num>
                  <m:den>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den>
                </m:f>
                <m:r>
                  <w:rPr>
                    <w:rFonts w:ascii="Cambria Math" w:hAnsi="Cambria Math" w:cs="CMBX10"/>
                  </w:rPr>
                  <m:t>;</m:t>
                </m:r>
                <m:sSup>
                  <m:sSupPr>
                    <m:ctrlPr>
                      <w:rPr>
                        <w:rFonts w:ascii="Cambria Math" w:hAnsi="Cambria Math" w:cs="CMBX10"/>
                        <w:i/>
                      </w:rPr>
                    </m:ctrlPr>
                  </m:sSupPr>
                  <m:e>
                    <m:r>
                      <w:rPr>
                        <w:rFonts w:ascii="Cambria Math" w:hAnsi="Cambria Math" w:cs="CMBX10"/>
                      </w:rPr>
                      <m:t>y</m:t>
                    </m:r>
                  </m:e>
                  <m:sup>
                    <m:r>
                      <w:rPr>
                        <w:rFonts w:ascii="Cambria Math" w:hAnsi="Cambria Math" w:cs="CMBX10"/>
                      </w:rPr>
                      <m:t>'</m:t>
                    </m:r>
                  </m:sup>
                </m:sSup>
                <m:r>
                  <w:rPr>
                    <w:rFonts w:ascii="Cambria Math" w:hAnsi="Cambria Math" w:cs="CMBX10"/>
                  </w:rPr>
                  <m:t>=</m:t>
                </m:r>
                <m:f>
                  <m:fPr>
                    <m:ctrlPr>
                      <w:rPr>
                        <w:rFonts w:ascii="Cambria Math" w:hAnsi="Cambria Math" w:cs="CMBX10"/>
                        <w:i/>
                      </w:rPr>
                    </m:ctrlPr>
                  </m:fPr>
                  <m:num>
                    <m:sSub>
                      <m:sSubPr>
                        <m:ctrlPr>
                          <w:rPr>
                            <w:rFonts w:ascii="Cambria Math" w:hAnsi="Cambria Math" w:cs="CMBX10"/>
                            <w:i/>
                          </w:rPr>
                        </m:ctrlPr>
                      </m:sSubPr>
                      <m:e>
                        <m:r>
                          <w:rPr>
                            <w:rFonts w:ascii="Cambria Math" w:hAnsi="Cambria Math" w:cs="CMBX10"/>
                          </w:rPr>
                          <m:t>h</m:t>
                        </m:r>
                      </m:e>
                      <m:sub>
                        <m:r>
                          <w:rPr>
                            <w:rFonts w:ascii="Cambria Math" w:hAnsi="Cambria Math" w:cs="CMBX10"/>
                          </w:rPr>
                          <m:t>21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22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23</m:t>
                        </m:r>
                      </m:sub>
                    </m:sSub>
                  </m:num>
                  <m:den>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den>
                </m:f>
              </m:oMath>
            </m:oMathPara>
          </w:p>
        </w:tc>
        <w:tc>
          <w:tcPr>
            <w:tcW w:w="1134" w:type="dxa"/>
          </w:tcPr>
          <w:p w14:paraId="24DE3FA9" w14:textId="77777777" w:rsidR="00EB5842" w:rsidRDefault="00EB5842" w:rsidP="00987F8C">
            <w:pPr>
              <w:pStyle w:val="Bibliography"/>
              <w:numPr>
                <w:ilvl w:val="0"/>
                <w:numId w:val="1"/>
              </w:numPr>
              <w:jc w:val="center"/>
            </w:pPr>
          </w:p>
        </w:tc>
      </w:tr>
    </w:tbl>
    <w:p w14:paraId="281DDC92" w14:textId="77777777" w:rsidR="00EB5842" w:rsidRDefault="00EB5842" w:rsidP="009E02D2">
      <w:pPr>
        <w:autoSpaceDE w:val="0"/>
        <w:autoSpaceDN w:val="0"/>
        <w:adjustRightInd w:val="0"/>
        <w:spacing w:after="0" w:line="240" w:lineRule="auto"/>
        <w:rPr>
          <w:rFonts w:cs="CMBX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4D038ECE" w14:textId="77777777" w:rsidTr="00C85E9E">
        <w:tc>
          <w:tcPr>
            <w:tcW w:w="1134" w:type="dxa"/>
          </w:tcPr>
          <w:p w14:paraId="1CA386A9" w14:textId="77777777" w:rsidR="00EB5842" w:rsidRDefault="00EB5842" w:rsidP="000C7B44"/>
        </w:tc>
        <w:tc>
          <w:tcPr>
            <w:tcW w:w="0" w:type="auto"/>
          </w:tcPr>
          <w:p w14:paraId="4871CF05" w14:textId="77777777" w:rsidR="00EB5842" w:rsidRPr="00EB5842" w:rsidRDefault="00D42FAA" w:rsidP="00EB5842">
            <w:pPr>
              <w:autoSpaceDE w:val="0"/>
              <w:autoSpaceDN w:val="0"/>
              <w:adjustRightInd w:val="0"/>
              <w:rPr>
                <w:rFonts w:cs="CMBX10"/>
              </w:rPr>
            </w:pPr>
            <m:oMathPara>
              <m:oMath>
                <m:sSup>
                  <m:sSupPr>
                    <m:ctrlPr>
                      <w:rPr>
                        <w:rFonts w:ascii="Cambria Math" w:hAnsi="Cambria Math" w:cs="CMBX10"/>
                        <w:i/>
                      </w:rPr>
                    </m:ctrlPr>
                  </m:sSupPr>
                  <m:e>
                    <m:r>
                      <w:rPr>
                        <w:rFonts w:ascii="Cambria Math" w:hAnsi="Cambria Math" w:cs="CMBX10"/>
                      </w:rPr>
                      <m:t>x</m:t>
                    </m:r>
                  </m:e>
                  <m:sup>
                    <m:r>
                      <w:rPr>
                        <w:rFonts w:ascii="Cambria Math" w:hAnsi="Cambria Math" w:cs="CMBX10"/>
                      </w:rPr>
                      <m:t>'</m:t>
                    </m:r>
                  </m:sup>
                </m:sSup>
                <m:d>
                  <m:dPr>
                    <m:ctrlPr>
                      <w:rPr>
                        <w:rFonts w:ascii="Cambria Math" w:hAnsi="Cambria Math" w:cs="CMBX10"/>
                        <w:i/>
                      </w:rPr>
                    </m:ctrlPr>
                  </m:dPr>
                  <m:e>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e>
                </m:d>
                <m:r>
                  <w:rPr>
                    <w:rFonts w:ascii="Cambria Math" w:hAnsi="Cambria Math" w:cs="CMBX10"/>
                  </w:rPr>
                  <m:t xml:space="preserve">= </m:t>
                </m:r>
                <m:sSub>
                  <m:sSubPr>
                    <m:ctrlPr>
                      <w:rPr>
                        <w:rFonts w:ascii="Cambria Math" w:hAnsi="Cambria Math" w:cs="CMBX10"/>
                        <w:i/>
                      </w:rPr>
                    </m:ctrlPr>
                  </m:sSubPr>
                  <m:e>
                    <m:r>
                      <w:rPr>
                        <w:rFonts w:ascii="Cambria Math" w:hAnsi="Cambria Math" w:cs="CMBX10"/>
                      </w:rPr>
                      <m:t>h</m:t>
                    </m:r>
                  </m:e>
                  <m:sub>
                    <m:r>
                      <w:rPr>
                        <w:rFonts w:ascii="Cambria Math" w:hAnsi="Cambria Math" w:cs="CMBX10"/>
                      </w:rPr>
                      <m:t>11</m:t>
                    </m:r>
                  </m:sub>
                </m:sSub>
                <m:r>
                  <w:rPr>
                    <w:rFonts w:ascii="Cambria Math" w:hAnsi="Cambria Math" w:cs="CMBX10"/>
                  </w:rPr>
                  <m:t>x+</m:t>
                </m:r>
                <m:sSub>
                  <m:sSubPr>
                    <m:ctrlPr>
                      <w:rPr>
                        <w:rFonts w:ascii="Cambria Math" w:hAnsi="Cambria Math" w:cs="CMBX10"/>
                        <w:i/>
                      </w:rPr>
                    </m:ctrlPr>
                  </m:sSubPr>
                  <m:e>
                    <m:r>
                      <w:rPr>
                        <w:rFonts w:ascii="Cambria Math" w:hAnsi="Cambria Math" w:cs="CMBX10"/>
                      </w:rPr>
                      <m:t>h</m:t>
                    </m:r>
                  </m:e>
                  <m:sub>
                    <m:r>
                      <w:rPr>
                        <w:rFonts w:ascii="Cambria Math" w:hAnsi="Cambria Math" w:cs="CMBX10"/>
                      </w:rPr>
                      <m:t>12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13</m:t>
                    </m:r>
                  </m:sub>
                </m:sSub>
              </m:oMath>
            </m:oMathPara>
          </w:p>
        </w:tc>
        <w:tc>
          <w:tcPr>
            <w:tcW w:w="1134" w:type="dxa"/>
          </w:tcPr>
          <w:p w14:paraId="511FD38C" w14:textId="77777777" w:rsidR="00EB5842" w:rsidRDefault="00EB5842" w:rsidP="00987F8C">
            <w:pPr>
              <w:pStyle w:val="Bibliography"/>
              <w:numPr>
                <w:ilvl w:val="0"/>
                <w:numId w:val="1"/>
              </w:numPr>
              <w:jc w:val="center"/>
            </w:pPr>
          </w:p>
        </w:tc>
      </w:tr>
    </w:tbl>
    <w:p w14:paraId="1C8A52B9" w14:textId="77777777" w:rsidR="00233F66" w:rsidRDefault="00233F66" w:rsidP="009E02D2">
      <w:pPr>
        <w:autoSpaceDE w:val="0"/>
        <w:autoSpaceDN w:val="0"/>
        <w:adjustRightInd w:val="0"/>
        <w:spacing w:after="0" w:line="240" w:lineRule="auto"/>
        <w:rPr>
          <w:rFonts w:cs="CMBX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090F3044" w14:textId="77777777" w:rsidTr="00C85E9E">
        <w:tc>
          <w:tcPr>
            <w:tcW w:w="1134" w:type="dxa"/>
          </w:tcPr>
          <w:p w14:paraId="01944D8A" w14:textId="77777777" w:rsidR="00EB5842" w:rsidRDefault="00EB5842" w:rsidP="000C7B44"/>
        </w:tc>
        <w:tc>
          <w:tcPr>
            <w:tcW w:w="0" w:type="auto"/>
          </w:tcPr>
          <w:p w14:paraId="316F61CE" w14:textId="77777777" w:rsidR="00EB5842" w:rsidRPr="0051700C" w:rsidRDefault="00D42FAA" w:rsidP="00EB5842">
            <w:pPr>
              <w:autoSpaceDE w:val="0"/>
              <w:autoSpaceDN w:val="0"/>
              <w:adjustRightInd w:val="0"/>
              <w:rPr>
                <w:rFonts w:cs="CMBX10"/>
              </w:rPr>
            </w:pPr>
            <m:oMathPara>
              <m:oMath>
                <m:sSup>
                  <m:sSupPr>
                    <m:ctrlPr>
                      <w:rPr>
                        <w:rFonts w:ascii="Cambria Math" w:hAnsi="Cambria Math" w:cs="CMBX10"/>
                        <w:i/>
                      </w:rPr>
                    </m:ctrlPr>
                  </m:sSupPr>
                  <m:e>
                    <m:r>
                      <w:rPr>
                        <w:rFonts w:ascii="Cambria Math" w:hAnsi="Cambria Math" w:cs="CMBX10"/>
                      </w:rPr>
                      <m:t>y</m:t>
                    </m:r>
                  </m:e>
                  <m:sup>
                    <m:r>
                      <w:rPr>
                        <w:rFonts w:ascii="Cambria Math" w:hAnsi="Cambria Math" w:cs="CMBX10"/>
                      </w:rPr>
                      <m:t>'</m:t>
                    </m:r>
                  </m:sup>
                </m:sSup>
                <m:d>
                  <m:dPr>
                    <m:ctrlPr>
                      <w:rPr>
                        <w:rFonts w:ascii="Cambria Math" w:hAnsi="Cambria Math" w:cs="CMBX10"/>
                        <w:i/>
                      </w:rPr>
                    </m:ctrlPr>
                  </m:dPr>
                  <m:e>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r>
                      <w:rPr>
                        <w:rFonts w:ascii="Cambria Math" w:hAnsi="Cambria Math" w:cs="CMBX10"/>
                      </w:rPr>
                      <m:t xml:space="preserve">x+ </m:t>
                    </m:r>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e>
                </m:d>
                <m:r>
                  <w:rPr>
                    <w:rFonts w:ascii="Cambria Math" w:hAnsi="Cambria Math" w:cs="CMBX10"/>
                  </w:rPr>
                  <m:t xml:space="preserve">= </m:t>
                </m:r>
                <m:sSub>
                  <m:sSubPr>
                    <m:ctrlPr>
                      <w:rPr>
                        <w:rFonts w:ascii="Cambria Math" w:hAnsi="Cambria Math" w:cs="CMBX10"/>
                        <w:i/>
                      </w:rPr>
                    </m:ctrlPr>
                  </m:sSubPr>
                  <m:e>
                    <m:r>
                      <w:rPr>
                        <w:rFonts w:ascii="Cambria Math" w:hAnsi="Cambria Math" w:cs="CMBX10"/>
                      </w:rPr>
                      <m:t>h</m:t>
                    </m:r>
                  </m:e>
                  <m:sub>
                    <m:r>
                      <w:rPr>
                        <w:rFonts w:ascii="Cambria Math" w:hAnsi="Cambria Math" w:cs="CMBX10"/>
                      </w:rPr>
                      <m:t>21</m:t>
                    </m:r>
                  </m:sub>
                </m:sSub>
                <m:r>
                  <w:rPr>
                    <w:rFonts w:ascii="Cambria Math" w:hAnsi="Cambria Math" w:cs="CMBX10"/>
                  </w:rPr>
                  <m:t>x+</m:t>
                </m:r>
                <m:sSub>
                  <m:sSubPr>
                    <m:ctrlPr>
                      <w:rPr>
                        <w:rFonts w:ascii="Cambria Math" w:hAnsi="Cambria Math" w:cs="CMBX10"/>
                        <w:i/>
                      </w:rPr>
                    </m:ctrlPr>
                  </m:sSubPr>
                  <m:e>
                    <m:r>
                      <w:rPr>
                        <w:rFonts w:ascii="Cambria Math" w:hAnsi="Cambria Math" w:cs="CMBX10"/>
                      </w:rPr>
                      <m:t>h</m:t>
                    </m:r>
                  </m:e>
                  <m:sub>
                    <m:r>
                      <w:rPr>
                        <w:rFonts w:ascii="Cambria Math" w:hAnsi="Cambria Math" w:cs="CMBX10"/>
                      </w:rPr>
                      <m:t>22</m:t>
                    </m:r>
                  </m:sub>
                </m:sSub>
                <m:r>
                  <w:rPr>
                    <w:rFonts w:ascii="Cambria Math" w:hAnsi="Cambria Math" w:cs="CMBX10"/>
                  </w:rPr>
                  <m:t xml:space="preserve">y+ </m:t>
                </m:r>
                <m:sSub>
                  <m:sSubPr>
                    <m:ctrlPr>
                      <w:rPr>
                        <w:rFonts w:ascii="Cambria Math" w:hAnsi="Cambria Math" w:cs="CMBX10"/>
                        <w:i/>
                      </w:rPr>
                    </m:ctrlPr>
                  </m:sSubPr>
                  <m:e>
                    <m:r>
                      <w:rPr>
                        <w:rFonts w:ascii="Cambria Math" w:hAnsi="Cambria Math" w:cs="CMBX10"/>
                      </w:rPr>
                      <m:t>h</m:t>
                    </m:r>
                  </m:e>
                  <m:sub>
                    <m:r>
                      <w:rPr>
                        <w:rFonts w:ascii="Cambria Math" w:hAnsi="Cambria Math" w:cs="CMBX10"/>
                      </w:rPr>
                      <m:t>23</m:t>
                    </m:r>
                  </m:sub>
                </m:sSub>
              </m:oMath>
            </m:oMathPara>
          </w:p>
          <w:p w14:paraId="1907D7EF" w14:textId="77777777" w:rsidR="00EB5842" w:rsidRDefault="00EB5842" w:rsidP="00C85E9E"/>
        </w:tc>
        <w:tc>
          <w:tcPr>
            <w:tcW w:w="1134" w:type="dxa"/>
          </w:tcPr>
          <w:p w14:paraId="5CF39E5D" w14:textId="77777777" w:rsidR="00EB5842" w:rsidRDefault="00EB5842" w:rsidP="00987F8C">
            <w:pPr>
              <w:pStyle w:val="Bibliography"/>
              <w:numPr>
                <w:ilvl w:val="0"/>
                <w:numId w:val="1"/>
              </w:numPr>
              <w:jc w:val="center"/>
            </w:pPr>
          </w:p>
        </w:tc>
      </w:tr>
    </w:tbl>
    <w:p w14:paraId="26BB4DA9" w14:textId="77777777" w:rsidR="00EB5842" w:rsidRDefault="00EB5842" w:rsidP="009E02D2">
      <w:pPr>
        <w:autoSpaceDE w:val="0"/>
        <w:autoSpaceDN w:val="0"/>
        <w:adjustRightInd w:val="0"/>
        <w:spacing w:after="0" w:line="240" w:lineRule="auto"/>
        <w:rPr>
          <w:rFonts w:cs="CMBX1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71AAC282" w14:textId="77777777" w:rsidTr="00C85E9E">
        <w:tc>
          <w:tcPr>
            <w:tcW w:w="1134" w:type="dxa"/>
          </w:tcPr>
          <w:p w14:paraId="7A9F25A2" w14:textId="77777777" w:rsidR="00EB5842" w:rsidRDefault="00EB5842" w:rsidP="000C7B44"/>
        </w:tc>
        <w:tc>
          <w:tcPr>
            <w:tcW w:w="0" w:type="auto"/>
          </w:tcPr>
          <w:p w14:paraId="46739E81" w14:textId="77777777" w:rsidR="00EB5842" w:rsidRDefault="00D42FAA" w:rsidP="00EB5842">
            <w:pPr>
              <w:rPr>
                <w:lang w:eastAsia="cs-CZ"/>
              </w:rPr>
            </w:pPr>
            <m:oMathPara>
              <m:oMath>
                <m:d>
                  <m:dPr>
                    <m:ctrlPr>
                      <w:rPr>
                        <w:rFonts w:ascii="Cambria Math" w:hAnsi="Cambria Math"/>
                        <w:i/>
                        <w:lang w:eastAsia="cs-CZ"/>
                      </w:rPr>
                    </m:ctrlPr>
                  </m:dPr>
                  <m:e>
                    <m:m>
                      <m:mPr>
                        <m:mcs>
                          <m:mc>
                            <m:mcPr>
                              <m:count m:val="9"/>
                              <m:mcJc m:val="center"/>
                            </m:mcPr>
                          </m:mc>
                        </m:mcs>
                        <m:ctrlPr>
                          <w:rPr>
                            <w:rFonts w:ascii="Cambria Math" w:hAnsi="Cambria Math"/>
                            <w:i/>
                            <w:lang w:eastAsia="cs-CZ"/>
                          </w:rPr>
                        </m:ctrlPr>
                      </m:mPr>
                      <m:mr>
                        <m:e>
                          <m:r>
                            <w:rPr>
                              <w:rFonts w:ascii="Cambria Math" w:hAnsi="Cambria Math"/>
                              <w:lang w:eastAsia="cs-CZ"/>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hAnsi="Cambria Math"/>
                              <w:lang w:eastAsia="cs-CZ"/>
                            </w:rPr>
                            <m:t>-x'x</m:t>
                          </m:r>
                        </m:e>
                        <m:e>
                          <m:r>
                            <w:rPr>
                              <w:rFonts w:ascii="Cambria Math" w:hAnsi="Cambria Math"/>
                              <w:lang w:eastAsia="cs-CZ"/>
                            </w:rPr>
                            <m:t>-x'y</m:t>
                          </m:r>
                        </m:e>
                        <m:e>
                          <m:r>
                            <w:rPr>
                              <w:rFonts w:ascii="Cambria Math" w:hAnsi="Cambria Math"/>
                              <w:lang w:eastAsia="cs-CZ"/>
                            </w:rPr>
                            <m:t>-x'</m:t>
                          </m:r>
                        </m:e>
                      </m:mr>
                      <m:mr>
                        <m:e>
                          <m:r>
                            <w:rPr>
                              <w:rFonts w:ascii="Cambria Math" w:hAnsi="Cambria Math"/>
                              <w:lang w:eastAsia="cs-CZ"/>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lang w:eastAsia="cs-CZ"/>
                            </w:rPr>
                            <m:t>-y'x</m:t>
                          </m:r>
                        </m:e>
                        <m:e>
                          <m:r>
                            <w:rPr>
                              <w:rFonts w:ascii="Cambria Math" w:hAnsi="Cambria Math"/>
                              <w:lang w:eastAsia="cs-CZ"/>
                            </w:rPr>
                            <m:t>-y'y</m:t>
                          </m:r>
                        </m:e>
                        <m:e>
                          <m:r>
                            <w:rPr>
                              <w:rFonts w:ascii="Cambria Math" w:hAnsi="Cambria Math"/>
                              <w:lang w:eastAsia="cs-CZ"/>
                            </w:rPr>
                            <m:t>-y'</m:t>
                          </m:r>
                        </m:e>
                      </m:mr>
                    </m:m>
                  </m:e>
                </m:d>
                <m:r>
                  <w:rPr>
                    <w:rFonts w:ascii="Cambria Math" w:hAnsi="Cambria Math"/>
                    <w:lang w:eastAsia="cs-CZ"/>
                  </w:rPr>
                  <m:t>h=0</m:t>
                </m:r>
              </m:oMath>
            </m:oMathPara>
          </w:p>
          <w:p w14:paraId="5C948F02" w14:textId="77777777" w:rsidR="00EB5842" w:rsidRDefault="00EB5842" w:rsidP="00C85E9E"/>
        </w:tc>
        <w:tc>
          <w:tcPr>
            <w:tcW w:w="1134" w:type="dxa"/>
          </w:tcPr>
          <w:p w14:paraId="4A3F18E4" w14:textId="77777777" w:rsidR="00EB5842" w:rsidRDefault="00EB5842" w:rsidP="00987F8C">
            <w:pPr>
              <w:pStyle w:val="Bibliography"/>
              <w:numPr>
                <w:ilvl w:val="0"/>
                <w:numId w:val="1"/>
              </w:numPr>
              <w:jc w:val="center"/>
            </w:pPr>
          </w:p>
        </w:tc>
      </w:tr>
    </w:tbl>
    <w:p w14:paraId="3EF4F3B5" w14:textId="2A9DF8E9" w:rsidR="00233F66" w:rsidRDefault="00233F66" w:rsidP="002829C5">
      <w:pPr>
        <w:rPr>
          <w:lang w:eastAsia="cs-CZ"/>
        </w:rPr>
      </w:pPr>
      <w:r>
        <w:rPr>
          <w:lang w:eastAsia="cs-CZ"/>
        </w:rPr>
        <w:tab/>
      </w:r>
      <w:r w:rsidR="00581124">
        <w:rPr>
          <w:lang w:eastAsia="cs-CZ"/>
        </w:rPr>
        <w:t>Once w</w:t>
      </w:r>
      <w:r>
        <w:rPr>
          <w:lang w:eastAsia="cs-CZ"/>
        </w:rPr>
        <w:t>hen we have equations for all points we can rewrite them in</w:t>
      </w:r>
      <w:r w:rsidR="00581124">
        <w:rPr>
          <w:lang w:eastAsia="cs-CZ"/>
        </w:rPr>
        <w:t>to</w:t>
      </w:r>
      <w:r>
        <w:rPr>
          <w:lang w:eastAsia="cs-CZ"/>
        </w:rPr>
        <w:t xml:space="preserve"> one matrix where we have eight lines. </w:t>
      </w:r>
      <w:r w:rsidR="00581124">
        <w:rPr>
          <w:lang w:eastAsia="cs-CZ"/>
        </w:rPr>
        <w:t>Now w</w:t>
      </w:r>
      <w:r w:rsidR="00F2178C">
        <w:rPr>
          <w:lang w:eastAsia="cs-CZ"/>
        </w:rPr>
        <w:t xml:space="preserve">e can rewrite the whole equation of homogenous matrix </w:t>
      </w:r>
      <w:r w:rsidR="00581124">
        <w:rPr>
          <w:lang w:eastAsia="cs-CZ"/>
        </w:rPr>
        <w:t>to formula (15)</w:t>
      </w:r>
      <w:r w:rsidR="00F2178C">
        <w:rPr>
          <w:lang w:eastAsia="cs-CZ"/>
        </w:rPr>
        <w:t xml:space="preserve"> where </w:t>
      </w:r>
      <w:r w:rsidR="00F2178C" w:rsidRPr="00581124">
        <w:rPr>
          <w:i/>
          <w:lang w:eastAsia="cs-CZ"/>
        </w:rPr>
        <w:t>h = (h11, h12, h13, h21, h22, h23, h31, h32, h33).</w:t>
      </w:r>
      <w:r w:rsidR="00A730CE">
        <w:rPr>
          <w:lang w:eastAsia="cs-CZ"/>
        </w:rPr>
        <w:t xml:space="preserve"> [</w:t>
      </w:r>
      <w:r w:rsidR="0074258F">
        <w:rPr>
          <w:lang w:eastAsia="cs-CZ"/>
        </w:rPr>
        <w:t>23</w:t>
      </w:r>
      <w:r w:rsidR="00A730CE">
        <w:rPr>
          <w:lang w:eastAsia="cs-CZ"/>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47F6D0DD" w14:textId="77777777" w:rsidTr="00C85E9E">
        <w:tc>
          <w:tcPr>
            <w:tcW w:w="1134" w:type="dxa"/>
          </w:tcPr>
          <w:p w14:paraId="5636319B" w14:textId="77777777" w:rsidR="00EB5842" w:rsidRDefault="00EB5842" w:rsidP="000C7B44"/>
        </w:tc>
        <w:tc>
          <w:tcPr>
            <w:tcW w:w="0" w:type="auto"/>
          </w:tcPr>
          <w:p w14:paraId="7819F2C1" w14:textId="77777777" w:rsidR="00EB5842" w:rsidRPr="00A06B03" w:rsidRDefault="00D42FAA" w:rsidP="00EB5842">
            <w:pPr>
              <w:rPr>
                <w:lang w:eastAsia="cs-CZ"/>
              </w:rPr>
            </w:pPr>
            <m:oMathPara>
              <m:oMath>
                <m:d>
                  <m:dPr>
                    <m:ctrlPr>
                      <w:rPr>
                        <w:rFonts w:ascii="Cambria Math" w:hAnsi="Cambria Math"/>
                        <w:i/>
                        <w:lang w:eastAsia="cs-CZ"/>
                      </w:rPr>
                    </m:ctrlPr>
                  </m:dPr>
                  <m:e>
                    <m:m>
                      <m:mPr>
                        <m:mcs>
                          <m:mc>
                            <m:mcPr>
                              <m:count m:val="9"/>
                              <m:mcJc m:val="center"/>
                            </m:mcPr>
                          </m:mc>
                        </m:mcs>
                        <m:ctrlPr>
                          <w:rPr>
                            <w:rFonts w:ascii="Cambria Math" w:hAnsi="Cambria Math"/>
                            <w:i/>
                            <w:lang w:eastAsia="cs-CZ"/>
                          </w:rPr>
                        </m:ctrlPr>
                      </m:mPr>
                      <m:mr>
                        <m:e>
                          <m:sSub>
                            <m:sSubPr>
                              <m:ctrlPr>
                                <w:rPr>
                                  <w:rFonts w:ascii="Cambria Math" w:hAnsi="Cambria Math"/>
                                  <w:i/>
                                  <w:lang w:eastAsia="cs-CZ"/>
                                </w:rPr>
                              </m:ctrlPr>
                            </m:sSubPr>
                            <m:e>
                              <m:r>
                                <w:rPr>
                                  <w:rFonts w:ascii="Cambria Math" w:hAnsi="Cambria Math"/>
                                  <w:lang w:eastAsia="cs-CZ"/>
                                </w:rPr>
                                <m:t>x</m:t>
                              </m:r>
                            </m:e>
                            <m:sub>
                              <m:r>
                                <w:rPr>
                                  <w:rFonts w:ascii="Cambria Math" w:hAnsi="Cambria Math"/>
                                  <w:lang w:eastAsia="cs-CZ"/>
                                </w:rPr>
                                <m:t>1</m:t>
                              </m:r>
                            </m:sub>
                          </m:sSub>
                        </m:e>
                        <m:e>
                          <m:sSub>
                            <m:sSubPr>
                              <m:ctrlPr>
                                <w:rPr>
                                  <w:rFonts w:ascii="Cambria Math" w:hAnsi="Cambria Math"/>
                                  <w:i/>
                                  <w:lang w:eastAsia="cs-CZ"/>
                                </w:rPr>
                              </m:ctrlPr>
                            </m:sSubPr>
                            <m:e>
                              <m:r>
                                <w:rPr>
                                  <w:rFonts w:ascii="Cambria Math" w:hAnsi="Cambria Math"/>
                                  <w:lang w:eastAsia="cs-CZ"/>
                                </w:rPr>
                                <m:t>y</m:t>
                              </m:r>
                            </m:e>
                            <m:sub>
                              <m:r>
                                <w:rPr>
                                  <w:rFonts w:ascii="Cambria Math" w:hAnsi="Cambria Math"/>
                                  <w:lang w:eastAsia="cs-CZ"/>
                                </w:rPr>
                                <m:t>1</m:t>
                              </m:r>
                            </m:sub>
                          </m:sSub>
                        </m:e>
                        <m:e>
                          <m:r>
                            <w:rPr>
                              <w:rFonts w:ascii="Cambria Math" w:hAnsi="Cambria Math"/>
                              <w:lang w:eastAsia="cs-CZ"/>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e>
                      </m:mr>
                      <m:mr>
                        <m:e>
                          <m:r>
                            <w:rPr>
                              <w:rFonts w:ascii="Cambria Math" w:hAnsi="Cambria Math"/>
                              <w:lang w:eastAsia="cs-CZ"/>
                            </w:rPr>
                            <m:t>0</m:t>
                          </m:r>
                        </m:e>
                        <m:e>
                          <m:r>
                            <w:rPr>
                              <w:rFonts w:ascii="Cambria Math" w:hAnsi="Cambria Math"/>
                              <w:lang w:eastAsia="cs-CZ"/>
                            </w:rPr>
                            <m:t>0</m:t>
                          </m:r>
                        </m:e>
                        <m:e>
                          <m:r>
                            <w:rPr>
                              <w:rFonts w:ascii="Cambria Math" w:hAnsi="Cambria Math"/>
                              <w:lang w:eastAsia="cs-CZ"/>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e>
                      </m:mr>
                      <m:mr>
                        <m:e>
                          <m:sSub>
                            <m:sSubPr>
                              <m:ctrlPr>
                                <w:rPr>
                                  <w:rFonts w:ascii="Cambria Math" w:hAnsi="Cambria Math"/>
                                  <w:i/>
                                  <w:lang w:eastAsia="cs-CZ"/>
                                </w:rPr>
                              </m:ctrlPr>
                            </m:sSubPr>
                            <m:e>
                              <m:r>
                                <w:rPr>
                                  <w:rFonts w:ascii="Cambria Math" w:hAnsi="Cambria Math"/>
                                  <w:lang w:eastAsia="cs-CZ"/>
                                </w:rPr>
                                <m:t>x</m:t>
                              </m:r>
                            </m:e>
                            <m:sub>
                              <m:r>
                                <w:rPr>
                                  <w:rFonts w:ascii="Cambria Math" w:hAnsi="Cambria Math"/>
                                  <w:lang w:eastAsia="cs-CZ"/>
                                </w:rPr>
                                <m:t>2</m:t>
                              </m:r>
                            </m:sub>
                          </m:sSub>
                        </m:e>
                        <m:e>
                          <m:sSub>
                            <m:sSubPr>
                              <m:ctrlPr>
                                <w:rPr>
                                  <w:rFonts w:ascii="Cambria Math" w:hAnsi="Cambria Math"/>
                                  <w:i/>
                                  <w:lang w:eastAsia="cs-CZ"/>
                                </w:rPr>
                              </m:ctrlPr>
                            </m:sSubPr>
                            <m:e>
                              <m:r>
                                <w:rPr>
                                  <w:rFonts w:ascii="Cambria Math" w:hAnsi="Cambria Math"/>
                                  <w:lang w:eastAsia="cs-CZ"/>
                                </w:rPr>
                                <m:t>y</m:t>
                              </m:r>
                            </m:e>
                            <m:sub>
                              <m:r>
                                <w:rPr>
                                  <w:rFonts w:ascii="Cambria Math" w:hAnsi="Cambria Math"/>
                                  <w:lang w:eastAsia="cs-CZ"/>
                                </w:rPr>
                                <m:t>2</m:t>
                              </m:r>
                            </m:sub>
                          </m:sSub>
                        </m:e>
                        <m:e>
                          <m:r>
                            <w:rPr>
                              <w:rFonts w:ascii="Cambria Math" w:hAnsi="Cambria Math"/>
                              <w:lang w:eastAsia="cs-CZ"/>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e>
                      </m:mr>
                    </m:m>
                  </m:e>
                </m:d>
                <m:r>
                  <w:rPr>
                    <w:rFonts w:ascii="Cambria Math" w:hAnsi="Cambria Math"/>
                    <w:lang w:eastAsia="cs-CZ"/>
                  </w:rPr>
                  <m:t>h=0</m:t>
                </m:r>
              </m:oMath>
            </m:oMathPara>
          </w:p>
          <w:p w14:paraId="1682C216" w14:textId="77777777" w:rsidR="00EB5842" w:rsidRDefault="00EB5842" w:rsidP="00C85E9E"/>
        </w:tc>
        <w:tc>
          <w:tcPr>
            <w:tcW w:w="1134" w:type="dxa"/>
          </w:tcPr>
          <w:p w14:paraId="315C9617" w14:textId="77777777" w:rsidR="00EB5842" w:rsidRDefault="00EB5842" w:rsidP="00987F8C">
            <w:pPr>
              <w:pStyle w:val="Bibliography"/>
              <w:numPr>
                <w:ilvl w:val="0"/>
                <w:numId w:val="1"/>
              </w:numPr>
              <w:jc w:val="center"/>
            </w:pPr>
          </w:p>
        </w:tc>
      </w:tr>
    </w:tbl>
    <w:p w14:paraId="62B78653" w14:textId="77777777" w:rsidR="00F2178C" w:rsidRDefault="00F2178C" w:rsidP="002829C5">
      <w:pPr>
        <w:rPr>
          <w:lang w:eastAsia="cs-CZ"/>
        </w:rPr>
      </w:pPr>
      <w:r>
        <w:rPr>
          <w:lang w:eastAsia="cs-CZ"/>
        </w:rPr>
        <w:tab/>
        <w:t>Once when we have calculated homogenous matrix we can apply it to any coordinate of the point</w:t>
      </w:r>
      <w:r w:rsidR="007E2691">
        <w:rPr>
          <w:lang w:eastAsia="cs-CZ"/>
        </w:rPr>
        <w:t xml:space="preserve"> </w:t>
      </w:r>
      <w:r w:rsidR="007E2691" w:rsidRPr="00581124">
        <w:rPr>
          <w:i/>
          <w:lang w:eastAsia="cs-CZ"/>
        </w:rPr>
        <w:t>(x,</w:t>
      </w:r>
      <w:r w:rsidR="00581124" w:rsidRPr="00581124">
        <w:rPr>
          <w:i/>
          <w:lang w:eastAsia="cs-CZ"/>
        </w:rPr>
        <w:t xml:space="preserve"> </w:t>
      </w:r>
      <w:r w:rsidR="007E2691" w:rsidRPr="00581124">
        <w:rPr>
          <w:i/>
          <w:lang w:eastAsia="cs-CZ"/>
        </w:rPr>
        <w:t>y)</w:t>
      </w:r>
      <w:r>
        <w:rPr>
          <w:lang w:eastAsia="cs-CZ"/>
        </w:rPr>
        <w:t xml:space="preserve"> and do the projective correction</w:t>
      </w:r>
      <w:r w:rsidR="00581124">
        <w:rPr>
          <w:lang w:eastAsia="cs-CZ"/>
        </w:rPr>
        <w:t xml:space="preserve"> by formula (16)</w:t>
      </w:r>
      <w:r>
        <w:rPr>
          <w:lang w:eastAsia="cs-CZ"/>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656634E0" w14:textId="77777777" w:rsidTr="00C85E9E">
        <w:tc>
          <w:tcPr>
            <w:tcW w:w="1134" w:type="dxa"/>
          </w:tcPr>
          <w:p w14:paraId="35A90867" w14:textId="77777777" w:rsidR="00EB5842" w:rsidRDefault="00EB5842" w:rsidP="000C7B44"/>
        </w:tc>
        <w:tc>
          <w:tcPr>
            <w:tcW w:w="0" w:type="auto"/>
          </w:tcPr>
          <w:p w14:paraId="30B420A0" w14:textId="77777777" w:rsidR="00EB5842" w:rsidRDefault="00D42FAA" w:rsidP="00EB5842">
            <w:pPr>
              <w:rPr>
                <w:lang w:eastAsia="cs-CZ"/>
              </w:rPr>
            </w:pPr>
            <m:oMathPara>
              <m:oMath>
                <m:d>
                  <m:dPr>
                    <m:begChr m:val="["/>
                    <m:endChr m:val="]"/>
                    <m:ctrlPr>
                      <w:rPr>
                        <w:rFonts w:ascii="Cambria Math" w:hAnsi="Cambria Math" w:cs="CMBX10"/>
                        <w:i/>
                      </w:rPr>
                    </m:ctrlPr>
                  </m:dPr>
                  <m:e>
                    <m:m>
                      <m:mPr>
                        <m:mcs>
                          <m:mc>
                            <m:mcPr>
                              <m:count m:val="1"/>
                              <m:mcJc m:val="center"/>
                            </m:mcPr>
                          </m:mc>
                        </m:mcs>
                        <m:ctrlPr>
                          <w:rPr>
                            <w:rFonts w:ascii="Cambria Math" w:hAnsi="Cambria Math" w:cs="CMBX10"/>
                            <w:i/>
                          </w:rPr>
                        </m:ctrlPr>
                      </m:mPr>
                      <m:mr>
                        <m:e>
                          <m:sSup>
                            <m:sSupPr>
                              <m:ctrlPr>
                                <w:rPr>
                                  <w:rFonts w:ascii="Cambria Math" w:hAnsi="Cambria Math" w:cs="CMBX10"/>
                                  <w:i/>
                                </w:rPr>
                              </m:ctrlPr>
                            </m:sSupPr>
                            <m:e>
                              <m:r>
                                <w:rPr>
                                  <w:rFonts w:ascii="Cambria Math" w:hAnsi="Cambria Math" w:cs="CMBX10"/>
                                </w:rPr>
                                <m:t>x</m:t>
                              </m:r>
                            </m:e>
                            <m:sup>
                              <m:r>
                                <w:rPr>
                                  <w:rFonts w:ascii="Cambria Math" w:hAnsi="Cambria Math" w:cs="CMBX10"/>
                                </w:rPr>
                                <m:t>'</m:t>
                              </m:r>
                            </m:sup>
                          </m:sSup>
                          <m:r>
                            <w:rPr>
                              <w:rFonts w:ascii="Cambria Math" w:hAnsi="Cambria Math" w:cs="CMBX10"/>
                            </w:rPr>
                            <m:t>/</m:t>
                          </m:r>
                          <m:r>
                            <m:rPr>
                              <m:sty m:val="p"/>
                            </m:rPr>
                            <w:rPr>
                              <w:rStyle w:val="apple-converted-space"/>
                              <w:rFonts w:ascii="Cambria Math" w:hAnsi="Cambria Math" w:cs="Arial"/>
                              <w:color w:val="252525"/>
                              <w:sz w:val="21"/>
                              <w:szCs w:val="21"/>
                              <w:shd w:val="clear" w:color="auto" w:fill="FFFFFF"/>
                            </w:rPr>
                            <m:t> </m:t>
                          </m:r>
                          <w:hyperlink r:id="rId29" w:tooltip="Λ" w:history="1">
                            <m:r>
                              <m:rPr>
                                <m:sty m:val="p"/>
                              </m:rPr>
                              <w:rPr>
                                <w:rStyle w:val="Hyperlink"/>
                                <w:rFonts w:ascii="Cambria Math" w:hAnsi="Cambria Math" w:cs="Arial"/>
                                <w:color w:val="0B0080"/>
                                <w:sz w:val="21"/>
                                <w:szCs w:val="21"/>
                                <w:shd w:val="clear" w:color="auto" w:fill="FFFFFF"/>
                              </w:rPr>
                              <m:t>λ</m:t>
                            </m:r>
                          </w:hyperlink>
                        </m:e>
                      </m:mr>
                      <m:mr>
                        <m:e>
                          <m:sSup>
                            <m:sSupPr>
                              <m:ctrlPr>
                                <w:rPr>
                                  <w:rFonts w:ascii="Cambria Math" w:hAnsi="Cambria Math" w:cs="CMBX10"/>
                                  <w:i/>
                                </w:rPr>
                              </m:ctrlPr>
                            </m:sSupPr>
                            <m:e>
                              <m:r>
                                <w:rPr>
                                  <w:rFonts w:ascii="Cambria Math" w:hAnsi="Cambria Math" w:cs="CMBX10"/>
                                </w:rPr>
                                <m:t>y</m:t>
                              </m:r>
                            </m:e>
                            <m:sup>
                              <m:r>
                                <w:rPr>
                                  <w:rFonts w:ascii="Cambria Math" w:hAnsi="Cambria Math" w:cs="CMBX10"/>
                                </w:rPr>
                                <m:t>'</m:t>
                              </m:r>
                            </m:sup>
                          </m:sSup>
                          <m:r>
                            <w:rPr>
                              <w:rFonts w:ascii="Cambria Math" w:hAnsi="Cambria Math" w:cs="CMBX10"/>
                            </w:rPr>
                            <m:t>/</m:t>
                          </m:r>
                          <m:r>
                            <m:rPr>
                              <m:sty m:val="p"/>
                            </m:rPr>
                            <w:rPr>
                              <w:rStyle w:val="apple-converted-space"/>
                              <w:rFonts w:ascii="Cambria Math" w:hAnsi="Cambria Math" w:cs="Arial"/>
                              <w:color w:val="252525"/>
                              <w:sz w:val="21"/>
                              <w:szCs w:val="21"/>
                              <w:shd w:val="clear" w:color="auto" w:fill="FFFFFF"/>
                            </w:rPr>
                            <m:t> </m:t>
                          </m:r>
                          <w:hyperlink r:id="rId30" w:tooltip="Λ" w:history="1">
                            <m:r>
                              <m:rPr>
                                <m:sty m:val="p"/>
                              </m:rPr>
                              <w:rPr>
                                <w:rStyle w:val="Hyperlink"/>
                                <w:rFonts w:ascii="Cambria Math" w:hAnsi="Cambria Math" w:cs="Arial"/>
                                <w:color w:val="0B0080"/>
                                <w:sz w:val="21"/>
                                <w:szCs w:val="21"/>
                                <w:shd w:val="clear" w:color="auto" w:fill="FFFFFF"/>
                              </w:rPr>
                              <m:t>λ</m:t>
                            </m:r>
                          </w:hyperlink>
                        </m:e>
                      </m:mr>
                      <m:mr>
                        <m:e>
                          <m:r>
                            <m:rPr>
                              <m:sty m:val="p"/>
                            </m:rPr>
                            <w:rPr>
                              <w:rStyle w:val="apple-converted-space"/>
                              <w:rFonts w:ascii="Cambria Math" w:hAnsi="Cambria Math" w:cs="Arial"/>
                              <w:color w:val="252525"/>
                              <w:sz w:val="21"/>
                              <w:szCs w:val="21"/>
                              <w:shd w:val="clear" w:color="auto" w:fill="FFFFFF"/>
                            </w:rPr>
                            <m:t> </m:t>
                          </m:r>
                          <w:hyperlink r:id="rId31" w:tooltip="Λ" w:history="1">
                            <m:r>
                              <m:rPr>
                                <m:sty m:val="p"/>
                              </m:rPr>
                              <w:rPr>
                                <w:rStyle w:val="Hyperlink"/>
                                <w:rFonts w:ascii="Cambria Math" w:hAnsi="Cambria Math" w:cs="Arial"/>
                                <w:color w:val="0B0080"/>
                                <w:sz w:val="21"/>
                                <w:szCs w:val="21"/>
                                <w:shd w:val="clear" w:color="auto" w:fill="FFFFFF"/>
                              </w:rPr>
                              <m:t>λ</m:t>
                            </m:r>
                          </w:hyperlink>
                        </m:e>
                      </m:mr>
                    </m:m>
                  </m:e>
                </m:d>
                <m:r>
                  <w:rPr>
                    <w:rFonts w:ascii="Cambria Math" w:hAnsi="Cambria Math" w:cs="CMBX10"/>
                  </w:rPr>
                  <m:t>=</m:t>
                </m:r>
                <m:d>
                  <m:dPr>
                    <m:begChr m:val="["/>
                    <m:endChr m:val="]"/>
                    <m:ctrlPr>
                      <w:rPr>
                        <w:rFonts w:ascii="Cambria Math" w:hAnsi="Cambria Math" w:cs="CMBX10"/>
                        <w:i/>
                      </w:rPr>
                    </m:ctrlPr>
                  </m:dPr>
                  <m:e>
                    <m:m>
                      <m:mPr>
                        <m:mcs>
                          <m:mc>
                            <m:mcPr>
                              <m:count m:val="3"/>
                              <m:mcJc m:val="center"/>
                            </m:mcPr>
                          </m:mc>
                        </m:mcs>
                        <m:ctrlPr>
                          <w:rPr>
                            <w:rFonts w:ascii="Cambria Math" w:hAnsi="Cambria Math" w:cs="CMBX10"/>
                            <w:i/>
                          </w:rPr>
                        </m:ctrlPr>
                      </m:mPr>
                      <m:mr>
                        <m:e>
                          <m:sSub>
                            <m:sSubPr>
                              <m:ctrlPr>
                                <w:rPr>
                                  <w:rFonts w:ascii="Cambria Math" w:hAnsi="Cambria Math" w:cs="CMBX10"/>
                                  <w:i/>
                                </w:rPr>
                              </m:ctrlPr>
                            </m:sSubPr>
                            <m:e>
                              <m:r>
                                <w:rPr>
                                  <w:rFonts w:ascii="Cambria Math" w:hAnsi="Cambria Math" w:cs="CMBX10"/>
                                </w:rPr>
                                <m:t>h</m:t>
                              </m:r>
                            </m:e>
                            <m:sub>
                              <m:r>
                                <w:rPr>
                                  <w:rFonts w:ascii="Cambria Math" w:hAnsi="Cambria Math" w:cs="CMBX10"/>
                                </w:rPr>
                                <m:t>11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12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13</m:t>
                              </m:r>
                            </m:sub>
                          </m:sSub>
                        </m:e>
                      </m:mr>
                      <m:mr>
                        <m:e>
                          <m:sSub>
                            <m:sSubPr>
                              <m:ctrlPr>
                                <w:rPr>
                                  <w:rFonts w:ascii="Cambria Math" w:hAnsi="Cambria Math" w:cs="CMBX10"/>
                                  <w:i/>
                                </w:rPr>
                              </m:ctrlPr>
                            </m:sSubPr>
                            <m:e>
                              <m:r>
                                <w:rPr>
                                  <w:rFonts w:ascii="Cambria Math" w:hAnsi="Cambria Math" w:cs="CMBX10"/>
                                </w:rPr>
                                <m:t>h</m:t>
                              </m:r>
                            </m:e>
                            <m:sub>
                              <m:r>
                                <w:rPr>
                                  <w:rFonts w:ascii="Cambria Math" w:hAnsi="Cambria Math" w:cs="CMBX10"/>
                                </w:rPr>
                                <m:t>21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22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23</m:t>
                              </m:r>
                            </m:sub>
                          </m:sSub>
                        </m:e>
                      </m:mr>
                      <m:mr>
                        <m:e>
                          <m:sSub>
                            <m:sSubPr>
                              <m:ctrlPr>
                                <w:rPr>
                                  <w:rFonts w:ascii="Cambria Math" w:hAnsi="Cambria Math" w:cs="CMBX10"/>
                                  <w:i/>
                                </w:rPr>
                              </m:ctrlPr>
                            </m:sSubPr>
                            <m:e>
                              <m:r>
                                <w:rPr>
                                  <w:rFonts w:ascii="Cambria Math" w:hAnsi="Cambria Math" w:cs="CMBX10"/>
                                </w:rPr>
                                <m:t>h</m:t>
                              </m:r>
                            </m:e>
                            <m:sub>
                              <m:r>
                                <w:rPr>
                                  <w:rFonts w:ascii="Cambria Math" w:hAnsi="Cambria Math" w:cs="CMBX10"/>
                                </w:rPr>
                                <m:t>31</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32</m:t>
                              </m:r>
                            </m:sub>
                          </m:sSub>
                        </m:e>
                        <m:e>
                          <m:sSub>
                            <m:sSubPr>
                              <m:ctrlPr>
                                <w:rPr>
                                  <w:rFonts w:ascii="Cambria Math" w:hAnsi="Cambria Math" w:cs="CMBX10"/>
                                  <w:i/>
                                </w:rPr>
                              </m:ctrlPr>
                            </m:sSubPr>
                            <m:e>
                              <m:r>
                                <w:rPr>
                                  <w:rFonts w:ascii="Cambria Math" w:hAnsi="Cambria Math" w:cs="CMBX10"/>
                                </w:rPr>
                                <m:t>h</m:t>
                              </m:r>
                            </m:e>
                            <m:sub>
                              <m:r>
                                <w:rPr>
                                  <w:rFonts w:ascii="Cambria Math" w:hAnsi="Cambria Math" w:cs="CMBX10"/>
                                </w:rPr>
                                <m:t>33</m:t>
                              </m:r>
                            </m:sub>
                          </m:sSub>
                        </m:e>
                      </m:mr>
                    </m:m>
                  </m:e>
                </m:d>
                <m:r>
                  <w:rPr>
                    <w:rFonts w:ascii="Cambria Math" w:hAnsi="Cambria Math" w:cs="CMBX10"/>
                  </w:rPr>
                  <m:t>*</m:t>
                </m:r>
                <m:d>
                  <m:dPr>
                    <m:begChr m:val="["/>
                    <m:endChr m:val="]"/>
                    <m:ctrlPr>
                      <w:rPr>
                        <w:rFonts w:ascii="Cambria Math" w:hAnsi="Cambria Math" w:cs="CMBX10"/>
                        <w:i/>
                      </w:rPr>
                    </m:ctrlPr>
                  </m:dPr>
                  <m:e>
                    <m:m>
                      <m:mPr>
                        <m:mcs>
                          <m:mc>
                            <m:mcPr>
                              <m:count m:val="1"/>
                              <m:mcJc m:val="center"/>
                            </m:mcPr>
                          </m:mc>
                        </m:mcs>
                        <m:ctrlPr>
                          <w:rPr>
                            <w:rFonts w:ascii="Cambria Math" w:hAnsi="Cambria Math" w:cs="CMBX10"/>
                            <w:i/>
                          </w:rPr>
                        </m:ctrlPr>
                      </m:mPr>
                      <m:mr>
                        <m:e>
                          <m:r>
                            <w:rPr>
                              <w:rFonts w:ascii="Cambria Math" w:hAnsi="Cambria Math" w:cs="CMBX10"/>
                            </w:rPr>
                            <m:t>x</m:t>
                          </m:r>
                        </m:e>
                      </m:mr>
                      <m:mr>
                        <m:e>
                          <m:r>
                            <w:rPr>
                              <w:rFonts w:ascii="Cambria Math" w:hAnsi="Cambria Math" w:cs="CMBX10"/>
                            </w:rPr>
                            <m:t>y</m:t>
                          </m:r>
                        </m:e>
                      </m:mr>
                      <m:mr>
                        <m:e>
                          <m:r>
                            <w:rPr>
                              <w:rFonts w:ascii="Cambria Math" w:hAnsi="Cambria Math" w:cs="CMBX10"/>
                            </w:rPr>
                            <m:t>1</m:t>
                          </m:r>
                        </m:e>
                      </m:mr>
                    </m:m>
                  </m:e>
                </m:d>
              </m:oMath>
            </m:oMathPara>
          </w:p>
          <w:p w14:paraId="09545F5D" w14:textId="77777777" w:rsidR="00EB5842" w:rsidRDefault="00EB5842" w:rsidP="00C85E9E"/>
        </w:tc>
        <w:tc>
          <w:tcPr>
            <w:tcW w:w="1134" w:type="dxa"/>
          </w:tcPr>
          <w:p w14:paraId="04DB1FF9" w14:textId="77777777" w:rsidR="00EB5842" w:rsidRDefault="00EB5842" w:rsidP="00987F8C">
            <w:pPr>
              <w:pStyle w:val="Bibliography"/>
              <w:numPr>
                <w:ilvl w:val="0"/>
                <w:numId w:val="1"/>
              </w:numPr>
              <w:jc w:val="center"/>
            </w:pPr>
          </w:p>
        </w:tc>
      </w:tr>
    </w:tbl>
    <w:p w14:paraId="1D074FAB" w14:textId="77777777" w:rsidR="00A730CE" w:rsidRDefault="00A730CE" w:rsidP="002829C5">
      <w:pPr>
        <w:rPr>
          <w:lang w:eastAsia="cs-CZ"/>
        </w:rPr>
      </w:pPr>
      <w:r>
        <w:rPr>
          <w:lang w:eastAsia="cs-CZ"/>
        </w:rPr>
        <w:tab/>
        <w:t xml:space="preserve">This whole process was </w:t>
      </w:r>
      <w:r w:rsidR="00581124">
        <w:rPr>
          <w:lang w:eastAsia="cs-CZ"/>
        </w:rPr>
        <w:t>tested</w:t>
      </w:r>
      <w:r>
        <w:rPr>
          <w:lang w:eastAsia="cs-CZ"/>
        </w:rPr>
        <w:t xml:space="preserve"> on </w:t>
      </w:r>
      <w:r w:rsidR="00581124">
        <w:rPr>
          <w:lang w:eastAsia="cs-CZ"/>
        </w:rPr>
        <w:t>image</w:t>
      </w:r>
      <w:r>
        <w:rPr>
          <w:lang w:eastAsia="cs-CZ"/>
        </w:rPr>
        <w:t xml:space="preserve"> of the patient monitor. As you can see in </w:t>
      </w:r>
      <w:r w:rsidR="00E52370">
        <w:rPr>
          <w:lang w:eastAsia="cs-CZ"/>
        </w:rPr>
        <w:fldChar w:fldCharType="begin"/>
      </w:r>
      <w:r w:rsidR="00E52370">
        <w:rPr>
          <w:lang w:eastAsia="cs-CZ"/>
        </w:rPr>
        <w:instrText xml:space="preserve"> REF _Ref470878174 \h </w:instrText>
      </w:r>
      <w:r w:rsidR="00E52370">
        <w:rPr>
          <w:lang w:eastAsia="cs-CZ"/>
        </w:rPr>
      </w:r>
      <w:r w:rsidR="00E52370">
        <w:rPr>
          <w:lang w:eastAsia="cs-CZ"/>
        </w:rPr>
        <w:fldChar w:fldCharType="separate"/>
      </w:r>
      <w:r w:rsidR="008C7BFB">
        <w:t xml:space="preserve">Figure </w:t>
      </w:r>
      <w:r w:rsidR="008C7BFB">
        <w:rPr>
          <w:noProof/>
        </w:rPr>
        <w:t>10</w:t>
      </w:r>
      <w:r w:rsidR="00E52370">
        <w:rPr>
          <w:lang w:eastAsia="cs-CZ"/>
        </w:rPr>
        <w:fldChar w:fldCharType="end"/>
      </w:r>
      <w:r w:rsidR="00E52370">
        <w:rPr>
          <w:lang w:eastAsia="cs-CZ"/>
        </w:rPr>
        <w:t xml:space="preserve"> </w:t>
      </w:r>
      <w:r>
        <w:rPr>
          <w:lang w:eastAsia="cs-CZ"/>
        </w:rPr>
        <w:t>below</w:t>
      </w:r>
      <w:r w:rsidR="00493867">
        <w:rPr>
          <w:lang w:eastAsia="cs-CZ"/>
        </w:rPr>
        <w:t xml:space="preserve"> projective correction really worked but it’s not absolute. That fact is there because the corners of the monitor </w:t>
      </w:r>
      <w:r w:rsidR="00DA6A21">
        <w:rPr>
          <w:lang w:eastAsia="cs-CZ"/>
        </w:rPr>
        <w:t>have not been found</w:t>
      </w:r>
      <w:r w:rsidR="00493867">
        <w:rPr>
          <w:lang w:eastAsia="cs-CZ"/>
        </w:rPr>
        <w:t xml:space="preserve"> exactly right and real size of patient monitor was calculated from image by </w:t>
      </w:r>
      <w:r w:rsidR="00E52370">
        <w:rPr>
          <w:lang w:eastAsia="cs-CZ"/>
        </w:rPr>
        <w:t>average calculation mentioned above</w:t>
      </w:r>
      <w:r w:rsidR="00493867">
        <w:rPr>
          <w:lang w:eastAsia="cs-CZ"/>
        </w:rPr>
        <w:t>.</w:t>
      </w:r>
    </w:p>
    <w:p w14:paraId="3C8801E0" w14:textId="77777777" w:rsidR="00833BD5" w:rsidRDefault="00D42FAA" w:rsidP="00833BD5">
      <w:pPr>
        <w:keepNext/>
      </w:pPr>
      <w:r>
        <w:rPr>
          <w:lang w:eastAsia="cs-CZ"/>
        </w:rPr>
        <w:pict w14:anchorId="61E4FEA1">
          <v:shape id="_x0000_i1032" type="#_x0000_t75" style="width:468pt;height:187.55pt">
            <v:imagedata r:id="rId32" o:title="projective" croptop="2844f" cropbottom="3056f"/>
          </v:shape>
        </w:pict>
      </w:r>
    </w:p>
    <w:p w14:paraId="48BCD567" w14:textId="77777777" w:rsidR="00493867" w:rsidRDefault="00833BD5" w:rsidP="00833BD5">
      <w:pPr>
        <w:pStyle w:val="Caption"/>
        <w:rPr>
          <w:lang w:eastAsia="cs-CZ"/>
        </w:rPr>
      </w:pPr>
      <w:bookmarkStart w:id="57" w:name="_Ref470878174"/>
      <w:bookmarkStart w:id="58" w:name="_Ref470878160"/>
      <w:bookmarkStart w:id="59" w:name="_Toc470951043"/>
      <w:r>
        <w:t xml:space="preserve">Figure </w:t>
      </w:r>
      <w:fldSimple w:instr=" SEQ Figure \* ARABIC ">
        <w:r w:rsidR="008C7BFB">
          <w:rPr>
            <w:noProof/>
          </w:rPr>
          <w:t>10</w:t>
        </w:r>
      </w:fldSimple>
      <w:bookmarkEnd w:id="57"/>
      <w:r>
        <w:t xml:space="preserve"> Patient monitor after locally adaptive threshold; projective corrected screen of the patient monitor</w:t>
      </w:r>
      <w:bookmarkEnd w:id="58"/>
      <w:bookmarkEnd w:id="59"/>
    </w:p>
    <w:p w14:paraId="0F53A0E5" w14:textId="77777777" w:rsidR="00F2178C" w:rsidRDefault="00130A53" w:rsidP="00C8455E">
      <w:pPr>
        <w:pStyle w:val="Heading4"/>
        <w:rPr>
          <w:lang w:eastAsia="cs-CZ"/>
        </w:rPr>
      </w:pPr>
      <w:r>
        <w:rPr>
          <w:lang w:eastAsia="cs-CZ"/>
        </w:rPr>
        <w:t>Selection of region of interest</w:t>
      </w:r>
    </w:p>
    <w:p w14:paraId="165027D1" w14:textId="77777777" w:rsidR="00130A53" w:rsidRDefault="00130A53" w:rsidP="00130A53">
      <w:pPr>
        <w:rPr>
          <w:lang w:eastAsia="cs-CZ"/>
        </w:rPr>
      </w:pPr>
      <w:r>
        <w:rPr>
          <w:lang w:eastAsia="cs-CZ"/>
        </w:rPr>
        <w:t xml:space="preserve">Patient monitor shown on his screen various </w:t>
      </w:r>
      <w:r w:rsidR="00E52370">
        <w:rPr>
          <w:lang w:eastAsia="cs-CZ"/>
        </w:rPr>
        <w:t>types of data</w:t>
      </w:r>
      <w:r>
        <w:rPr>
          <w:lang w:eastAsia="cs-CZ"/>
        </w:rPr>
        <w:t xml:space="preserve">. </w:t>
      </w:r>
      <w:r w:rsidR="00E52370">
        <w:rPr>
          <w:lang w:eastAsia="cs-CZ"/>
        </w:rPr>
        <w:t>Before</w:t>
      </w:r>
      <w:r>
        <w:rPr>
          <w:lang w:eastAsia="cs-CZ"/>
        </w:rPr>
        <w:t xml:space="preserve"> we start acquisition process its necessary to select which of these </w:t>
      </w:r>
      <w:r w:rsidR="00E52370">
        <w:rPr>
          <w:lang w:eastAsia="cs-CZ"/>
        </w:rPr>
        <w:t>data</w:t>
      </w:r>
      <w:r>
        <w:rPr>
          <w:lang w:eastAsia="cs-CZ"/>
        </w:rPr>
        <w:t xml:space="preserve"> we want to store.  Because we already done projective correction information will be </w:t>
      </w:r>
      <w:r w:rsidR="00E52370">
        <w:rPr>
          <w:lang w:eastAsia="cs-CZ"/>
        </w:rPr>
        <w:t>every</w:t>
      </w:r>
      <w:r>
        <w:rPr>
          <w:lang w:eastAsia="cs-CZ"/>
        </w:rPr>
        <w:t xml:space="preserve"> time at the same spot independently </w:t>
      </w:r>
      <w:r w:rsidR="00E52370">
        <w:rPr>
          <w:lang w:eastAsia="cs-CZ"/>
        </w:rPr>
        <w:t>on</w:t>
      </w:r>
      <w:r>
        <w:rPr>
          <w:lang w:eastAsia="cs-CZ"/>
        </w:rPr>
        <w:t xml:space="preserve"> the position of the camera.</w:t>
      </w:r>
    </w:p>
    <w:p w14:paraId="1C14405D" w14:textId="77777777" w:rsidR="00130A53" w:rsidRDefault="00130A53" w:rsidP="00130A53">
      <w:pPr>
        <w:rPr>
          <w:lang w:eastAsia="cs-CZ"/>
        </w:rPr>
      </w:pPr>
      <w:r>
        <w:rPr>
          <w:lang w:eastAsia="cs-CZ"/>
        </w:rPr>
        <w:tab/>
      </w:r>
      <w:r w:rsidR="006625C0">
        <w:rPr>
          <w:lang w:eastAsia="cs-CZ"/>
        </w:rPr>
        <w:t xml:space="preserve">Possible way how to define regions </w:t>
      </w:r>
      <w:r w:rsidR="00E52370">
        <w:rPr>
          <w:lang w:eastAsia="cs-CZ"/>
        </w:rPr>
        <w:t>of</w:t>
      </w:r>
      <w:r w:rsidR="006625C0">
        <w:rPr>
          <w:lang w:eastAsia="cs-CZ"/>
        </w:rPr>
        <w:t xml:space="preserve"> interest is via rectangle sel</w:t>
      </w:r>
      <w:r w:rsidR="00E52370">
        <w:rPr>
          <w:lang w:eastAsia="cs-CZ"/>
        </w:rPr>
        <w:t xml:space="preserve">ection. As you can see at </w:t>
      </w:r>
      <w:r w:rsidR="00E52370">
        <w:rPr>
          <w:lang w:eastAsia="cs-CZ"/>
        </w:rPr>
        <w:fldChar w:fldCharType="begin"/>
      </w:r>
      <w:r w:rsidR="00E52370">
        <w:rPr>
          <w:lang w:eastAsia="cs-CZ"/>
        </w:rPr>
        <w:instrText xml:space="preserve"> REF _Ref470878174 \h </w:instrText>
      </w:r>
      <w:r w:rsidR="00E52370">
        <w:rPr>
          <w:lang w:eastAsia="cs-CZ"/>
        </w:rPr>
      </w:r>
      <w:r w:rsidR="00E52370">
        <w:rPr>
          <w:lang w:eastAsia="cs-CZ"/>
        </w:rPr>
        <w:fldChar w:fldCharType="separate"/>
      </w:r>
      <w:r w:rsidR="008C7BFB">
        <w:t xml:space="preserve">Figure </w:t>
      </w:r>
      <w:r w:rsidR="008C7BFB">
        <w:rPr>
          <w:noProof/>
        </w:rPr>
        <w:t>10</w:t>
      </w:r>
      <w:r w:rsidR="00E52370">
        <w:rPr>
          <w:lang w:eastAsia="cs-CZ"/>
        </w:rPr>
        <w:fldChar w:fldCharType="end"/>
      </w:r>
      <w:r w:rsidR="006625C0">
        <w:rPr>
          <w:lang w:eastAsia="cs-CZ"/>
        </w:rPr>
        <w:t xml:space="preserve">. Projective correction done its job relatively good so to extract number 60 by rectangle selection won’t be a problem.  But it’s necessary to select the </w:t>
      </w:r>
      <w:r w:rsidR="00E52370">
        <w:rPr>
          <w:lang w:eastAsia="cs-CZ"/>
        </w:rPr>
        <w:t>region</w:t>
      </w:r>
      <w:r w:rsidR="006625C0">
        <w:rPr>
          <w:lang w:eastAsia="cs-CZ"/>
        </w:rPr>
        <w:t xml:space="preserve"> of interest well. For example if on the monitor would be number 6 instead of 60 during the calibration process and rectangle </w:t>
      </w:r>
      <w:r w:rsidR="006625C0">
        <w:rPr>
          <w:lang w:eastAsia="cs-CZ"/>
        </w:rPr>
        <w:lastRenderedPageBreak/>
        <w:t xml:space="preserve">selection would be fitted to number with one digit we will have problems when number with two or more digits appears in this area. Because of </w:t>
      </w:r>
      <w:r w:rsidR="00E52370">
        <w:rPr>
          <w:lang w:eastAsia="cs-CZ"/>
        </w:rPr>
        <w:t>that</w:t>
      </w:r>
      <w:r w:rsidR="006625C0">
        <w:rPr>
          <w:lang w:eastAsia="cs-CZ"/>
        </w:rPr>
        <w:t xml:space="preserve"> it’s better to define wider</w:t>
      </w:r>
      <w:r w:rsidR="00E52370">
        <w:rPr>
          <w:lang w:eastAsia="cs-CZ"/>
        </w:rPr>
        <w:t xml:space="preserve"> and also little bit higher </w:t>
      </w:r>
      <w:r w:rsidR="006625C0">
        <w:rPr>
          <w:lang w:eastAsia="cs-CZ"/>
        </w:rPr>
        <w:t xml:space="preserve">region of interest, due to undefined number of digits and also because small imprecision </w:t>
      </w:r>
      <w:r w:rsidR="00E52370">
        <w:rPr>
          <w:lang w:eastAsia="cs-CZ"/>
        </w:rPr>
        <w:t>of</w:t>
      </w:r>
      <w:r w:rsidR="006625C0">
        <w:rPr>
          <w:lang w:eastAsia="cs-CZ"/>
        </w:rPr>
        <w:t xml:space="preserve"> projective correction.</w:t>
      </w:r>
    </w:p>
    <w:p w14:paraId="4FF5F58B" w14:textId="77777777" w:rsidR="00D97C99" w:rsidRPr="00833BD5" w:rsidRDefault="00D97C99" w:rsidP="00130A53">
      <w:pPr>
        <w:rPr>
          <w:lang w:eastAsia="cs-CZ"/>
        </w:rPr>
      </w:pPr>
      <w:r>
        <w:rPr>
          <w:lang w:eastAsia="cs-CZ"/>
        </w:rPr>
        <w:tab/>
        <w:t xml:space="preserve">Extension of mentioned method could be clicking on shown digit in selected rectangular selection. Once when we have defined region of interest we can mark individual areas inside of it with </w:t>
      </w:r>
      <w:r w:rsidR="00E52370">
        <w:rPr>
          <w:lang w:eastAsia="cs-CZ"/>
        </w:rPr>
        <w:t xml:space="preserve">connected-component labelling like </w:t>
      </w:r>
      <w:r>
        <w:rPr>
          <w:lang w:eastAsia="cs-CZ"/>
        </w:rPr>
        <w:t>in</w:t>
      </w:r>
      <w:r w:rsidR="00E52370">
        <w:rPr>
          <w:lang w:eastAsia="cs-CZ"/>
        </w:rPr>
        <w:t xml:space="preserve"> </w:t>
      </w:r>
      <w:r w:rsidR="00E52370">
        <w:rPr>
          <w:lang w:eastAsia="cs-CZ"/>
        </w:rPr>
        <w:fldChar w:fldCharType="begin"/>
      </w:r>
      <w:r w:rsidR="00E52370">
        <w:rPr>
          <w:lang w:eastAsia="cs-CZ"/>
        </w:rPr>
        <w:instrText xml:space="preserve"> REF _Ref470878529 \r \h </w:instrText>
      </w:r>
      <w:r w:rsidR="00E52370">
        <w:rPr>
          <w:lang w:eastAsia="cs-CZ"/>
        </w:rPr>
      </w:r>
      <w:r w:rsidR="00E52370">
        <w:rPr>
          <w:lang w:eastAsia="cs-CZ"/>
        </w:rPr>
        <w:fldChar w:fldCharType="separate"/>
      </w:r>
      <w:r w:rsidR="008C7BFB">
        <w:rPr>
          <w:lang w:eastAsia="cs-CZ"/>
        </w:rPr>
        <w:t>5.1.2.1.4</w:t>
      </w:r>
      <w:r w:rsidR="00E52370">
        <w:rPr>
          <w:lang w:eastAsia="cs-CZ"/>
        </w:rPr>
        <w:fldChar w:fldCharType="end"/>
      </w:r>
      <w:r>
        <w:rPr>
          <w:lang w:eastAsia="cs-CZ"/>
        </w:rPr>
        <w:t xml:space="preserve">. When we clicked on one of these marked areas we can obtain </w:t>
      </w:r>
      <w:r w:rsidR="00E52370">
        <w:rPr>
          <w:lang w:eastAsia="cs-CZ"/>
        </w:rPr>
        <w:t>its</w:t>
      </w:r>
      <w:r>
        <w:rPr>
          <w:lang w:eastAsia="cs-CZ"/>
        </w:rPr>
        <w:t xml:space="preserve"> height and width and look only for areas with similar characteristics inside of </w:t>
      </w:r>
      <w:r w:rsidR="00E52370">
        <w:rPr>
          <w:lang w:eastAsia="cs-CZ"/>
        </w:rPr>
        <w:t xml:space="preserve">the </w:t>
      </w:r>
      <w:r>
        <w:rPr>
          <w:lang w:eastAsia="cs-CZ"/>
        </w:rPr>
        <w:t xml:space="preserve">region of interest. This characteristics can be updated during the whole acquisition process, because scale of the digits may vary over time. </w:t>
      </w:r>
      <w:r w:rsidR="006A16DC">
        <w:rPr>
          <w:lang w:eastAsia="cs-CZ"/>
        </w:rPr>
        <w:t xml:space="preserve">Second extension could be finding digits only on left and right side of the selected digit to distance equal to width of the selected digit. This can be little bit tricky and I solve the definition of </w:t>
      </w:r>
      <w:r w:rsidR="00E52370">
        <w:rPr>
          <w:lang w:eastAsia="cs-CZ"/>
        </w:rPr>
        <w:t>start</w:t>
      </w:r>
      <w:r w:rsidR="006A16DC">
        <w:rPr>
          <w:lang w:eastAsia="cs-CZ"/>
        </w:rPr>
        <w:t xml:space="preserve"> point during th</w:t>
      </w:r>
      <w:r w:rsidR="00833BD5">
        <w:rPr>
          <w:lang w:eastAsia="cs-CZ"/>
        </w:rPr>
        <w:t>e acquisition process in</w:t>
      </w:r>
      <w:r w:rsidR="00E52370">
        <w:rPr>
          <w:lang w:eastAsia="cs-CZ"/>
        </w:rPr>
        <w:t xml:space="preserve"> </w:t>
      </w:r>
      <w:r w:rsidR="00E52370">
        <w:rPr>
          <w:lang w:eastAsia="cs-CZ"/>
        </w:rPr>
        <w:fldChar w:fldCharType="begin"/>
      </w:r>
      <w:r w:rsidR="00E52370">
        <w:rPr>
          <w:lang w:eastAsia="cs-CZ"/>
        </w:rPr>
        <w:instrText xml:space="preserve"> REF _Ref470878746 \r \h </w:instrText>
      </w:r>
      <w:r w:rsidR="00E52370">
        <w:rPr>
          <w:lang w:eastAsia="cs-CZ"/>
        </w:rPr>
      </w:r>
      <w:r w:rsidR="00E52370">
        <w:rPr>
          <w:lang w:eastAsia="cs-CZ"/>
        </w:rPr>
        <w:fldChar w:fldCharType="separate"/>
      </w:r>
      <w:r w:rsidR="008C7BFB">
        <w:rPr>
          <w:lang w:eastAsia="cs-CZ"/>
        </w:rPr>
        <w:t>6.8.2</w:t>
      </w:r>
      <w:r w:rsidR="00E52370">
        <w:rPr>
          <w:lang w:eastAsia="cs-CZ"/>
        </w:rPr>
        <w:fldChar w:fldCharType="end"/>
      </w:r>
      <w:r w:rsidR="00833BD5">
        <w:rPr>
          <w:lang w:eastAsia="cs-CZ"/>
        </w:rPr>
        <w:t xml:space="preserve">. </w:t>
      </w:r>
    </w:p>
    <w:p w14:paraId="29D9B375" w14:textId="77777777" w:rsidR="00833BD5" w:rsidRDefault="00D42FAA" w:rsidP="00833BD5">
      <w:pPr>
        <w:keepNext/>
        <w:jc w:val="center"/>
      </w:pPr>
      <w:r>
        <w:rPr>
          <w:noProof/>
          <w:lang w:val="cs-CZ" w:eastAsia="cs-CZ"/>
        </w:rPr>
        <w:pict w14:anchorId="29094C18">
          <v:shape id="_x0000_i1033" type="#_x0000_t75" style="width:338.25pt;height:79.55pt">
            <v:imagedata r:id="rId33" o:title="selection"/>
          </v:shape>
        </w:pict>
      </w:r>
    </w:p>
    <w:p w14:paraId="1FC660CE" w14:textId="77777777" w:rsidR="00833BD5" w:rsidRDefault="00833BD5" w:rsidP="00833BD5">
      <w:pPr>
        <w:pStyle w:val="Caption"/>
        <w:jc w:val="center"/>
        <w:rPr>
          <w:noProof/>
          <w:lang w:val="cs-CZ" w:eastAsia="cs-CZ"/>
        </w:rPr>
      </w:pPr>
      <w:bookmarkStart w:id="60" w:name="_Toc470951044"/>
      <w:r>
        <w:t xml:space="preserve">Figure </w:t>
      </w:r>
      <w:fldSimple w:instr=" SEQ Figure \* ARABIC ">
        <w:r w:rsidR="008C7BFB">
          <w:rPr>
            <w:noProof/>
          </w:rPr>
          <w:t>11</w:t>
        </w:r>
      </w:fldSimple>
      <w:r>
        <w:t xml:space="preserve"> </w:t>
      </w:r>
      <w:proofErr w:type="gramStart"/>
      <w:r>
        <w:t>Manually</w:t>
      </w:r>
      <w:proofErr w:type="gramEnd"/>
      <w:r>
        <w:t xml:space="preserve"> selection of the digit; areas filtered only on appropriate candidates in distance from selected digit</w:t>
      </w:r>
      <w:bookmarkEnd w:id="60"/>
    </w:p>
    <w:p w14:paraId="187C7563" w14:textId="77777777" w:rsidR="00485804" w:rsidRPr="00130A53" w:rsidRDefault="00485804" w:rsidP="00C8455E">
      <w:pPr>
        <w:pStyle w:val="Heading4"/>
        <w:rPr>
          <w:lang w:eastAsia="cs-CZ"/>
        </w:rPr>
      </w:pPr>
      <w:bookmarkStart w:id="61" w:name="_Ref470879639"/>
      <w:r>
        <w:rPr>
          <w:noProof/>
          <w:lang w:val="cs-CZ" w:eastAsia="cs-CZ"/>
        </w:rPr>
        <w:t>Classification of selected candidates</w:t>
      </w:r>
      <w:bookmarkEnd w:id="61"/>
    </w:p>
    <w:p w14:paraId="79B0136E" w14:textId="1B5003A0" w:rsidR="00F2178C" w:rsidRDefault="00485804" w:rsidP="002829C5">
      <w:pPr>
        <w:rPr>
          <w:lang w:eastAsia="cs-CZ"/>
        </w:rPr>
      </w:pPr>
      <w:r>
        <w:rPr>
          <w:lang w:eastAsia="cs-CZ"/>
        </w:rPr>
        <w:t xml:space="preserve">After selection </w:t>
      </w:r>
      <w:r w:rsidR="00091409">
        <w:rPr>
          <w:lang w:eastAsia="cs-CZ"/>
        </w:rPr>
        <w:t xml:space="preserve">of </w:t>
      </w:r>
      <w:r>
        <w:rPr>
          <w:lang w:eastAsia="cs-CZ"/>
        </w:rPr>
        <w:t xml:space="preserve">the regions of interest we have candidates for char recognition i.e. classification. Group which deals with these problem is called </w:t>
      </w:r>
      <w:r w:rsidR="00091409">
        <w:rPr>
          <w:lang w:eastAsia="cs-CZ"/>
        </w:rPr>
        <w:t>optical character recognition (OCR)</w:t>
      </w:r>
      <w:r>
        <w:rPr>
          <w:lang w:eastAsia="cs-CZ"/>
        </w:rPr>
        <w:t xml:space="preserve">. </w:t>
      </w:r>
      <w:r w:rsidR="00C5363E">
        <w:t xml:space="preserve">OCR is </w:t>
      </w:r>
      <w:r w:rsidR="00091409">
        <w:t>a</w:t>
      </w:r>
      <w:r w:rsidR="00C5363E">
        <w:t xml:space="preserve"> process which has as the input pixels of single, or multiple, character</w:t>
      </w:r>
      <w:r w:rsidR="00091409">
        <w:t>s</w:t>
      </w:r>
      <w:r w:rsidR="00C5363E">
        <w:t xml:space="preserve"> and output is recognized char.</w:t>
      </w:r>
      <w:r w:rsidR="00C5363E" w:rsidRPr="00C5363E">
        <w:rPr>
          <w:lang w:eastAsia="cs-CZ"/>
        </w:rPr>
        <w:t xml:space="preserve"> </w:t>
      </w:r>
      <w:r w:rsidR="00C5363E">
        <w:rPr>
          <w:lang w:eastAsia="cs-CZ"/>
        </w:rPr>
        <w:t>There are several possibilities how to recognize character. Few of these methods needs to be implemented by your own but there are also few libraries which deals with this problem. The biggest of them is open source library Tesseract [</w:t>
      </w:r>
      <w:r w:rsidR="0074258F">
        <w:rPr>
          <w:lang w:eastAsia="cs-CZ"/>
        </w:rPr>
        <w:t>11</w:t>
      </w:r>
      <w:r w:rsidR="00C5363E">
        <w:rPr>
          <w:lang w:eastAsia="cs-CZ"/>
        </w:rPr>
        <w:t>]</w:t>
      </w:r>
      <w:r w:rsidR="006F2D08">
        <w:rPr>
          <w:lang w:eastAsia="cs-CZ"/>
        </w:rPr>
        <w:t xml:space="preserve"> which I use during testing of this approach</w:t>
      </w:r>
      <w:r w:rsidR="00C5363E">
        <w:rPr>
          <w:lang w:eastAsia="cs-CZ"/>
        </w:rPr>
        <w:t xml:space="preserve">. </w:t>
      </w:r>
      <w:r w:rsidR="007C3494">
        <w:rPr>
          <w:lang w:eastAsia="cs-CZ"/>
        </w:rPr>
        <w:t xml:space="preserve">Whole </w:t>
      </w:r>
      <w:r w:rsidR="00C5363E">
        <w:rPr>
          <w:lang w:eastAsia="cs-CZ"/>
        </w:rPr>
        <w:t>topic</w:t>
      </w:r>
      <w:r w:rsidR="007C3494">
        <w:rPr>
          <w:lang w:eastAsia="cs-CZ"/>
        </w:rPr>
        <w:t xml:space="preserve"> of OCR</w:t>
      </w:r>
      <w:r w:rsidR="00C5363E">
        <w:rPr>
          <w:lang w:eastAsia="cs-CZ"/>
        </w:rPr>
        <w:t xml:space="preserve"> is </w:t>
      </w:r>
      <w:r w:rsidR="00C5363E" w:rsidRPr="00C5363E">
        <w:rPr>
          <w:lang w:eastAsia="cs-CZ"/>
        </w:rPr>
        <w:t>very well researched</w:t>
      </w:r>
      <w:r w:rsidR="00C5363E">
        <w:rPr>
          <w:lang w:eastAsia="cs-CZ"/>
        </w:rPr>
        <w:t xml:space="preserve"> and people try to recognize characters for relatively long time [</w:t>
      </w:r>
      <w:r w:rsidR="0074258F">
        <w:rPr>
          <w:lang w:eastAsia="cs-CZ"/>
        </w:rPr>
        <w:t>24</w:t>
      </w:r>
      <w:r w:rsidR="00C5363E">
        <w:rPr>
          <w:lang w:eastAsia="cs-CZ"/>
        </w:rPr>
        <w:t xml:space="preserve">]. </w:t>
      </w:r>
      <w:r w:rsidR="00C5363E">
        <w:t>The whole process of classifying is divided in two separated parts: extraction of feature</w:t>
      </w:r>
      <w:r w:rsidR="007C3494">
        <w:t>s</w:t>
      </w:r>
      <w:r w:rsidR="00C5363E">
        <w:t xml:space="preserve"> and classifying.</w:t>
      </w:r>
    </w:p>
    <w:p w14:paraId="72E65333" w14:textId="77777777" w:rsidR="007C3494" w:rsidRDefault="007C3494" w:rsidP="00C8455E">
      <w:pPr>
        <w:pStyle w:val="Heading5"/>
        <w:rPr>
          <w:lang w:eastAsia="cs-CZ"/>
        </w:rPr>
      </w:pPr>
      <w:r>
        <w:rPr>
          <w:lang w:eastAsia="cs-CZ"/>
        </w:rPr>
        <w:t>Feature extraction</w:t>
      </w:r>
    </w:p>
    <w:p w14:paraId="0912CFA1" w14:textId="23DCD2D1" w:rsidR="000F5AC7" w:rsidRDefault="007C3494" w:rsidP="007C3494">
      <w:r>
        <w:t xml:space="preserve">Feature extractor </w:t>
      </w:r>
      <w:r w:rsidR="00091409">
        <w:t>derives the features. Features are a</w:t>
      </w:r>
      <w:r>
        <w:t xml:space="preserve"> set of information which describe the single character. This information should have property, that feature about one character is different from feature of the other character. There are several tactics how to obtain these features and we usually combine many of them for better results. Bigger number of these features </w:t>
      </w:r>
      <w:r w:rsidRPr="007C3494">
        <w:t>improves the accuracy of a classifier</w:t>
      </w:r>
      <w:r w:rsidR="00091409">
        <w:t>,</w:t>
      </w:r>
      <w:r w:rsidRPr="007C3494">
        <w:t xml:space="preserve"> but it will take a long time to extract </w:t>
      </w:r>
      <w:r>
        <w:t xml:space="preserve">all of </w:t>
      </w:r>
      <w:r w:rsidRPr="007C3494">
        <w:t>them.</w:t>
      </w:r>
      <w:r>
        <w:t xml:space="preserve"> I will introduce few of these features below, </w:t>
      </w:r>
      <w:r w:rsidR="00DA6A21">
        <w:t>for more details please refer to</w:t>
      </w:r>
      <w:r>
        <w:t xml:space="preserve"> [</w:t>
      </w:r>
      <w:r w:rsidR="0074258F">
        <w:t>25</w:t>
      </w:r>
      <w:r>
        <w:t>].</w:t>
      </w:r>
    </w:p>
    <w:p w14:paraId="31B40FF5" w14:textId="77777777" w:rsidR="007C3494" w:rsidRDefault="007C3494" w:rsidP="00C8455E">
      <w:pPr>
        <w:pStyle w:val="Heading6"/>
      </w:pPr>
      <w:bookmarkStart w:id="62" w:name="_Ref470879411"/>
      <w:r>
        <w:t>Template matching</w:t>
      </w:r>
      <w:bookmarkEnd w:id="62"/>
    </w:p>
    <w:p w14:paraId="63D4F3E2" w14:textId="77777777" w:rsidR="007C3494" w:rsidRDefault="007C3494" w:rsidP="007C3494">
      <w:r>
        <w:t xml:space="preserve">This way how to obtain features is very popular and very simple. The basic one takes one pixel as one part of feature of char. During the classification every pixel is compare with pixel of learned dataset. If pixels are same we have a match and vice versa. This approach look like it has a very high accuracy, but this is not always true. As example we can take a letter O in one front and classifier which has learnt characters from different </w:t>
      </w:r>
      <w:r w:rsidR="00091409">
        <w:t>font</w:t>
      </w:r>
      <w:r>
        <w:t xml:space="preserve">. In that case digit 0 can give us better accuracy than O, but the </w:t>
      </w:r>
      <w:r>
        <w:lastRenderedPageBreak/>
        <w:t>original letter is O, and that’s the problem. Another problem of this method is high dimension of feature. Let’s have scene with 100x100 pixels. In that case we have feature with 10 000 dimension</w:t>
      </w:r>
      <w:r w:rsidR="00091409">
        <w:t>s</w:t>
      </w:r>
      <w:r w:rsidR="00B047C7">
        <w:t>. That means it could be</w:t>
      </w:r>
      <w:r>
        <w:t xml:space="preserve"> really time consuming. This method is really similar to convolution of the image with the </w:t>
      </w:r>
      <w:r w:rsidR="00B047C7">
        <w:t>convolution mask, where convolution mask is new obtained character and background is set of characters defined before.</w:t>
      </w:r>
    </w:p>
    <w:p w14:paraId="7B9D02AF" w14:textId="77777777" w:rsidR="00B047C7" w:rsidRDefault="00B047C7" w:rsidP="00C8455E">
      <w:pPr>
        <w:pStyle w:val="Heading6"/>
      </w:pPr>
      <w:r>
        <w:t xml:space="preserve">Structural </w:t>
      </w:r>
      <w:r w:rsidR="006F2D08">
        <w:t>features</w:t>
      </w:r>
      <w:r>
        <w:t xml:space="preserve"> </w:t>
      </w:r>
    </w:p>
    <w:p w14:paraId="517CEEC1" w14:textId="725A39D4" w:rsidR="00B047C7" w:rsidRDefault="00B047C7" w:rsidP="00B047C7">
      <w:r>
        <w:t>This method is based on structural information about char and decision rules. Structural feature describe the specific properties of char. Basic properties of char may be number of lakes in char, black-white pixels ration, number of corners</w:t>
      </w:r>
      <w:r w:rsidR="00091409">
        <w:t>,</w:t>
      </w:r>
      <w:r>
        <w:t xml:space="preserve"> etc. There are also more sophisticated features like distance of the first pixel from the left border, distance of the last </w:t>
      </w:r>
      <w:r w:rsidR="00833BD5">
        <w:t>pixel in row</w:t>
      </w:r>
      <w:r>
        <w:t xml:space="preserve"> to the right border or number of </w:t>
      </w:r>
      <w:r w:rsidR="008B5716">
        <w:t xml:space="preserve">white-black/black-white crossing in every row. </w:t>
      </w:r>
      <w:r>
        <w:t xml:space="preserve">In this case it’s little bit harder to </w:t>
      </w:r>
      <w:r w:rsidR="00091409">
        <w:t>extract</w:t>
      </w:r>
      <w:r>
        <w:t xml:space="preserve"> features from </w:t>
      </w:r>
      <w:r w:rsidR="00091409">
        <w:t xml:space="preserve">a </w:t>
      </w:r>
      <w:r>
        <w:t xml:space="preserve">scene but the process of classifying </w:t>
      </w:r>
      <w:r w:rsidR="008B5716">
        <w:t>is faster</w:t>
      </w:r>
      <w:r w:rsidR="00091409">
        <w:t xml:space="preserve"> [</w:t>
      </w:r>
      <w:r w:rsidR="00EF7437">
        <w:t>26</w:t>
      </w:r>
      <w:r w:rsidR="00091409">
        <w:t>]</w:t>
      </w:r>
      <w:r w:rsidR="008B5716">
        <w:t>.</w:t>
      </w:r>
    </w:p>
    <w:p w14:paraId="40E053A1" w14:textId="77777777" w:rsidR="00833BD5" w:rsidRDefault="008B5716" w:rsidP="00833BD5">
      <w:pPr>
        <w:keepNext/>
      </w:pPr>
      <w:r>
        <w:rPr>
          <w:noProof/>
          <w:lang w:val="cs-CZ" w:eastAsia="cs-CZ"/>
        </w:rPr>
        <w:drawing>
          <wp:inline distT="0" distB="0" distL="0" distR="0" wp14:anchorId="0AB2CBC9" wp14:editId="08408D3A">
            <wp:extent cx="5943600" cy="1341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41755"/>
                    </a:xfrm>
                    <a:prstGeom prst="rect">
                      <a:avLst/>
                    </a:prstGeom>
                  </pic:spPr>
                </pic:pic>
              </a:graphicData>
            </a:graphic>
          </wp:inline>
        </w:drawing>
      </w:r>
    </w:p>
    <w:p w14:paraId="78F52871" w14:textId="7B28D6A3" w:rsidR="008B5716" w:rsidRDefault="00833BD5" w:rsidP="00833BD5">
      <w:pPr>
        <w:pStyle w:val="Caption"/>
      </w:pPr>
      <w:bookmarkStart w:id="63" w:name="_Toc470951045"/>
      <w:r>
        <w:t xml:space="preserve">Figure </w:t>
      </w:r>
      <w:fldSimple w:instr=" SEQ Figure \* ARABIC ">
        <w:r w:rsidR="008C7BFB">
          <w:rPr>
            <w:noProof/>
          </w:rPr>
          <w:t>12</w:t>
        </w:r>
      </w:fldSimple>
      <w:r>
        <w:t xml:space="preserve"> Tested symbol; distance of the first pixel from the left border; distance of the last pixel in row to the right border; number of white-black/black-white crossing in every row </w:t>
      </w:r>
      <w:r w:rsidR="00091409">
        <w:t>[2</w:t>
      </w:r>
      <w:r w:rsidR="00972214">
        <w:t>6</w:t>
      </w:r>
      <w:r w:rsidR="00091409">
        <w:t>]</w:t>
      </w:r>
      <w:bookmarkEnd w:id="63"/>
    </w:p>
    <w:p w14:paraId="701D78E6" w14:textId="77777777" w:rsidR="006F2D08" w:rsidRDefault="006F2D08" w:rsidP="00C8455E">
      <w:pPr>
        <w:pStyle w:val="Heading5"/>
      </w:pPr>
      <w:r>
        <w:t>Classifier</w:t>
      </w:r>
    </w:p>
    <w:p w14:paraId="35B40784" w14:textId="77777777" w:rsidR="006F2D08" w:rsidRDefault="006F2D08" w:rsidP="00B047C7">
      <w:r>
        <w:t xml:space="preserve">For classification of </w:t>
      </w:r>
      <w:r w:rsidR="009A23A1">
        <w:t>digits</w:t>
      </w:r>
      <w:r>
        <w:t xml:space="preserve"> from patient monitor we can choose supervised learning methods or simple convolution which is already mentioned in</w:t>
      </w:r>
      <w:r w:rsidR="009A23A1">
        <w:t xml:space="preserve"> </w:t>
      </w:r>
      <w:r w:rsidR="009A23A1">
        <w:fldChar w:fldCharType="begin"/>
      </w:r>
      <w:r w:rsidR="009A23A1">
        <w:instrText xml:space="preserve"> REF _Ref470879411 \r \h </w:instrText>
      </w:r>
      <w:r w:rsidR="009A23A1">
        <w:fldChar w:fldCharType="separate"/>
      </w:r>
      <w:r w:rsidR="008C7BFB">
        <w:t>5.1.2.4.1.1</w:t>
      </w:r>
      <w:r w:rsidR="009A23A1">
        <w:fldChar w:fldCharType="end"/>
      </w:r>
      <w:r w:rsidR="009A23A1">
        <w:t>. Supervised methods use</w:t>
      </w:r>
      <w:r>
        <w:t xml:space="preserve"> data with known information about its label. For example we have figure of char A and label of that character is information </w:t>
      </w:r>
      <w:r w:rsidR="0063042F">
        <w:t>it’s</w:t>
      </w:r>
      <w:r>
        <w:t xml:space="preserve"> A. </w:t>
      </w:r>
      <w:proofErr w:type="gramStart"/>
      <w:r w:rsidR="0063042F">
        <w:t>Beside</w:t>
      </w:r>
      <w:proofErr w:type="gramEnd"/>
      <w:r w:rsidR="0025588F">
        <w:t xml:space="preserve"> the</w:t>
      </w:r>
      <w:r>
        <w:t xml:space="preserve"> information it’s A we also have all extracted features about this character which </w:t>
      </w:r>
      <w:r w:rsidR="00866849">
        <w:t>we choose.</w:t>
      </w:r>
    </w:p>
    <w:p w14:paraId="56912573" w14:textId="2A703283" w:rsidR="0098150E" w:rsidRPr="0098150E" w:rsidRDefault="00866849" w:rsidP="00B047C7">
      <w:r>
        <w:tab/>
      </w:r>
      <w:r w:rsidR="006F2D08">
        <w:t xml:space="preserve"> We </w:t>
      </w:r>
      <w:r>
        <w:t>know</w:t>
      </w:r>
      <w:r w:rsidR="006F2D08">
        <w:t xml:space="preserve"> </w:t>
      </w:r>
      <w:r w:rsidR="0063042F">
        <w:t>many supervised classification techniques [</w:t>
      </w:r>
      <w:r w:rsidR="00EF7437">
        <w:t>27</w:t>
      </w:r>
      <w:r w:rsidR="0063042F">
        <w:t>]</w:t>
      </w:r>
      <w:r w:rsidR="006F2D08">
        <w:t xml:space="preserve">. </w:t>
      </w:r>
      <w:r w:rsidR="0063042F">
        <w:t xml:space="preserve">As I mentioned before in </w:t>
      </w:r>
      <w:r w:rsidR="009A23A1">
        <w:fldChar w:fldCharType="begin"/>
      </w:r>
      <w:r w:rsidR="009A23A1">
        <w:instrText xml:space="preserve"> REF _Ref470879639 \r \h </w:instrText>
      </w:r>
      <w:r w:rsidR="009A23A1">
        <w:fldChar w:fldCharType="separate"/>
      </w:r>
      <w:r w:rsidR="008C7BFB">
        <w:t>5.1.2.4</w:t>
      </w:r>
      <w:r w:rsidR="009A23A1">
        <w:fldChar w:fldCharType="end"/>
      </w:r>
      <w:r w:rsidR="009A23A1">
        <w:t xml:space="preserve"> </w:t>
      </w:r>
      <w:r w:rsidR="0063042F">
        <w:t>I used Tesseract library for testing this approach, overview of Tesseract OCR engine is describe</w:t>
      </w:r>
      <w:r w:rsidR="00DA6A21">
        <w:t>d</w:t>
      </w:r>
      <w:r w:rsidR="0063042F">
        <w:t xml:space="preserve"> </w:t>
      </w:r>
      <w:r w:rsidR="00DA6A21">
        <w:t>in</w:t>
      </w:r>
      <w:r w:rsidR="0063042F">
        <w:t xml:space="preserve"> [</w:t>
      </w:r>
      <w:r w:rsidR="00EF7437">
        <w:rPr>
          <w:rStyle w:val="apple-converted-space"/>
          <w:rFonts w:ascii="Arial" w:hAnsi="Arial" w:cs="Arial"/>
          <w:color w:val="404040"/>
          <w:sz w:val="18"/>
          <w:szCs w:val="18"/>
          <w:shd w:val="clear" w:color="auto" w:fill="FFFFFF"/>
        </w:rPr>
        <w:t>28</w:t>
      </w:r>
      <w:r w:rsidR="0063042F">
        <w:t>].</w:t>
      </w:r>
      <w:r w:rsidR="0098150E">
        <w:t xml:space="preserve"> At following lines I try to </w:t>
      </w:r>
      <w:r w:rsidR="0098150E" w:rsidRPr="0098150E">
        <w:t>describe the methods which looks the best for classifying data from patient monitor.</w:t>
      </w:r>
    </w:p>
    <w:p w14:paraId="19568618" w14:textId="77777777" w:rsidR="0098150E" w:rsidRPr="0098150E" w:rsidRDefault="0098150E" w:rsidP="00C8455E">
      <w:pPr>
        <w:pStyle w:val="Heading6"/>
      </w:pPr>
      <w:r w:rsidRPr="0098150E">
        <w:t>Bayesian decision</w:t>
      </w:r>
    </w:p>
    <w:p w14:paraId="27630DFA" w14:textId="7D56E7C4" w:rsidR="0098150E" w:rsidRDefault="00E36E8D" w:rsidP="0098150E">
      <w:pPr>
        <w:pStyle w:val="Default"/>
        <w:rPr>
          <w:sz w:val="22"/>
          <w:szCs w:val="22"/>
          <w:lang w:val="en-US"/>
        </w:rPr>
      </w:pPr>
      <w:r>
        <w:rPr>
          <w:sz w:val="22"/>
          <w:szCs w:val="22"/>
          <w:lang w:val="en-US"/>
        </w:rPr>
        <w:t>Bayesian decision</w:t>
      </w:r>
      <w:r w:rsidR="009A23A1">
        <w:rPr>
          <w:sz w:val="22"/>
          <w:szCs w:val="22"/>
          <w:lang w:val="en-US"/>
        </w:rPr>
        <w:t xml:space="preserve"> </w:t>
      </w:r>
      <w:r w:rsidR="0098150E" w:rsidRPr="0098150E">
        <w:rPr>
          <w:sz w:val="22"/>
          <w:szCs w:val="22"/>
          <w:lang w:val="en-US"/>
        </w:rPr>
        <w:t>is based on multivariate Gaussian distribution</w:t>
      </w:r>
      <w:r w:rsidR="009A23A1">
        <w:rPr>
          <w:sz w:val="22"/>
          <w:szCs w:val="22"/>
          <w:lang w:val="en-US"/>
        </w:rPr>
        <w:t xml:space="preserve"> [</w:t>
      </w:r>
      <w:r w:rsidR="00EF7437">
        <w:rPr>
          <w:sz w:val="22"/>
          <w:szCs w:val="22"/>
          <w:lang w:val="en-US"/>
        </w:rPr>
        <w:t>29</w:t>
      </w:r>
      <w:r w:rsidR="009A23A1">
        <w:rPr>
          <w:sz w:val="22"/>
          <w:szCs w:val="22"/>
          <w:lang w:val="en-US"/>
        </w:rPr>
        <w:t>]</w:t>
      </w:r>
      <w:r w:rsidR="009A23A1" w:rsidRPr="0098150E">
        <w:rPr>
          <w:sz w:val="22"/>
          <w:szCs w:val="22"/>
          <w:lang w:val="en-US"/>
        </w:rPr>
        <w:t xml:space="preserve"> </w:t>
      </w:r>
      <w:r>
        <w:rPr>
          <w:sz w:val="22"/>
          <w:szCs w:val="22"/>
          <w:lang w:val="en-US"/>
        </w:rPr>
        <w:t>[</w:t>
      </w:r>
      <w:r w:rsidR="00EF7437">
        <w:rPr>
          <w:sz w:val="22"/>
          <w:szCs w:val="22"/>
          <w:lang w:val="en-US"/>
        </w:rPr>
        <w:t>30</w:t>
      </w:r>
      <w:r>
        <w:rPr>
          <w:sz w:val="22"/>
          <w:szCs w:val="22"/>
          <w:lang w:val="en-US"/>
        </w:rPr>
        <w:t>]</w:t>
      </w:r>
      <w:r w:rsidR="0098150E" w:rsidRPr="0098150E">
        <w:rPr>
          <w:sz w:val="22"/>
          <w:szCs w:val="22"/>
          <w:lang w:val="en-US"/>
        </w:rPr>
        <w:t>. Let’s consider we have char</w:t>
      </w:r>
      <w:r>
        <w:rPr>
          <w:sz w:val="22"/>
          <w:szCs w:val="22"/>
          <w:lang w:val="en-US"/>
        </w:rPr>
        <w:t>acter</w:t>
      </w:r>
      <w:r w:rsidR="0098150E" w:rsidRPr="0098150E">
        <w:rPr>
          <w:sz w:val="22"/>
          <w:szCs w:val="22"/>
          <w:lang w:val="en-US"/>
        </w:rPr>
        <w:t xml:space="preserve"> described by two dimensional f</w:t>
      </w:r>
      <w:r w:rsidR="009A23A1">
        <w:rPr>
          <w:sz w:val="22"/>
          <w:szCs w:val="22"/>
          <w:lang w:val="en-US"/>
        </w:rPr>
        <w:t>eature. In that case we use formula (17)</w:t>
      </w:r>
      <w:r w:rsidR="0098150E" w:rsidRPr="0098150E">
        <w:rPr>
          <w:sz w:val="22"/>
          <w:szCs w:val="22"/>
          <w:lang w:val="en-US"/>
        </w:rPr>
        <w:t xml:space="preserve"> to create multivariate Gaussian distribution for chars from train data set. </w:t>
      </w:r>
    </w:p>
    <w:p w14:paraId="1E1BFFB2" w14:textId="77777777" w:rsidR="00EB5842" w:rsidRDefault="00EB5842" w:rsidP="0098150E">
      <w:pPr>
        <w:pStyle w:val="Default"/>
        <w:rPr>
          <w:sz w:val="22"/>
          <w:szCs w:val="22"/>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3126400E" w14:textId="77777777" w:rsidTr="00C85E9E">
        <w:tc>
          <w:tcPr>
            <w:tcW w:w="1134" w:type="dxa"/>
          </w:tcPr>
          <w:p w14:paraId="332D1B45" w14:textId="77777777" w:rsidR="00EB5842" w:rsidRDefault="00EB5842" w:rsidP="000C7B44"/>
        </w:tc>
        <w:tc>
          <w:tcPr>
            <w:tcW w:w="0" w:type="auto"/>
          </w:tcPr>
          <w:p w14:paraId="647BE41B" w14:textId="77777777" w:rsidR="00EB5842" w:rsidRDefault="00D42FAA" w:rsidP="00EB5842">
            <w:pPr>
              <w:pStyle w:val="Default"/>
              <w:rPr>
                <w:sz w:val="22"/>
                <w:szCs w:val="22"/>
                <w:lang w:val="en-US"/>
              </w:rPr>
            </w:pPr>
            <m:oMathPara>
              <m:oMath>
                <m:f>
                  <m:fPr>
                    <m:ctrlPr>
                      <w:rPr>
                        <w:rFonts w:ascii="Cambria Math" w:hAnsi="Cambria Math"/>
                        <w:i/>
                        <w:sz w:val="22"/>
                        <w:szCs w:val="22"/>
                        <w:lang w:val="en-US"/>
                      </w:rPr>
                    </m:ctrlPr>
                  </m:fPr>
                  <m:num>
                    <m:r>
                      <w:rPr>
                        <w:rFonts w:ascii="Cambria Math" w:hAnsi="Cambria Math"/>
                        <w:sz w:val="22"/>
                        <w:szCs w:val="22"/>
                        <w:lang w:val="en-US"/>
                      </w:rPr>
                      <m:t>1</m:t>
                    </m:r>
                  </m:num>
                  <m:den>
                    <m:rad>
                      <m:radPr>
                        <m:degHide m:val="1"/>
                        <m:ctrlPr>
                          <w:rPr>
                            <w:rFonts w:ascii="Cambria Math" w:hAnsi="Cambria Math"/>
                            <w:i/>
                            <w:sz w:val="22"/>
                            <w:szCs w:val="22"/>
                            <w:lang w:val="en-US"/>
                          </w:rPr>
                        </m:ctrlPr>
                      </m:radPr>
                      <m:deg/>
                      <m:e>
                        <m:sSup>
                          <m:sSupPr>
                            <m:ctrlPr>
                              <w:rPr>
                                <w:rFonts w:ascii="Cambria Math" w:hAnsi="Cambria Math"/>
                                <w:i/>
                                <w:sz w:val="22"/>
                                <w:szCs w:val="22"/>
                                <w:lang w:val="en-US"/>
                              </w:rPr>
                            </m:ctrlPr>
                          </m:sSupPr>
                          <m:e>
                            <m:r>
                              <w:rPr>
                                <w:rFonts w:ascii="Cambria Math" w:hAnsi="Cambria Math"/>
                                <w:sz w:val="22"/>
                                <w:szCs w:val="22"/>
                                <w:lang w:val="en-US"/>
                              </w:rPr>
                              <m:t>(2π)</m:t>
                            </m:r>
                          </m:e>
                          <m:sup>
                            <m:r>
                              <w:rPr>
                                <w:rFonts w:ascii="Cambria Math" w:hAnsi="Cambria Math"/>
                                <w:sz w:val="22"/>
                                <w:szCs w:val="22"/>
                                <w:lang w:val="en-US"/>
                              </w:rPr>
                              <m:t>k</m:t>
                            </m:r>
                          </m:sup>
                        </m:sSup>
                      </m:e>
                    </m:rad>
                    <m:d>
                      <m:dPr>
                        <m:begChr m:val="|"/>
                        <m:endChr m:val="|"/>
                        <m:ctrlPr>
                          <w:rPr>
                            <w:rFonts w:ascii="Cambria Math" w:hAnsi="Cambria Math" w:cs="Arial"/>
                            <w:b/>
                            <w:bCs/>
                            <w:color w:val="252525"/>
                            <w:sz w:val="21"/>
                            <w:szCs w:val="21"/>
                            <w:shd w:val="clear" w:color="auto" w:fill="FFFFFF"/>
                          </w:rPr>
                        </m:ctrlPr>
                      </m:dPr>
                      <m:e>
                        <m:r>
                          <m:rPr>
                            <m:sty m:val="b"/>
                          </m:rPr>
                          <w:rPr>
                            <w:rFonts w:ascii="Cambria Math" w:hAnsi="Cambria Math" w:cs="Arial"/>
                            <w:color w:val="252525"/>
                            <w:sz w:val="21"/>
                            <w:szCs w:val="21"/>
                            <w:shd w:val="clear" w:color="auto" w:fill="FFFFFF"/>
                          </w:rPr>
                          <m:t>∑</m:t>
                        </m:r>
                      </m:e>
                    </m:d>
                  </m:den>
                </m:f>
                <m:r>
                  <w:rPr>
                    <w:rFonts w:ascii="Cambria Math" w:hAnsi="Cambria Math"/>
                    <w:sz w:val="22"/>
                    <w:szCs w:val="22"/>
                    <w:lang w:val="en-US"/>
                  </w:rPr>
                  <m:t xml:space="preserve"> </m:t>
                </m:r>
                <m:r>
                  <m:rPr>
                    <m:sty m:val="p"/>
                  </m:rPr>
                  <w:rPr>
                    <w:rFonts w:ascii="Cambria Math" w:hAnsi="Cambria Math"/>
                    <w:sz w:val="22"/>
                    <w:szCs w:val="22"/>
                    <w:lang w:val="en-US"/>
                  </w:rPr>
                  <m:t>exp⁡</m:t>
                </m:r>
                <m:d>
                  <m:dPr>
                    <m:ctrlPr>
                      <w:rPr>
                        <w:rFonts w:ascii="Cambria Math" w:hAnsi="Cambria Math"/>
                        <w:i/>
                        <w:sz w:val="22"/>
                        <w:szCs w:val="22"/>
                        <w:lang w:val="en-US"/>
                      </w:rPr>
                    </m:ctrlPr>
                  </m:dPr>
                  <m:e>
                    <m:r>
                      <w:rPr>
                        <w:rFonts w:ascii="Cambria Math" w:hAnsi="Cambria Math"/>
                        <w:sz w:val="22"/>
                        <w:szCs w:val="22"/>
                        <w:lang w:val="en-US"/>
                      </w:rPr>
                      <m:t>-</m:t>
                    </m:r>
                    <m:f>
                      <m:fPr>
                        <m:ctrlPr>
                          <w:rPr>
                            <w:rFonts w:ascii="Cambria Math" w:hAnsi="Cambria Math"/>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sSup>
                      <m:sSupPr>
                        <m:ctrlPr>
                          <w:rPr>
                            <w:rFonts w:ascii="Cambria Math" w:hAnsi="Cambria Math"/>
                            <w:i/>
                            <w:sz w:val="22"/>
                            <w:szCs w:val="22"/>
                            <w:lang w:val="en-US"/>
                          </w:rPr>
                        </m:ctrlPr>
                      </m:sSupPr>
                      <m:e>
                        <m:d>
                          <m:dPr>
                            <m:ctrlPr>
                              <w:rPr>
                                <w:rFonts w:ascii="Cambria Math" w:hAnsi="Cambria Math"/>
                                <w:i/>
                                <w:sz w:val="22"/>
                                <w:szCs w:val="22"/>
                                <w:lang w:val="en-US"/>
                              </w:rPr>
                            </m:ctrlPr>
                          </m:dPr>
                          <m:e>
                            <m:r>
                              <w:rPr>
                                <w:rFonts w:ascii="Cambria Math" w:hAnsi="Cambria Math"/>
                                <w:sz w:val="22"/>
                                <w:szCs w:val="22"/>
                                <w:lang w:val="en-US"/>
                              </w:rPr>
                              <m:t>x-μ</m:t>
                            </m:r>
                          </m:e>
                        </m:d>
                      </m:e>
                      <m:sup>
                        <m:r>
                          <w:rPr>
                            <w:rFonts w:ascii="Cambria Math" w:hAnsi="Cambria Math"/>
                            <w:sz w:val="22"/>
                            <w:szCs w:val="22"/>
                            <w:lang w:val="en-US"/>
                          </w:rPr>
                          <m:t>T</m:t>
                        </m:r>
                      </m:sup>
                    </m:sSup>
                    <m:r>
                      <w:rPr>
                        <w:rFonts w:ascii="Cambria Math" w:hAnsi="Cambria Math"/>
                        <w:sz w:val="22"/>
                        <w:szCs w:val="22"/>
                        <w:lang w:val="en-US"/>
                      </w:rPr>
                      <m:t xml:space="preserve"> </m:t>
                    </m:r>
                    <m:sSup>
                      <m:sSupPr>
                        <m:ctrlPr>
                          <w:rPr>
                            <w:rFonts w:ascii="Cambria Math" w:hAnsi="Cambria Math" w:cs="Arial"/>
                            <w:b/>
                            <w:bCs/>
                            <w:color w:val="252525"/>
                            <w:sz w:val="21"/>
                            <w:szCs w:val="21"/>
                            <w:shd w:val="clear" w:color="auto" w:fill="FFFFFF"/>
                          </w:rPr>
                        </m:ctrlPr>
                      </m:sSupPr>
                      <m:e>
                        <m:r>
                          <m:rPr>
                            <m:sty m:val="b"/>
                          </m:rPr>
                          <w:rPr>
                            <w:rFonts w:ascii="Cambria Math" w:hAnsi="Cambria Math" w:cs="Arial"/>
                            <w:color w:val="252525"/>
                            <w:sz w:val="21"/>
                            <w:szCs w:val="21"/>
                            <w:shd w:val="clear" w:color="auto" w:fill="FFFFFF"/>
                          </w:rPr>
                          <m:t>∑</m:t>
                        </m:r>
                      </m:e>
                      <m:sup>
                        <m:r>
                          <m:rPr>
                            <m:sty m:val="bi"/>
                          </m:rPr>
                          <w:rPr>
                            <w:rFonts w:ascii="Cambria Math" w:hAnsi="Cambria Math" w:cs="Arial"/>
                            <w:color w:val="252525"/>
                            <w:sz w:val="21"/>
                            <w:szCs w:val="21"/>
                            <w:shd w:val="clear" w:color="auto" w:fill="FFFFFF"/>
                          </w:rPr>
                          <m:t>-1</m:t>
                        </m:r>
                      </m:sup>
                    </m:sSup>
                    <m:r>
                      <w:rPr>
                        <w:rFonts w:ascii="Cambria Math" w:hAnsi="Cambria Math"/>
                        <w:sz w:val="22"/>
                        <w:szCs w:val="22"/>
                        <w:lang w:val="en-US"/>
                      </w:rPr>
                      <m:t xml:space="preserve"> (x - μ)</m:t>
                    </m:r>
                  </m:e>
                </m:d>
              </m:oMath>
            </m:oMathPara>
          </w:p>
          <w:p w14:paraId="7FEAC8EE" w14:textId="77777777" w:rsidR="00EB5842" w:rsidRDefault="00EB5842" w:rsidP="00C85E9E"/>
        </w:tc>
        <w:tc>
          <w:tcPr>
            <w:tcW w:w="1134" w:type="dxa"/>
          </w:tcPr>
          <w:p w14:paraId="6D2B4C97" w14:textId="77777777" w:rsidR="00EB5842" w:rsidRDefault="00EB5842" w:rsidP="00987F8C">
            <w:pPr>
              <w:pStyle w:val="Bibliography"/>
              <w:numPr>
                <w:ilvl w:val="0"/>
                <w:numId w:val="1"/>
              </w:numPr>
              <w:jc w:val="center"/>
            </w:pPr>
          </w:p>
        </w:tc>
      </w:tr>
    </w:tbl>
    <w:p w14:paraId="23743506" w14:textId="77777777" w:rsidR="0098150E" w:rsidRDefault="00EB5842" w:rsidP="0098150E">
      <w:r>
        <w:rPr>
          <w:rFonts w:ascii="Calibri" w:hAnsi="Calibri" w:cs="Calibri"/>
          <w:color w:val="000000"/>
        </w:rPr>
        <w:lastRenderedPageBreak/>
        <w:tab/>
      </w:r>
      <w:r w:rsidR="0098150E" w:rsidRPr="0098150E">
        <w:t>When the distribution is built, we can use the posterior probability to choose the best suitable char from learn dataset i.e. distribution for tested char. The best suitable char is char with the biggest value at position defined by feature.</w:t>
      </w:r>
    </w:p>
    <w:p w14:paraId="3C22FC26" w14:textId="77777777" w:rsidR="00E36E8D" w:rsidRDefault="00E36E8D" w:rsidP="00C8455E">
      <w:pPr>
        <w:pStyle w:val="Heading6"/>
      </w:pPr>
      <w:r>
        <w:t>SVM</w:t>
      </w:r>
    </w:p>
    <w:p w14:paraId="253016E5" w14:textId="5E94B6BC" w:rsidR="00E36E8D" w:rsidRDefault="00C245FE" w:rsidP="00C245FE">
      <w:pPr>
        <w:autoSpaceDE w:val="0"/>
        <w:autoSpaceDN w:val="0"/>
        <w:adjustRightInd w:val="0"/>
        <w:spacing w:after="0" w:line="240" w:lineRule="auto"/>
      </w:pPr>
      <w:r>
        <w:t>Support vector machine (SVM) is classifying based on hyperplane which divides space to separated parts</w:t>
      </w:r>
      <w:r w:rsidR="009A23A1">
        <w:t xml:space="preserve"> [</w:t>
      </w:r>
      <w:r w:rsidR="00283259">
        <w:t>31</w:t>
      </w:r>
      <w:r w:rsidR="009A23A1">
        <w:t>]</w:t>
      </w:r>
      <w:r>
        <w:t xml:space="preserve">. In case of two dimensional feature vector, hyper plane is a line. This hyperplane is defined step by step by training dataset. The </w:t>
      </w:r>
      <w:r w:rsidR="00DA6A21">
        <w:t>advantage</w:t>
      </w:r>
      <w:r>
        <w:t xml:space="preserve"> of this method are kernel functions. These function allow us to get features of chars to high dimensions. In high dimension it’s more suitable to </w:t>
      </w:r>
      <w:r w:rsidRPr="00A401E1">
        <w:t>distinguish</w:t>
      </w:r>
      <w:r>
        <w:t xml:space="preserve"> between two chars. Decision to which class the tested char fall is easily based only on </w:t>
      </w:r>
      <w:r w:rsidR="009A23A1">
        <w:t>formulas (18), (19)</w:t>
      </w:r>
      <w:r w:rsidR="0025588F">
        <w:t xml:space="preserve"> and its result where one side of hyperplane is one character and second is second character. </w:t>
      </w:r>
    </w:p>
    <w:p w14:paraId="40EB27E8" w14:textId="77777777" w:rsidR="00EB5842" w:rsidRDefault="00EB5842" w:rsidP="00C245FE">
      <w:pPr>
        <w:autoSpaceDE w:val="0"/>
        <w:autoSpaceDN w:val="0"/>
        <w:adjustRightInd w:val="0"/>
        <w:spacing w:after="0" w:line="24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56A4E5D0" w14:textId="77777777" w:rsidTr="00C85E9E">
        <w:tc>
          <w:tcPr>
            <w:tcW w:w="1134" w:type="dxa"/>
          </w:tcPr>
          <w:p w14:paraId="1866CB85" w14:textId="77777777" w:rsidR="00EB5842" w:rsidRDefault="00EB5842" w:rsidP="000C7B44"/>
        </w:tc>
        <w:tc>
          <w:tcPr>
            <w:tcW w:w="0" w:type="auto"/>
          </w:tcPr>
          <w:p w14:paraId="3A9A77CC" w14:textId="77777777" w:rsidR="00EB5842" w:rsidRPr="00E15A6E" w:rsidRDefault="00D42FAA" w:rsidP="00EB5842">
            <w:pPr>
              <w:autoSpaceDE w:val="0"/>
              <w:autoSpaceDN w:val="0"/>
              <w:adjustRightInd w:val="0"/>
            </w:pPr>
            <m:oMathPara>
              <m:oMath>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+b ≥ +1- </m:t>
                </m:r>
                <m:sSub>
                  <m:sSubPr>
                    <m:ctrlPr>
                      <w:rPr>
                        <w:rFonts w:ascii="Cambria Math" w:hAnsi="Cambria Math"/>
                        <w:i/>
                      </w:rPr>
                    </m:ctrlPr>
                  </m:sSubPr>
                  <m:e>
                    <m:r>
                      <m:rPr>
                        <m:sty m:val="p"/>
                      </m:rPr>
                      <w:rPr>
                        <w:rFonts w:ascii="Cambria Math" w:hAnsi="Cambria Math" w:cs="Arial"/>
                        <w:color w:val="000000"/>
                        <w:sz w:val="21"/>
                        <w:szCs w:val="21"/>
                        <w:shd w:val="clear" w:color="auto" w:fill="F8F9FA"/>
                      </w:rPr>
                      <m:t>ξ</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+1</m:t>
                </m:r>
              </m:oMath>
            </m:oMathPara>
          </w:p>
          <w:p w14:paraId="52F295B7" w14:textId="77777777" w:rsidR="00EB5842" w:rsidRDefault="00EB5842" w:rsidP="00C85E9E"/>
        </w:tc>
        <w:tc>
          <w:tcPr>
            <w:tcW w:w="1134" w:type="dxa"/>
          </w:tcPr>
          <w:p w14:paraId="3F6667B2" w14:textId="77777777" w:rsidR="00EB5842" w:rsidRDefault="00EB5842" w:rsidP="00987F8C">
            <w:pPr>
              <w:pStyle w:val="Bibliography"/>
              <w:numPr>
                <w:ilvl w:val="0"/>
                <w:numId w:val="1"/>
              </w:numPr>
              <w:jc w:val="center"/>
            </w:pPr>
          </w:p>
        </w:tc>
      </w:tr>
      <w:tr w:rsidR="00EB5842" w14:paraId="7DC78019" w14:textId="77777777" w:rsidTr="00C85E9E">
        <w:tc>
          <w:tcPr>
            <w:tcW w:w="1134" w:type="dxa"/>
          </w:tcPr>
          <w:p w14:paraId="0F1147B7" w14:textId="77777777" w:rsidR="00EB5842" w:rsidRDefault="00EB5842" w:rsidP="000C7B44"/>
        </w:tc>
        <w:tc>
          <w:tcPr>
            <w:tcW w:w="0" w:type="auto"/>
          </w:tcPr>
          <w:p w14:paraId="24F8E138" w14:textId="77777777" w:rsidR="00EB5842" w:rsidRPr="00E15A6E" w:rsidRDefault="00D42FAA" w:rsidP="00EB5842">
            <w:pPr>
              <w:autoSpaceDE w:val="0"/>
              <w:autoSpaceDN w:val="0"/>
              <w:adjustRightInd w:val="0"/>
            </w:pPr>
            <m:oMathPara>
              <m:oMath>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 xml:space="preserve">+b ≤ -1+ </m:t>
                </m:r>
                <m:sSub>
                  <m:sSubPr>
                    <m:ctrlPr>
                      <w:rPr>
                        <w:rFonts w:ascii="Cambria Math" w:hAnsi="Cambria Math"/>
                        <w:i/>
                      </w:rPr>
                    </m:ctrlPr>
                  </m:sSubPr>
                  <m:e>
                    <m:r>
                      <m:rPr>
                        <m:sty m:val="p"/>
                      </m:rPr>
                      <w:rPr>
                        <w:rFonts w:ascii="Cambria Math" w:hAnsi="Cambria Math" w:cs="Arial"/>
                        <w:color w:val="000000"/>
                        <w:sz w:val="21"/>
                        <w:szCs w:val="21"/>
                        <w:shd w:val="clear" w:color="auto" w:fill="F8F9FA"/>
                      </w:rPr>
                      <m:t>ξ</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-1</m:t>
                </m:r>
              </m:oMath>
            </m:oMathPara>
          </w:p>
          <w:p w14:paraId="7AE4DB7C" w14:textId="77777777" w:rsidR="00EB5842" w:rsidRDefault="00EB5842" w:rsidP="00C85E9E"/>
        </w:tc>
        <w:tc>
          <w:tcPr>
            <w:tcW w:w="1134" w:type="dxa"/>
          </w:tcPr>
          <w:p w14:paraId="38C52274" w14:textId="77777777" w:rsidR="00EB5842" w:rsidRDefault="00EB5842" w:rsidP="00987F8C">
            <w:pPr>
              <w:pStyle w:val="Bibliography"/>
              <w:numPr>
                <w:ilvl w:val="0"/>
                <w:numId w:val="1"/>
              </w:numPr>
              <w:jc w:val="center"/>
            </w:pPr>
          </w:p>
        </w:tc>
      </w:tr>
    </w:tbl>
    <w:p w14:paraId="698A359E" w14:textId="50F31283" w:rsidR="00C245FE" w:rsidRDefault="0025588F" w:rsidP="00C245FE">
      <w:r>
        <w:tab/>
      </w:r>
      <w:r w:rsidR="00C245FE">
        <w:t xml:space="preserve">The </w:t>
      </w:r>
      <w:r w:rsidR="00DA6A21">
        <w:t>disadvantage</w:t>
      </w:r>
      <w:r w:rsidR="00C245FE">
        <w:t xml:space="preserve"> of this method is that SVM is only binary classifier i.e. can </w:t>
      </w:r>
      <w:r w:rsidR="00C245FE" w:rsidRPr="00A401E1">
        <w:t>distinguish</w:t>
      </w:r>
      <w:r w:rsidR="00C245FE">
        <w:t xml:space="preserve"> only between two classes. In our case we need to </w:t>
      </w:r>
      <w:r w:rsidR="00C245FE" w:rsidRPr="00A401E1">
        <w:t>distinguish</w:t>
      </w:r>
      <w:r w:rsidR="00C245FE">
        <w:t xml:space="preserve"> between more than two classes. That mean we need to use more complex approaches. Two basic approaches is One-vs-rest or all-vs-all, these methods fold in group called Multi-class SVM [</w:t>
      </w:r>
      <w:r w:rsidR="00283259">
        <w:t>32</w:t>
      </w:r>
      <w:r w:rsidR="00C245FE">
        <w:t>]. In the first case we test only one char</w:t>
      </w:r>
      <w:r w:rsidR="00DA6A21">
        <w:t>acter</w:t>
      </w:r>
      <w:r w:rsidR="00C245FE">
        <w:t xml:space="preserve"> versus the rest. After testing of all chars at all classifiers we choose the one with the less lost function. </w:t>
      </w:r>
      <w:r>
        <w:t>All-vs-all</w:t>
      </w:r>
      <w:r w:rsidR="00C245FE">
        <w:t xml:space="preserve"> approach need to build </w:t>
      </w:r>
      <w:r w:rsidR="00C245FE" w:rsidRPr="009A23A1">
        <w:rPr>
          <w:i/>
        </w:rPr>
        <w:t>K</w:t>
      </w:r>
      <w:r w:rsidR="009A23A1">
        <w:rPr>
          <w:i/>
        </w:rPr>
        <w:t>*</w:t>
      </w:r>
      <w:r w:rsidR="00C245FE" w:rsidRPr="009A23A1">
        <w:rPr>
          <w:i/>
        </w:rPr>
        <w:t>(K-1)/2</w:t>
      </w:r>
      <w:r w:rsidR="00C245FE">
        <w:t xml:space="preserve"> classifier</w:t>
      </w:r>
      <w:r w:rsidR="009A23A1">
        <w:t>s</w:t>
      </w:r>
      <w:r w:rsidR="00C245FE">
        <w:t xml:space="preserve"> i.e. all possible combinations of chars.  After test of char on all classifiers the one with the most votes win. </w:t>
      </w:r>
    </w:p>
    <w:p w14:paraId="7637D605" w14:textId="77777777" w:rsidR="007C27AF" w:rsidRDefault="007C27AF" w:rsidP="00074DDD">
      <w:pPr>
        <w:pStyle w:val="Heading2"/>
      </w:pPr>
      <w:bookmarkStart w:id="64" w:name="_Ref470880759"/>
      <w:bookmarkStart w:id="65" w:name="_Toc471250853"/>
      <w:r>
        <w:t>Digits</w:t>
      </w:r>
      <w:r w:rsidR="006B2BF6">
        <w:t xml:space="preserve"> based approach</w:t>
      </w:r>
      <w:bookmarkEnd w:id="64"/>
      <w:bookmarkEnd w:id="65"/>
    </w:p>
    <w:p w14:paraId="571A8609" w14:textId="77777777" w:rsidR="001E65C7" w:rsidRDefault="007C27AF" w:rsidP="007C27AF">
      <w:r>
        <w:t xml:space="preserve">Second approach </w:t>
      </w:r>
      <w:r w:rsidR="00074DDD">
        <w:t>has</w:t>
      </w:r>
      <w:r>
        <w:t xml:space="preserve"> </w:t>
      </w:r>
      <w:r w:rsidRPr="007C27AF">
        <w:t xml:space="preserve">digits as a main domain against the monitor in the previous one. That means it’s not necessary to have </w:t>
      </w:r>
      <w:r w:rsidR="00350678">
        <w:t xml:space="preserve">the whole patient monitor </w:t>
      </w:r>
      <w:r w:rsidR="00074DDD">
        <w:t xml:space="preserve">screen </w:t>
      </w:r>
      <w:r w:rsidR="00350678">
        <w:t>in captured scene</w:t>
      </w:r>
      <w:r w:rsidRPr="007C27AF">
        <w:t>. Also we don’t need some light in the room, because when we don’t need to find corners of the monitor we don’t need a distinguishable borders of the patient monitor screen, which were recognizable thanks to light</w:t>
      </w:r>
      <w:r w:rsidR="00350678">
        <w:t xml:space="preserve"> in the room</w:t>
      </w:r>
      <w:r w:rsidRPr="007C27AF">
        <w:t>.</w:t>
      </w:r>
      <w:r>
        <w:t xml:space="preserve"> Digits at the monitor can be described as own </w:t>
      </w:r>
      <w:r w:rsidR="00350678">
        <w:t>light source</w:t>
      </w:r>
      <w:r>
        <w:t xml:space="preserve">, so we can recognize them </w:t>
      </w:r>
      <w:r w:rsidR="00350678">
        <w:t>in almost every light condition in the room.</w:t>
      </w:r>
      <w:r w:rsidR="001E65C7">
        <w:t xml:space="preserve"> This process also use less CPU </w:t>
      </w:r>
      <w:r w:rsidR="00074DDD">
        <w:t>load</w:t>
      </w:r>
      <w:r w:rsidR="001E65C7">
        <w:t xml:space="preserve">, because we use image operations only on the small regions of interest. Also it’s not necessary to detect </w:t>
      </w:r>
      <w:r w:rsidR="00074DDD">
        <w:t>a patient</w:t>
      </w:r>
      <w:r w:rsidR="001E65C7">
        <w:t xml:space="preserve"> monitor</w:t>
      </w:r>
      <w:r w:rsidR="00074DDD">
        <w:t xml:space="preserve"> screen</w:t>
      </w:r>
      <w:r w:rsidR="001E65C7">
        <w:t xml:space="preserve"> in the whole scene every time when we want to capture new frame.</w:t>
      </w:r>
    </w:p>
    <w:p w14:paraId="2F94E9CD" w14:textId="77777777" w:rsidR="00350678" w:rsidRDefault="00350678" w:rsidP="007C27AF">
      <w:r>
        <w:tab/>
        <w:t xml:space="preserve">Whole process of </w:t>
      </w:r>
      <w:r w:rsidR="00074DDD">
        <w:t>this</w:t>
      </w:r>
      <w:r>
        <w:t xml:space="preserve"> approach is separated in two main parts. The first of them is calibration before the acquisition process and the second one is actual data acquisition process.</w:t>
      </w:r>
    </w:p>
    <w:p w14:paraId="7EDA31D7" w14:textId="1A358EAE" w:rsidR="00350678" w:rsidRDefault="00350678" w:rsidP="007C27AF">
      <w:r>
        <w:tab/>
        <w:t>First step of calibration is selection with all requested information on patient monitor. Once when we select this we</w:t>
      </w:r>
      <w:r w:rsidR="00405904">
        <w:t xml:space="preserve"> can</w:t>
      </w:r>
      <w:r>
        <w:t xml:space="preserve"> select the </w:t>
      </w:r>
      <w:r w:rsidR="00405904">
        <w:t>region</w:t>
      </w:r>
      <w:r w:rsidR="00074DDD">
        <w:t>s</w:t>
      </w:r>
      <w:r w:rsidR="00405904">
        <w:t xml:space="preserve"> of interest</w:t>
      </w:r>
      <w:r>
        <w:t xml:space="preserve"> with required </w:t>
      </w:r>
      <w:r w:rsidR="00074DDD">
        <w:t>data</w:t>
      </w:r>
      <w:r>
        <w:t xml:space="preserve">. On all of these regions of interest we apply preprocessing followed by segmentation. </w:t>
      </w:r>
      <w:r w:rsidR="000F1FD1">
        <w:t xml:space="preserve">All segments are labelled and </w:t>
      </w:r>
      <w:r>
        <w:t xml:space="preserve">user of the software select the required </w:t>
      </w:r>
      <w:r w:rsidR="00074DDD">
        <w:t>data</w:t>
      </w:r>
      <w:r>
        <w:t xml:space="preserve">, digit, in these regions of interest by his own. </w:t>
      </w:r>
      <w:r w:rsidR="000F1FD1">
        <w:t xml:space="preserve">Afterwards candidates for digits are selected. </w:t>
      </w:r>
      <w:r w:rsidR="00405904">
        <w:t xml:space="preserve">Once when all these steps are done, we can obtain </w:t>
      </w:r>
      <w:r w:rsidR="00074DDD">
        <w:t>characteristics</w:t>
      </w:r>
      <w:r w:rsidR="00405904">
        <w:t xml:space="preserve"> about the selected digits in all </w:t>
      </w:r>
      <w:r w:rsidR="00074DDD">
        <w:t>regions</w:t>
      </w:r>
      <w:r w:rsidR="00405904">
        <w:t xml:space="preserve"> of interest </w:t>
      </w:r>
      <w:r w:rsidR="00F4523C">
        <w:t xml:space="preserve">and also </w:t>
      </w:r>
      <w:r w:rsidR="00074DDD">
        <w:t>characteristics</w:t>
      </w:r>
      <w:r w:rsidR="00F4523C">
        <w:t xml:space="preserve"> about </w:t>
      </w:r>
      <w:r w:rsidR="00074DDD">
        <w:t xml:space="preserve">the </w:t>
      </w:r>
      <w:r w:rsidR="00F4523C">
        <w:t xml:space="preserve">region itself </w:t>
      </w:r>
      <w:r w:rsidR="00405904">
        <w:t xml:space="preserve">and store them for upcoming data acquisition process. Whole pipeline </w:t>
      </w:r>
      <w:r w:rsidR="003E422F">
        <w:t xml:space="preserve">of calibration process is shown in </w:t>
      </w:r>
      <w:r w:rsidR="000F1FD1">
        <w:fldChar w:fldCharType="begin"/>
      </w:r>
      <w:r w:rsidR="000F1FD1">
        <w:instrText xml:space="preserve"> REF _Ref471240087 \h </w:instrText>
      </w:r>
      <w:r w:rsidR="000F1FD1">
        <w:fldChar w:fldCharType="separate"/>
      </w:r>
      <w:r w:rsidR="008C7BFB">
        <w:t xml:space="preserve">Schema </w:t>
      </w:r>
      <w:r w:rsidR="008C7BFB">
        <w:rPr>
          <w:noProof/>
        </w:rPr>
        <w:t>4</w:t>
      </w:r>
      <w:r w:rsidR="000F1FD1">
        <w:fldChar w:fldCharType="end"/>
      </w:r>
      <w:r w:rsidR="000F1FD1">
        <w:t>.</w:t>
      </w:r>
    </w:p>
    <w:p w14:paraId="601C187D" w14:textId="06134A55" w:rsidR="000F1FD1" w:rsidRDefault="00F645CA" w:rsidP="000F1FD1">
      <w:pPr>
        <w:keepNext/>
      </w:pPr>
      <w:r>
        <w:rPr>
          <w:noProof/>
          <w:lang w:val="cs-CZ" w:eastAsia="cs-CZ"/>
        </w:rPr>
        <w:lastRenderedPageBreak/>
        <w:drawing>
          <wp:inline distT="0" distB="0" distL="0" distR="0" wp14:anchorId="2D17429F" wp14:editId="20D4EA91">
            <wp:extent cx="5943600" cy="2483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83485"/>
                    </a:xfrm>
                    <a:prstGeom prst="rect">
                      <a:avLst/>
                    </a:prstGeom>
                  </pic:spPr>
                </pic:pic>
              </a:graphicData>
            </a:graphic>
          </wp:inline>
        </w:drawing>
      </w:r>
    </w:p>
    <w:p w14:paraId="4633F251" w14:textId="4AE24DD5" w:rsidR="000F1FD1" w:rsidRDefault="000F1FD1" w:rsidP="000F1FD1">
      <w:pPr>
        <w:pStyle w:val="Caption"/>
      </w:pPr>
      <w:bookmarkStart w:id="66" w:name="_Ref471240087"/>
      <w:r>
        <w:t xml:space="preserve">Schema </w:t>
      </w:r>
      <w:fldSimple w:instr=" SEQ Schema \* ARABIC ">
        <w:r w:rsidR="008C7BFB">
          <w:rPr>
            <w:noProof/>
          </w:rPr>
          <w:t>4</w:t>
        </w:r>
      </w:fldSimple>
      <w:bookmarkEnd w:id="66"/>
      <w:r>
        <w:t xml:space="preserve"> Calibration process for digits based approach</w:t>
      </w:r>
    </w:p>
    <w:p w14:paraId="6C9BD8BE" w14:textId="196FB368" w:rsidR="00405904" w:rsidRDefault="000F1FD1" w:rsidP="007C27AF">
      <w:r>
        <w:tab/>
      </w:r>
      <w:r w:rsidR="00405904">
        <w:t xml:space="preserve">When we have all </w:t>
      </w:r>
      <w:r w:rsidR="0012574A">
        <w:t>characteristics</w:t>
      </w:r>
      <w:r w:rsidR="00405904">
        <w:t xml:space="preserve"> about selected regions of interest and also about digits in them, we can start process of data acquisition.</w:t>
      </w:r>
      <w:r w:rsidR="00F4523C">
        <w:t xml:space="preserve"> First few steps are very similar to calibration process and they are preprocessing and segmentation. After that we</w:t>
      </w:r>
      <w:r w:rsidR="00405904">
        <w:t xml:space="preserve"> finding</w:t>
      </w:r>
      <w:r w:rsidR="00F4523C">
        <w:t xml:space="preserve"> </w:t>
      </w:r>
      <w:r w:rsidR="0012574A">
        <w:t>candidates for digits</w:t>
      </w:r>
      <w:r w:rsidR="00405904">
        <w:t xml:space="preserve"> in region of interest. When we find it we try to find close neighbors which together make up a number. All </w:t>
      </w:r>
      <w:r w:rsidR="0012574A">
        <w:t>candidates</w:t>
      </w:r>
      <w:r w:rsidR="00405904">
        <w:t xml:space="preserve">, that means the first one and also the neighborhood </w:t>
      </w:r>
      <w:r w:rsidR="0012574A">
        <w:t>candidates</w:t>
      </w:r>
      <w:r w:rsidR="00405904">
        <w:t xml:space="preserve">, need to fulfill conditions stored during calibration process. Once when </w:t>
      </w:r>
      <w:r w:rsidR="00F4523C">
        <w:t>we successfully find</w:t>
      </w:r>
      <w:r w:rsidR="00405904">
        <w:t xml:space="preserve"> all candidates we c</w:t>
      </w:r>
      <w:r w:rsidR="00F4523C">
        <w:t>an redefine bounding box for all connected candidates, new</w:t>
      </w:r>
      <w:r w:rsidR="00405904">
        <w:t xml:space="preserve"> coordinates and size for region of interest </w:t>
      </w:r>
      <w:r w:rsidR="00F4523C">
        <w:t xml:space="preserve">and </w:t>
      </w:r>
      <w:r w:rsidR="0012574A">
        <w:t>characteristics</w:t>
      </w:r>
      <w:r w:rsidR="00F4523C">
        <w:t xml:space="preserve"> about the selected digits </w:t>
      </w:r>
      <w:r w:rsidR="00405904">
        <w:t xml:space="preserve">for next iteration of the acquisition process. </w:t>
      </w:r>
      <w:r w:rsidR="0012574A">
        <w:t>Once w</w:t>
      </w:r>
      <w:r w:rsidR="00405904">
        <w:t xml:space="preserve">hen we have a bounding box with stored candidates we can use OCR on that bounding box and classify the </w:t>
      </w:r>
      <w:r w:rsidR="0012574A">
        <w:t>candidates</w:t>
      </w:r>
      <w:r w:rsidR="00405904">
        <w:t xml:space="preserve"> in it.</w:t>
      </w:r>
      <w:r w:rsidR="00F4523C">
        <w:t xml:space="preserve"> After that the whole acquisition process start new iteration if difference between two frames in row have difference bigger than </w:t>
      </w:r>
      <w:r w:rsidR="0012574A">
        <w:t>set</w:t>
      </w:r>
      <w:r w:rsidR="00F4523C">
        <w:t xml:space="preserve"> threshold. </w:t>
      </w:r>
      <w:r w:rsidR="00F645CA">
        <w:t xml:space="preserve">Bounding boxes with stored candidates are classify every time after defined period of time i.e. when timer tick. Whole process is shown in </w:t>
      </w:r>
      <w:r w:rsidR="00F645CA">
        <w:fldChar w:fldCharType="begin"/>
      </w:r>
      <w:r w:rsidR="00F645CA">
        <w:instrText xml:space="preserve"> REF _Ref471241627 \h </w:instrText>
      </w:r>
      <w:r w:rsidR="00F645CA">
        <w:fldChar w:fldCharType="separate"/>
      </w:r>
      <w:r w:rsidR="008C7BFB">
        <w:t xml:space="preserve">Schema </w:t>
      </w:r>
      <w:r w:rsidR="008C7BFB">
        <w:rPr>
          <w:noProof/>
        </w:rPr>
        <w:t>5</w:t>
      </w:r>
      <w:r w:rsidR="00F645CA">
        <w:fldChar w:fldCharType="end"/>
      </w:r>
      <w:r w:rsidR="00F645CA">
        <w:t>.</w:t>
      </w:r>
    </w:p>
    <w:p w14:paraId="5825D6F6" w14:textId="77777777" w:rsidR="00F645CA" w:rsidRDefault="00F645CA" w:rsidP="00F645CA">
      <w:pPr>
        <w:keepNext/>
      </w:pPr>
      <w:r>
        <w:rPr>
          <w:noProof/>
          <w:lang w:val="cs-CZ" w:eastAsia="cs-CZ"/>
        </w:rPr>
        <w:drawing>
          <wp:inline distT="0" distB="0" distL="0" distR="0" wp14:anchorId="72944DAA" wp14:editId="31059C55">
            <wp:extent cx="5943600"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81250"/>
                    </a:xfrm>
                    <a:prstGeom prst="rect">
                      <a:avLst/>
                    </a:prstGeom>
                  </pic:spPr>
                </pic:pic>
              </a:graphicData>
            </a:graphic>
          </wp:inline>
        </w:drawing>
      </w:r>
    </w:p>
    <w:p w14:paraId="23378A87" w14:textId="3AECA5B3" w:rsidR="00F645CA" w:rsidRDefault="00F645CA" w:rsidP="00F645CA">
      <w:pPr>
        <w:pStyle w:val="Caption"/>
      </w:pPr>
      <w:bookmarkStart w:id="67" w:name="_Ref471241627"/>
      <w:r>
        <w:t xml:space="preserve">Schema </w:t>
      </w:r>
      <w:fldSimple w:instr=" SEQ Schema \* ARABIC ">
        <w:r w:rsidR="008C7BFB">
          <w:rPr>
            <w:noProof/>
          </w:rPr>
          <w:t>5</w:t>
        </w:r>
      </w:fldSimple>
      <w:bookmarkEnd w:id="67"/>
      <w:r>
        <w:t xml:space="preserve"> Data acquisition process for digits based approach</w:t>
      </w:r>
    </w:p>
    <w:p w14:paraId="31D6D13C" w14:textId="77777777" w:rsidR="00D31223" w:rsidRDefault="00D31223" w:rsidP="007C27AF">
      <w:r>
        <w:lastRenderedPageBreak/>
        <w:tab/>
        <w:t xml:space="preserve">This </w:t>
      </w:r>
      <w:proofErr w:type="spellStart"/>
      <w:r>
        <w:t>apporach</w:t>
      </w:r>
      <w:proofErr w:type="spellEnd"/>
      <w:r>
        <w:t xml:space="preserve"> was the selected one to implement as a standalone application. Because of that</w:t>
      </w:r>
      <w:r w:rsidR="00DA6A21">
        <w:t>,</w:t>
      </w:r>
      <w:r>
        <w:t xml:space="preserve"> every single step and its possible alternatives will be described in separated chapter in </w:t>
      </w:r>
      <w:r>
        <w:fldChar w:fldCharType="begin"/>
      </w:r>
      <w:r>
        <w:instrText xml:space="preserve"> REF _Ref470880770 \r \h </w:instrText>
      </w:r>
      <w:r>
        <w:fldChar w:fldCharType="separate"/>
      </w:r>
      <w:r w:rsidR="008C7BFB">
        <w:t>6</w:t>
      </w:r>
      <w:r>
        <w:fldChar w:fldCharType="end"/>
      </w:r>
      <w:r>
        <w:t>.</w:t>
      </w:r>
    </w:p>
    <w:p w14:paraId="1925A6F8" w14:textId="77777777" w:rsidR="00F4523C" w:rsidRDefault="00AF17FB" w:rsidP="007C27AF">
      <w:r>
        <w:tab/>
      </w:r>
      <w:r w:rsidR="002D6493">
        <w:t>There is also beta backup process which are used if process cannot find a digits</w:t>
      </w:r>
      <w:r w:rsidR="0012574A">
        <w:t xml:space="preserve"> inside the regions of interest or after defined period of time.</w:t>
      </w:r>
      <w:r w:rsidR="002D6493">
        <w:t xml:space="preserve"> This process start during the calibration where we stored information about the digits in region of interest and try to find all lines of text with these characteristics in the whole scene. When we have all these text lines we can determine its position from the left border of the captured scene and also from the top and this information is saved to all regions of interest. Once when these definitions are done for all regions of interest we can start the acquisition process. If no text was detected in the region of interest for the longer period of time</w:t>
      </w:r>
      <w:r w:rsidR="0012574A">
        <w:t xml:space="preserve">, or every </w:t>
      </w:r>
      <w:r w:rsidR="00D31223">
        <w:t>time after</w:t>
      </w:r>
      <w:r w:rsidR="0012574A">
        <w:t xml:space="preserve"> defined </w:t>
      </w:r>
      <w:r w:rsidR="00D31223">
        <w:t>period of time, it</w:t>
      </w:r>
      <w:r w:rsidR="002D6493">
        <w:t xml:space="preserve"> probably means</w:t>
      </w:r>
      <w:r w:rsidR="00D31223">
        <w:t xml:space="preserve"> that monitor was move</w:t>
      </w:r>
      <w:r w:rsidR="002D6493">
        <w:t xml:space="preserve"> during the time when camera was covered by something. At this time back up process start and same as during the calibration process try to find all lines of text in the scene based on stored characteristics of regions of interest and because we know position from the left and, optional information, position from the top, we can choose the correct one line in the captured scene and that is our required region of interest.</w:t>
      </w:r>
    </w:p>
    <w:p w14:paraId="54832619" w14:textId="77777777" w:rsidR="001E65C7" w:rsidRDefault="001E65C7" w:rsidP="00D31223">
      <w:pPr>
        <w:pStyle w:val="Heading3"/>
      </w:pPr>
      <w:bookmarkStart w:id="68" w:name="_Toc471250854"/>
      <w:commentRangeStart w:id="69"/>
      <w:r>
        <w:t>Requirements</w:t>
      </w:r>
      <w:commentRangeEnd w:id="69"/>
      <w:r w:rsidR="00A1658F">
        <w:rPr>
          <w:rStyle w:val="CommentReference"/>
          <w:rFonts w:asciiTheme="minorHAnsi" w:eastAsiaTheme="minorEastAsia" w:hAnsiTheme="minorHAnsi" w:cstheme="minorBidi"/>
          <w:b w:val="0"/>
          <w:bCs w:val="0"/>
          <w:color w:val="auto"/>
        </w:rPr>
        <w:commentReference w:id="69"/>
      </w:r>
      <w:bookmarkEnd w:id="68"/>
    </w:p>
    <w:p w14:paraId="46597B27" w14:textId="77777777" w:rsidR="00DA6A21" w:rsidRDefault="00A1658F" w:rsidP="00DA6A21">
      <w:r>
        <w:t>Five</w:t>
      </w:r>
      <w:r w:rsidR="00DA6A21">
        <w:t xml:space="preserve"> requirements </w:t>
      </w:r>
      <w:r>
        <w:t>of</w:t>
      </w:r>
      <w:r w:rsidR="00DA6A21">
        <w:t xml:space="preserve"> this approach are exactly same as </w:t>
      </w:r>
      <w:r>
        <w:t xml:space="preserve">requirements </w:t>
      </w:r>
      <w:r w:rsidR="00DA6A21">
        <w:t xml:space="preserve">for monitor based approach mentioned in </w:t>
      </w:r>
      <w:r w:rsidR="00DA6A21">
        <w:fldChar w:fldCharType="begin"/>
      </w:r>
      <w:r w:rsidR="00DA6A21">
        <w:instrText xml:space="preserve"> REF _Ref470872637 \r \h </w:instrText>
      </w:r>
      <w:r w:rsidR="00DA6A21">
        <w:fldChar w:fldCharType="separate"/>
      </w:r>
      <w:r w:rsidR="008C7BFB">
        <w:t>5.1.1</w:t>
      </w:r>
      <w:r w:rsidR="00DA6A21">
        <w:fldChar w:fldCharType="end"/>
      </w:r>
      <w:r w:rsidR="00DA6A21">
        <w:t xml:space="preserve">. That’s following requirements: captured plane of the camera should be as most as possible parallel plane of the patient monitor screen, monitor must be turned on during the process of calibration, symbols on patient monitor should be highly contrasted against the background of it, fonts shown on patient monitor are very similar to synthetic fonts and camera used for capturing have the adequate resolution. All these requirements are described in detail in </w:t>
      </w:r>
      <w:r w:rsidR="00DA6A21">
        <w:fldChar w:fldCharType="begin"/>
      </w:r>
      <w:r w:rsidR="00DA6A21">
        <w:instrText xml:space="preserve"> REF _Ref470872637 \r \h </w:instrText>
      </w:r>
      <w:r w:rsidR="00DA6A21">
        <w:fldChar w:fldCharType="separate"/>
      </w:r>
      <w:r w:rsidR="008C7BFB">
        <w:t>5.1.1</w:t>
      </w:r>
      <w:r w:rsidR="00DA6A21">
        <w:fldChar w:fldCharType="end"/>
      </w:r>
      <w:r w:rsidR="00DA6A21">
        <w:t xml:space="preserve">. </w:t>
      </w:r>
      <w:proofErr w:type="gramStart"/>
      <w:r w:rsidR="00DA6A21">
        <w:t>in</w:t>
      </w:r>
      <w:proofErr w:type="gramEnd"/>
      <w:r w:rsidR="00DA6A21">
        <w:t xml:space="preserve"> last five paragraphs.  </w:t>
      </w:r>
    </w:p>
    <w:p w14:paraId="71D65A7C" w14:textId="77777777" w:rsidR="00DA6A21" w:rsidRPr="00DA6A21" w:rsidRDefault="00A1658F" w:rsidP="00DA6A21">
      <w:r>
        <w:tab/>
        <w:t>Extra requirement is that is necessary to have all the required data for upcoming data acquisition in captured scene by camera. So that means we need to have all required regions of interest in the captured scene for the whole time when data acquisition process is in progress.</w:t>
      </w:r>
    </w:p>
    <w:p w14:paraId="475A46A6" w14:textId="77777777" w:rsidR="00A63318" w:rsidRPr="007C27AF" w:rsidRDefault="00BD67D9" w:rsidP="007C27AF">
      <w:r>
        <w:tab/>
      </w:r>
      <w:r w:rsidR="00A63318">
        <w:br w:type="page"/>
      </w:r>
    </w:p>
    <w:p w14:paraId="6D553507" w14:textId="77777777" w:rsidR="00AA3C23" w:rsidRDefault="00AA3C23" w:rsidP="00D31223">
      <w:pPr>
        <w:pStyle w:val="Heading1"/>
      </w:pPr>
      <w:bookmarkStart w:id="70" w:name="_Ref470880770"/>
      <w:bookmarkStart w:id="71" w:name="_Toc471250855"/>
      <w:r>
        <w:lastRenderedPageBreak/>
        <w:t xml:space="preserve">Analysis of </w:t>
      </w:r>
      <w:r w:rsidR="00D517D9">
        <w:t xml:space="preserve">digits based </w:t>
      </w:r>
      <w:r>
        <w:t>approach</w:t>
      </w:r>
      <w:bookmarkEnd w:id="70"/>
      <w:bookmarkEnd w:id="71"/>
    </w:p>
    <w:p w14:paraId="78E04EDE" w14:textId="77777777" w:rsidR="00D517D9" w:rsidRDefault="00D517D9" w:rsidP="00F63F1E">
      <w:r>
        <w:t xml:space="preserve">In this chapter I </w:t>
      </w:r>
      <w:r w:rsidR="007C0C74">
        <w:t>describe</w:t>
      </w:r>
      <w:r>
        <w:t xml:space="preserve"> every</w:t>
      </w:r>
      <w:r w:rsidR="007C0C74">
        <w:t xml:space="preserve"> single</w:t>
      </w:r>
      <w:r>
        <w:t xml:space="preserve"> step of the whole pipeline of digits based approach. In every subchapter I mention </w:t>
      </w:r>
      <w:r w:rsidR="007C0C74">
        <w:t>which method I use in</w:t>
      </w:r>
      <w:r>
        <w:t xml:space="preserve"> the standalone application and </w:t>
      </w:r>
      <w:r w:rsidR="00D415D0">
        <w:t>mention if there are any alternatives.</w:t>
      </w:r>
    </w:p>
    <w:p w14:paraId="503E8845" w14:textId="77777777" w:rsidR="00D517D9" w:rsidRDefault="00D517D9" w:rsidP="00D415D0">
      <w:pPr>
        <w:pStyle w:val="Heading2"/>
      </w:pPr>
      <w:bookmarkStart w:id="72" w:name="_Ref471219083"/>
      <w:bookmarkStart w:id="73" w:name="_Toc471250856"/>
      <w:r>
        <w:t>Selection of area of interest</w:t>
      </w:r>
      <w:bookmarkEnd w:id="72"/>
      <w:bookmarkEnd w:id="73"/>
    </w:p>
    <w:p w14:paraId="09FE8F05" w14:textId="77777777" w:rsidR="00D517D9" w:rsidRDefault="00D517D9" w:rsidP="00D517D9">
      <w:r>
        <w:t xml:space="preserve">Nowadays cameras have a various kind of resolution but the </w:t>
      </w:r>
      <w:r w:rsidR="009471A2">
        <w:t xml:space="preserve">most sold are cameras with </w:t>
      </w:r>
      <w:proofErr w:type="spellStart"/>
      <w:r w:rsidR="009471A2">
        <w:t>FullHD</w:t>
      </w:r>
      <w:proofErr w:type="spellEnd"/>
      <w:r w:rsidR="009471A2">
        <w:t xml:space="preserve"> resolution i.e. </w:t>
      </w:r>
      <w:r w:rsidR="009471A2" w:rsidRPr="00D415D0">
        <w:rPr>
          <w:i/>
        </w:rPr>
        <w:t>1920px X 1080</w:t>
      </w:r>
      <w:r w:rsidR="00D415D0">
        <w:rPr>
          <w:i/>
        </w:rPr>
        <w:t xml:space="preserve"> </w:t>
      </w:r>
      <w:proofErr w:type="spellStart"/>
      <w:proofErr w:type="gramStart"/>
      <w:r w:rsidR="009471A2" w:rsidRPr="00D415D0">
        <w:rPr>
          <w:i/>
        </w:rPr>
        <w:t>px</w:t>
      </w:r>
      <w:proofErr w:type="spellEnd"/>
      <w:proofErr w:type="gramEnd"/>
      <w:r w:rsidR="009471A2">
        <w:t xml:space="preserve">. That means the captured scene contain exactly 2 073 600 pixels. </w:t>
      </w:r>
      <w:r w:rsidR="00D415D0">
        <w:t>During the ordinary</w:t>
      </w:r>
      <w:r w:rsidR="009471A2">
        <w:t xml:space="preserve"> operation with the </w:t>
      </w:r>
      <w:r w:rsidR="00D415D0">
        <w:t>captured scene</w:t>
      </w:r>
      <w:r w:rsidR="009471A2">
        <w:t xml:space="preserve"> we have to visit every single pixel at least once, that’s 2 073 600 operation in minimal. </w:t>
      </w:r>
      <w:r w:rsidR="00D415D0">
        <w:t>In normal case</w:t>
      </w:r>
      <w:r w:rsidR="009471A2">
        <w:t xml:space="preserve"> when we capture the scene</w:t>
      </w:r>
      <w:r w:rsidR="00D415D0">
        <w:t xml:space="preserve"> with the patient monitor, patient monitor usually doesn’t occupy the whole scene.</w:t>
      </w:r>
    </w:p>
    <w:p w14:paraId="05C15F07" w14:textId="77777777" w:rsidR="004D7742" w:rsidRDefault="009471A2" w:rsidP="00D517D9">
      <w:r>
        <w:tab/>
      </w:r>
      <w:r w:rsidR="00D415D0">
        <w:t xml:space="preserve">Left part of </w:t>
      </w:r>
      <w:r w:rsidR="00D415D0">
        <w:fldChar w:fldCharType="begin"/>
      </w:r>
      <w:r w:rsidR="00D415D0">
        <w:instrText xml:space="preserve"> REF _Ref470881448 \h </w:instrText>
      </w:r>
      <w:r w:rsidR="00D415D0">
        <w:fldChar w:fldCharType="separate"/>
      </w:r>
      <w:r w:rsidR="008C7BFB">
        <w:t xml:space="preserve">Figure </w:t>
      </w:r>
      <w:r w:rsidR="008C7BFB">
        <w:rPr>
          <w:noProof/>
        </w:rPr>
        <w:t>13</w:t>
      </w:r>
      <w:r w:rsidR="00D415D0">
        <w:fldChar w:fldCharType="end"/>
      </w:r>
      <w:r w:rsidR="00D415D0">
        <w:t xml:space="preserve"> </w:t>
      </w:r>
      <w:r>
        <w:t>showing the whole captured scene</w:t>
      </w:r>
      <w:r w:rsidR="004D7742">
        <w:t xml:space="preserve"> with the simulated patient monitor and that means already mentioned</w:t>
      </w:r>
      <w:r w:rsidR="00D415D0">
        <w:t xml:space="preserve"> 2 073 600 points. In the right figure </w:t>
      </w:r>
      <w:r w:rsidR="004D7742">
        <w:t xml:space="preserve">we can see the selection with all </w:t>
      </w:r>
      <w:r w:rsidR="00D415D0">
        <w:t>regions of interest</w:t>
      </w:r>
      <w:r w:rsidR="004D7742">
        <w:t xml:space="preserve"> with resolution 328px X 419px and that’s 137</w:t>
      </w:r>
      <w:r w:rsidR="00D415D0">
        <w:t> </w:t>
      </w:r>
      <w:r w:rsidR="004D7742">
        <w:t xml:space="preserve">432px. As you can easily calculate its only 6.62% of the number of pixels in the whole captured scene. This fact really help us in the case of performance of the software. Because of that it’s practical to work only with </w:t>
      </w:r>
      <w:r w:rsidR="00D415D0">
        <w:t>this selection.</w:t>
      </w:r>
    </w:p>
    <w:p w14:paraId="66674976" w14:textId="77777777" w:rsidR="00F05114" w:rsidRDefault="00F05114" w:rsidP="00F05114">
      <w:pPr>
        <w:keepNext/>
        <w:jc w:val="center"/>
      </w:pPr>
      <w:r w:rsidRPr="00F05114">
        <w:rPr>
          <w:noProof/>
          <w:lang w:val="cs-CZ" w:eastAsia="cs-CZ"/>
        </w:rPr>
        <w:drawing>
          <wp:inline distT="0" distB="0" distL="0" distR="0" wp14:anchorId="2F76AE2E" wp14:editId="7704F8D1">
            <wp:extent cx="5526405" cy="1884680"/>
            <wp:effectExtent l="0" t="0" r="0" b="1270"/>
            <wp:docPr id="2" name="Picture 2" descr="D:\GitHub\Text\Figures\New folder\afte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GitHub\Text\Figures\New folder\afterRO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6405" cy="1884680"/>
                    </a:xfrm>
                    <a:prstGeom prst="rect">
                      <a:avLst/>
                    </a:prstGeom>
                    <a:noFill/>
                    <a:ln>
                      <a:noFill/>
                    </a:ln>
                  </pic:spPr>
                </pic:pic>
              </a:graphicData>
            </a:graphic>
          </wp:inline>
        </w:drawing>
      </w:r>
    </w:p>
    <w:p w14:paraId="237A1D5E" w14:textId="77777777" w:rsidR="00D517D9" w:rsidRDefault="00F05114" w:rsidP="00F05114">
      <w:pPr>
        <w:pStyle w:val="Caption"/>
        <w:jc w:val="center"/>
      </w:pPr>
      <w:bookmarkStart w:id="74" w:name="_Ref470881448"/>
      <w:bookmarkStart w:id="75" w:name="_Toc470951046"/>
      <w:r>
        <w:t xml:space="preserve">Figure </w:t>
      </w:r>
      <w:fldSimple w:instr=" SEQ Figure \* ARABIC ">
        <w:r w:rsidR="008C7BFB">
          <w:rPr>
            <w:noProof/>
          </w:rPr>
          <w:t>13</w:t>
        </w:r>
      </w:fldSimple>
      <w:bookmarkEnd w:id="74"/>
      <w:r>
        <w:t xml:space="preserve"> Whole scene with simulated patient monitor; all selected regions of interest</w:t>
      </w:r>
      <w:bookmarkEnd w:id="75"/>
    </w:p>
    <w:p w14:paraId="1EC56F66" w14:textId="77777777" w:rsidR="009F241A" w:rsidRDefault="004D7742" w:rsidP="00F63F1E">
      <w:r>
        <w:tab/>
        <w:t xml:space="preserve">Inside of the software we need to store </w:t>
      </w:r>
      <w:r w:rsidR="00D415D0">
        <w:t>position and size of</w:t>
      </w:r>
      <w:r>
        <w:t xml:space="preserve"> </w:t>
      </w:r>
      <w:r w:rsidR="00D415D0">
        <w:t>this selection</w:t>
      </w:r>
      <w:r>
        <w:t xml:space="preserve">. Lately every time when we want a new frame from camera we can </w:t>
      </w:r>
      <w:r w:rsidR="00127884">
        <w:t xml:space="preserve">crop the image by this selection. </w:t>
      </w:r>
    </w:p>
    <w:p w14:paraId="174F6423" w14:textId="77777777" w:rsidR="00D517D9" w:rsidRDefault="009F241A" w:rsidP="00F63F1E">
      <w:r>
        <w:tab/>
        <w:t xml:space="preserve">In the implemented software </w:t>
      </w:r>
      <w:r w:rsidR="00D415D0">
        <w:t>I</w:t>
      </w:r>
      <w:r>
        <w:t xml:space="preserve"> use </w:t>
      </w:r>
      <w:r w:rsidR="00D415D0">
        <w:t>this selection</w:t>
      </w:r>
      <w:r>
        <w:t xml:space="preserve"> only for selection of </w:t>
      </w:r>
      <w:r w:rsidR="00D415D0">
        <w:t>smaller regions of interest (ROIs)</w:t>
      </w:r>
      <w:r>
        <w:t xml:space="preserve">. Once when we have this </w:t>
      </w:r>
      <w:r w:rsidR="00D415D0">
        <w:t>selection</w:t>
      </w:r>
      <w:r>
        <w:t xml:space="preserve"> we can select the individual ROI</w:t>
      </w:r>
      <w:r w:rsidR="00D415D0">
        <w:t>s</w:t>
      </w:r>
      <w:r>
        <w:t xml:space="preserve"> with required </w:t>
      </w:r>
      <w:r w:rsidR="00D415D0">
        <w:t>data</w:t>
      </w:r>
      <w:r>
        <w:t>. That</w:t>
      </w:r>
      <w:r w:rsidR="00413F5A">
        <w:t xml:space="preserve"> means if we want to select for example heart rate, pulse, SpO2 and </w:t>
      </w:r>
      <w:proofErr w:type="spellStart"/>
      <w:r w:rsidR="00413F5A">
        <w:t>swRR</w:t>
      </w:r>
      <w:proofErr w:type="spellEnd"/>
      <w:r w:rsidR="00413F5A">
        <w:t xml:space="preserve"> we select every one of </w:t>
      </w:r>
      <w:r w:rsidR="00D415D0">
        <w:t>these</w:t>
      </w:r>
      <w:r w:rsidR="00413F5A">
        <w:t xml:space="preserve"> ROI</w:t>
      </w:r>
      <w:r w:rsidR="00D415D0">
        <w:t>s</w:t>
      </w:r>
      <w:r w:rsidR="00413F5A">
        <w:t xml:space="preserve"> separately. Between the selection of </w:t>
      </w:r>
      <w:r w:rsidR="00D415D0">
        <w:t xml:space="preserve">actual and next </w:t>
      </w:r>
      <w:r w:rsidR="00413F5A">
        <w:t xml:space="preserve">ROI with next </w:t>
      </w:r>
      <w:r w:rsidR="00D415D0">
        <w:t>data</w:t>
      </w:r>
      <w:r w:rsidR="00413F5A">
        <w:t xml:space="preserve"> </w:t>
      </w:r>
      <w:r w:rsidR="00D415D0">
        <w:t>software</w:t>
      </w:r>
      <w:r w:rsidR="00413F5A">
        <w:t xml:space="preserve"> do a bunch of processes on this ROI, these processes are described in following chapters. In the end the number of selected pixels will be after the whole selection process really low. For mentioned </w:t>
      </w:r>
      <w:r w:rsidR="00D415D0">
        <w:t>ROIs</w:t>
      </w:r>
      <w:r w:rsidR="00413F5A">
        <w:t xml:space="preserve"> shown </w:t>
      </w:r>
      <w:r w:rsidR="00D415D0">
        <w:t xml:space="preserve">in </w:t>
      </w:r>
      <w:r w:rsidR="00D415D0">
        <w:fldChar w:fldCharType="begin"/>
      </w:r>
      <w:r w:rsidR="00D415D0">
        <w:instrText xml:space="preserve"> REF _Ref470881905 \h </w:instrText>
      </w:r>
      <w:r w:rsidR="00D415D0">
        <w:fldChar w:fldCharType="separate"/>
      </w:r>
      <w:r w:rsidR="008C7BFB">
        <w:t xml:space="preserve">Figure </w:t>
      </w:r>
      <w:r w:rsidR="008C7BFB">
        <w:rPr>
          <w:noProof/>
        </w:rPr>
        <w:t>14</w:t>
      </w:r>
      <w:r w:rsidR="00D415D0">
        <w:fldChar w:fldCharType="end"/>
      </w:r>
      <w:r w:rsidR="00D415D0">
        <w:t xml:space="preserve"> its equal to equation (20).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EB5842" w14:paraId="0C7A5530" w14:textId="77777777" w:rsidTr="00C85E9E">
        <w:tc>
          <w:tcPr>
            <w:tcW w:w="1134" w:type="dxa"/>
          </w:tcPr>
          <w:p w14:paraId="5BC16283" w14:textId="77777777" w:rsidR="00EB5842" w:rsidRDefault="00EB5842" w:rsidP="000C7B44"/>
        </w:tc>
        <w:tc>
          <w:tcPr>
            <w:tcW w:w="0" w:type="auto"/>
          </w:tcPr>
          <w:p w14:paraId="24ED2697" w14:textId="77777777" w:rsidR="00EB5842" w:rsidRDefault="00D42FAA" w:rsidP="00EB5842">
            <m:oMathPara>
              <m:oMath>
                <m:d>
                  <m:dPr>
                    <m:ctrlPr>
                      <w:rPr>
                        <w:rFonts w:ascii="Cambria Math" w:hAnsi="Cambria Math"/>
                        <w:i/>
                      </w:rPr>
                    </m:ctrlPr>
                  </m:dPr>
                  <m:e>
                    <m:r>
                      <w:rPr>
                        <w:rFonts w:ascii="Cambria Math" w:hAnsi="Cambria Math"/>
                      </w:rPr>
                      <m:t>107*64</m:t>
                    </m:r>
                  </m:e>
                </m:d>
                <m:r>
                  <w:rPr>
                    <w:rFonts w:ascii="Cambria Math" w:hAnsi="Cambria Math"/>
                  </w:rPr>
                  <m:t>+</m:t>
                </m:r>
                <m:d>
                  <m:dPr>
                    <m:ctrlPr>
                      <w:rPr>
                        <w:rFonts w:ascii="Cambria Math" w:hAnsi="Cambria Math"/>
                        <w:i/>
                      </w:rPr>
                    </m:ctrlPr>
                  </m:dPr>
                  <m:e>
                    <m:r>
                      <w:rPr>
                        <w:rFonts w:ascii="Cambria Math" w:hAnsi="Cambria Math"/>
                      </w:rPr>
                      <m:t>115*67</m:t>
                    </m:r>
                  </m:e>
                </m:d>
                <m:r>
                  <w:rPr>
                    <w:rFonts w:ascii="Cambria Math" w:hAnsi="Cambria Math"/>
                  </w:rPr>
                  <m:t>+</m:t>
                </m:r>
                <m:d>
                  <m:dPr>
                    <m:ctrlPr>
                      <w:rPr>
                        <w:rFonts w:ascii="Cambria Math" w:hAnsi="Cambria Math"/>
                        <w:i/>
                      </w:rPr>
                    </m:ctrlPr>
                  </m:dPr>
                  <m:e>
                    <m:r>
                      <w:rPr>
                        <w:rFonts w:ascii="Cambria Math" w:hAnsi="Cambria Math"/>
                      </w:rPr>
                      <m:t>103*62</m:t>
                    </m:r>
                  </m:e>
                </m:d>
                <m:r>
                  <w:rPr>
                    <w:rFonts w:ascii="Cambria Math" w:hAnsi="Cambria Math"/>
                  </w:rPr>
                  <m:t>+</m:t>
                </m:r>
                <m:d>
                  <m:dPr>
                    <m:ctrlPr>
                      <w:rPr>
                        <w:rFonts w:ascii="Cambria Math" w:hAnsi="Cambria Math"/>
                        <w:i/>
                      </w:rPr>
                    </m:ctrlPr>
                  </m:dPr>
                  <m:e>
                    <m:r>
                      <w:rPr>
                        <w:rFonts w:ascii="Cambria Math" w:hAnsi="Cambria Math"/>
                      </w:rPr>
                      <m:t>121*73</m:t>
                    </m:r>
                  </m:e>
                </m:d>
                <m:r>
                  <w:rPr>
                    <w:rFonts w:ascii="Cambria Math" w:hAnsi="Cambria Math"/>
                  </w:rPr>
                  <m:t>=29 772 px</m:t>
                </m:r>
              </m:oMath>
            </m:oMathPara>
          </w:p>
          <w:p w14:paraId="38EE3105" w14:textId="77777777" w:rsidR="00EB5842" w:rsidRDefault="00EB5842" w:rsidP="00C85E9E"/>
        </w:tc>
        <w:tc>
          <w:tcPr>
            <w:tcW w:w="1134" w:type="dxa"/>
          </w:tcPr>
          <w:p w14:paraId="24DB4F34" w14:textId="77777777" w:rsidR="00EB5842" w:rsidRDefault="00EB5842" w:rsidP="00987F8C">
            <w:pPr>
              <w:pStyle w:val="Bibliography"/>
              <w:numPr>
                <w:ilvl w:val="0"/>
                <w:numId w:val="1"/>
              </w:numPr>
              <w:jc w:val="center"/>
            </w:pPr>
          </w:p>
        </w:tc>
      </w:tr>
    </w:tbl>
    <w:p w14:paraId="4C22B701" w14:textId="77777777" w:rsidR="00DE7214" w:rsidRDefault="00DE7214" w:rsidP="00F63F1E">
      <w:r>
        <w:lastRenderedPageBreak/>
        <w:tab/>
        <w:t>And that’s only 1.43% of the number of pixels in the whole captured scene. It’s necessary to mention that size of the ROI during the calibration process is defined by user. Lately during the acquisition process is the size of ROI redefined automatically. This redefinition is described in</w:t>
      </w:r>
      <w:r w:rsidR="00D415D0">
        <w:t xml:space="preserve"> </w:t>
      </w:r>
      <w:r w:rsidR="00D415D0">
        <w:fldChar w:fldCharType="begin"/>
      </w:r>
      <w:r w:rsidR="00D415D0">
        <w:instrText xml:space="preserve"> REF _Ref470881969 \r \h </w:instrText>
      </w:r>
      <w:r w:rsidR="00D415D0">
        <w:fldChar w:fldCharType="separate"/>
      </w:r>
      <w:r w:rsidR="008C7BFB">
        <w:t>6.8</w:t>
      </w:r>
      <w:r w:rsidR="00D415D0">
        <w:fldChar w:fldCharType="end"/>
      </w:r>
      <w:r>
        <w:t>.</w:t>
      </w:r>
    </w:p>
    <w:p w14:paraId="6AD36D6A" w14:textId="77777777" w:rsidR="00B70AA0" w:rsidRDefault="00D42FAA" w:rsidP="00B70AA0">
      <w:pPr>
        <w:keepNext/>
        <w:jc w:val="center"/>
      </w:pPr>
      <w:r>
        <w:rPr>
          <w:noProof/>
          <w:lang w:val="cs-CZ" w:eastAsia="cs-CZ"/>
        </w:rPr>
        <w:pict w14:anchorId="19F93B16">
          <v:shape id="_x0000_i1034" type="#_x0000_t75" style="width:468pt;height:57.75pt">
            <v:imagedata r:id="rId38" o:title="afterROI_4"/>
          </v:shape>
        </w:pict>
      </w:r>
    </w:p>
    <w:p w14:paraId="4C19635C" w14:textId="77777777" w:rsidR="00413F5A" w:rsidRDefault="00B70AA0" w:rsidP="00B70AA0">
      <w:pPr>
        <w:pStyle w:val="Caption"/>
        <w:jc w:val="center"/>
      </w:pPr>
      <w:bookmarkStart w:id="76" w:name="_Ref470881905"/>
      <w:bookmarkStart w:id="77" w:name="_Toc470951047"/>
      <w:r>
        <w:t xml:space="preserve">Figure </w:t>
      </w:r>
      <w:fldSimple w:instr=" SEQ Figure \* ARABIC ">
        <w:r w:rsidR="008C7BFB">
          <w:rPr>
            <w:noProof/>
          </w:rPr>
          <w:t>14</w:t>
        </w:r>
      </w:fldSimple>
      <w:bookmarkEnd w:id="76"/>
      <w:r>
        <w:t xml:space="preserve"> Four selected regions of interest from patient monitor</w:t>
      </w:r>
      <w:bookmarkEnd w:id="77"/>
    </w:p>
    <w:p w14:paraId="050590F9" w14:textId="77777777" w:rsidR="00127884" w:rsidRDefault="00127884" w:rsidP="00AC26BD">
      <w:pPr>
        <w:pStyle w:val="Heading2"/>
      </w:pPr>
      <w:bookmarkStart w:id="78" w:name="_Ref471244941"/>
      <w:bookmarkStart w:id="79" w:name="_Ref471246781"/>
      <w:bookmarkStart w:id="80" w:name="_Toc471250857"/>
      <w:r>
        <w:t>Recalculation of coordinates in program</w:t>
      </w:r>
      <w:bookmarkEnd w:id="78"/>
      <w:bookmarkEnd w:id="79"/>
      <w:bookmarkEnd w:id="80"/>
    </w:p>
    <w:p w14:paraId="41975E0C" w14:textId="77777777" w:rsidR="00127884" w:rsidRDefault="00127884" w:rsidP="00F63F1E">
      <w:r>
        <w:t xml:space="preserve">There is also one problem which is need to be solved. When we use the software we want to see the captured scene in same ratio as it was captured and also as big as it possible. That means the coordinates on the display of the computer doesn’t correspond to coordinates in the captured scene. Because of that </w:t>
      </w:r>
      <w:r w:rsidR="00D415D0">
        <w:t>it’s</w:t>
      </w:r>
      <w:r>
        <w:t xml:space="preserve"> </w:t>
      </w:r>
      <w:r w:rsidR="00D415D0">
        <w:t>necessary</w:t>
      </w:r>
      <w:r>
        <w:t xml:space="preserve"> to recalculate the coordinates form the screen to coordinates of the captured scene. </w:t>
      </w:r>
    </w:p>
    <w:p w14:paraId="66FFD809" w14:textId="77777777" w:rsidR="003F588E" w:rsidRDefault="00127884" w:rsidP="00F63F1E">
      <w:r>
        <w:tab/>
        <w:t>In C#/</w:t>
      </w:r>
      <w:proofErr w:type="spellStart"/>
      <w:r>
        <w:t>EmguCv</w:t>
      </w:r>
      <w:proofErr w:type="spellEnd"/>
      <w:r>
        <w:t xml:space="preserve">, which I use to implement the software, I used the zoom as a way of displaying of the captured scene. That means there are two possibilities how the captured scene can look. First of them is that </w:t>
      </w:r>
      <w:proofErr w:type="spellStart"/>
      <w:r>
        <w:t>imageBox</w:t>
      </w:r>
      <w:proofErr w:type="spellEnd"/>
      <w:r>
        <w:t xml:space="preserve">, which is construct of selected library, </w:t>
      </w:r>
      <w:r w:rsidR="00D415D0">
        <w:t>has</w:t>
      </w:r>
      <w:r>
        <w:t xml:space="preserve"> borders </w:t>
      </w:r>
      <w:r w:rsidR="00D415D0">
        <w:t>on</w:t>
      </w:r>
      <w:r>
        <w:t xml:space="preserve"> the side</w:t>
      </w:r>
      <w:r w:rsidR="00D415D0">
        <w:t>s</w:t>
      </w:r>
      <w:r>
        <w:t xml:space="preserve"> of the captured scene. The second one is almost the same but the </w:t>
      </w:r>
      <w:proofErr w:type="spellStart"/>
      <w:r>
        <w:t>imageBox</w:t>
      </w:r>
      <w:proofErr w:type="spellEnd"/>
      <w:r>
        <w:t xml:space="preserve"> have border</w:t>
      </w:r>
      <w:r w:rsidR="00D415D0">
        <w:t>s</w:t>
      </w:r>
      <w:r>
        <w:t xml:space="preserve"> on the top and bottom of the shown captured scene. </w:t>
      </w:r>
      <w:r w:rsidR="003F588E">
        <w:t>These two cases are shown in</w:t>
      </w:r>
      <w:r w:rsidR="00D415D0">
        <w:t xml:space="preserve"> </w:t>
      </w:r>
      <w:r w:rsidR="00D415D0">
        <w:fldChar w:fldCharType="begin"/>
      </w:r>
      <w:r w:rsidR="00D415D0">
        <w:instrText xml:space="preserve"> REF _Ref470882156 \h </w:instrText>
      </w:r>
      <w:r w:rsidR="00D415D0">
        <w:fldChar w:fldCharType="separate"/>
      </w:r>
      <w:r w:rsidR="008C7BFB">
        <w:t xml:space="preserve">Figure </w:t>
      </w:r>
      <w:r w:rsidR="008C7BFB">
        <w:rPr>
          <w:noProof/>
        </w:rPr>
        <w:t>15</w:t>
      </w:r>
      <w:r w:rsidR="00D415D0">
        <w:fldChar w:fldCharType="end"/>
      </w:r>
      <w:r w:rsidR="003F588E">
        <w:t>.</w:t>
      </w:r>
    </w:p>
    <w:p w14:paraId="000FBDC5" w14:textId="77777777" w:rsidR="00B70AA0" w:rsidRDefault="00D42FAA" w:rsidP="00B70AA0">
      <w:pPr>
        <w:keepNext/>
        <w:jc w:val="center"/>
      </w:pPr>
      <w:r>
        <w:rPr>
          <w:noProof/>
          <w:lang w:val="cs-CZ" w:eastAsia="cs-CZ"/>
        </w:rPr>
        <w:pict w14:anchorId="095C68C7">
          <v:shape id="_x0000_i1035" type="#_x0000_t75" style="width:439.55pt;height:122.25pt">
            <v:imagedata r:id="rId39" o:title="coor2"/>
          </v:shape>
        </w:pict>
      </w:r>
    </w:p>
    <w:p w14:paraId="76EFE2A3" w14:textId="77777777" w:rsidR="003F588E" w:rsidRDefault="00B70AA0" w:rsidP="00B70AA0">
      <w:pPr>
        <w:pStyle w:val="Caption"/>
        <w:jc w:val="center"/>
      </w:pPr>
      <w:bookmarkStart w:id="81" w:name="_Ref470882156"/>
      <w:bookmarkStart w:id="82" w:name="_Toc470951048"/>
      <w:r>
        <w:t xml:space="preserve">Figure </w:t>
      </w:r>
      <w:fldSimple w:instr=" SEQ Figure \* ARABIC ">
        <w:r w:rsidR="008C7BFB">
          <w:rPr>
            <w:noProof/>
          </w:rPr>
          <w:t>15</w:t>
        </w:r>
      </w:fldSimple>
      <w:bookmarkEnd w:id="81"/>
      <w:r>
        <w:t xml:space="preserve"> Displaying of captured scene in implemented software: First case borders on sides; Second case borders on the top and bottom</w:t>
      </w:r>
      <w:bookmarkEnd w:id="82"/>
    </w:p>
    <w:p w14:paraId="6BD690A2" w14:textId="77777777" w:rsidR="00BF762F" w:rsidRDefault="00BF762F" w:rsidP="00F63F1E">
      <w:r>
        <w:tab/>
        <w:t xml:space="preserve">In the first case when borders are on the sides we can recalculate the X and Y coordinates by </w:t>
      </w:r>
      <w:r w:rsidRPr="00964925">
        <w:t>following formulas</w:t>
      </w:r>
      <w:r w:rsidR="00D415D0">
        <w:t xml:space="preserve"> (21), (22), (23), </w:t>
      </w:r>
      <w:proofErr w:type="gramStart"/>
      <w:r w:rsidR="00D415D0">
        <w:t>(</w:t>
      </w:r>
      <w:proofErr w:type="gramEnd"/>
      <w:r w:rsidR="00D415D0">
        <w:t>24)</w:t>
      </w:r>
      <w:r w:rsidRPr="00964925">
        <w:t>.</w:t>
      </w:r>
      <w:r w:rsidR="00964925" w:rsidRPr="00964925">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223C73A5" w14:textId="77777777" w:rsidTr="00C85E9E">
        <w:tc>
          <w:tcPr>
            <w:tcW w:w="1134" w:type="dxa"/>
          </w:tcPr>
          <w:p w14:paraId="2177836D" w14:textId="77777777" w:rsidR="008C12AE" w:rsidRDefault="008C12AE" w:rsidP="000C7B44"/>
        </w:tc>
        <w:tc>
          <w:tcPr>
            <w:tcW w:w="0" w:type="auto"/>
          </w:tcPr>
          <w:p w14:paraId="00F9A7B8" w14:textId="77777777" w:rsidR="008C12AE" w:rsidRDefault="00D42FAA" w:rsidP="00C85E9E">
            <m:oMathPara>
              <m:oMath>
                <m:sSub>
                  <m:sSubPr>
                    <m:ctrlPr>
                      <w:rPr>
                        <w:rFonts w:ascii="Cambria Math" w:hAnsi="Cambria Math"/>
                        <w:i/>
                      </w:rPr>
                    </m:ctrlPr>
                  </m:sSubPr>
                  <m:e>
                    <m:r>
                      <w:rPr>
                        <w:rFonts w:ascii="Cambria Math" w:hAnsi="Cambria Math"/>
                      </w:rPr>
                      <m:t>Y</m:t>
                    </m:r>
                  </m:e>
                  <m:sub>
                    <m:r>
                      <w:rPr>
                        <w:rFonts w:ascii="Cambria Math" w:hAnsi="Cambria Math"/>
                      </w:rPr>
                      <m:t>inImage</m:t>
                    </m:r>
                  </m:sub>
                </m:sSub>
                <m:r>
                  <w:rPr>
                    <w:rFonts w:ascii="Cambria Math" w:hAnsi="Cambria Math"/>
                  </w:rPr>
                  <m:t xml:space="preserve">= </m:t>
                </m:r>
                <m:sSub>
                  <m:sSubPr>
                    <m:ctrlPr>
                      <w:rPr>
                        <w:rFonts w:ascii="Cambria Math" w:hAnsi="Cambria Math"/>
                        <w:i/>
                      </w:rPr>
                    </m:ctrlPr>
                  </m:sSubPr>
                  <m:e>
                    <m:r>
                      <w:rPr>
                        <w:rFonts w:ascii="Cambria Math" w:hAnsi="Cambria Math"/>
                      </w:rPr>
                      <m:t>Height</m:t>
                    </m:r>
                  </m:e>
                  <m:sub>
                    <m:r>
                      <w:rPr>
                        <w:rFonts w:ascii="Cambria Math" w:hAnsi="Cambria Math"/>
                      </w:rPr>
                      <m:t>Image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selectedByMouse</m:t>
                        </m:r>
                      </m:sub>
                    </m:sSub>
                  </m:num>
                  <m:den>
                    <m:sSub>
                      <m:sSubPr>
                        <m:ctrlPr>
                          <w:rPr>
                            <w:rFonts w:ascii="Cambria Math" w:hAnsi="Cambria Math"/>
                            <w:i/>
                          </w:rPr>
                        </m:ctrlPr>
                      </m:sSubPr>
                      <m:e>
                        <m:r>
                          <w:rPr>
                            <w:rFonts w:ascii="Cambria Math" w:hAnsi="Cambria Math"/>
                          </w:rPr>
                          <m:t>Height</m:t>
                        </m:r>
                      </m:e>
                      <m:sub>
                        <m:r>
                          <w:rPr>
                            <w:rFonts w:ascii="Cambria Math" w:hAnsi="Cambria Math"/>
                          </w:rPr>
                          <m:t>ImageBox</m:t>
                        </m:r>
                      </m:sub>
                    </m:sSub>
                  </m:den>
                </m:f>
              </m:oMath>
            </m:oMathPara>
          </w:p>
        </w:tc>
        <w:tc>
          <w:tcPr>
            <w:tcW w:w="1134" w:type="dxa"/>
          </w:tcPr>
          <w:p w14:paraId="04A3FD63" w14:textId="77777777" w:rsidR="008C12AE" w:rsidRDefault="008C12AE" w:rsidP="00987F8C">
            <w:pPr>
              <w:pStyle w:val="Bibliography"/>
              <w:numPr>
                <w:ilvl w:val="0"/>
                <w:numId w:val="1"/>
              </w:numPr>
              <w:jc w:val="center"/>
            </w:pPr>
          </w:p>
        </w:tc>
      </w:tr>
    </w:tbl>
    <w:p w14:paraId="042D3427" w14:textId="77777777" w:rsidR="008C12AE" w:rsidRDefault="008C12AE" w:rsidP="00F63F1E"/>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03F668D5" w14:textId="77777777" w:rsidTr="00C85E9E">
        <w:tc>
          <w:tcPr>
            <w:tcW w:w="1134" w:type="dxa"/>
          </w:tcPr>
          <w:p w14:paraId="553680FD" w14:textId="77777777" w:rsidR="008C12AE" w:rsidRDefault="008C12AE" w:rsidP="000C7B44"/>
        </w:tc>
        <w:tc>
          <w:tcPr>
            <w:tcW w:w="0" w:type="auto"/>
          </w:tcPr>
          <w:p w14:paraId="26FF50AD" w14:textId="77777777" w:rsidR="008C12AE" w:rsidRDefault="008C12AE" w:rsidP="00C85E9E">
            <m:oMathPara>
              <m:oMath>
                <m:r>
                  <w:rPr>
                    <w:rFonts w:ascii="Cambria Math" w:hAnsi="Cambria Math"/>
                  </w:rPr>
                  <m:t>scaleWidth=</m:t>
                </m:r>
                <m:sSub>
                  <m:sSubPr>
                    <m:ctrlPr>
                      <w:rPr>
                        <w:rFonts w:ascii="Cambria Math" w:hAnsi="Cambria Math"/>
                        <w:i/>
                      </w:rPr>
                    </m:ctrlPr>
                  </m:sSubPr>
                  <m:e>
                    <m:r>
                      <w:rPr>
                        <w:rFonts w:ascii="Cambria Math" w:hAnsi="Cambria Math"/>
                      </w:rPr>
                      <m:t>Width</m:t>
                    </m:r>
                  </m:e>
                  <m:sub>
                    <m:r>
                      <w:rPr>
                        <w:rFonts w:ascii="Cambria Math" w:hAnsi="Cambria Math"/>
                      </w:rPr>
                      <m:t>Image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ImageBox</m:t>
                        </m:r>
                      </m:sub>
                    </m:sSub>
                  </m:num>
                  <m:den>
                    <m:sSub>
                      <m:sSubPr>
                        <m:ctrlPr>
                          <w:rPr>
                            <w:rFonts w:ascii="Cambria Math" w:hAnsi="Cambria Math"/>
                            <w:i/>
                          </w:rPr>
                        </m:ctrlPr>
                      </m:sSubPr>
                      <m:e>
                        <m:r>
                          <w:rPr>
                            <w:rFonts w:ascii="Cambria Math" w:hAnsi="Cambria Math"/>
                          </w:rPr>
                          <m:t>Height</m:t>
                        </m:r>
                      </m:e>
                      <m:sub>
                        <m:r>
                          <w:rPr>
                            <w:rFonts w:ascii="Cambria Math" w:hAnsi="Cambria Math"/>
                          </w:rPr>
                          <m:t>Image</m:t>
                        </m:r>
                      </m:sub>
                    </m:sSub>
                  </m:den>
                </m:f>
              </m:oMath>
            </m:oMathPara>
          </w:p>
        </w:tc>
        <w:tc>
          <w:tcPr>
            <w:tcW w:w="1134" w:type="dxa"/>
          </w:tcPr>
          <w:p w14:paraId="2BC6C814" w14:textId="77777777" w:rsidR="008C12AE" w:rsidRDefault="008C12AE" w:rsidP="00987F8C">
            <w:pPr>
              <w:pStyle w:val="Bibliography"/>
              <w:numPr>
                <w:ilvl w:val="0"/>
                <w:numId w:val="1"/>
              </w:numPr>
              <w:jc w:val="center"/>
            </w:pPr>
          </w:p>
        </w:tc>
      </w:tr>
    </w:tbl>
    <w:p w14:paraId="1F206462" w14:textId="77777777" w:rsidR="008C12AE" w:rsidRDefault="008C12AE" w:rsidP="00F63F1E"/>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094EA164" w14:textId="77777777" w:rsidTr="00C85E9E">
        <w:tc>
          <w:tcPr>
            <w:tcW w:w="1134" w:type="dxa"/>
          </w:tcPr>
          <w:p w14:paraId="38B7D580" w14:textId="77777777" w:rsidR="008C12AE" w:rsidRDefault="008C12AE" w:rsidP="000C7B44"/>
        </w:tc>
        <w:tc>
          <w:tcPr>
            <w:tcW w:w="0" w:type="auto"/>
          </w:tcPr>
          <w:p w14:paraId="7F86576D" w14:textId="77777777" w:rsidR="008C12AE" w:rsidRDefault="008C12AE" w:rsidP="00C85E9E">
            <m:oMathPara>
              <m:oMath>
                <m:r>
                  <w:rPr>
                    <w:rFonts w:ascii="Cambria Math" w:hAnsi="Cambria Math"/>
                  </w:rPr>
                  <m:t>dx=</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Width</m:t>
                        </m:r>
                      </m:e>
                      <m:sub>
                        <m:r>
                          <w:rPr>
                            <w:rFonts w:ascii="Cambria Math" w:hAnsi="Cambria Math"/>
                          </w:rPr>
                          <m:t>ImageBox</m:t>
                        </m:r>
                      </m:sub>
                    </m:sSub>
                    <m:r>
                      <w:rPr>
                        <w:rFonts w:ascii="Cambria Math" w:hAnsi="Cambria Math"/>
                      </w:rPr>
                      <m:t>-scaleWidth)</m:t>
                    </m:r>
                  </m:num>
                  <m:den>
                    <m:r>
                      <w:rPr>
                        <w:rFonts w:ascii="Cambria Math" w:hAnsi="Cambria Math"/>
                      </w:rPr>
                      <m:t>2</m:t>
                    </m:r>
                  </m:den>
                </m:f>
              </m:oMath>
            </m:oMathPara>
          </w:p>
        </w:tc>
        <w:tc>
          <w:tcPr>
            <w:tcW w:w="1134" w:type="dxa"/>
          </w:tcPr>
          <w:p w14:paraId="5FD4FF2F" w14:textId="77777777" w:rsidR="008C12AE" w:rsidRDefault="008C12AE" w:rsidP="00987F8C">
            <w:pPr>
              <w:pStyle w:val="Bibliography"/>
              <w:numPr>
                <w:ilvl w:val="0"/>
                <w:numId w:val="1"/>
              </w:numPr>
              <w:jc w:val="center"/>
            </w:pPr>
          </w:p>
        </w:tc>
      </w:tr>
    </w:tbl>
    <w:p w14:paraId="289241B6" w14:textId="77777777" w:rsidR="008C12AE" w:rsidRDefault="008C12AE" w:rsidP="00F63F1E"/>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19BC7CD4" w14:textId="77777777" w:rsidTr="00C85E9E">
        <w:tc>
          <w:tcPr>
            <w:tcW w:w="1134" w:type="dxa"/>
          </w:tcPr>
          <w:p w14:paraId="0DEFA86E" w14:textId="77777777" w:rsidR="008C12AE" w:rsidRDefault="008C12AE" w:rsidP="000C7B44"/>
        </w:tc>
        <w:tc>
          <w:tcPr>
            <w:tcW w:w="0" w:type="auto"/>
          </w:tcPr>
          <w:p w14:paraId="3E1D381D" w14:textId="77777777" w:rsidR="008C12AE" w:rsidRDefault="00D42FAA" w:rsidP="00C85E9E">
            <m:oMathPara>
              <m:oMath>
                <m:sSub>
                  <m:sSubPr>
                    <m:ctrlPr>
                      <w:rPr>
                        <w:rFonts w:ascii="Cambria Math" w:hAnsi="Cambria Math"/>
                        <w:i/>
                      </w:rPr>
                    </m:ctrlPr>
                  </m:sSubPr>
                  <m:e>
                    <m:r>
                      <w:rPr>
                        <w:rFonts w:ascii="Cambria Math" w:hAnsi="Cambria Math"/>
                      </w:rPr>
                      <m:t>X</m:t>
                    </m:r>
                  </m:e>
                  <m:sub>
                    <m:r>
                      <w:rPr>
                        <w:rFonts w:ascii="Cambria Math" w:hAnsi="Cambria Math"/>
                      </w:rPr>
                      <m:t>inImage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selectedByMouse</m:t>
                        </m:r>
                      </m:sub>
                    </m:sSub>
                    <m:r>
                      <w:rPr>
                        <w:rFonts w:ascii="Cambria Math" w:hAnsi="Cambria Math"/>
                      </w:rPr>
                      <m:t>-dx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Height</m:t>
                        </m:r>
                      </m:e>
                      <m:sub>
                        <m:r>
                          <w:rPr>
                            <w:rFonts w:ascii="Cambria Math" w:hAnsi="Cambria Math"/>
                          </w:rPr>
                          <m:t>Image</m:t>
                        </m:r>
                      </m:sub>
                    </m:sSub>
                  </m:num>
                  <m:den>
                    <m:sSub>
                      <m:sSubPr>
                        <m:ctrlPr>
                          <w:rPr>
                            <w:rFonts w:ascii="Cambria Math" w:hAnsi="Cambria Math"/>
                            <w:i/>
                          </w:rPr>
                        </m:ctrlPr>
                      </m:sSubPr>
                      <m:e>
                        <m:r>
                          <w:rPr>
                            <w:rFonts w:ascii="Cambria Math" w:hAnsi="Cambria Math"/>
                          </w:rPr>
                          <m:t>Height</m:t>
                        </m:r>
                      </m:e>
                      <m:sub>
                        <m:r>
                          <w:rPr>
                            <w:rFonts w:ascii="Cambria Math" w:hAnsi="Cambria Math"/>
                          </w:rPr>
                          <m:t>ImageBox</m:t>
                        </m:r>
                      </m:sub>
                    </m:sSub>
                  </m:den>
                </m:f>
              </m:oMath>
            </m:oMathPara>
          </w:p>
        </w:tc>
        <w:tc>
          <w:tcPr>
            <w:tcW w:w="1134" w:type="dxa"/>
          </w:tcPr>
          <w:p w14:paraId="01FE7433" w14:textId="77777777" w:rsidR="008C12AE" w:rsidRDefault="008C12AE" w:rsidP="00987F8C">
            <w:pPr>
              <w:pStyle w:val="Bibliography"/>
              <w:numPr>
                <w:ilvl w:val="0"/>
                <w:numId w:val="1"/>
              </w:numPr>
              <w:jc w:val="center"/>
            </w:pPr>
          </w:p>
        </w:tc>
      </w:tr>
    </w:tbl>
    <w:p w14:paraId="6F0DA29D" w14:textId="77777777" w:rsidR="008C12AE" w:rsidRDefault="008C12AE" w:rsidP="00F63F1E"/>
    <w:p w14:paraId="79244A75" w14:textId="77777777" w:rsidR="00964925" w:rsidRDefault="00964925" w:rsidP="00964925">
      <w:pPr>
        <w:rPr>
          <w:rFonts w:cs="Consolas"/>
          <w:color w:val="000000"/>
        </w:rPr>
      </w:pPr>
      <w:r w:rsidRPr="00964925">
        <w:rPr>
          <w:rFonts w:cs="Consolas"/>
          <w:color w:val="000000"/>
        </w:rPr>
        <w:t>For the second case the formulas are very similar and you can see t</w:t>
      </w:r>
      <w:r>
        <w:rPr>
          <w:rFonts w:cs="Consolas"/>
          <w:color w:val="000000"/>
        </w:rPr>
        <w:t xml:space="preserve">hem </w:t>
      </w:r>
      <w:r w:rsidRPr="00964925">
        <w:rPr>
          <w:rFonts w:cs="Consolas"/>
          <w:color w:val="000000"/>
        </w:rPr>
        <w:t>below</w:t>
      </w:r>
      <w:r w:rsidR="00D415D0">
        <w:rPr>
          <w:rFonts w:cs="Consolas"/>
          <w:color w:val="000000"/>
        </w:rPr>
        <w:t xml:space="preserve"> in (25), (26), (27), </w:t>
      </w:r>
      <w:proofErr w:type="gramStart"/>
      <w:r w:rsidR="00D415D0">
        <w:rPr>
          <w:rFonts w:cs="Consolas"/>
          <w:color w:val="000000"/>
        </w:rPr>
        <w:t>(</w:t>
      </w:r>
      <w:proofErr w:type="gramEnd"/>
      <w:r w:rsidR="00D415D0">
        <w:rPr>
          <w:rFonts w:cs="Consolas"/>
          <w:color w:val="000000"/>
        </w:rPr>
        <w:t>28)</w:t>
      </w:r>
      <w:r w:rsidRPr="00964925">
        <w:rPr>
          <w:rFonts w:cs="Consolas"/>
          <w:color w:val="000000"/>
        </w:rPr>
        <w:t>.</w:t>
      </w:r>
    </w:p>
    <w:p w14:paraId="00495A3A" w14:textId="77777777" w:rsidR="008C12AE" w:rsidRDefault="008C12AE" w:rsidP="00964925">
      <w:pPr>
        <w:rPr>
          <w:rFonts w:cs="Consolas"/>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628DA9B6" w14:textId="77777777" w:rsidTr="00C85E9E">
        <w:tc>
          <w:tcPr>
            <w:tcW w:w="1134" w:type="dxa"/>
          </w:tcPr>
          <w:p w14:paraId="19170FF4" w14:textId="77777777" w:rsidR="008C12AE" w:rsidRDefault="008C12AE" w:rsidP="000C7B44"/>
        </w:tc>
        <w:tc>
          <w:tcPr>
            <w:tcW w:w="0" w:type="auto"/>
          </w:tcPr>
          <w:p w14:paraId="24CBD5EA" w14:textId="77777777" w:rsidR="008C12AE" w:rsidRDefault="00D42FAA" w:rsidP="00C85E9E">
            <m:oMathPara>
              <m:oMath>
                <m:sSub>
                  <m:sSubPr>
                    <m:ctrlPr>
                      <w:rPr>
                        <w:rFonts w:ascii="Cambria Math" w:hAnsi="Cambria Math"/>
                        <w:i/>
                      </w:rPr>
                    </m:ctrlPr>
                  </m:sSubPr>
                  <m:e>
                    <m:r>
                      <w:rPr>
                        <w:rFonts w:ascii="Cambria Math" w:hAnsi="Cambria Math"/>
                      </w:rPr>
                      <m:t>X</m:t>
                    </m:r>
                  </m:e>
                  <m:sub>
                    <m:r>
                      <w:rPr>
                        <w:rFonts w:ascii="Cambria Math" w:hAnsi="Cambria Math"/>
                      </w:rPr>
                      <m:t>inImage</m:t>
                    </m:r>
                  </m:sub>
                </m:sSub>
                <m:r>
                  <w:rPr>
                    <w:rFonts w:ascii="Cambria Math" w:hAnsi="Cambria Math"/>
                  </w:rPr>
                  <m:t xml:space="preserve">= </m:t>
                </m:r>
                <m:sSub>
                  <m:sSubPr>
                    <m:ctrlPr>
                      <w:rPr>
                        <w:rFonts w:ascii="Cambria Math" w:hAnsi="Cambria Math"/>
                        <w:i/>
                      </w:rPr>
                    </m:ctrlPr>
                  </m:sSubPr>
                  <m:e>
                    <m:r>
                      <w:rPr>
                        <w:rFonts w:ascii="Cambria Math" w:hAnsi="Cambria Math"/>
                      </w:rPr>
                      <m:t>Width</m:t>
                    </m:r>
                  </m:e>
                  <m:sub>
                    <m:r>
                      <w:rPr>
                        <w:rFonts w:ascii="Cambria Math" w:hAnsi="Cambria Math"/>
                      </w:rPr>
                      <m:t>Image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selectedByMouse</m:t>
                        </m:r>
                      </m:sub>
                    </m:sSub>
                  </m:num>
                  <m:den>
                    <m:sSub>
                      <m:sSubPr>
                        <m:ctrlPr>
                          <w:rPr>
                            <w:rFonts w:ascii="Cambria Math" w:hAnsi="Cambria Math"/>
                            <w:i/>
                          </w:rPr>
                        </m:ctrlPr>
                      </m:sSubPr>
                      <m:e>
                        <m:r>
                          <w:rPr>
                            <w:rFonts w:ascii="Cambria Math" w:hAnsi="Cambria Math"/>
                          </w:rPr>
                          <m:t>Width</m:t>
                        </m:r>
                      </m:e>
                      <m:sub>
                        <m:r>
                          <w:rPr>
                            <w:rFonts w:ascii="Cambria Math" w:hAnsi="Cambria Math"/>
                          </w:rPr>
                          <m:t>ImageBox</m:t>
                        </m:r>
                      </m:sub>
                    </m:sSub>
                  </m:den>
                </m:f>
              </m:oMath>
            </m:oMathPara>
          </w:p>
        </w:tc>
        <w:tc>
          <w:tcPr>
            <w:tcW w:w="1134" w:type="dxa"/>
          </w:tcPr>
          <w:p w14:paraId="3ADA44C9" w14:textId="77777777" w:rsidR="008C12AE" w:rsidRDefault="008C12AE" w:rsidP="00987F8C">
            <w:pPr>
              <w:pStyle w:val="Bibliography"/>
              <w:numPr>
                <w:ilvl w:val="0"/>
                <w:numId w:val="1"/>
              </w:numPr>
              <w:jc w:val="center"/>
            </w:pPr>
          </w:p>
        </w:tc>
      </w:tr>
    </w:tbl>
    <w:p w14:paraId="6FB48B06" w14:textId="77777777" w:rsidR="008C12AE" w:rsidRDefault="008C12AE" w:rsidP="00964925">
      <w:pPr>
        <w:rPr>
          <w:rFonts w:cs="Consolas"/>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0C80DC5F" w14:textId="77777777" w:rsidTr="00C85E9E">
        <w:tc>
          <w:tcPr>
            <w:tcW w:w="1134" w:type="dxa"/>
          </w:tcPr>
          <w:p w14:paraId="7C465232" w14:textId="77777777" w:rsidR="008C12AE" w:rsidRDefault="008C12AE" w:rsidP="000C7B44"/>
        </w:tc>
        <w:tc>
          <w:tcPr>
            <w:tcW w:w="0" w:type="auto"/>
          </w:tcPr>
          <w:p w14:paraId="30CC5375" w14:textId="77777777" w:rsidR="008C12AE" w:rsidRDefault="008C12AE" w:rsidP="00C85E9E">
            <m:oMathPara>
              <m:oMath>
                <m:r>
                  <w:rPr>
                    <w:rFonts w:ascii="Cambria Math" w:hAnsi="Cambria Math"/>
                  </w:rPr>
                  <m:t>scaleHeight=</m:t>
                </m:r>
                <m:sSub>
                  <m:sSubPr>
                    <m:ctrlPr>
                      <w:rPr>
                        <w:rFonts w:ascii="Cambria Math" w:hAnsi="Cambria Math"/>
                        <w:i/>
                      </w:rPr>
                    </m:ctrlPr>
                  </m:sSubPr>
                  <m:e>
                    <m:r>
                      <w:rPr>
                        <w:rFonts w:ascii="Cambria Math" w:hAnsi="Cambria Math"/>
                      </w:rPr>
                      <m:t>Height</m:t>
                    </m:r>
                  </m:e>
                  <m:sub>
                    <m:r>
                      <w:rPr>
                        <w:rFonts w:ascii="Cambria Math" w:hAnsi="Cambria Math"/>
                      </w:rPr>
                      <m:t>Image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Width</m:t>
                        </m:r>
                      </m:e>
                      <m:sub>
                        <m:r>
                          <w:rPr>
                            <w:rFonts w:ascii="Cambria Math" w:hAnsi="Cambria Math"/>
                          </w:rPr>
                          <m:t>ImageBox</m:t>
                        </m:r>
                      </m:sub>
                    </m:sSub>
                  </m:num>
                  <m:den>
                    <m:sSub>
                      <m:sSubPr>
                        <m:ctrlPr>
                          <w:rPr>
                            <w:rFonts w:ascii="Cambria Math" w:hAnsi="Cambria Math"/>
                            <w:i/>
                          </w:rPr>
                        </m:ctrlPr>
                      </m:sSubPr>
                      <m:e>
                        <m:r>
                          <w:rPr>
                            <w:rFonts w:ascii="Cambria Math" w:hAnsi="Cambria Math"/>
                          </w:rPr>
                          <m:t>Width</m:t>
                        </m:r>
                      </m:e>
                      <m:sub>
                        <m:r>
                          <w:rPr>
                            <w:rFonts w:ascii="Cambria Math" w:hAnsi="Cambria Math"/>
                          </w:rPr>
                          <m:t>Image</m:t>
                        </m:r>
                      </m:sub>
                    </m:sSub>
                  </m:den>
                </m:f>
              </m:oMath>
            </m:oMathPara>
          </w:p>
        </w:tc>
        <w:tc>
          <w:tcPr>
            <w:tcW w:w="1134" w:type="dxa"/>
          </w:tcPr>
          <w:p w14:paraId="29AA7CC2" w14:textId="77777777" w:rsidR="008C12AE" w:rsidRDefault="008C12AE" w:rsidP="00987F8C">
            <w:pPr>
              <w:pStyle w:val="Bibliography"/>
              <w:numPr>
                <w:ilvl w:val="0"/>
                <w:numId w:val="1"/>
              </w:numPr>
              <w:jc w:val="center"/>
            </w:pPr>
          </w:p>
        </w:tc>
      </w:tr>
    </w:tbl>
    <w:p w14:paraId="4692DD56" w14:textId="77777777" w:rsidR="008C12AE" w:rsidRDefault="008C12AE" w:rsidP="00964925">
      <w:pPr>
        <w:rPr>
          <w:rFonts w:cs="Consolas"/>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022BD80B" w14:textId="77777777" w:rsidTr="00C85E9E">
        <w:tc>
          <w:tcPr>
            <w:tcW w:w="1134" w:type="dxa"/>
          </w:tcPr>
          <w:p w14:paraId="0B420842" w14:textId="77777777" w:rsidR="008C12AE" w:rsidRDefault="008C12AE" w:rsidP="000C7B44"/>
        </w:tc>
        <w:tc>
          <w:tcPr>
            <w:tcW w:w="0" w:type="auto"/>
          </w:tcPr>
          <w:p w14:paraId="7F43818C" w14:textId="77777777" w:rsidR="008C12AE" w:rsidRDefault="008C12AE" w:rsidP="00C85E9E">
            <m:oMathPara>
              <m:oMath>
                <m:r>
                  <w:rPr>
                    <w:rFonts w:ascii="Cambria Math" w:hAnsi="Cambria Math"/>
                  </w:rPr>
                  <m:t>dy=</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Height</m:t>
                        </m:r>
                      </m:e>
                      <m:sub>
                        <m:r>
                          <w:rPr>
                            <w:rFonts w:ascii="Cambria Math" w:hAnsi="Cambria Math"/>
                          </w:rPr>
                          <m:t>ImageBox</m:t>
                        </m:r>
                      </m:sub>
                    </m:sSub>
                    <m:r>
                      <w:rPr>
                        <w:rFonts w:ascii="Cambria Math" w:hAnsi="Cambria Math"/>
                      </w:rPr>
                      <m:t>-scaleHeight)</m:t>
                    </m:r>
                  </m:num>
                  <m:den>
                    <m:r>
                      <w:rPr>
                        <w:rFonts w:ascii="Cambria Math" w:hAnsi="Cambria Math"/>
                      </w:rPr>
                      <m:t>2</m:t>
                    </m:r>
                  </m:den>
                </m:f>
              </m:oMath>
            </m:oMathPara>
          </w:p>
        </w:tc>
        <w:tc>
          <w:tcPr>
            <w:tcW w:w="1134" w:type="dxa"/>
          </w:tcPr>
          <w:p w14:paraId="5BCDD331" w14:textId="77777777" w:rsidR="008C12AE" w:rsidRDefault="008C12AE" w:rsidP="00987F8C">
            <w:pPr>
              <w:pStyle w:val="Bibliography"/>
              <w:numPr>
                <w:ilvl w:val="0"/>
                <w:numId w:val="1"/>
              </w:numPr>
              <w:jc w:val="center"/>
            </w:pPr>
          </w:p>
        </w:tc>
      </w:tr>
    </w:tbl>
    <w:p w14:paraId="670BDE48" w14:textId="77777777" w:rsidR="008C12AE" w:rsidRDefault="008C12AE" w:rsidP="00964925">
      <w:pPr>
        <w:rPr>
          <w:rFonts w:cs="Consolas"/>
          <w:color w:val="00000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8C12AE" w14:paraId="5B329D46" w14:textId="77777777" w:rsidTr="00C85E9E">
        <w:tc>
          <w:tcPr>
            <w:tcW w:w="1134" w:type="dxa"/>
          </w:tcPr>
          <w:p w14:paraId="4D5B6A84" w14:textId="77777777" w:rsidR="008C12AE" w:rsidRDefault="008C12AE" w:rsidP="000C7B44"/>
        </w:tc>
        <w:tc>
          <w:tcPr>
            <w:tcW w:w="0" w:type="auto"/>
          </w:tcPr>
          <w:p w14:paraId="47122C2F" w14:textId="77777777" w:rsidR="008C12AE" w:rsidRPr="00964925" w:rsidRDefault="00D42FAA" w:rsidP="008C12AE">
            <m:oMathPara>
              <m:oMath>
                <m:sSub>
                  <m:sSubPr>
                    <m:ctrlPr>
                      <w:rPr>
                        <w:rFonts w:ascii="Cambria Math" w:hAnsi="Cambria Math"/>
                        <w:i/>
                      </w:rPr>
                    </m:ctrlPr>
                  </m:sSubPr>
                  <m:e>
                    <m:r>
                      <w:rPr>
                        <w:rFonts w:ascii="Cambria Math" w:hAnsi="Cambria Math"/>
                      </w:rPr>
                      <m:t>Y</m:t>
                    </m:r>
                  </m:e>
                  <m:sub>
                    <m:r>
                      <w:rPr>
                        <w:rFonts w:ascii="Cambria Math" w:hAnsi="Cambria Math"/>
                      </w:rPr>
                      <m:t>inImage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selectedByMouse</m:t>
                        </m:r>
                      </m:sub>
                    </m:sSub>
                    <m:r>
                      <w:rPr>
                        <w:rFonts w:ascii="Cambria Math" w:hAnsi="Cambria Math"/>
                      </w:rPr>
                      <m:t>-dy</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Width</m:t>
                        </m:r>
                      </m:e>
                      <m:sub>
                        <m:r>
                          <w:rPr>
                            <w:rFonts w:ascii="Cambria Math" w:hAnsi="Cambria Math"/>
                          </w:rPr>
                          <m:t>Image</m:t>
                        </m:r>
                      </m:sub>
                    </m:sSub>
                  </m:num>
                  <m:den>
                    <m:sSub>
                      <m:sSubPr>
                        <m:ctrlPr>
                          <w:rPr>
                            <w:rFonts w:ascii="Cambria Math" w:hAnsi="Cambria Math"/>
                            <w:i/>
                          </w:rPr>
                        </m:ctrlPr>
                      </m:sSubPr>
                      <m:e>
                        <m:r>
                          <w:rPr>
                            <w:rFonts w:ascii="Cambria Math" w:hAnsi="Cambria Math"/>
                          </w:rPr>
                          <m:t>Width</m:t>
                        </m:r>
                      </m:e>
                      <m:sub>
                        <m:r>
                          <w:rPr>
                            <w:rFonts w:ascii="Cambria Math" w:hAnsi="Cambria Math"/>
                          </w:rPr>
                          <m:t>ImageBox</m:t>
                        </m:r>
                      </m:sub>
                    </m:sSub>
                  </m:den>
                </m:f>
              </m:oMath>
            </m:oMathPara>
          </w:p>
          <w:p w14:paraId="1F35E5F0" w14:textId="77777777" w:rsidR="008C12AE" w:rsidRDefault="008C12AE" w:rsidP="00C85E9E"/>
        </w:tc>
        <w:tc>
          <w:tcPr>
            <w:tcW w:w="1134" w:type="dxa"/>
          </w:tcPr>
          <w:p w14:paraId="71C2DA03" w14:textId="77777777" w:rsidR="008C12AE" w:rsidRDefault="008C12AE" w:rsidP="00987F8C">
            <w:pPr>
              <w:pStyle w:val="Bibliography"/>
              <w:numPr>
                <w:ilvl w:val="0"/>
                <w:numId w:val="1"/>
              </w:numPr>
              <w:jc w:val="center"/>
            </w:pPr>
          </w:p>
        </w:tc>
      </w:tr>
    </w:tbl>
    <w:p w14:paraId="3FC86DC2" w14:textId="77777777" w:rsidR="00964925" w:rsidRDefault="00964925" w:rsidP="00D415D0">
      <w:pPr>
        <w:pStyle w:val="Heading2"/>
      </w:pPr>
      <w:bookmarkStart w:id="83" w:name="_Toc471250858"/>
      <w:r>
        <w:t>Preprocessing</w:t>
      </w:r>
      <w:bookmarkEnd w:id="83"/>
    </w:p>
    <w:p w14:paraId="07277177" w14:textId="286CEE59" w:rsidR="00964925" w:rsidRDefault="009F241A" w:rsidP="002D41B4">
      <w:pPr>
        <w:autoSpaceDE w:val="0"/>
        <w:autoSpaceDN w:val="0"/>
        <w:adjustRightInd w:val="0"/>
        <w:spacing w:after="0" w:line="240" w:lineRule="auto"/>
      </w:pPr>
      <w:r>
        <w:t xml:space="preserve">Preprocessing is essential process before the segmentation. </w:t>
      </w:r>
      <w:r w:rsidR="005B188E">
        <w:t>That means we need to select best preprocessing operation for best result of segmentation process. There are several solutions how to do the pr</w:t>
      </w:r>
      <w:r w:rsidR="00D415D0">
        <w:t xml:space="preserve">eprocessing before segmentation or actual </w:t>
      </w:r>
      <w:r w:rsidR="005B188E">
        <w:t>OCR process [</w:t>
      </w:r>
      <w:r w:rsidR="00283259">
        <w:t>33</w:t>
      </w:r>
      <w:proofErr w:type="gramStart"/>
      <w:r w:rsidR="005B188E">
        <w:t>][</w:t>
      </w:r>
      <w:proofErr w:type="gramEnd"/>
      <w:r w:rsidR="00D415D0">
        <w:t>3</w:t>
      </w:r>
      <w:r w:rsidR="00283259">
        <w:t>4</w:t>
      </w:r>
      <w:r w:rsidR="005B188E">
        <w:t>]</w:t>
      </w:r>
      <w:r w:rsidR="002D41B4">
        <w:t>[</w:t>
      </w:r>
      <w:r w:rsidR="00283259">
        <w:t>35</w:t>
      </w:r>
      <w:r w:rsidR="002D41B4">
        <w:t>]</w:t>
      </w:r>
      <w:r w:rsidR="005B188E">
        <w:t>. This isn’t classical OCR dataset, because classical OCR usually work with the scanned pages of text and this data sometimes have closer to detection of the text in natural scenes</w:t>
      </w:r>
      <w:r w:rsidR="002D41B4">
        <w:t xml:space="preserve">, but this </w:t>
      </w:r>
      <w:r w:rsidR="002D41B4" w:rsidRPr="002D41B4">
        <w:t xml:space="preserve">is a bold statement </w:t>
      </w:r>
      <w:r w:rsidR="002D41B4">
        <w:t>s</w:t>
      </w:r>
      <w:r w:rsidR="002D41B4" w:rsidRPr="002D41B4">
        <w:t xml:space="preserve">ince defining a </w:t>
      </w:r>
      <w:r w:rsidR="002D41B4">
        <w:t>ROI</w:t>
      </w:r>
      <w:r w:rsidR="002D41B4" w:rsidRPr="002D41B4">
        <w:t xml:space="preserve"> where text can be located and its characteristics are defined during calibration.</w:t>
      </w:r>
      <w:r w:rsidR="005B188E">
        <w:t xml:space="preserve"> </w:t>
      </w:r>
    </w:p>
    <w:p w14:paraId="0F38885F" w14:textId="77777777" w:rsidR="005B188E" w:rsidRDefault="005B188E" w:rsidP="00964925"/>
    <w:p w14:paraId="06D46973" w14:textId="77777777" w:rsidR="00964925" w:rsidRDefault="005D05CC" w:rsidP="00D415D0">
      <w:pPr>
        <w:pStyle w:val="Heading3"/>
      </w:pPr>
      <w:bookmarkStart w:id="84" w:name="_Toc471250859"/>
      <w:r>
        <w:t>Color space</w:t>
      </w:r>
      <w:bookmarkEnd w:id="84"/>
    </w:p>
    <w:p w14:paraId="1DDE1874" w14:textId="306F4A31" w:rsidR="005D05CC" w:rsidRDefault="005D05CC" w:rsidP="005D05CC">
      <w:r w:rsidRPr="005D05CC">
        <w:t>When the scene is captured it has some specific color space. Ordinary camera capture the scene in RGB space which is three dimensional space with red, green and blue channel. There are many different color spaces</w:t>
      </w:r>
      <w:r w:rsidR="00D415D0">
        <w:t xml:space="preserve"> </w:t>
      </w:r>
      <w:r w:rsidRPr="005D05CC">
        <w:t>[</w:t>
      </w:r>
      <w:r w:rsidR="00283259">
        <w:t>36</w:t>
      </w:r>
      <w:r w:rsidRPr="005D05CC">
        <w:t>]. Between the most known belong RGB, HSV and grayscale image.</w:t>
      </w:r>
      <w:r>
        <w:t xml:space="preserve"> </w:t>
      </w:r>
    </w:p>
    <w:p w14:paraId="6C5CCC0A" w14:textId="77777777" w:rsidR="001C485D" w:rsidRDefault="001C485D" w:rsidP="001C485D">
      <w:pPr>
        <w:keepNext/>
        <w:jc w:val="center"/>
      </w:pPr>
      <w:r w:rsidRPr="001C485D">
        <w:rPr>
          <w:noProof/>
          <w:lang w:val="cs-CZ" w:eastAsia="cs-CZ"/>
        </w:rPr>
        <w:lastRenderedPageBreak/>
        <w:drawing>
          <wp:inline distT="0" distB="0" distL="0" distR="0" wp14:anchorId="708BE5C8" wp14:editId="41FB0EBC">
            <wp:extent cx="5812155" cy="2258060"/>
            <wp:effectExtent l="0" t="0" r="0" b="8890"/>
            <wp:docPr id="5" name="Picture 5" descr="D:\GitHub\Text\Figures\New folder\rg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GitHub\Text\Figures\New folder\rgbb.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12155" cy="2258060"/>
                    </a:xfrm>
                    <a:prstGeom prst="rect">
                      <a:avLst/>
                    </a:prstGeom>
                    <a:noFill/>
                    <a:ln>
                      <a:noFill/>
                    </a:ln>
                  </pic:spPr>
                </pic:pic>
              </a:graphicData>
            </a:graphic>
          </wp:inline>
        </w:drawing>
      </w:r>
    </w:p>
    <w:p w14:paraId="3F0C9AC9" w14:textId="15758E5F" w:rsidR="000F721B" w:rsidRDefault="001C485D" w:rsidP="005D05CC">
      <w:bookmarkStart w:id="85" w:name="_Ref470882494"/>
      <w:bookmarkStart w:id="86" w:name="_Toc470951049"/>
      <w:r>
        <w:t xml:space="preserve">Figure </w:t>
      </w:r>
      <w:fldSimple w:instr=" SEQ Figure \* ARABIC ">
        <w:r w:rsidR="008C7BFB">
          <w:rPr>
            <w:noProof/>
          </w:rPr>
          <w:t>16</w:t>
        </w:r>
      </w:fldSimple>
      <w:bookmarkEnd w:id="85"/>
      <w:r>
        <w:t xml:space="preserve"> Selected regions of interest in RGB color space; mixing of color channels in RGB space </w:t>
      </w:r>
      <w:r w:rsidR="00283259">
        <w:t>[36</w:t>
      </w:r>
      <w:r w:rsidR="00EF2CB5">
        <w:t>]</w:t>
      </w:r>
      <w:bookmarkEnd w:id="86"/>
    </w:p>
    <w:p w14:paraId="619AF44C" w14:textId="77777777" w:rsidR="000F721B" w:rsidRDefault="000F721B" w:rsidP="00581BD4">
      <w:pPr>
        <w:pStyle w:val="Heading4"/>
      </w:pPr>
      <w:r>
        <w:t>RGB</w:t>
      </w:r>
    </w:p>
    <w:p w14:paraId="109AFB4D" w14:textId="0D622BA1" w:rsidR="000F721B" w:rsidRDefault="005D05CC" w:rsidP="005D05CC">
      <w:r>
        <w:t>As I mentioned before ordinary scene is captured by camera in RGB color space.</w:t>
      </w:r>
      <w:r w:rsidR="00C120FA">
        <w:t xml:space="preserve"> This space have three separated channels where every one of them </w:t>
      </w:r>
      <w:r w:rsidR="00D415D0">
        <w:t>has</w:t>
      </w:r>
      <w:r w:rsidR="00C120FA">
        <w:t xml:space="preserve"> value between 0-255. Zero represent black and with bigger value color become lighter and lighter until the number reach 255 which is equal to white. Whole RGB space can be represented as a cube in</w:t>
      </w:r>
      <w:r w:rsidR="00D415D0">
        <w:t xml:space="preserve"> </w:t>
      </w:r>
      <w:r w:rsidR="00D415D0">
        <w:fldChar w:fldCharType="begin"/>
      </w:r>
      <w:r w:rsidR="00D415D0">
        <w:instrText xml:space="preserve"> REF _Ref470882494 \h </w:instrText>
      </w:r>
      <w:r w:rsidR="00D415D0">
        <w:fldChar w:fldCharType="separate"/>
      </w:r>
      <w:r w:rsidR="008C7BFB">
        <w:t xml:space="preserve">Figure </w:t>
      </w:r>
      <w:r w:rsidR="008C7BFB">
        <w:rPr>
          <w:noProof/>
        </w:rPr>
        <w:t>16</w:t>
      </w:r>
      <w:r w:rsidR="00D415D0">
        <w:fldChar w:fldCharType="end"/>
      </w:r>
      <w:r w:rsidR="00C120FA">
        <w:t>. That means we can decompose this color space in three separate images for every channel. As you can see in</w:t>
      </w:r>
      <w:r w:rsidR="00D415D0">
        <w:t xml:space="preserve"> </w:t>
      </w:r>
      <w:r w:rsidR="00D415D0">
        <w:fldChar w:fldCharType="begin"/>
      </w:r>
      <w:r w:rsidR="00D415D0">
        <w:instrText xml:space="preserve"> REF _Ref470882513 \h </w:instrText>
      </w:r>
      <w:r w:rsidR="00D415D0">
        <w:fldChar w:fldCharType="separate"/>
      </w:r>
      <w:r w:rsidR="008C7BFB">
        <w:t xml:space="preserve">Figure </w:t>
      </w:r>
      <w:r w:rsidR="008C7BFB">
        <w:rPr>
          <w:noProof/>
        </w:rPr>
        <w:t>17</w:t>
      </w:r>
      <w:r w:rsidR="00D415D0">
        <w:fldChar w:fldCharType="end"/>
      </w:r>
      <w:r w:rsidR="00C120FA">
        <w:t xml:space="preserve"> using only one channel of these three channels for segmentation is useless, because some information, for example digit 80 in top left corner in the red channel, almost completely missing.</w:t>
      </w:r>
      <w:r w:rsidR="000F721B">
        <w:t xml:space="preserve"> </w:t>
      </w:r>
      <w:r w:rsidR="00D415D0">
        <w:t>However</w:t>
      </w:r>
      <w:r w:rsidR="000F721B">
        <w:t xml:space="preserve"> in green channel all information</w:t>
      </w:r>
      <w:r w:rsidR="00D415D0">
        <w:t xml:space="preserve"> are quite good readable, but it’s</w:t>
      </w:r>
      <w:r w:rsidR="000F721B">
        <w:t xml:space="preserve"> strictly depend on the color of the digits in the patient m</w:t>
      </w:r>
      <w:r w:rsidR="00D415D0">
        <w:t>onitor and we can’t count on it.</w:t>
      </w:r>
      <w:r w:rsidR="000F721B">
        <w:t xml:space="preserve"> </w:t>
      </w:r>
      <w:r w:rsidR="00D415D0">
        <w:t>F</w:t>
      </w:r>
      <w:r w:rsidR="000F721B">
        <w:t xml:space="preserve">or example one digit can have magenta color and that means with respect to </w:t>
      </w:r>
      <w:r w:rsidR="00D415D0">
        <w:t xml:space="preserve">cube in </w:t>
      </w:r>
      <w:r w:rsidR="00D415D0">
        <w:fldChar w:fldCharType="begin"/>
      </w:r>
      <w:r w:rsidR="00D415D0">
        <w:instrText xml:space="preserve"> REF _Ref470882494 \h </w:instrText>
      </w:r>
      <w:r w:rsidR="00D415D0">
        <w:fldChar w:fldCharType="separate"/>
      </w:r>
      <w:r w:rsidR="008C7BFB">
        <w:t xml:space="preserve">Figure </w:t>
      </w:r>
      <w:r w:rsidR="008C7BFB">
        <w:rPr>
          <w:noProof/>
        </w:rPr>
        <w:t>16</w:t>
      </w:r>
      <w:r w:rsidR="00D415D0">
        <w:fldChar w:fldCharType="end"/>
      </w:r>
      <w:r w:rsidR="000F721B">
        <w:t xml:space="preserve"> that green channel is equal to zero.</w:t>
      </w:r>
      <w:r w:rsidR="00283259">
        <w:t xml:space="preserve"> [37</w:t>
      </w:r>
      <w:r w:rsidR="00EF2CB5">
        <w:t>]</w:t>
      </w:r>
    </w:p>
    <w:p w14:paraId="24A77DD5" w14:textId="77777777" w:rsidR="001C485D" w:rsidRDefault="00C120FA" w:rsidP="001C485D">
      <w:pPr>
        <w:keepNext/>
      </w:pPr>
      <w:r>
        <w:rPr>
          <w:noProof/>
          <w:lang w:val="cs-CZ" w:eastAsia="cs-CZ"/>
        </w:rPr>
        <w:drawing>
          <wp:inline distT="0" distB="0" distL="0" distR="0" wp14:anchorId="57711D7C" wp14:editId="2984FA0F">
            <wp:extent cx="6115050" cy="2246345"/>
            <wp:effectExtent l="0" t="0" r="0" b="1905"/>
            <wp:docPr id="31" name="Picture 31" descr="C:\Users\sazee\AppData\Local\Microsoft\Windows\INetCache\Content.Wor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zee\AppData\Local\Microsoft\Windows\INetCache\Content.Word\RGB.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5733" cy="2272310"/>
                    </a:xfrm>
                    <a:prstGeom prst="rect">
                      <a:avLst/>
                    </a:prstGeom>
                    <a:noFill/>
                    <a:ln>
                      <a:noFill/>
                    </a:ln>
                  </pic:spPr>
                </pic:pic>
              </a:graphicData>
            </a:graphic>
          </wp:inline>
        </w:drawing>
      </w:r>
    </w:p>
    <w:p w14:paraId="48932B72" w14:textId="77777777" w:rsidR="00C120FA" w:rsidRDefault="001C485D" w:rsidP="001C485D">
      <w:pPr>
        <w:pStyle w:val="Caption"/>
      </w:pPr>
      <w:bookmarkStart w:id="87" w:name="_Ref470882513"/>
      <w:bookmarkStart w:id="88" w:name="_Toc470951050"/>
      <w:r>
        <w:t xml:space="preserve">Figure </w:t>
      </w:r>
      <w:fldSimple w:instr=" SEQ Figure \* ARABIC ">
        <w:r w:rsidR="008C7BFB">
          <w:rPr>
            <w:noProof/>
          </w:rPr>
          <w:t>17</w:t>
        </w:r>
      </w:fldSimple>
      <w:bookmarkEnd w:id="87"/>
      <w:r>
        <w:t xml:space="preserve"> </w:t>
      </w:r>
      <w:proofErr w:type="gramStart"/>
      <w:r>
        <w:t>All</w:t>
      </w:r>
      <w:proofErr w:type="gramEnd"/>
      <w:r>
        <w:t xml:space="preserve"> regions of interest in separated channels for RGB color space: Red; Green; Blue</w:t>
      </w:r>
      <w:bookmarkEnd w:id="88"/>
    </w:p>
    <w:p w14:paraId="50F690CD" w14:textId="1443367C" w:rsidR="000F721B" w:rsidRDefault="000F721B" w:rsidP="005D05CC">
      <w:r>
        <w:tab/>
        <w:t>It’s also possible to do</w:t>
      </w:r>
      <w:r w:rsidR="00581BD4">
        <w:t xml:space="preserve"> segmentation</w:t>
      </w:r>
      <w:r>
        <w:t xml:space="preserve"> for very channel separately, but this approach consume at least three time more operations. With this alternative work for example [</w:t>
      </w:r>
      <w:r w:rsidR="007A114E">
        <w:t>38</w:t>
      </w:r>
      <w:r>
        <w:t>] [</w:t>
      </w:r>
      <w:r w:rsidR="007A114E">
        <w:t>39</w:t>
      </w:r>
      <w:r>
        <w:t>].</w:t>
      </w:r>
    </w:p>
    <w:p w14:paraId="1E1DE0E4" w14:textId="77777777" w:rsidR="000F721B" w:rsidRDefault="000F721B" w:rsidP="00581BD4">
      <w:pPr>
        <w:pStyle w:val="Heading4"/>
        <w:rPr>
          <w:lang w:val="cs-CZ"/>
        </w:rPr>
      </w:pPr>
      <w:r>
        <w:rPr>
          <w:lang w:val="cs-CZ"/>
        </w:rPr>
        <w:lastRenderedPageBreak/>
        <w:t>HSV</w:t>
      </w:r>
    </w:p>
    <w:p w14:paraId="7B494B30" w14:textId="26D654C1" w:rsidR="001A1DBD" w:rsidRDefault="000F721B" w:rsidP="000F721B">
      <w:r>
        <w:t>This color space is quite different against the RGB. Individual letters in its name represent Hue, Saturation and Value</w:t>
      </w:r>
      <w:r w:rsidR="001A1DBD">
        <w:t xml:space="preserve">. Hue is color type and represent own color of the element it’s represented by an angle with value 0-360 degrees. This value is ordinary normalized in range 0-255 where zero is equal to red. Saturation is representation of the vibrancy of the color. </w:t>
      </w:r>
      <w:r w:rsidR="00581BD4">
        <w:t>This</w:t>
      </w:r>
      <w:r w:rsidR="001A1DBD">
        <w:t xml:space="preserve"> value </w:t>
      </w:r>
      <w:r w:rsidR="00581BD4">
        <w:t>is</w:t>
      </w:r>
      <w:r w:rsidR="001A1DBD">
        <w:t xml:space="preserve"> again between 0-</w:t>
      </w:r>
      <w:r w:rsidR="00581BD4">
        <w:t>2</w:t>
      </w:r>
      <w:r w:rsidR="001A1DBD">
        <w:t xml:space="preserve">55 </w:t>
      </w:r>
      <w:r w:rsidR="00581BD4">
        <w:t>with</w:t>
      </w:r>
      <w:r w:rsidR="001A1DBD">
        <w:t xml:space="preserve"> less saturation color becoming more faded. Value represent the brightness of the color. Its range is still between 0 and 255. Where zero is fully dark color and 255 is equal to fully bright color. Representation of this color space is cylinder shown in</w:t>
      </w:r>
      <w:r w:rsidR="00581BD4">
        <w:t xml:space="preserve"> </w:t>
      </w:r>
      <w:r w:rsidR="00581BD4">
        <w:fldChar w:fldCharType="begin"/>
      </w:r>
      <w:r w:rsidR="00581BD4">
        <w:instrText xml:space="preserve"> REF _Ref470882790 \h </w:instrText>
      </w:r>
      <w:r w:rsidR="00581BD4">
        <w:fldChar w:fldCharType="separate"/>
      </w:r>
      <w:r w:rsidR="008C7BFB">
        <w:t xml:space="preserve">Figure </w:t>
      </w:r>
      <w:r w:rsidR="008C7BFB">
        <w:rPr>
          <w:noProof/>
        </w:rPr>
        <w:t>18</w:t>
      </w:r>
      <w:r w:rsidR="00581BD4">
        <w:fldChar w:fldCharType="end"/>
      </w:r>
      <w:r w:rsidR="001A1DBD">
        <w:t>. [</w:t>
      </w:r>
      <w:r w:rsidR="007A114E">
        <w:t>40</w:t>
      </w:r>
      <w:r w:rsidR="001A1DBD">
        <w:t>]</w:t>
      </w:r>
      <w:r w:rsidR="00616C80">
        <w:t xml:space="preserve">. </w:t>
      </w:r>
      <w:r w:rsidR="00D1214B">
        <w:t>Conversion</w:t>
      </w:r>
      <w:r w:rsidR="00616C80">
        <w:t xml:space="preserve"> from RGB to HSV is described in [</w:t>
      </w:r>
      <w:r w:rsidR="00257A0A">
        <w:t>41</w:t>
      </w:r>
      <w:r w:rsidR="00616C80">
        <w:t xml:space="preserve">] </w:t>
      </w:r>
    </w:p>
    <w:p w14:paraId="45D671C4" w14:textId="77777777" w:rsidR="001C485D" w:rsidRDefault="001A1DBD" w:rsidP="001C485D">
      <w:pPr>
        <w:keepNext/>
        <w:jc w:val="center"/>
      </w:pPr>
      <w:r>
        <w:rPr>
          <w:noProof/>
          <w:lang w:val="cs-CZ" w:eastAsia="cs-CZ"/>
        </w:rPr>
        <w:drawing>
          <wp:inline distT="0" distB="0" distL="0" distR="0" wp14:anchorId="6D79ED62" wp14:editId="7994C3EE">
            <wp:extent cx="2294279" cy="1733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9688" cy="1745193"/>
                    </a:xfrm>
                    <a:prstGeom prst="rect">
                      <a:avLst/>
                    </a:prstGeom>
                  </pic:spPr>
                </pic:pic>
              </a:graphicData>
            </a:graphic>
          </wp:inline>
        </w:drawing>
      </w:r>
    </w:p>
    <w:p w14:paraId="4ED73376" w14:textId="77777777" w:rsidR="001A1DBD" w:rsidRDefault="001C485D" w:rsidP="001C485D">
      <w:pPr>
        <w:pStyle w:val="Caption"/>
        <w:jc w:val="center"/>
      </w:pPr>
      <w:bookmarkStart w:id="89" w:name="_Ref470882790"/>
      <w:bookmarkStart w:id="90" w:name="_Toc470951051"/>
      <w:r>
        <w:t xml:space="preserve">Figure </w:t>
      </w:r>
      <w:fldSimple w:instr=" SEQ Figure \* ARABIC ">
        <w:r w:rsidR="008C7BFB">
          <w:rPr>
            <w:noProof/>
          </w:rPr>
          <w:t>18</w:t>
        </w:r>
      </w:fldSimple>
      <w:bookmarkEnd w:id="89"/>
      <w:r>
        <w:t xml:space="preserve"> Graphic schema of HSV color space</w:t>
      </w:r>
      <w:bookmarkEnd w:id="90"/>
    </w:p>
    <w:p w14:paraId="30DE05BE" w14:textId="104D0552" w:rsidR="00F96AE7" w:rsidRPr="00F96AE7" w:rsidRDefault="001A1DBD" w:rsidP="00F96AE7">
      <w:pPr>
        <w:pStyle w:val="Default"/>
        <w:rPr>
          <w:rFonts w:ascii="Times New Roman" w:hAnsi="Times New Roman" w:cs="Times New Roman"/>
          <w:lang w:val="en-US"/>
        </w:rPr>
      </w:pPr>
      <w:r w:rsidRPr="00650D05">
        <w:rPr>
          <w:lang w:val="en-US"/>
        </w:rPr>
        <w:tab/>
        <w:t>When we try</w:t>
      </w:r>
      <w:r w:rsidR="00D1214B" w:rsidRPr="00650D05">
        <w:rPr>
          <w:lang w:val="en-US"/>
        </w:rPr>
        <w:t xml:space="preserve"> to decompose </w:t>
      </w:r>
      <w:r w:rsidR="00EF2CB5">
        <w:rPr>
          <w:lang w:val="en-US"/>
        </w:rPr>
        <w:t>image with all regions of interest</w:t>
      </w:r>
      <w:r w:rsidR="00D1214B" w:rsidRPr="00650D05">
        <w:rPr>
          <w:lang w:val="en-US"/>
        </w:rPr>
        <w:t xml:space="preserve"> in these three separated channels we obtain results shown in</w:t>
      </w:r>
      <w:r w:rsidR="00EF2CB5">
        <w:rPr>
          <w:lang w:val="en-US"/>
        </w:rPr>
        <w:t xml:space="preserve"> </w:t>
      </w:r>
      <w:r w:rsidR="00EF2CB5">
        <w:rPr>
          <w:lang w:val="en-US"/>
        </w:rPr>
        <w:fldChar w:fldCharType="begin"/>
      </w:r>
      <w:r w:rsidR="00EF2CB5">
        <w:rPr>
          <w:lang w:val="en-US"/>
        </w:rPr>
        <w:instrText xml:space="preserve"> REF _Ref470883057 \h </w:instrText>
      </w:r>
      <w:r w:rsidR="00EF2CB5">
        <w:rPr>
          <w:lang w:val="en-US"/>
        </w:rPr>
      </w:r>
      <w:r w:rsidR="00EF2CB5">
        <w:rPr>
          <w:lang w:val="en-US"/>
        </w:rPr>
        <w:fldChar w:fldCharType="separate"/>
      </w:r>
      <w:proofErr w:type="spellStart"/>
      <w:r w:rsidR="008C7BFB">
        <w:t>Figure</w:t>
      </w:r>
      <w:proofErr w:type="spellEnd"/>
      <w:r w:rsidR="008C7BFB">
        <w:t xml:space="preserve"> </w:t>
      </w:r>
      <w:r w:rsidR="008C7BFB">
        <w:rPr>
          <w:noProof/>
        </w:rPr>
        <w:t>19</w:t>
      </w:r>
      <w:r w:rsidR="00EF2CB5">
        <w:rPr>
          <w:lang w:val="en-US"/>
        </w:rPr>
        <w:fldChar w:fldCharType="end"/>
      </w:r>
      <w:r w:rsidR="00D1214B" w:rsidRPr="00650D05">
        <w:rPr>
          <w:lang w:val="en-US"/>
        </w:rPr>
        <w:t xml:space="preserve">.  As </w:t>
      </w:r>
      <w:r w:rsidR="00EF2CB5">
        <w:rPr>
          <w:lang w:val="en-US"/>
        </w:rPr>
        <w:t>you</w:t>
      </w:r>
      <w:r w:rsidR="00D1214B" w:rsidRPr="00650D05">
        <w:rPr>
          <w:lang w:val="en-US"/>
        </w:rPr>
        <w:t xml:space="preserve"> can see in hue ch</w:t>
      </w:r>
      <w:r w:rsidR="00EF2CB5">
        <w:rPr>
          <w:lang w:val="en-US"/>
        </w:rPr>
        <w:t xml:space="preserve">annel it’s almost impossible to, </w:t>
      </w:r>
      <w:r w:rsidR="00D1214B" w:rsidRPr="00650D05">
        <w:rPr>
          <w:lang w:val="en-US"/>
        </w:rPr>
        <w:t>even by a human eye</w:t>
      </w:r>
      <w:r w:rsidR="00EF2CB5">
        <w:rPr>
          <w:lang w:val="en-US"/>
        </w:rPr>
        <w:t>,</w:t>
      </w:r>
      <w:r w:rsidR="00D1214B" w:rsidRPr="00650D05">
        <w:rPr>
          <w:lang w:val="en-US"/>
        </w:rPr>
        <w:t xml:space="preserve"> distinguish between the </w:t>
      </w:r>
      <w:r w:rsidR="00EF2CB5">
        <w:rPr>
          <w:lang w:val="en-US"/>
        </w:rPr>
        <w:t>data</w:t>
      </w:r>
      <w:r w:rsidR="00D1214B" w:rsidRPr="00650D05">
        <w:rPr>
          <w:lang w:val="en-US"/>
        </w:rPr>
        <w:t xml:space="preserve"> and background.  In saturation channel is situation better because we can distinguish the </w:t>
      </w:r>
      <w:r w:rsidR="00EF2CB5">
        <w:rPr>
          <w:lang w:val="en-US"/>
        </w:rPr>
        <w:t>data</w:t>
      </w:r>
      <w:r w:rsidR="00D1214B" w:rsidRPr="00650D05">
        <w:rPr>
          <w:lang w:val="en-US"/>
        </w:rPr>
        <w:t xml:space="preserve"> at least by eye, but for segmentation it will be really problematics because some digits have around yourself white border some not, also almost all of them have different color. </w:t>
      </w:r>
      <w:r w:rsidR="00F96AE7" w:rsidRPr="00650D05">
        <w:rPr>
          <w:lang w:val="en-US"/>
        </w:rPr>
        <w:t>Process</w:t>
      </w:r>
      <w:r w:rsidR="00D1214B" w:rsidRPr="00650D05">
        <w:rPr>
          <w:lang w:val="en-US"/>
        </w:rPr>
        <w:t xml:space="preserve"> of segmentation will be possible but </w:t>
      </w:r>
      <w:r w:rsidR="00F96AE7" w:rsidRPr="00650D05">
        <w:rPr>
          <w:lang w:val="en-US"/>
        </w:rPr>
        <w:t>it’s not the easy way with good results. Value channel is really interesting for segmentation, because all digits are nicely high contrasted against the black background. When we look in [</w:t>
      </w:r>
      <w:r w:rsidR="00257A0A">
        <w:rPr>
          <w:lang w:val="en-US"/>
        </w:rPr>
        <w:t>41</w:t>
      </w:r>
      <w:r w:rsidR="00F96AE7" w:rsidRPr="00650D05">
        <w:rPr>
          <w:lang w:val="en-US"/>
        </w:rPr>
        <w:t>] value channel is also the easiest one of these</w:t>
      </w:r>
      <w:r w:rsidR="00F96AE7" w:rsidRPr="00F96AE7">
        <w:rPr>
          <w:lang w:val="en-US"/>
        </w:rPr>
        <w:t xml:space="preserve"> three to calculate, it’s just simple maximum value from three channels inside the RGB space. So value channel of HSV space seems to be a nice option and some papers choose the HSV space as the best solution </w:t>
      </w:r>
    </w:p>
    <w:p w14:paraId="508F15A0" w14:textId="4C693909" w:rsidR="00D1214B" w:rsidRPr="00F96AE7" w:rsidRDefault="00F96AE7" w:rsidP="00F96AE7">
      <w:pPr>
        <w:autoSpaceDE w:val="0"/>
        <w:autoSpaceDN w:val="0"/>
        <w:adjustRightInd w:val="0"/>
        <w:spacing w:after="0" w:line="240" w:lineRule="auto"/>
      </w:pPr>
      <w:r w:rsidRPr="00F96AE7">
        <w:t>[</w:t>
      </w:r>
      <w:r w:rsidR="00257A0A">
        <w:t>42</w:t>
      </w:r>
      <w:r w:rsidRPr="00F96AE7">
        <w:t>].</w:t>
      </w:r>
    </w:p>
    <w:p w14:paraId="1C3D7F88" w14:textId="77777777" w:rsidR="00F96AE7" w:rsidRDefault="00F96AE7" w:rsidP="00F96AE7">
      <w:pPr>
        <w:autoSpaceDE w:val="0"/>
        <w:autoSpaceDN w:val="0"/>
        <w:adjustRightInd w:val="0"/>
        <w:spacing w:after="0" w:line="240" w:lineRule="auto"/>
      </w:pPr>
    </w:p>
    <w:p w14:paraId="7E52472A" w14:textId="77777777" w:rsidR="001C485D" w:rsidRDefault="00D42FAA" w:rsidP="001C485D">
      <w:pPr>
        <w:keepNext/>
      </w:pPr>
      <w:r>
        <w:lastRenderedPageBreak/>
        <w:pict w14:anchorId="3E3B5922">
          <v:shape id="_x0000_i1036" type="#_x0000_t75" style="width:468pt;height:165.75pt">
            <v:imagedata r:id="rId43" o:title="hsv"/>
          </v:shape>
        </w:pict>
      </w:r>
    </w:p>
    <w:p w14:paraId="35811064" w14:textId="77777777" w:rsidR="001A1DBD" w:rsidRDefault="001C485D" w:rsidP="001C485D">
      <w:pPr>
        <w:pStyle w:val="Caption"/>
      </w:pPr>
      <w:bookmarkStart w:id="91" w:name="_Ref470883057"/>
      <w:bookmarkStart w:id="92" w:name="_Toc470951052"/>
      <w:r>
        <w:t xml:space="preserve">Figure </w:t>
      </w:r>
      <w:fldSimple w:instr=" SEQ Figure \* ARABIC ">
        <w:r w:rsidR="008C7BFB">
          <w:rPr>
            <w:noProof/>
          </w:rPr>
          <w:t>19</w:t>
        </w:r>
      </w:fldSimple>
      <w:bookmarkEnd w:id="91"/>
      <w:r>
        <w:t xml:space="preserve"> </w:t>
      </w:r>
      <w:proofErr w:type="gramStart"/>
      <w:r w:rsidRPr="00B76F7C">
        <w:t>All</w:t>
      </w:r>
      <w:proofErr w:type="gramEnd"/>
      <w:r w:rsidRPr="00B76F7C">
        <w:t xml:space="preserve"> regions of interest in separated channels </w:t>
      </w:r>
      <w:r>
        <w:t>for</w:t>
      </w:r>
      <w:r w:rsidRPr="00B76F7C">
        <w:t xml:space="preserve"> </w:t>
      </w:r>
      <w:r>
        <w:t>HSV</w:t>
      </w:r>
      <w:r w:rsidRPr="00B76F7C">
        <w:t xml:space="preserve"> color space: </w:t>
      </w:r>
      <w:r>
        <w:t>Hue</w:t>
      </w:r>
      <w:r w:rsidRPr="00B76F7C">
        <w:t xml:space="preserve">; </w:t>
      </w:r>
      <w:r>
        <w:t>Saturation</w:t>
      </w:r>
      <w:r w:rsidRPr="00B76F7C">
        <w:t xml:space="preserve">; </w:t>
      </w:r>
      <w:r>
        <w:t>Value</w:t>
      </w:r>
      <w:bookmarkEnd w:id="92"/>
    </w:p>
    <w:p w14:paraId="335EA92A" w14:textId="77777777" w:rsidR="00D1214B" w:rsidRDefault="00F96AE7" w:rsidP="004A0B37">
      <w:pPr>
        <w:pStyle w:val="Heading4"/>
      </w:pPr>
      <w:bookmarkStart w:id="93" w:name="_Ref470895166"/>
      <w:r>
        <w:t>Grayscale</w:t>
      </w:r>
      <w:bookmarkEnd w:id="93"/>
    </w:p>
    <w:p w14:paraId="518C8C1F" w14:textId="79384609" w:rsidR="00F96AE7" w:rsidRDefault="00F96AE7" w:rsidP="00F96AE7">
      <w:r>
        <w:t>Grayscale is color space with only one channel. There are three basic ways how to compute new value of pixel</w:t>
      </w:r>
      <w:r w:rsidR="00EF2CB5">
        <w:t xml:space="preserve"> from RGB</w:t>
      </w:r>
      <w:r>
        <w:t>: lightness, average and luminosity. Lightness works with averaging of max and min value of color channel of pixel. Average method works with simple arithmetical mean across all color channels of pixel. The third one i.e. luminosity is little bit more sophisticated. It’s also work with averaging of all color channels, but every single channel is weighted. This weight is based on number of light sensitive cells on this color in human eye.</w:t>
      </w:r>
      <w:r w:rsidR="0008057E">
        <w:t xml:space="preserve"> Formulas for these conversions are shown in formulas</w:t>
      </w:r>
      <w:r w:rsidR="00EF2CB5">
        <w:t xml:space="preserve"> (29), (30), </w:t>
      </w:r>
      <w:proofErr w:type="gramStart"/>
      <w:r w:rsidR="00EF2CB5">
        <w:t>(</w:t>
      </w:r>
      <w:proofErr w:type="gramEnd"/>
      <w:r w:rsidR="00EF2CB5">
        <w:t>31)</w:t>
      </w:r>
      <w:r w:rsidR="0008057E">
        <w:t xml:space="preserve">. In </w:t>
      </w:r>
      <w:proofErr w:type="spellStart"/>
      <w:r w:rsidR="0008057E">
        <w:t>EmguCV</w:t>
      </w:r>
      <w:proofErr w:type="spellEnd"/>
      <w:r w:rsidR="0008057E">
        <w:t xml:space="preserve"> library which I use</w:t>
      </w:r>
      <w:r w:rsidR="00EF2CB5">
        <w:t xml:space="preserve"> during the implementation</w:t>
      </w:r>
      <w:r w:rsidR="0008057E">
        <w:t xml:space="preserve"> is used luminosity method with </w:t>
      </w:r>
      <w:r w:rsidR="00EF2CB5">
        <w:t>parameters</w:t>
      </w:r>
      <w:r w:rsidR="0008057E">
        <w:t xml:space="preserve"> in </w:t>
      </w:r>
      <w:r w:rsidR="00EF2CB5">
        <w:t>formula (31) [</w:t>
      </w:r>
      <w:r w:rsidR="00257A0A">
        <w:t>43</w:t>
      </w:r>
      <w:r w:rsidR="00EF2CB5">
        <w:t>]</w:t>
      </w:r>
      <w:r w:rsidR="0008057E">
        <w:t xml:space="preserve">. </w:t>
      </w:r>
      <w:r w:rsidR="00EF2CB5">
        <w:t>[4</w:t>
      </w:r>
      <w:r w:rsidR="00EB6D1B">
        <w:t>4</w:t>
      </w:r>
      <w:r w:rsidR="00EF2CB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1A37D313" w14:textId="77777777" w:rsidTr="00C85E9E">
        <w:tc>
          <w:tcPr>
            <w:tcW w:w="1134" w:type="dxa"/>
          </w:tcPr>
          <w:p w14:paraId="17E84F44" w14:textId="77777777" w:rsidR="005D70DA" w:rsidRDefault="005D70DA" w:rsidP="000C7B44"/>
        </w:tc>
        <w:tc>
          <w:tcPr>
            <w:tcW w:w="0" w:type="auto"/>
          </w:tcPr>
          <w:p w14:paraId="46359A8D" w14:textId="77777777" w:rsidR="005D70DA" w:rsidRDefault="005D70DA" w:rsidP="00C85E9E">
            <m:oMathPara>
              <m:oMath>
                <m:r>
                  <w:rPr>
                    <w:rFonts w:ascii="Cambria Math" w:hAnsi="Cambria Math"/>
                  </w:rPr>
                  <m:t>lightness=(</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R,G,B</m:t>
                        </m:r>
                      </m:e>
                    </m:d>
                  </m:e>
                </m:func>
                <m:r>
                  <w:rPr>
                    <w:rFonts w:ascii="Cambria Math" w:hAnsi="Cambria Math"/>
                  </w:rPr>
                  <m:t>+</m:t>
                </m:r>
                <m:r>
                  <m:rPr>
                    <m:sty m:val="p"/>
                  </m:rPr>
                  <w:rPr>
                    <w:rFonts w:ascii="Cambria Math" w:hAnsi="Cambria Math"/>
                  </w:rPr>
                  <m:t>min⁡</m:t>
                </m:r>
                <m:r>
                  <w:rPr>
                    <w:rFonts w:ascii="Cambria Math" w:hAnsi="Cambria Math"/>
                  </w:rPr>
                  <m:t>(R, G, B))/2</m:t>
                </m:r>
              </m:oMath>
            </m:oMathPara>
          </w:p>
        </w:tc>
        <w:tc>
          <w:tcPr>
            <w:tcW w:w="1134" w:type="dxa"/>
          </w:tcPr>
          <w:p w14:paraId="1176EB91" w14:textId="77777777" w:rsidR="005D70DA" w:rsidRDefault="005D70DA" w:rsidP="00987F8C">
            <w:pPr>
              <w:pStyle w:val="Bibliography"/>
              <w:numPr>
                <w:ilvl w:val="0"/>
                <w:numId w:val="1"/>
              </w:numPr>
              <w:jc w:val="center"/>
            </w:pPr>
          </w:p>
        </w:tc>
      </w:tr>
    </w:tbl>
    <w:p w14:paraId="6AA9389F" w14:textId="77777777" w:rsidR="008C12AE" w:rsidRDefault="008C12AE" w:rsidP="00F96AE7"/>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4CC10B97" w14:textId="77777777" w:rsidTr="00C85E9E">
        <w:tc>
          <w:tcPr>
            <w:tcW w:w="1134" w:type="dxa"/>
          </w:tcPr>
          <w:p w14:paraId="78EE18DB" w14:textId="77777777" w:rsidR="005D70DA" w:rsidRDefault="005D70DA" w:rsidP="000C7B44"/>
        </w:tc>
        <w:tc>
          <w:tcPr>
            <w:tcW w:w="0" w:type="auto"/>
          </w:tcPr>
          <w:p w14:paraId="613C7561" w14:textId="77777777" w:rsidR="005D70DA" w:rsidRDefault="00B52DC3" w:rsidP="00C85E9E">
            <m:oMathPara>
              <m:oMath>
                <m:r>
                  <w:rPr>
                    <w:rFonts w:ascii="Cambria Math" w:hAnsi="Cambria Math"/>
                  </w:rPr>
                  <m:t>average=(R+G+B)/3</m:t>
                </m:r>
              </m:oMath>
            </m:oMathPara>
          </w:p>
        </w:tc>
        <w:tc>
          <w:tcPr>
            <w:tcW w:w="1134" w:type="dxa"/>
          </w:tcPr>
          <w:p w14:paraId="676FF2C3" w14:textId="77777777" w:rsidR="005D70DA" w:rsidRDefault="005D70DA" w:rsidP="00987F8C">
            <w:pPr>
              <w:pStyle w:val="Bibliography"/>
              <w:numPr>
                <w:ilvl w:val="0"/>
                <w:numId w:val="1"/>
              </w:numPr>
              <w:jc w:val="center"/>
            </w:pPr>
          </w:p>
        </w:tc>
      </w:tr>
    </w:tbl>
    <w:p w14:paraId="24E67726" w14:textId="77777777" w:rsidR="005D70DA" w:rsidRDefault="005D70DA" w:rsidP="00F96AE7"/>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5957AC79" w14:textId="77777777" w:rsidTr="00C85E9E">
        <w:tc>
          <w:tcPr>
            <w:tcW w:w="1134" w:type="dxa"/>
          </w:tcPr>
          <w:p w14:paraId="3875B7BC" w14:textId="77777777" w:rsidR="005D70DA" w:rsidRDefault="005D70DA" w:rsidP="000C7B44"/>
        </w:tc>
        <w:tc>
          <w:tcPr>
            <w:tcW w:w="0" w:type="auto"/>
          </w:tcPr>
          <w:p w14:paraId="1716735A" w14:textId="77777777" w:rsidR="005D70DA" w:rsidRDefault="00B52DC3" w:rsidP="00C85E9E">
            <m:oMathPara>
              <m:oMath>
                <m:r>
                  <w:rPr>
                    <w:rFonts w:ascii="Cambria Math" w:hAnsi="Cambria Math"/>
                  </w:rPr>
                  <m:t>luminosity=0.299*R+0.587*G+0.115*B</m:t>
                </m:r>
              </m:oMath>
            </m:oMathPara>
          </w:p>
        </w:tc>
        <w:tc>
          <w:tcPr>
            <w:tcW w:w="1134" w:type="dxa"/>
          </w:tcPr>
          <w:p w14:paraId="5354052F" w14:textId="77777777" w:rsidR="005D70DA" w:rsidRDefault="005D70DA" w:rsidP="00987F8C">
            <w:pPr>
              <w:pStyle w:val="Bibliography"/>
              <w:numPr>
                <w:ilvl w:val="0"/>
                <w:numId w:val="1"/>
              </w:numPr>
              <w:jc w:val="center"/>
            </w:pPr>
          </w:p>
        </w:tc>
      </w:tr>
    </w:tbl>
    <w:p w14:paraId="138073FA" w14:textId="77777777" w:rsidR="005D70DA" w:rsidRDefault="005D70DA" w:rsidP="005D05CC"/>
    <w:p w14:paraId="41EE0561" w14:textId="77777777" w:rsidR="00E53287" w:rsidRDefault="00E53287" w:rsidP="005D05CC">
      <w:r>
        <w:tab/>
        <w:t xml:space="preserve">In </w:t>
      </w:r>
      <w:r w:rsidR="00EF2CB5">
        <w:fldChar w:fldCharType="begin"/>
      </w:r>
      <w:r w:rsidR="00EF2CB5">
        <w:instrText xml:space="preserve"> REF _Ref470883480 \h </w:instrText>
      </w:r>
      <w:r w:rsidR="00EF2CB5">
        <w:fldChar w:fldCharType="separate"/>
      </w:r>
      <w:r w:rsidR="008C7BFB">
        <w:t xml:space="preserve">Figure </w:t>
      </w:r>
      <w:r w:rsidR="008C7BFB">
        <w:rPr>
          <w:noProof/>
        </w:rPr>
        <w:t>20</w:t>
      </w:r>
      <w:r w:rsidR="00EF2CB5">
        <w:fldChar w:fldCharType="end"/>
      </w:r>
      <w:r w:rsidR="00EF2CB5">
        <w:t xml:space="preserve"> </w:t>
      </w:r>
      <w:r>
        <w:t xml:space="preserve">you can see the difference between the gray scaled image and value channel of HSV space. </w:t>
      </w:r>
      <w:r w:rsidR="00CC1109">
        <w:t>As you can</w:t>
      </w:r>
      <w:r w:rsidR="00EF2CB5">
        <w:t xml:space="preserve"> see</w:t>
      </w:r>
      <w:r w:rsidR="00CC1109">
        <w:t xml:space="preserve"> little bit better results give us the value channel from HSV space. But because </w:t>
      </w:r>
      <w:proofErr w:type="spellStart"/>
      <w:r w:rsidR="00CC1109">
        <w:t>EmguCV</w:t>
      </w:r>
      <w:proofErr w:type="spellEnd"/>
      <w:r w:rsidR="00CC1109">
        <w:t xml:space="preserve"> work inner easier with gray scaled image and digits in grayscale image are still highly contrasted against the background, I select grayscale color</w:t>
      </w:r>
      <w:r w:rsidR="00EF2CB5">
        <w:t xml:space="preserve"> space</w:t>
      </w:r>
      <w:r w:rsidR="00CC1109">
        <w:t xml:space="preserve"> </w:t>
      </w:r>
      <w:proofErr w:type="spellStart"/>
      <w:r w:rsidR="00CC1109">
        <w:t>space</w:t>
      </w:r>
      <w:proofErr w:type="spellEnd"/>
      <w:r w:rsidR="00CC1109">
        <w:t xml:space="preserve"> for implementation.</w:t>
      </w:r>
    </w:p>
    <w:p w14:paraId="63511F9F" w14:textId="77777777" w:rsidR="00B974B8" w:rsidRDefault="00D42FAA" w:rsidP="003457A8">
      <w:pPr>
        <w:keepNext/>
        <w:jc w:val="center"/>
      </w:pPr>
      <w:r>
        <w:lastRenderedPageBreak/>
        <w:pict w14:anchorId="05D75535">
          <v:shape id="_x0000_i1037" type="#_x0000_t75" style="width:244.45pt;height:136.45pt">
            <v:imagedata r:id="rId44" o:title="grayValue"/>
          </v:shape>
        </w:pict>
      </w:r>
    </w:p>
    <w:p w14:paraId="3A36F83E" w14:textId="77777777" w:rsidR="004A6C31" w:rsidRDefault="00B974B8" w:rsidP="00B974B8">
      <w:pPr>
        <w:pStyle w:val="Caption"/>
      </w:pPr>
      <w:bookmarkStart w:id="94" w:name="_Ref470883480"/>
      <w:bookmarkStart w:id="95" w:name="_Toc470951053"/>
      <w:r>
        <w:t xml:space="preserve">Figure </w:t>
      </w:r>
      <w:fldSimple w:instr=" SEQ Figure \* ARABIC ">
        <w:r w:rsidR="008C7BFB">
          <w:rPr>
            <w:noProof/>
          </w:rPr>
          <w:t>20</w:t>
        </w:r>
      </w:fldSimple>
      <w:bookmarkEnd w:id="94"/>
      <w:r>
        <w:t xml:space="preserve"> </w:t>
      </w:r>
      <w:proofErr w:type="gramStart"/>
      <w:r w:rsidRPr="00AC2544">
        <w:t>All</w:t>
      </w:r>
      <w:proofErr w:type="gramEnd"/>
      <w:r w:rsidRPr="00AC2544">
        <w:t xml:space="preserve"> regions of interest in </w:t>
      </w:r>
      <w:r>
        <w:t xml:space="preserve">grayscale image by luminosity; </w:t>
      </w:r>
      <w:r w:rsidRPr="00AC2544">
        <w:t xml:space="preserve">All regions of interest in </w:t>
      </w:r>
      <w:r>
        <w:t>value channel from HSV space;</w:t>
      </w:r>
      <w:bookmarkEnd w:id="95"/>
    </w:p>
    <w:p w14:paraId="69DE486C" w14:textId="77777777" w:rsidR="00560AC5" w:rsidRDefault="00560AC5" w:rsidP="00EF2CB5">
      <w:pPr>
        <w:pStyle w:val="Heading3"/>
      </w:pPr>
      <w:bookmarkStart w:id="96" w:name="_Toc471250860"/>
      <w:r>
        <w:t>Histogram equalization</w:t>
      </w:r>
      <w:bookmarkEnd w:id="96"/>
    </w:p>
    <w:p w14:paraId="0F8D58A4" w14:textId="77777777" w:rsidR="00560AC5" w:rsidRDefault="00560AC5" w:rsidP="00560AC5">
      <w:r>
        <w:t xml:space="preserve">In converted grayscale picture values of pixels can be if range 0-255. Ordinary obtained grayscale image doesn’t contain all of these values and that’s the shame. Number of pixels in gray levels can be nicely shown by histogram of the image </w:t>
      </w:r>
      <w:r w:rsidR="00EF2CB5">
        <w:t xml:space="preserve">in </w:t>
      </w:r>
      <w:r w:rsidR="00EF2CB5">
        <w:fldChar w:fldCharType="begin"/>
      </w:r>
      <w:r w:rsidR="00EF2CB5">
        <w:instrText xml:space="preserve"> REF _Ref470883562 \h </w:instrText>
      </w:r>
      <w:r w:rsidR="00EF2CB5">
        <w:fldChar w:fldCharType="separate"/>
      </w:r>
      <w:r w:rsidR="008C7BFB">
        <w:t xml:space="preserve">Figure </w:t>
      </w:r>
      <w:r w:rsidR="008C7BFB">
        <w:rPr>
          <w:noProof/>
        </w:rPr>
        <w:t>21</w:t>
      </w:r>
      <w:r w:rsidR="00EF2CB5">
        <w:fldChar w:fldCharType="end"/>
      </w:r>
      <w:r>
        <w:t xml:space="preserve">. </w:t>
      </w:r>
      <w:r w:rsidR="008441AD">
        <w:t>As you can see in histogram of this image, image contain only very few values of gray level and the biggest clusters are relatively distant.</w:t>
      </w:r>
    </w:p>
    <w:p w14:paraId="3C8E334A" w14:textId="77777777" w:rsidR="000C5590" w:rsidRDefault="00D42FAA" w:rsidP="000C5590">
      <w:pPr>
        <w:keepNext/>
        <w:jc w:val="center"/>
      </w:pPr>
      <w:r>
        <w:pict w14:anchorId="30EC7C4A">
          <v:shape id="_x0000_i1038" type="#_x0000_t75" style="width:410.25pt;height:172.45pt">
            <v:imagedata r:id="rId45" o:title="histGray"/>
          </v:shape>
        </w:pict>
      </w:r>
    </w:p>
    <w:p w14:paraId="36528210" w14:textId="77777777" w:rsidR="008441AD" w:rsidRDefault="000C5590" w:rsidP="000C5590">
      <w:pPr>
        <w:pStyle w:val="Caption"/>
        <w:jc w:val="center"/>
      </w:pPr>
      <w:bookmarkStart w:id="97" w:name="_Ref470883562"/>
      <w:bookmarkStart w:id="98" w:name="_Toc470951054"/>
      <w:r>
        <w:t xml:space="preserve">Figure </w:t>
      </w:r>
      <w:fldSimple w:instr=" SEQ Figure \* ARABIC ">
        <w:r w:rsidR="008C7BFB">
          <w:rPr>
            <w:noProof/>
          </w:rPr>
          <w:t>21</w:t>
        </w:r>
      </w:fldSimple>
      <w:bookmarkEnd w:id="97"/>
      <w:r>
        <w:t xml:space="preserve"> All regions of interest in grayscale; histogram of selection on the left</w:t>
      </w:r>
      <w:bookmarkEnd w:id="98"/>
    </w:p>
    <w:p w14:paraId="16547409" w14:textId="07F65FF8" w:rsidR="00560AC5" w:rsidRDefault="00560AC5" w:rsidP="00560AC5">
      <w:r>
        <w:tab/>
        <w:t xml:space="preserve">If we want to use the whole potential of the grayscale color space we can use histogram equalization method. </w:t>
      </w:r>
      <w:r w:rsidR="00C16DF0">
        <w:t>That means we try to s</w:t>
      </w:r>
      <w:r w:rsidR="00C16DF0" w:rsidRPr="00C16DF0">
        <w:t>pread</w:t>
      </w:r>
      <w:r w:rsidR="00EF2CB5">
        <w:t xml:space="preserve"> pixels values</w:t>
      </w:r>
      <w:r w:rsidR="00C16DF0" w:rsidRPr="00C16DF0">
        <w:t xml:space="preserve"> over as many pixels values for a given color space</w:t>
      </w:r>
      <w:r w:rsidR="00C16DF0">
        <w:t xml:space="preserve"> as it possible. </w:t>
      </w:r>
      <w:r w:rsidR="00224999">
        <w:t>For more about this method please refer to</w:t>
      </w:r>
      <w:r w:rsidR="00C16DF0">
        <w:t xml:space="preserve"> [</w:t>
      </w:r>
      <w:r w:rsidR="00EB6D1B">
        <w:t>45</w:t>
      </w:r>
      <w:r w:rsidR="00C16DF0">
        <w:t xml:space="preserve">]. As you can see </w:t>
      </w:r>
      <w:r w:rsidR="00055984">
        <w:t xml:space="preserve">in </w:t>
      </w:r>
      <w:r w:rsidR="00EF2CB5">
        <w:fldChar w:fldCharType="begin"/>
      </w:r>
      <w:r w:rsidR="00EF2CB5">
        <w:instrText xml:space="preserve"> REF _Ref470883669 \h </w:instrText>
      </w:r>
      <w:r w:rsidR="00EF2CB5">
        <w:fldChar w:fldCharType="separate"/>
      </w:r>
      <w:r w:rsidR="008C7BFB">
        <w:t xml:space="preserve">Figure </w:t>
      </w:r>
      <w:r w:rsidR="008C7BFB">
        <w:rPr>
          <w:noProof/>
        </w:rPr>
        <w:t>22</w:t>
      </w:r>
      <w:r w:rsidR="00EF2CB5">
        <w:fldChar w:fldCharType="end"/>
      </w:r>
      <w:r w:rsidR="00EF2CB5">
        <w:t xml:space="preserve"> digits</w:t>
      </w:r>
      <w:r w:rsidR="00C16DF0">
        <w:t xml:space="preserve"> which re</w:t>
      </w:r>
      <w:r w:rsidR="00EF2CB5">
        <w:t>present the cluster around the value</w:t>
      </w:r>
      <w:r w:rsidR="00C16DF0">
        <w:t xml:space="preserve"> 45 in </w:t>
      </w:r>
      <w:r w:rsidR="00EF2CB5">
        <w:fldChar w:fldCharType="begin"/>
      </w:r>
      <w:r w:rsidR="00EF2CB5">
        <w:instrText xml:space="preserve"> REF _Ref470883562 \h </w:instrText>
      </w:r>
      <w:r w:rsidR="00EF2CB5">
        <w:fldChar w:fldCharType="separate"/>
      </w:r>
      <w:r w:rsidR="008C7BFB">
        <w:t xml:space="preserve">Figure </w:t>
      </w:r>
      <w:r w:rsidR="008C7BFB">
        <w:rPr>
          <w:noProof/>
        </w:rPr>
        <w:t>21</w:t>
      </w:r>
      <w:r w:rsidR="00EF2CB5">
        <w:fldChar w:fldCharType="end"/>
      </w:r>
      <w:r w:rsidR="00EF2CB5">
        <w:t xml:space="preserve"> </w:t>
      </w:r>
      <w:r w:rsidR="00C16DF0">
        <w:t>were redistributed in the neighborhood. But in the image after applying the histogram equalization</w:t>
      </w:r>
      <w:r w:rsidR="00055984">
        <w:t xml:space="preserve"> process</w:t>
      </w:r>
      <w:r w:rsidR="00C16DF0">
        <w:t xml:space="preserve"> is nicely shown that numbers are after this process only hardly distinguishable against the background. That means histogram equalization is a bad met</w:t>
      </w:r>
      <w:r w:rsidR="00055984">
        <w:t>hod before segmentation process and two clusters with high distance between them are welcome.</w:t>
      </w:r>
    </w:p>
    <w:p w14:paraId="40F4370A" w14:textId="77777777" w:rsidR="000C5590" w:rsidRDefault="00D42FAA" w:rsidP="000C5590">
      <w:pPr>
        <w:keepNext/>
        <w:jc w:val="center"/>
      </w:pPr>
      <w:r>
        <w:rPr>
          <w:noProof/>
          <w:lang w:val="cs-CZ" w:eastAsia="cs-CZ"/>
        </w:rPr>
        <w:lastRenderedPageBreak/>
        <w:pict w14:anchorId="7B68F8E6">
          <v:shape id="_x0000_i1039" type="#_x0000_t75" style="width:410.25pt;height:172.45pt">
            <v:imagedata r:id="rId46" o:title="histGrayAfter"/>
          </v:shape>
        </w:pict>
      </w:r>
    </w:p>
    <w:p w14:paraId="73F05631" w14:textId="77777777" w:rsidR="008441AD" w:rsidRPr="00560AC5" w:rsidRDefault="000C5590" w:rsidP="000C5590">
      <w:pPr>
        <w:pStyle w:val="Caption"/>
        <w:jc w:val="center"/>
      </w:pPr>
      <w:bookmarkStart w:id="99" w:name="_Ref470883669"/>
      <w:bookmarkStart w:id="100" w:name="_Toc470951055"/>
      <w:r>
        <w:t xml:space="preserve">Figure </w:t>
      </w:r>
      <w:fldSimple w:instr=" SEQ Figure \* ARABIC ">
        <w:r w:rsidR="008C7BFB">
          <w:rPr>
            <w:noProof/>
          </w:rPr>
          <w:t>22</w:t>
        </w:r>
      </w:fldSimple>
      <w:bookmarkEnd w:id="99"/>
      <w:r w:rsidRPr="000C5590">
        <w:t xml:space="preserve"> </w:t>
      </w:r>
      <w:r>
        <w:t xml:space="preserve">Figure </w:t>
      </w:r>
      <w:fldSimple w:instr=" SEQ Figure \* ARABIC ">
        <w:r w:rsidR="008C7BFB">
          <w:rPr>
            <w:noProof/>
          </w:rPr>
          <w:t>23</w:t>
        </w:r>
      </w:fldSimple>
      <w:r>
        <w:t xml:space="preserve"> All regions of interest after histogram equalization; histogram of selection on the left</w:t>
      </w:r>
      <w:bookmarkEnd w:id="100"/>
    </w:p>
    <w:p w14:paraId="662794A7" w14:textId="77777777" w:rsidR="00560AC5" w:rsidRPr="00560AC5" w:rsidRDefault="00560AC5" w:rsidP="00560AC5">
      <w:r>
        <w:tab/>
      </w:r>
    </w:p>
    <w:p w14:paraId="177EB871" w14:textId="77777777" w:rsidR="00925A94" w:rsidRDefault="00EE1C02" w:rsidP="00EF2CB5">
      <w:pPr>
        <w:pStyle w:val="Heading3"/>
      </w:pPr>
      <w:bookmarkStart w:id="101" w:name="_Toc471250861"/>
      <w:r>
        <w:t>Noise reduction</w:t>
      </w:r>
      <w:bookmarkEnd w:id="101"/>
    </w:p>
    <w:p w14:paraId="73767E7F" w14:textId="77777777" w:rsidR="00EE1C02" w:rsidRDefault="00EE1C02" w:rsidP="00EE1C02">
      <w:r>
        <w:t xml:space="preserve">Patient monitor is very specific. The biggest specific of this monitor is one colored background. This provide us almost </w:t>
      </w:r>
      <w:proofErr w:type="spellStart"/>
      <w:r>
        <w:t>binarized</w:t>
      </w:r>
      <w:proofErr w:type="spellEnd"/>
      <w:r>
        <w:t xml:space="preserve"> image. Problems of </w:t>
      </w:r>
      <w:r w:rsidR="00EF2CB5">
        <w:t xml:space="preserve">the </w:t>
      </w:r>
      <w:r>
        <w:t>scene</w:t>
      </w:r>
      <w:r w:rsidR="00EF2CB5">
        <w:t xml:space="preserve"> with patient monitor</w:t>
      </w:r>
      <w:r>
        <w:t xml:space="preserve"> are artefacts which occur when the scene was captured. There are several artefacts which can make the classification worse. There are two basic types of artifacts or noise. The first one is random i.e. independent. This noise is caused by screeches on lens, impurity or quality of CCD sensor. Other source of noise is dependent. This noise is called Gauss and is rise systematically depend on something in the scene. Other source of artifacts are source of light in scene and turning image in grayscale space, which is connected </w:t>
      </w:r>
      <w:r w:rsidR="00EF2CB5">
        <w:t>to</w:t>
      </w:r>
      <w:r>
        <w:t xml:space="preserve"> </w:t>
      </w:r>
      <w:r w:rsidRPr="00EE1C02">
        <w:t>information reduction. We have two types of noise reduction filters i.e. linear and nonlinear.</w:t>
      </w:r>
    </w:p>
    <w:p w14:paraId="23DFB7DD" w14:textId="77777777" w:rsidR="00BB4610" w:rsidRPr="00EE1C02" w:rsidRDefault="00BB4610" w:rsidP="00EE1C02">
      <w:r>
        <w:tab/>
        <w:t>Grayscale image</w:t>
      </w:r>
      <w:r w:rsidR="00EF2CB5">
        <w:t xml:space="preserve"> of patient monitor</w:t>
      </w:r>
      <w:r>
        <w:t xml:space="preserve"> ordinary doesn’t contain so much noise so I make just a little briefing through possible solutions.</w:t>
      </w:r>
    </w:p>
    <w:p w14:paraId="589D5826" w14:textId="77777777" w:rsidR="00EE1C02" w:rsidRPr="00EE1C02" w:rsidRDefault="00EE1C02" w:rsidP="00653180">
      <w:pPr>
        <w:pStyle w:val="Heading4"/>
      </w:pPr>
      <w:r w:rsidRPr="00EE1C02">
        <w:t>Linear filters</w:t>
      </w:r>
    </w:p>
    <w:p w14:paraId="274B92DB" w14:textId="4DAE43DD" w:rsidR="00EE1C02" w:rsidRPr="00EE1C02" w:rsidRDefault="00EE1C02" w:rsidP="00EE1C02">
      <w:pPr>
        <w:autoSpaceDE w:val="0"/>
        <w:autoSpaceDN w:val="0"/>
        <w:adjustRightInd w:val="0"/>
        <w:spacing w:after="0" w:line="240" w:lineRule="auto"/>
        <w:rPr>
          <w:rFonts w:ascii="Calibri" w:hAnsi="Calibri" w:cs="Calibri"/>
          <w:color w:val="000000"/>
        </w:rPr>
      </w:pPr>
      <w:r w:rsidRPr="00EE1C02">
        <w:rPr>
          <w:rFonts w:ascii="Calibri" w:hAnsi="Calibri" w:cs="Calibri"/>
          <w:color w:val="000000"/>
        </w:rPr>
        <w:t>These filters meets the principle of superposition</w:t>
      </w:r>
      <w:r>
        <w:rPr>
          <w:rFonts w:ascii="Calibri" w:hAnsi="Calibri" w:cs="Calibri"/>
          <w:color w:val="000000"/>
        </w:rPr>
        <w:t xml:space="preserve"> [</w:t>
      </w:r>
      <w:r w:rsidR="00EB6D1B">
        <w:rPr>
          <w:rFonts w:ascii="Calibri" w:hAnsi="Calibri" w:cs="Calibri"/>
          <w:color w:val="000000"/>
        </w:rPr>
        <w:t>46</w:t>
      </w:r>
      <w:r>
        <w:rPr>
          <w:rFonts w:ascii="Calibri" w:hAnsi="Calibri" w:cs="Calibri"/>
          <w:color w:val="000000"/>
        </w:rPr>
        <w:t>]</w:t>
      </w:r>
      <w:r w:rsidRPr="00EE1C02">
        <w:rPr>
          <w:rFonts w:ascii="Calibri" w:hAnsi="Calibri" w:cs="Calibri"/>
          <w:color w:val="000000"/>
        </w:rPr>
        <w:t xml:space="preserve">. </w:t>
      </w:r>
      <w:r w:rsidR="009A6BE7">
        <w:rPr>
          <w:rFonts w:ascii="Calibri" w:hAnsi="Calibri" w:cs="Calibri"/>
          <w:color w:val="000000"/>
        </w:rPr>
        <w:t>Usually b</w:t>
      </w:r>
      <w:r w:rsidRPr="00EE1C02">
        <w:rPr>
          <w:rFonts w:ascii="Calibri" w:hAnsi="Calibri" w:cs="Calibri"/>
          <w:color w:val="000000"/>
        </w:rPr>
        <w:t xml:space="preserve">efore </w:t>
      </w:r>
      <w:r w:rsidR="009A6BE7">
        <w:rPr>
          <w:rFonts w:ascii="Calibri" w:hAnsi="Calibri" w:cs="Calibri"/>
          <w:color w:val="000000"/>
        </w:rPr>
        <w:t xml:space="preserve">the actual </w:t>
      </w:r>
      <w:r w:rsidRPr="00EE1C02">
        <w:rPr>
          <w:rFonts w:ascii="Calibri" w:hAnsi="Calibri" w:cs="Calibri"/>
          <w:color w:val="000000"/>
        </w:rPr>
        <w:t xml:space="preserve">filtration </w:t>
      </w:r>
      <w:r w:rsidR="009A6BE7">
        <w:rPr>
          <w:rFonts w:ascii="Calibri" w:hAnsi="Calibri" w:cs="Calibri"/>
          <w:color w:val="000000"/>
        </w:rPr>
        <w:t>a</w:t>
      </w:r>
      <w:r w:rsidRPr="00EE1C02">
        <w:rPr>
          <w:rFonts w:ascii="Calibri" w:hAnsi="Calibri" w:cs="Calibri"/>
          <w:color w:val="000000"/>
        </w:rPr>
        <w:t xml:space="preserve"> scene is projected to other space. Most often the projection is provided by fast Fourier transformation which get us to space of frequencies</w:t>
      </w:r>
      <w:r>
        <w:rPr>
          <w:rFonts w:ascii="Calibri" w:hAnsi="Calibri" w:cs="Calibri"/>
          <w:color w:val="000000"/>
        </w:rPr>
        <w:t xml:space="preserve"> [</w:t>
      </w:r>
      <w:r w:rsidR="009A6BE7">
        <w:rPr>
          <w:rFonts w:ascii="Calibri" w:hAnsi="Calibri" w:cs="Calibri"/>
          <w:color w:val="000000"/>
        </w:rPr>
        <w:t>4</w:t>
      </w:r>
      <w:r w:rsidR="00EB6D1B">
        <w:rPr>
          <w:rFonts w:ascii="Calibri" w:hAnsi="Calibri" w:cs="Calibri"/>
          <w:color w:val="000000"/>
        </w:rPr>
        <w:t>7</w:t>
      </w:r>
      <w:r>
        <w:rPr>
          <w:rFonts w:ascii="Calibri" w:hAnsi="Calibri" w:cs="Calibri"/>
          <w:color w:val="000000"/>
        </w:rPr>
        <w:t>]</w:t>
      </w:r>
      <w:r w:rsidRPr="00EE1C02">
        <w:rPr>
          <w:rFonts w:ascii="Calibri" w:hAnsi="Calibri" w:cs="Calibri"/>
          <w:color w:val="000000"/>
        </w:rPr>
        <w:t xml:space="preserve">. </w:t>
      </w:r>
    </w:p>
    <w:p w14:paraId="194DA85D" w14:textId="172A47EB" w:rsidR="00EE1C02" w:rsidRPr="00EE1C02" w:rsidRDefault="00EE1C02" w:rsidP="00EE1C02">
      <w:pPr>
        <w:autoSpaceDE w:val="0"/>
        <w:autoSpaceDN w:val="0"/>
        <w:adjustRightInd w:val="0"/>
        <w:spacing w:after="0" w:line="240" w:lineRule="auto"/>
        <w:rPr>
          <w:rFonts w:ascii="Calibri" w:hAnsi="Calibri" w:cs="Calibri"/>
          <w:color w:val="000000"/>
        </w:rPr>
      </w:pPr>
      <w:r>
        <w:rPr>
          <w:rFonts w:ascii="Calibri" w:hAnsi="Calibri" w:cs="Calibri"/>
          <w:color w:val="000000"/>
        </w:rPr>
        <w:tab/>
      </w:r>
      <w:r w:rsidR="00BB4610">
        <w:rPr>
          <w:rFonts w:ascii="Calibri" w:hAnsi="Calibri" w:cs="Calibri"/>
          <w:color w:val="000000"/>
        </w:rPr>
        <w:t>One of the</w:t>
      </w:r>
      <w:r w:rsidRPr="00EE1C02">
        <w:rPr>
          <w:rFonts w:ascii="Calibri" w:hAnsi="Calibri" w:cs="Calibri"/>
          <w:color w:val="000000"/>
        </w:rPr>
        <w:t xml:space="preserve"> most used filter is low pass filter. This filter exploits the fact that noise in image has always high frequencies. After application of this filter</w:t>
      </w:r>
      <w:r w:rsidR="009A6BE7">
        <w:rPr>
          <w:rFonts w:ascii="Calibri" w:hAnsi="Calibri" w:cs="Calibri"/>
          <w:color w:val="000000"/>
        </w:rPr>
        <w:t>,</w:t>
      </w:r>
      <w:r w:rsidRPr="00EE1C02">
        <w:rPr>
          <w:rFonts w:ascii="Calibri" w:hAnsi="Calibri" w:cs="Calibri"/>
          <w:color w:val="000000"/>
        </w:rPr>
        <w:t xml:space="preserve"> high frequencies are </w:t>
      </w:r>
      <w:r>
        <w:rPr>
          <w:rFonts w:ascii="Calibri" w:hAnsi="Calibri" w:cs="Calibri"/>
          <w:color w:val="000000"/>
        </w:rPr>
        <w:t>removed</w:t>
      </w:r>
      <w:r w:rsidRPr="00EE1C02">
        <w:rPr>
          <w:rFonts w:ascii="Calibri" w:hAnsi="Calibri" w:cs="Calibri"/>
          <w:color w:val="000000"/>
        </w:rPr>
        <w:t xml:space="preserve"> and after the reverse Fourier transformation we have a scene without the high frequency noise. This filter can be also used without the projection to frequency space by convolution the</w:t>
      </w:r>
      <w:r>
        <w:rPr>
          <w:rFonts w:ascii="Calibri" w:hAnsi="Calibri" w:cs="Calibri"/>
          <w:color w:val="000000"/>
        </w:rPr>
        <w:t xml:space="preserve"> scene with convolution matrix</w:t>
      </w:r>
      <w:r w:rsidR="00BB4610">
        <w:rPr>
          <w:rFonts w:ascii="Calibri" w:hAnsi="Calibri" w:cs="Calibri"/>
          <w:color w:val="000000"/>
        </w:rPr>
        <w:t xml:space="preserve"> [</w:t>
      </w:r>
      <w:r w:rsidR="009617C5">
        <w:rPr>
          <w:rFonts w:ascii="Calibri" w:hAnsi="Calibri" w:cs="Calibri"/>
          <w:color w:val="000000"/>
        </w:rPr>
        <w:t>48</w:t>
      </w:r>
      <w:r w:rsidR="00BB4610">
        <w:rPr>
          <w:rFonts w:ascii="Calibri" w:hAnsi="Calibri" w:cs="Calibri"/>
          <w:color w:val="000000"/>
        </w:rPr>
        <w:t>]</w:t>
      </w:r>
      <w:r>
        <w:rPr>
          <w:rFonts w:ascii="Calibri" w:hAnsi="Calibri" w:cs="Calibri"/>
          <w:color w:val="000000"/>
        </w:rPr>
        <w:t>.</w:t>
      </w:r>
    </w:p>
    <w:p w14:paraId="5340B23A" w14:textId="344ABF12" w:rsidR="00EE1C02" w:rsidRPr="00EE1C02" w:rsidRDefault="00EE1C02" w:rsidP="00EE1C02">
      <w:pPr>
        <w:autoSpaceDE w:val="0"/>
        <w:autoSpaceDN w:val="0"/>
        <w:adjustRightInd w:val="0"/>
        <w:spacing w:after="0" w:line="240" w:lineRule="auto"/>
        <w:rPr>
          <w:rFonts w:ascii="Calibri" w:hAnsi="Calibri" w:cs="Calibri"/>
          <w:color w:val="000000"/>
        </w:rPr>
      </w:pPr>
      <w:r>
        <w:rPr>
          <w:rFonts w:ascii="Calibri" w:hAnsi="Calibri" w:cs="Calibri"/>
          <w:color w:val="000000"/>
        </w:rPr>
        <w:tab/>
      </w:r>
      <w:r w:rsidRPr="00EE1C02">
        <w:rPr>
          <w:rFonts w:ascii="Calibri" w:hAnsi="Calibri" w:cs="Calibri"/>
          <w:color w:val="000000"/>
        </w:rPr>
        <w:t>Other favorite filter is Gaussian filter</w:t>
      </w:r>
      <w:r w:rsidR="00BB4610">
        <w:rPr>
          <w:rFonts w:ascii="Calibri" w:hAnsi="Calibri" w:cs="Calibri"/>
          <w:color w:val="000000"/>
        </w:rPr>
        <w:t xml:space="preserve"> [</w:t>
      </w:r>
      <w:r w:rsidR="009A6BE7">
        <w:rPr>
          <w:rFonts w:ascii="Calibri" w:hAnsi="Calibri" w:cs="Calibri"/>
          <w:color w:val="000000"/>
        </w:rPr>
        <w:t>4</w:t>
      </w:r>
      <w:r w:rsidR="009617C5">
        <w:rPr>
          <w:rFonts w:ascii="Calibri" w:hAnsi="Calibri" w:cs="Calibri"/>
          <w:color w:val="000000"/>
        </w:rPr>
        <w:t>8</w:t>
      </w:r>
      <w:r w:rsidR="00BB4610">
        <w:rPr>
          <w:rFonts w:ascii="Calibri" w:hAnsi="Calibri" w:cs="Calibri"/>
          <w:color w:val="000000"/>
        </w:rPr>
        <w:t>]</w:t>
      </w:r>
      <w:r w:rsidRPr="00EE1C02">
        <w:rPr>
          <w:rFonts w:ascii="Calibri" w:hAnsi="Calibri" w:cs="Calibri"/>
          <w:color w:val="000000"/>
        </w:rPr>
        <w:t>. This filter work in image space and used convolution mask to filter the scene. This mask is always square and have a structure of Gaussian distribution i.e. the middle part of mask has the biggest value and more closer to the edge we are</w:t>
      </w:r>
      <w:r w:rsidR="009A6BE7">
        <w:rPr>
          <w:rFonts w:ascii="Calibri" w:hAnsi="Calibri" w:cs="Calibri"/>
          <w:color w:val="000000"/>
        </w:rPr>
        <w:t>,</w:t>
      </w:r>
      <w:r w:rsidRPr="00EE1C02">
        <w:rPr>
          <w:rFonts w:ascii="Calibri" w:hAnsi="Calibri" w:cs="Calibri"/>
          <w:color w:val="000000"/>
        </w:rPr>
        <w:t xml:space="preserve"> the lower values are on the mask. The negative of this approach is blurred image after application</w:t>
      </w:r>
      <w:r w:rsidR="00AE6AFC">
        <w:rPr>
          <w:rFonts w:ascii="Calibri" w:hAnsi="Calibri" w:cs="Calibri"/>
          <w:color w:val="000000"/>
        </w:rPr>
        <w:t xml:space="preserve"> as you can see in</w:t>
      </w:r>
      <w:r w:rsidR="009A6BE7">
        <w:rPr>
          <w:rFonts w:ascii="Calibri" w:hAnsi="Calibri" w:cs="Calibri"/>
          <w:color w:val="000000"/>
        </w:rPr>
        <w:t xml:space="preserve"> </w:t>
      </w:r>
      <w:r w:rsidR="009A6BE7">
        <w:rPr>
          <w:rFonts w:ascii="Calibri" w:hAnsi="Calibri" w:cs="Calibri"/>
          <w:color w:val="000000"/>
        </w:rPr>
        <w:fldChar w:fldCharType="begin"/>
      </w:r>
      <w:r w:rsidR="009A6BE7">
        <w:rPr>
          <w:rFonts w:ascii="Calibri" w:hAnsi="Calibri" w:cs="Calibri"/>
          <w:color w:val="000000"/>
        </w:rPr>
        <w:instrText xml:space="preserve"> REF _Ref470884188 \h </w:instrText>
      </w:r>
      <w:r w:rsidR="009A6BE7">
        <w:rPr>
          <w:rFonts w:ascii="Calibri" w:hAnsi="Calibri" w:cs="Calibri"/>
          <w:color w:val="000000"/>
        </w:rPr>
      </w:r>
      <w:r w:rsidR="009A6BE7">
        <w:rPr>
          <w:rFonts w:ascii="Calibri" w:hAnsi="Calibri" w:cs="Calibri"/>
          <w:color w:val="000000"/>
        </w:rPr>
        <w:fldChar w:fldCharType="separate"/>
      </w:r>
      <w:r w:rsidR="008C7BFB">
        <w:t xml:space="preserve">Figure </w:t>
      </w:r>
      <w:r w:rsidR="008C7BFB">
        <w:rPr>
          <w:noProof/>
        </w:rPr>
        <w:t>24</w:t>
      </w:r>
      <w:r w:rsidR="009A6BE7">
        <w:rPr>
          <w:rFonts w:ascii="Calibri" w:hAnsi="Calibri" w:cs="Calibri"/>
          <w:color w:val="000000"/>
        </w:rPr>
        <w:fldChar w:fldCharType="end"/>
      </w:r>
      <w:r w:rsidRPr="00EE1C02">
        <w:rPr>
          <w:rFonts w:ascii="Calibri" w:hAnsi="Calibri" w:cs="Calibri"/>
          <w:color w:val="000000"/>
        </w:rPr>
        <w:t xml:space="preserve">. </w:t>
      </w:r>
      <w:r w:rsidR="00BB4610">
        <w:rPr>
          <w:rFonts w:ascii="Calibri" w:hAnsi="Calibri" w:cs="Calibri"/>
          <w:color w:val="000000"/>
        </w:rPr>
        <w:t>That fact is undesirable, because digits should have nicely distinguishable border for segmentation and also for OCR process.</w:t>
      </w:r>
    </w:p>
    <w:p w14:paraId="74024EFB" w14:textId="05C23D9E" w:rsidR="00EE1C02" w:rsidRDefault="00EE1C02" w:rsidP="00EE1C02">
      <w:pPr>
        <w:rPr>
          <w:rFonts w:ascii="Calibri" w:hAnsi="Calibri" w:cs="Calibri"/>
          <w:color w:val="000000"/>
        </w:rPr>
      </w:pPr>
      <w:r>
        <w:rPr>
          <w:rFonts w:ascii="Calibri" w:hAnsi="Calibri" w:cs="Calibri"/>
          <w:color w:val="000000"/>
        </w:rPr>
        <w:tab/>
      </w:r>
      <w:r w:rsidRPr="00EE1C02">
        <w:rPr>
          <w:rFonts w:ascii="Calibri" w:hAnsi="Calibri" w:cs="Calibri"/>
          <w:color w:val="000000"/>
        </w:rPr>
        <w:t xml:space="preserve">Averaging </w:t>
      </w:r>
      <w:r w:rsidR="00BB4610">
        <w:rPr>
          <w:rFonts w:ascii="Calibri" w:hAnsi="Calibri" w:cs="Calibri"/>
          <w:color w:val="000000"/>
        </w:rPr>
        <w:t>in next</w:t>
      </w:r>
      <w:r w:rsidRPr="00EE1C02">
        <w:rPr>
          <w:rFonts w:ascii="Calibri" w:hAnsi="Calibri" w:cs="Calibri"/>
          <w:color w:val="000000"/>
        </w:rPr>
        <w:t xml:space="preserve"> suitable method of linear filtering</w:t>
      </w:r>
      <w:r w:rsidR="00BB4610">
        <w:rPr>
          <w:rFonts w:ascii="Calibri" w:hAnsi="Calibri" w:cs="Calibri"/>
          <w:color w:val="000000"/>
        </w:rPr>
        <w:t xml:space="preserve"> [</w:t>
      </w:r>
      <w:r w:rsidR="009617C5">
        <w:rPr>
          <w:rFonts w:ascii="Calibri" w:hAnsi="Calibri" w:cs="Calibri"/>
          <w:color w:val="000000"/>
        </w:rPr>
        <w:t>48</w:t>
      </w:r>
      <w:r w:rsidR="00BB4610">
        <w:rPr>
          <w:rFonts w:ascii="Calibri" w:hAnsi="Calibri" w:cs="Calibri"/>
          <w:color w:val="000000"/>
        </w:rPr>
        <w:t>]</w:t>
      </w:r>
      <w:r w:rsidRPr="00EE1C02">
        <w:rPr>
          <w:rFonts w:ascii="Calibri" w:hAnsi="Calibri" w:cs="Calibri"/>
          <w:color w:val="000000"/>
        </w:rPr>
        <w:t xml:space="preserve">. This process is very similar to Gaussian filtering. We used the mask which we put on correct pixel. The new value of the current pixel is average </w:t>
      </w:r>
      <w:r w:rsidRPr="00EE1C02">
        <w:rPr>
          <w:rFonts w:ascii="Calibri" w:hAnsi="Calibri" w:cs="Calibri"/>
          <w:color w:val="000000"/>
        </w:rPr>
        <w:lastRenderedPageBreak/>
        <w:t>value of all pixels which are covered by mask.</w:t>
      </w:r>
      <w:r w:rsidR="00AE6AFC">
        <w:rPr>
          <w:rFonts w:ascii="Calibri" w:hAnsi="Calibri" w:cs="Calibri"/>
          <w:color w:val="000000"/>
        </w:rPr>
        <w:t xml:space="preserve"> This filter also make the image little bit blurred as you can see in</w:t>
      </w:r>
      <w:r w:rsidR="009A6BE7">
        <w:rPr>
          <w:rFonts w:ascii="Calibri" w:hAnsi="Calibri" w:cs="Calibri"/>
          <w:color w:val="000000"/>
        </w:rPr>
        <w:t xml:space="preserve"> </w:t>
      </w:r>
      <w:r w:rsidR="009A6BE7">
        <w:rPr>
          <w:rFonts w:ascii="Calibri" w:hAnsi="Calibri" w:cs="Calibri"/>
          <w:color w:val="000000"/>
        </w:rPr>
        <w:fldChar w:fldCharType="begin"/>
      </w:r>
      <w:r w:rsidR="009A6BE7">
        <w:rPr>
          <w:rFonts w:ascii="Calibri" w:hAnsi="Calibri" w:cs="Calibri"/>
          <w:color w:val="000000"/>
        </w:rPr>
        <w:instrText xml:space="preserve"> REF _Ref470884188 \h </w:instrText>
      </w:r>
      <w:r w:rsidR="009A6BE7">
        <w:rPr>
          <w:rFonts w:ascii="Calibri" w:hAnsi="Calibri" w:cs="Calibri"/>
          <w:color w:val="000000"/>
        </w:rPr>
      </w:r>
      <w:r w:rsidR="009A6BE7">
        <w:rPr>
          <w:rFonts w:ascii="Calibri" w:hAnsi="Calibri" w:cs="Calibri"/>
          <w:color w:val="000000"/>
        </w:rPr>
        <w:fldChar w:fldCharType="separate"/>
      </w:r>
      <w:r w:rsidR="008C7BFB">
        <w:t xml:space="preserve">Figure </w:t>
      </w:r>
      <w:r w:rsidR="008C7BFB">
        <w:rPr>
          <w:noProof/>
        </w:rPr>
        <w:t>24</w:t>
      </w:r>
      <w:r w:rsidR="009A6BE7">
        <w:rPr>
          <w:rFonts w:ascii="Calibri" w:hAnsi="Calibri" w:cs="Calibri"/>
          <w:color w:val="000000"/>
        </w:rPr>
        <w:fldChar w:fldCharType="end"/>
      </w:r>
      <w:r w:rsidR="00AE6AFC">
        <w:rPr>
          <w:rFonts w:ascii="Calibri" w:hAnsi="Calibri" w:cs="Calibri"/>
          <w:color w:val="000000"/>
        </w:rPr>
        <w:t>.</w:t>
      </w:r>
    </w:p>
    <w:p w14:paraId="179CF350" w14:textId="77777777" w:rsidR="00EE1C02" w:rsidRDefault="00EE1C02" w:rsidP="00653180">
      <w:pPr>
        <w:pStyle w:val="Heading4"/>
      </w:pPr>
      <w:r>
        <w:t>Nonlinear filters</w:t>
      </w:r>
    </w:p>
    <w:p w14:paraId="7B2F0EEA" w14:textId="37481427" w:rsidR="00EE1C02" w:rsidRDefault="00EE1C02" w:rsidP="00EE1C02">
      <w:r>
        <w:tab/>
        <w:t>In nonlinear filtering doesn’t work the principle of superposition. The first type of nonlinear filtering is median filter</w:t>
      </w:r>
      <w:r w:rsidR="00AE6AFC">
        <w:t xml:space="preserve"> [</w:t>
      </w:r>
      <w:r w:rsidR="009617C5">
        <w:t>49</w:t>
      </w:r>
      <w:r w:rsidR="00AE6AFC">
        <w:t>]</w:t>
      </w:r>
      <w:r>
        <w:t xml:space="preserve">. This filter work almost the same as mentioned average filter, but the new value for current pixel is median of pixels covered by mask. This method is more robust because it doesn’t count with outliers. </w:t>
      </w:r>
      <w:r w:rsidR="00AE6AFC">
        <w:t xml:space="preserve">This filter </w:t>
      </w:r>
      <w:r w:rsidR="002A70AA">
        <w:t>looks like a best solu</w:t>
      </w:r>
      <w:r w:rsidR="009A6BE7">
        <w:t>tion, but as I already mention before,</w:t>
      </w:r>
      <w:r w:rsidR="002A70AA">
        <w:t xml:space="preserve"> using of filter</w:t>
      </w:r>
      <w:r w:rsidR="009A6BE7">
        <w:t>s</w:t>
      </w:r>
      <w:r w:rsidR="002A70AA">
        <w:t xml:space="preserve"> isn’t necessary</w:t>
      </w:r>
      <w:r w:rsidR="00C2778F">
        <w:t xml:space="preserve"> in our case</w:t>
      </w:r>
      <w:r w:rsidR="002A70AA">
        <w:t>.</w:t>
      </w:r>
    </w:p>
    <w:p w14:paraId="575C1274" w14:textId="77777777" w:rsidR="000C5590" w:rsidRDefault="00D42FAA" w:rsidP="000C5590">
      <w:pPr>
        <w:keepNext/>
      </w:pPr>
      <w:r>
        <w:pict w14:anchorId="05217D7A">
          <v:shape id="_x0000_i1040" type="#_x0000_t75" style="width:468.85pt;height:79.55pt">
            <v:imagedata r:id="rId47" o:title="filters"/>
          </v:shape>
        </w:pict>
      </w:r>
    </w:p>
    <w:p w14:paraId="023CD844" w14:textId="77777777" w:rsidR="002C0247" w:rsidRDefault="000C5590" w:rsidP="000C5590">
      <w:pPr>
        <w:pStyle w:val="Caption"/>
      </w:pPr>
      <w:bookmarkStart w:id="102" w:name="_Ref470884188"/>
      <w:bookmarkStart w:id="103" w:name="_Toc470951056"/>
      <w:r>
        <w:t xml:space="preserve">Figure </w:t>
      </w:r>
      <w:fldSimple w:instr=" SEQ Figure \* ARABIC ">
        <w:r w:rsidR="008C7BFB">
          <w:rPr>
            <w:noProof/>
          </w:rPr>
          <w:t>24</w:t>
        </w:r>
      </w:fldSimple>
      <w:bookmarkEnd w:id="102"/>
      <w:r>
        <w:t xml:space="preserve"> Region of interest after applying filters with kernel 5x5 </w:t>
      </w:r>
      <w:proofErr w:type="spellStart"/>
      <w:proofErr w:type="gramStart"/>
      <w:r>
        <w:t>px</w:t>
      </w:r>
      <w:proofErr w:type="spellEnd"/>
      <w:proofErr w:type="gramEnd"/>
      <w:r>
        <w:t>. Gaussian; average; median</w:t>
      </w:r>
      <w:bookmarkEnd w:id="103"/>
    </w:p>
    <w:p w14:paraId="7341604C" w14:textId="77777777" w:rsidR="00C2778F" w:rsidRDefault="00C2778F" w:rsidP="00AC26BD">
      <w:pPr>
        <w:pStyle w:val="Heading2"/>
      </w:pPr>
      <w:bookmarkStart w:id="104" w:name="_Toc471250862"/>
      <w:r>
        <w:t>Segmentation</w:t>
      </w:r>
      <w:bookmarkEnd w:id="104"/>
    </w:p>
    <w:p w14:paraId="2E183B46" w14:textId="6F158538" w:rsidR="005508BB" w:rsidRPr="00365A8C" w:rsidRDefault="005508BB" w:rsidP="00224999">
      <w:r>
        <w:t xml:space="preserve">For segmentation of the image i.e. </w:t>
      </w:r>
      <w:r w:rsidRPr="005508BB">
        <w:t xml:space="preserve">distinguishing </w:t>
      </w:r>
      <w:r>
        <w:t xml:space="preserve">between the </w:t>
      </w:r>
      <w:r w:rsidR="004D2143">
        <w:t>backgrounds</w:t>
      </w:r>
      <w:r>
        <w:t xml:space="preserve"> we can use one </w:t>
      </w:r>
      <w:r w:rsidRPr="0004023A">
        <w:t>of the three groups which are: threshold based segmentation, edge based segmentation</w:t>
      </w:r>
      <w:r w:rsidR="0004023A" w:rsidRPr="0004023A">
        <w:t>,</w:t>
      </w:r>
      <w:r w:rsidRPr="0004023A">
        <w:t xml:space="preserve"> region based segmentation</w:t>
      </w:r>
      <w:r w:rsidR="0004023A" w:rsidRPr="0004023A">
        <w:t xml:space="preserve">, matching and clustering techniques. </w:t>
      </w:r>
      <w:r w:rsidR="00224999">
        <w:t xml:space="preserve">If you want to check list of various segmentation techniques please refer to </w:t>
      </w:r>
      <w:r w:rsidR="0004023A" w:rsidRPr="0004023A">
        <w:t>[</w:t>
      </w:r>
      <w:r w:rsidR="009617C5">
        <w:t>50</w:t>
      </w:r>
      <w:r w:rsidR="00B87FB8" w:rsidRPr="00365A8C">
        <w:t xml:space="preserve">]. </w:t>
      </w:r>
      <w:r w:rsidR="004A31B3">
        <w:t xml:space="preserve">Because we already have almost black and white image the best solution seems to be one of thresholding methods. One little bit </w:t>
      </w:r>
      <w:r w:rsidR="00A1658F">
        <w:t>advance</w:t>
      </w:r>
      <w:r w:rsidR="004A31B3">
        <w:t xml:space="preserve"> method will be mentioned and </w:t>
      </w:r>
      <w:r w:rsidR="004D2143">
        <w:t>it’s</w:t>
      </w:r>
      <w:r w:rsidR="004A31B3">
        <w:t xml:space="preserve"> MSER.</w:t>
      </w:r>
    </w:p>
    <w:p w14:paraId="72A6B9FA" w14:textId="77777777" w:rsidR="00365A8C" w:rsidRPr="00365A8C" w:rsidRDefault="00365A8C" w:rsidP="00365A8C">
      <w:pPr>
        <w:pStyle w:val="Heading3"/>
      </w:pPr>
      <w:bookmarkStart w:id="105" w:name="_Ref470888183"/>
      <w:bookmarkStart w:id="106" w:name="_Toc471250863"/>
      <w:r w:rsidRPr="00365A8C">
        <w:t>MSER</w:t>
      </w:r>
      <w:bookmarkEnd w:id="105"/>
      <w:bookmarkEnd w:id="106"/>
      <w:r w:rsidR="005508BB" w:rsidRPr="00365A8C">
        <w:tab/>
      </w:r>
    </w:p>
    <w:p w14:paraId="0139ABF4" w14:textId="1D3CA3AA" w:rsidR="00D9493F" w:rsidRDefault="0004023A" w:rsidP="00365A8C">
      <w:pPr>
        <w:rPr>
          <w:rFonts w:cs="Arial"/>
          <w:bCs/>
        </w:rPr>
      </w:pPr>
      <w:r w:rsidRPr="00365A8C">
        <w:t>One of</w:t>
      </w:r>
      <w:r w:rsidR="00256D1C">
        <w:t xml:space="preserve"> the most</w:t>
      </w:r>
      <w:r w:rsidRPr="00365A8C">
        <w:t xml:space="preserve"> favorite method is called </w:t>
      </w:r>
      <w:hyperlink r:id="rId48" w:history="1">
        <w:r w:rsidRPr="00365A8C">
          <w:rPr>
            <w:rStyle w:val="Hyperlink"/>
            <w:rFonts w:cs="Arial"/>
            <w:bCs/>
            <w:color w:val="auto"/>
            <w:u w:val="none"/>
          </w:rPr>
          <w:t>maximally stable extremal regions</w:t>
        </w:r>
      </w:hyperlink>
      <w:r w:rsidR="00514516" w:rsidRPr="00365A8C">
        <w:rPr>
          <w:rFonts w:cs="Arial"/>
          <w:bCs/>
        </w:rPr>
        <w:t xml:space="preserve"> (MSER) [</w:t>
      </w:r>
      <w:r w:rsidR="009617C5">
        <w:rPr>
          <w:rFonts w:cs="Arial"/>
          <w:bCs/>
        </w:rPr>
        <w:t>51</w:t>
      </w:r>
      <w:r w:rsidR="00514516" w:rsidRPr="00514516">
        <w:rPr>
          <w:rFonts w:cs="Arial"/>
          <w:bCs/>
        </w:rPr>
        <w:t>]</w:t>
      </w:r>
      <w:r w:rsidRPr="00514516">
        <w:rPr>
          <w:rFonts w:cs="Arial"/>
          <w:bCs/>
        </w:rPr>
        <w:t>. This</w:t>
      </w:r>
      <w:r>
        <w:rPr>
          <w:rFonts w:cs="Arial"/>
          <w:bCs/>
        </w:rPr>
        <w:t xml:space="preserve"> method is ordinary used to detection of text in the reals scenes [</w:t>
      </w:r>
      <w:r w:rsidR="00883485">
        <w:rPr>
          <w:rFonts w:cs="Arial"/>
          <w:bCs/>
        </w:rPr>
        <w:t>26</w:t>
      </w:r>
      <w:r>
        <w:rPr>
          <w:rFonts w:cs="Arial"/>
          <w:bCs/>
        </w:rPr>
        <w:t>]</w:t>
      </w:r>
      <w:r w:rsidR="00256D1C">
        <w:rPr>
          <w:rFonts w:cs="Arial"/>
          <w:bCs/>
        </w:rPr>
        <w:t xml:space="preserve">. It can be also use for detection of traffic signs or other things in captured scene </w:t>
      </w:r>
      <w:r w:rsidR="00514516">
        <w:rPr>
          <w:rFonts w:cs="Arial"/>
          <w:bCs/>
        </w:rPr>
        <w:t>[</w:t>
      </w:r>
      <w:r w:rsidR="00883485">
        <w:rPr>
          <w:rFonts w:cs="Arial"/>
          <w:bCs/>
        </w:rPr>
        <w:t>52</w:t>
      </w:r>
      <w:r w:rsidR="00514516">
        <w:rPr>
          <w:rFonts w:cs="Arial"/>
          <w:bCs/>
        </w:rPr>
        <w:t>].</w:t>
      </w:r>
      <w:r w:rsidR="00D9493F">
        <w:rPr>
          <w:rFonts w:cs="Arial"/>
          <w:bCs/>
        </w:rPr>
        <w:t xml:space="preserve">  Principle of detection of MSER can be described as follows. Grayscale image is gradually thresholding with all possible thresholds. Pixels below the threshold are colored to black and pixels above the threshold are colored to white. </w:t>
      </w:r>
    </w:p>
    <w:p w14:paraId="1C865422" w14:textId="165DB0DE" w:rsidR="0004023A" w:rsidRDefault="00D9493F" w:rsidP="00365A8C">
      <w:pPr>
        <w:rPr>
          <w:rFonts w:cs="Arial"/>
          <w:bCs/>
        </w:rPr>
      </w:pPr>
      <w:r>
        <w:rPr>
          <w:rFonts w:cs="Arial"/>
          <w:bCs/>
        </w:rPr>
        <w:tab/>
        <w:t xml:space="preserve">If you imagine series of thresholding </w:t>
      </w:r>
      <w:r w:rsidR="00256D1C">
        <w:rPr>
          <w:rFonts w:cs="Arial"/>
          <w:bCs/>
        </w:rPr>
        <w:t>planes</w:t>
      </w:r>
      <w:r>
        <w:rPr>
          <w:rFonts w:cs="Arial"/>
          <w:bCs/>
        </w:rPr>
        <w:t xml:space="preserve"> with values begins at 0 at ends with 255</w:t>
      </w:r>
      <w:r w:rsidR="00256D1C">
        <w:rPr>
          <w:rFonts w:cs="Arial"/>
          <w:bCs/>
        </w:rPr>
        <w:t xml:space="preserve"> </w:t>
      </w:r>
      <w:r w:rsidR="00256D1C" w:rsidRPr="00256D1C">
        <w:rPr>
          <w:rFonts w:cs="Arial"/>
          <w:bCs/>
        </w:rPr>
        <w:t>at the whole plane</w:t>
      </w:r>
      <w:r>
        <w:rPr>
          <w:rFonts w:cs="Arial"/>
          <w:bCs/>
        </w:rPr>
        <w:t xml:space="preserve"> as a video. Video starts as a complete white image. With higher threshold </w:t>
      </w:r>
      <w:r w:rsidR="00256D1C">
        <w:rPr>
          <w:rFonts w:cs="Arial"/>
          <w:bCs/>
        </w:rPr>
        <w:t xml:space="preserve">black areas </w:t>
      </w:r>
      <w:r>
        <w:rPr>
          <w:rFonts w:cs="Arial"/>
          <w:bCs/>
        </w:rPr>
        <w:t>start to appear and begin to grow until the threshold reaches value 255. In that case the image is completely black. All closed areas which appear during the process are maximal regions. Stable regions are moreover stable with high range of threshold values.</w:t>
      </w:r>
      <w:r w:rsidR="00365A8C">
        <w:rPr>
          <w:rFonts w:cs="Arial"/>
          <w:bCs/>
        </w:rPr>
        <w:t xml:space="preserve"> Formal description of MSER is here [</w:t>
      </w:r>
      <w:r w:rsidR="009617C5">
        <w:rPr>
          <w:rFonts w:cs="Arial"/>
          <w:bCs/>
        </w:rPr>
        <w:t>51</w:t>
      </w:r>
      <w:r w:rsidR="00365A8C">
        <w:rPr>
          <w:rFonts w:cs="Arial"/>
          <w:bCs/>
        </w:rPr>
        <w:t>].</w:t>
      </w:r>
      <w:r w:rsidR="00256D1C">
        <w:rPr>
          <w:rFonts w:cs="Arial"/>
          <w:bCs/>
        </w:rPr>
        <w:t xml:space="preserve"> </w:t>
      </w:r>
    </w:p>
    <w:p w14:paraId="6856616F" w14:textId="77777777" w:rsidR="00365A8C" w:rsidRPr="001725A2" w:rsidRDefault="00365A8C" w:rsidP="00365A8C">
      <w:pPr>
        <w:rPr>
          <w:i/>
        </w:rPr>
      </w:pPr>
      <w:r>
        <w:rPr>
          <w:rFonts w:cs="Arial"/>
          <w:bCs/>
        </w:rPr>
        <w:tab/>
        <w:t xml:space="preserve">These MSER have some really useful properties. </w:t>
      </w:r>
      <w:r w:rsidRPr="00365A8C">
        <w:rPr>
          <w:i/>
        </w:rPr>
        <w:t>Invariance to affine transformation of image intensities.</w:t>
      </w:r>
      <w:r w:rsidRPr="00365A8C">
        <w:rPr>
          <w:rFonts w:cs="Arial"/>
          <w:bCs/>
          <w:i/>
        </w:rPr>
        <w:t xml:space="preserve"> </w:t>
      </w:r>
      <w:r w:rsidRPr="00365A8C">
        <w:rPr>
          <w:i/>
        </w:rPr>
        <w:t xml:space="preserve">Covariance to adjacency preserving (continuous) transformation </w:t>
      </w:r>
      <w:proofErr w:type="gramStart"/>
      <w:r w:rsidRPr="00365A8C">
        <w:rPr>
          <w:i/>
        </w:rPr>
        <w:t>T :</w:t>
      </w:r>
      <w:proofErr w:type="gramEnd"/>
      <w:r w:rsidRPr="00365A8C">
        <w:rPr>
          <w:i/>
        </w:rPr>
        <w:t xml:space="preserve"> D</w:t>
      </w:r>
      <w:r w:rsidRPr="00365A8C">
        <w:rPr>
          <w:rFonts w:ascii="Arial" w:hAnsi="Arial" w:cs="Arial"/>
          <w:i/>
        </w:rPr>
        <w:t>→</w:t>
      </w:r>
      <w:r w:rsidRPr="00365A8C">
        <w:rPr>
          <w:i/>
        </w:rPr>
        <w:t>D on the image domain. Stability, since only extremal regions whose support is virtually unchanged over a range of thresholds is selected. Multi-scale detection. Since no smoothing is involved, both very fine and very large structure is detected. The set of all extremal r</w:t>
      </w:r>
      <w:r w:rsidR="00256D1C">
        <w:rPr>
          <w:i/>
        </w:rPr>
        <w:t xml:space="preserve">egions can be enumerated in </w:t>
      </w:r>
      <w:proofErr w:type="gramStart"/>
      <w:r w:rsidR="00256D1C">
        <w:rPr>
          <w:i/>
        </w:rPr>
        <w:t>O(</w:t>
      </w:r>
      <w:proofErr w:type="gramEnd"/>
      <w:r w:rsidR="00256D1C">
        <w:rPr>
          <w:i/>
        </w:rPr>
        <w:t xml:space="preserve">n </w:t>
      </w:r>
      <w:r w:rsidRPr="00365A8C">
        <w:rPr>
          <w:i/>
        </w:rPr>
        <w:t xml:space="preserve">log </w:t>
      </w:r>
      <w:proofErr w:type="spellStart"/>
      <w:r w:rsidRPr="00365A8C">
        <w:rPr>
          <w:i/>
        </w:rPr>
        <w:t>log</w:t>
      </w:r>
      <w:proofErr w:type="spellEnd"/>
      <w:r w:rsidRPr="00365A8C">
        <w:rPr>
          <w:i/>
        </w:rPr>
        <w:t xml:space="preserve"> n), where n is the number of pixels in the image.</w:t>
      </w:r>
      <w:r w:rsidR="004A31B3">
        <w:rPr>
          <w:i/>
        </w:rPr>
        <w:t>[</w:t>
      </w:r>
      <w:r w:rsidR="00256D1C">
        <w:t>49</w:t>
      </w:r>
      <w:r w:rsidR="004A31B3" w:rsidRPr="001725A2">
        <w:rPr>
          <w:i/>
        </w:rPr>
        <w:t>]</w:t>
      </w:r>
    </w:p>
    <w:p w14:paraId="54E4D6CC" w14:textId="29F4C6B4" w:rsidR="007616BE" w:rsidRDefault="007616BE" w:rsidP="001725A2">
      <w:pPr>
        <w:autoSpaceDE w:val="0"/>
        <w:autoSpaceDN w:val="0"/>
        <w:adjustRightInd w:val="0"/>
        <w:spacing w:after="0" w:line="240" w:lineRule="auto"/>
        <w:rPr>
          <w:rFonts w:cs="Courier New"/>
          <w:lang w:val="cs-CZ"/>
        </w:rPr>
      </w:pPr>
      <w:r w:rsidRPr="001725A2">
        <w:lastRenderedPageBreak/>
        <w:tab/>
        <w:t xml:space="preserve">As you can see in </w:t>
      </w:r>
      <w:r w:rsidR="00256D1C">
        <w:fldChar w:fldCharType="begin"/>
      </w:r>
      <w:r w:rsidR="00256D1C">
        <w:instrText xml:space="preserve"> REF _Ref470888053 \h </w:instrText>
      </w:r>
      <w:r w:rsidR="00256D1C">
        <w:fldChar w:fldCharType="separate"/>
      </w:r>
      <w:r w:rsidR="008C7BFB">
        <w:t xml:space="preserve">Figure </w:t>
      </w:r>
      <w:r w:rsidR="008C7BFB">
        <w:rPr>
          <w:noProof/>
        </w:rPr>
        <w:t>25</w:t>
      </w:r>
      <w:r w:rsidR="00256D1C">
        <w:fldChar w:fldCharType="end"/>
      </w:r>
      <w:r w:rsidR="00256D1C">
        <w:t xml:space="preserve"> </w:t>
      </w:r>
      <w:r w:rsidRPr="001725A2">
        <w:t xml:space="preserve">all digits was nicely founded by this method. But this method seems to be unnecessarily complicated in </w:t>
      </w:r>
      <w:proofErr w:type="spellStart"/>
      <w:r w:rsidRPr="001725A2">
        <w:t>EmguCV</w:t>
      </w:r>
      <w:proofErr w:type="spellEnd"/>
      <w:r w:rsidRPr="001725A2">
        <w:t xml:space="preserve">, </w:t>
      </w:r>
      <w:r w:rsidR="00256D1C">
        <w:t>however</w:t>
      </w:r>
      <w:r w:rsidRPr="001725A2">
        <w:t xml:space="preserve"> it’s one of the great alternative how to </w:t>
      </w:r>
      <w:r w:rsidR="00256D1C">
        <w:t>deal with a segmentation process</w:t>
      </w:r>
      <w:r w:rsidRPr="001725A2">
        <w:t xml:space="preserve">. </w:t>
      </w:r>
      <w:r w:rsidR="00256D1C">
        <w:fldChar w:fldCharType="begin"/>
      </w:r>
      <w:r w:rsidR="00256D1C">
        <w:instrText xml:space="preserve"> REF _Ref470888053 \h </w:instrText>
      </w:r>
      <w:r w:rsidR="00256D1C">
        <w:fldChar w:fldCharType="separate"/>
      </w:r>
      <w:r w:rsidR="008C7BFB">
        <w:t xml:space="preserve">Figure </w:t>
      </w:r>
      <w:r w:rsidR="008C7BFB">
        <w:rPr>
          <w:noProof/>
        </w:rPr>
        <w:t>25</w:t>
      </w:r>
      <w:r w:rsidR="00256D1C">
        <w:fldChar w:fldCharType="end"/>
      </w:r>
      <w:r w:rsidR="00256D1C">
        <w:t xml:space="preserve"> </w:t>
      </w:r>
      <w:r w:rsidRPr="001725A2">
        <w:t xml:space="preserve">was made by </w:t>
      </w:r>
      <w:r w:rsidR="001725A2" w:rsidRPr="001725A2">
        <w:t xml:space="preserve">function </w:t>
      </w:r>
      <w:proofErr w:type="spellStart"/>
      <w:r w:rsidR="001725A2" w:rsidRPr="001725A2">
        <w:rPr>
          <w:rFonts w:cs="Courier New"/>
          <w:color w:val="000000"/>
          <w:lang w:val="cs-CZ"/>
        </w:rPr>
        <w:t>detectMSERFeatures</w:t>
      </w:r>
      <w:proofErr w:type="spellEnd"/>
      <w:r w:rsidR="00256D1C">
        <w:rPr>
          <w:rFonts w:cs="Courier New"/>
          <w:lang w:val="cs-CZ"/>
        </w:rPr>
        <w:t xml:space="preserve"> in </w:t>
      </w:r>
      <w:proofErr w:type="spellStart"/>
      <w:r w:rsidR="00256D1C">
        <w:rPr>
          <w:rFonts w:cs="Courier New"/>
          <w:lang w:val="cs-CZ"/>
        </w:rPr>
        <w:t>M</w:t>
      </w:r>
      <w:r w:rsidR="001725A2" w:rsidRPr="001725A2">
        <w:rPr>
          <w:rFonts w:cs="Courier New"/>
          <w:lang w:val="cs-CZ"/>
        </w:rPr>
        <w:t>atlab</w:t>
      </w:r>
      <w:proofErr w:type="spellEnd"/>
      <w:r w:rsidR="001725A2" w:rsidRPr="001725A2">
        <w:rPr>
          <w:rFonts w:cs="Courier New"/>
          <w:lang w:val="cs-CZ"/>
        </w:rPr>
        <w:t xml:space="preserve"> [</w:t>
      </w:r>
      <w:r w:rsidR="00883485">
        <w:rPr>
          <w:rFonts w:cs="Courier New"/>
          <w:lang w:val="cs-CZ"/>
        </w:rPr>
        <w:t>53</w:t>
      </w:r>
      <w:r w:rsidR="001725A2" w:rsidRPr="001725A2">
        <w:rPr>
          <w:rFonts w:cs="Courier New"/>
          <w:lang w:val="cs-CZ"/>
        </w:rPr>
        <w:t>].</w:t>
      </w:r>
    </w:p>
    <w:p w14:paraId="6A112ED1" w14:textId="77777777" w:rsidR="001725A2" w:rsidRPr="001725A2" w:rsidRDefault="001725A2" w:rsidP="001725A2">
      <w:pPr>
        <w:autoSpaceDE w:val="0"/>
        <w:autoSpaceDN w:val="0"/>
        <w:adjustRightInd w:val="0"/>
        <w:spacing w:after="0" w:line="240" w:lineRule="auto"/>
        <w:rPr>
          <w:rFonts w:cs="Courier New"/>
          <w:lang w:val="cs-CZ"/>
        </w:rPr>
      </w:pPr>
    </w:p>
    <w:p w14:paraId="303DF88B" w14:textId="77777777" w:rsidR="000C5590" w:rsidRDefault="00D42FAA" w:rsidP="00A95B10">
      <w:pPr>
        <w:keepNext/>
        <w:jc w:val="center"/>
      </w:pPr>
      <w:r>
        <w:pict w14:anchorId="70D776C7">
          <v:shape id="_x0000_i1041" type="#_x0000_t75" style="width:137.3pt;height:172.45pt">
            <v:imagedata r:id="rId49" o:title="MSER"/>
          </v:shape>
        </w:pict>
      </w:r>
    </w:p>
    <w:p w14:paraId="5474C68F" w14:textId="77777777" w:rsidR="007616BE" w:rsidRDefault="000C5590" w:rsidP="00A95B10">
      <w:pPr>
        <w:pStyle w:val="Caption"/>
        <w:jc w:val="center"/>
      </w:pPr>
      <w:bookmarkStart w:id="107" w:name="_Ref470888053"/>
      <w:bookmarkStart w:id="108" w:name="_Toc470951057"/>
      <w:r>
        <w:t xml:space="preserve">Figure </w:t>
      </w:r>
      <w:fldSimple w:instr=" SEQ Figure \* ARABIC ">
        <w:r w:rsidR="008C7BFB">
          <w:rPr>
            <w:noProof/>
          </w:rPr>
          <w:t>25</w:t>
        </w:r>
      </w:fldSimple>
      <w:bookmarkEnd w:id="107"/>
      <w:r>
        <w:t xml:space="preserve"> Segmented </w:t>
      </w:r>
      <w:r w:rsidR="00A95B10">
        <w:t>input</w:t>
      </w:r>
      <w:r>
        <w:t xml:space="preserve"> image in </w:t>
      </w:r>
      <w:r w:rsidR="00A95B10">
        <w:t>separated</w:t>
      </w:r>
      <w:r>
        <w:t xml:space="preserve"> </w:t>
      </w:r>
      <w:r w:rsidR="00A95B10">
        <w:t>segments by MSER method</w:t>
      </w:r>
      <w:bookmarkEnd w:id="108"/>
    </w:p>
    <w:p w14:paraId="1EF24287" w14:textId="77777777" w:rsidR="001725A2" w:rsidRDefault="001725A2" w:rsidP="001725A2">
      <w:pPr>
        <w:pStyle w:val="Heading3"/>
      </w:pPr>
      <w:bookmarkStart w:id="109" w:name="_Toc471250864"/>
      <w:r>
        <w:t>Global thresholding</w:t>
      </w:r>
      <w:bookmarkEnd w:id="109"/>
    </w:p>
    <w:p w14:paraId="4EEF0212" w14:textId="77777777" w:rsidR="00421E95" w:rsidRDefault="00421E95" w:rsidP="00421E95">
      <w:pPr>
        <w:rPr>
          <w:rFonts w:cs="Arial"/>
          <w:bCs/>
        </w:rPr>
      </w:pPr>
      <w:r>
        <w:t>Global thresholding is the easiest way how to separate image into foreground and background. It can be describe as a one comparison with threshold</w:t>
      </w:r>
      <w:r w:rsidR="00256D1C">
        <w:t xml:space="preserve"> plane</w:t>
      </w:r>
      <w:r>
        <w:t xml:space="preserve"> as well as in MSER </w:t>
      </w:r>
      <w:r w:rsidR="00256D1C">
        <w:t xml:space="preserve">mentioned in </w:t>
      </w:r>
      <w:r w:rsidR="0058649B">
        <w:fldChar w:fldCharType="begin"/>
      </w:r>
      <w:r w:rsidR="0058649B">
        <w:instrText xml:space="preserve"> REF _Ref470888183 \r \h </w:instrText>
      </w:r>
      <w:r w:rsidR="0058649B">
        <w:fldChar w:fldCharType="separate"/>
      </w:r>
      <w:r w:rsidR="008C7BFB">
        <w:t>6.4.1</w:t>
      </w:r>
      <w:r w:rsidR="0058649B">
        <w:fldChar w:fldCharType="end"/>
      </w:r>
      <w:r>
        <w:t xml:space="preserve">. </w:t>
      </w:r>
      <w:r>
        <w:rPr>
          <w:rFonts w:cs="Arial"/>
          <w:bCs/>
        </w:rPr>
        <w:t xml:space="preserve">Pixels below the threshold are colored to black and pixels above the threshold are colored to white. </w:t>
      </w:r>
    </w:p>
    <w:p w14:paraId="422F3BE3" w14:textId="199BBCDE" w:rsidR="005F2090" w:rsidRDefault="00421E95" w:rsidP="00421E95">
      <w:pPr>
        <w:rPr>
          <w:rFonts w:cs="Arial"/>
          <w:bCs/>
        </w:rPr>
      </w:pPr>
      <w:r>
        <w:rPr>
          <w:rFonts w:cs="Arial"/>
          <w:bCs/>
        </w:rPr>
        <w:tab/>
        <w:t xml:space="preserve">Threshold value can be chosen by a user or calculated from the image. First option is really useful for scenes with similar light condition for the whole acquisition process. </w:t>
      </w:r>
      <w:r w:rsidR="005F2090">
        <w:rPr>
          <w:rFonts w:cs="Arial"/>
          <w:bCs/>
        </w:rPr>
        <w:t xml:space="preserve">Because the acquisition process can be changed during the acquisition process it’s better to choose some more sophisticated method for </w:t>
      </w:r>
      <w:r w:rsidR="0058649B">
        <w:rPr>
          <w:rFonts w:cs="Arial"/>
          <w:bCs/>
        </w:rPr>
        <w:t>selecting this value</w:t>
      </w:r>
      <w:r w:rsidR="005F2090">
        <w:rPr>
          <w:rFonts w:cs="Arial"/>
          <w:bCs/>
        </w:rPr>
        <w:t>. Optimal value for thresholding is based on the histogram of the image. There are several techniques how to find the threshold value [</w:t>
      </w:r>
      <w:r w:rsidR="0058649B">
        <w:rPr>
          <w:rFonts w:cs="Arial"/>
          <w:bCs/>
        </w:rPr>
        <w:t>5</w:t>
      </w:r>
      <w:r w:rsidR="00E07C95">
        <w:rPr>
          <w:rFonts w:cs="Arial"/>
          <w:bCs/>
        </w:rPr>
        <w:t>5</w:t>
      </w:r>
      <w:r w:rsidR="005F2090">
        <w:rPr>
          <w:rFonts w:cs="Arial"/>
          <w:bCs/>
        </w:rPr>
        <w:t xml:space="preserve">]. </w:t>
      </w:r>
    </w:p>
    <w:p w14:paraId="29195B04" w14:textId="3BCAE8DD" w:rsidR="00421E95" w:rsidRDefault="005F2090" w:rsidP="00421E95">
      <w:pPr>
        <w:rPr>
          <w:rFonts w:ascii="Arial" w:hAnsi="Arial" w:cs="Arial"/>
          <w:color w:val="111111"/>
          <w:sz w:val="20"/>
          <w:szCs w:val="20"/>
          <w:shd w:val="clear" w:color="auto" w:fill="FFFFFF"/>
        </w:rPr>
      </w:pPr>
      <w:r>
        <w:rPr>
          <w:rFonts w:cs="Arial"/>
          <w:bCs/>
        </w:rPr>
        <w:tab/>
        <w:t xml:space="preserve">One of most </w:t>
      </w:r>
      <w:r w:rsidR="00935A0A">
        <w:rPr>
          <w:rFonts w:cs="Arial"/>
          <w:bCs/>
        </w:rPr>
        <w:t>favorite</w:t>
      </w:r>
      <w:r>
        <w:rPr>
          <w:rFonts w:cs="Arial"/>
          <w:bCs/>
        </w:rPr>
        <w:t xml:space="preserve"> techniques is Otsu</w:t>
      </w:r>
      <w:r w:rsidR="00935A0A">
        <w:rPr>
          <w:rFonts w:cs="Arial"/>
          <w:bCs/>
        </w:rPr>
        <w:t xml:space="preserve"> method [</w:t>
      </w:r>
      <w:r w:rsidR="0058649B">
        <w:rPr>
          <w:rFonts w:cs="Arial"/>
          <w:bCs/>
        </w:rPr>
        <w:t>5</w:t>
      </w:r>
      <w:r w:rsidR="00E07C95">
        <w:rPr>
          <w:rFonts w:cs="Arial"/>
          <w:bCs/>
        </w:rPr>
        <w:t>6</w:t>
      </w:r>
      <w:r w:rsidR="00935A0A">
        <w:rPr>
          <w:rFonts w:cs="Arial"/>
          <w:bCs/>
        </w:rPr>
        <w:t xml:space="preserve">]. In this method we look at the points like a two separated clusters with diverse range of values. Ordinary these two ranges overlap each other. </w:t>
      </w:r>
      <w:r w:rsidR="00935A0A">
        <w:rPr>
          <w:rFonts w:ascii="Arial" w:hAnsi="Arial" w:cs="Arial"/>
          <w:color w:val="111111"/>
          <w:sz w:val="20"/>
          <w:szCs w:val="20"/>
          <w:shd w:val="clear" w:color="auto" w:fill="FFFFFF"/>
        </w:rPr>
        <w:t xml:space="preserve">The main goal of this method is to find the threshold where the sum of foreground and background </w:t>
      </w:r>
      <w:r w:rsidR="00935A0A">
        <w:rPr>
          <w:rFonts w:cs="Arial"/>
          <w:bCs/>
        </w:rPr>
        <w:t xml:space="preserve">ranges </w:t>
      </w:r>
      <w:r w:rsidR="00935A0A">
        <w:rPr>
          <w:rFonts w:ascii="Arial" w:hAnsi="Arial" w:cs="Arial"/>
          <w:color w:val="111111"/>
          <w:sz w:val="20"/>
          <w:szCs w:val="20"/>
          <w:shd w:val="clear" w:color="auto" w:fill="FFFFFF"/>
        </w:rPr>
        <w:t>is at its minimum. This method is iterative and for every possible threshold value do these steps:</w:t>
      </w:r>
    </w:p>
    <w:p w14:paraId="4CC58357" w14:textId="77777777" w:rsidR="00935A0A" w:rsidRDefault="0058649B" w:rsidP="00421E95">
      <w:pPr>
        <w:rPr>
          <w:rFonts w:ascii="Arial" w:hAnsi="Arial" w:cs="Arial"/>
          <w:color w:val="111111"/>
          <w:sz w:val="20"/>
          <w:szCs w:val="20"/>
          <w:shd w:val="clear" w:color="auto" w:fill="FFFFFF"/>
        </w:rPr>
      </w:pPr>
      <w:r>
        <w:rPr>
          <w:rFonts w:ascii="Arial" w:hAnsi="Arial" w:cs="Arial"/>
          <w:color w:val="111111"/>
          <w:sz w:val="20"/>
          <w:szCs w:val="20"/>
          <w:shd w:val="clear" w:color="auto" w:fill="FFFFFF"/>
        </w:rPr>
        <w:t>1) S</w:t>
      </w:r>
      <w:r w:rsidR="00E41CC3">
        <w:rPr>
          <w:rFonts w:ascii="Arial" w:hAnsi="Arial" w:cs="Arial"/>
          <w:color w:val="111111"/>
          <w:sz w:val="20"/>
          <w:szCs w:val="20"/>
          <w:shd w:val="clear" w:color="auto" w:fill="FFFFFF"/>
        </w:rPr>
        <w:t>eparate</w:t>
      </w:r>
      <w:r w:rsidR="00935A0A">
        <w:rPr>
          <w:rFonts w:ascii="Arial" w:hAnsi="Arial" w:cs="Arial"/>
          <w:color w:val="111111"/>
          <w:sz w:val="20"/>
          <w:szCs w:val="20"/>
          <w:shd w:val="clear" w:color="auto" w:fill="FFFFFF"/>
        </w:rPr>
        <w:t xml:space="preserve"> all pixels into two groups </w:t>
      </w:r>
      <w:r w:rsidR="00E41CC3">
        <w:rPr>
          <w:rFonts w:ascii="Arial" w:hAnsi="Arial" w:cs="Arial"/>
          <w:color w:val="111111"/>
          <w:sz w:val="20"/>
          <w:szCs w:val="20"/>
          <w:shd w:val="clear" w:color="auto" w:fill="FFFFFF"/>
        </w:rPr>
        <w:t>separated</w:t>
      </w:r>
      <w:r w:rsidR="00935A0A">
        <w:rPr>
          <w:rFonts w:ascii="Arial" w:hAnsi="Arial" w:cs="Arial"/>
          <w:color w:val="111111"/>
          <w:sz w:val="20"/>
          <w:szCs w:val="20"/>
          <w:shd w:val="clear" w:color="auto" w:fill="FFFFFF"/>
        </w:rPr>
        <w:t xml:space="preserve"> by threshold value</w:t>
      </w:r>
    </w:p>
    <w:p w14:paraId="504C871B" w14:textId="77777777" w:rsidR="00935A0A" w:rsidRDefault="00935A0A" w:rsidP="00421E95">
      <w:pPr>
        <w:rPr>
          <w:rFonts w:ascii="Arial" w:hAnsi="Arial" w:cs="Arial"/>
          <w:color w:val="111111"/>
          <w:sz w:val="20"/>
          <w:szCs w:val="20"/>
          <w:shd w:val="clear" w:color="auto" w:fill="FFFFFF"/>
        </w:rPr>
      </w:pPr>
      <w:r>
        <w:rPr>
          <w:rFonts w:ascii="Arial" w:hAnsi="Arial" w:cs="Arial"/>
          <w:color w:val="111111"/>
          <w:sz w:val="20"/>
          <w:szCs w:val="20"/>
          <w:shd w:val="clear" w:color="auto" w:fill="FFFFFF"/>
        </w:rPr>
        <w:t>2) Calculate the mean in both groups</w:t>
      </w:r>
    </w:p>
    <w:p w14:paraId="22E8033B" w14:textId="77777777" w:rsidR="00935A0A" w:rsidRDefault="00935A0A" w:rsidP="00421E95">
      <w:pPr>
        <w:rPr>
          <w:rFonts w:ascii="Arial" w:hAnsi="Arial" w:cs="Arial"/>
          <w:color w:val="111111"/>
          <w:sz w:val="20"/>
          <w:szCs w:val="20"/>
          <w:shd w:val="clear" w:color="auto" w:fill="FFFFFF"/>
        </w:rPr>
      </w:pPr>
      <w:r>
        <w:rPr>
          <w:rFonts w:ascii="Arial" w:hAnsi="Arial" w:cs="Arial"/>
          <w:color w:val="111111"/>
          <w:sz w:val="20"/>
          <w:szCs w:val="20"/>
          <w:shd w:val="clear" w:color="auto" w:fill="FFFFFF"/>
        </w:rPr>
        <w:t>3) Difference of means square by factor two</w:t>
      </w:r>
    </w:p>
    <w:p w14:paraId="39D0C1E8" w14:textId="77777777" w:rsidR="00935A0A" w:rsidRDefault="00935A0A" w:rsidP="00421E95">
      <w:pPr>
        <w:rPr>
          <w:rFonts w:ascii="Arial" w:hAnsi="Arial" w:cs="Arial"/>
          <w:color w:val="111111"/>
          <w:sz w:val="20"/>
          <w:szCs w:val="20"/>
          <w:shd w:val="clear" w:color="auto" w:fill="FFFFFF"/>
        </w:rPr>
      </w:pPr>
      <w:r>
        <w:rPr>
          <w:rFonts w:ascii="Arial" w:hAnsi="Arial" w:cs="Arial"/>
          <w:color w:val="111111"/>
          <w:sz w:val="20"/>
          <w:szCs w:val="20"/>
          <w:shd w:val="clear" w:color="auto" w:fill="FFFFFF"/>
        </w:rPr>
        <w:t xml:space="preserve">4) </w:t>
      </w:r>
      <w:r w:rsidR="00127B49" w:rsidRPr="00127B49">
        <w:rPr>
          <w:rFonts w:ascii="Arial" w:hAnsi="Arial" w:cs="Arial"/>
          <w:color w:val="111111"/>
          <w:sz w:val="20"/>
          <w:szCs w:val="20"/>
          <w:shd w:val="clear" w:color="auto" w:fill="FFFFFF"/>
        </w:rPr>
        <w:t xml:space="preserve">Multiplying </w:t>
      </w:r>
      <w:r w:rsidR="00127B49">
        <w:rPr>
          <w:rFonts w:ascii="Arial" w:hAnsi="Arial" w:cs="Arial"/>
          <w:color w:val="111111"/>
          <w:sz w:val="20"/>
          <w:szCs w:val="20"/>
          <w:shd w:val="clear" w:color="auto" w:fill="FFFFFF"/>
        </w:rPr>
        <w:t xml:space="preserve">by </w:t>
      </w:r>
      <w:r w:rsidR="00127B49" w:rsidRPr="00127B49">
        <w:rPr>
          <w:rFonts w:ascii="Arial" w:hAnsi="Arial" w:cs="Arial"/>
          <w:color w:val="111111"/>
          <w:sz w:val="20"/>
          <w:szCs w:val="20"/>
          <w:shd w:val="clear" w:color="auto" w:fill="FFFFFF"/>
        </w:rPr>
        <w:t>the number of pixels in each group</w:t>
      </w:r>
    </w:p>
    <w:p w14:paraId="18ABA219" w14:textId="77777777" w:rsidR="00127B49" w:rsidRDefault="00127B49" w:rsidP="00421E95">
      <w:r>
        <w:rPr>
          <w:rFonts w:ascii="Arial" w:hAnsi="Arial" w:cs="Arial"/>
          <w:color w:val="111111"/>
          <w:sz w:val="20"/>
          <w:szCs w:val="20"/>
          <w:shd w:val="clear" w:color="auto" w:fill="FFFFFF"/>
        </w:rPr>
        <w:t xml:space="preserve">Result: Threshold value is that which has max value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r>
              <w:rPr>
                <w:rFonts w:ascii="Cambria Math" w:hAnsi="Cambria Math"/>
              </w:rPr>
              <m:t>T</m:t>
            </m:r>
          </m:e>
        </m:d>
      </m:oMath>
    </w:p>
    <w:p w14:paraId="0B765122" w14:textId="77777777" w:rsidR="00127B49" w:rsidRDefault="00127B49" w:rsidP="00421E95">
      <w:r>
        <w:tab/>
        <w:t>These steps can be described in term of formula</w:t>
      </w:r>
      <w:r w:rsidR="0058649B">
        <w:t>s</w:t>
      </w:r>
      <w:r>
        <w:t xml:space="preserve"> </w:t>
      </w:r>
      <w:r w:rsidR="0058649B">
        <w:t>(32-36)</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A69A9F3" w14:textId="77777777" w:rsidTr="00C85E9E">
        <w:tc>
          <w:tcPr>
            <w:tcW w:w="1134" w:type="dxa"/>
          </w:tcPr>
          <w:p w14:paraId="551333BB" w14:textId="77777777" w:rsidR="005D70DA" w:rsidRDefault="005D70DA" w:rsidP="000C7B44"/>
        </w:tc>
        <w:tc>
          <w:tcPr>
            <w:tcW w:w="0" w:type="auto"/>
          </w:tcPr>
          <w:p w14:paraId="5CB4777B" w14:textId="77777777" w:rsidR="005D70DA" w:rsidRDefault="00D42FAA" w:rsidP="00C85E9E">
            <m:oMathPara>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(T)]</m:t>
                    </m:r>
                  </m:e>
                  <m:sup>
                    <m:r>
                      <w:rPr>
                        <w:rFonts w:ascii="Cambria Math" w:hAnsi="Cambria Math"/>
                      </w:rPr>
                      <m:t>2</m:t>
                    </m:r>
                  </m:sup>
                </m:sSup>
              </m:oMath>
            </m:oMathPara>
          </w:p>
        </w:tc>
        <w:tc>
          <w:tcPr>
            <w:tcW w:w="1134" w:type="dxa"/>
          </w:tcPr>
          <w:p w14:paraId="12588EC4" w14:textId="77777777" w:rsidR="005D70DA" w:rsidRDefault="005D70DA" w:rsidP="00987F8C">
            <w:pPr>
              <w:pStyle w:val="Bibliography"/>
              <w:numPr>
                <w:ilvl w:val="0"/>
                <w:numId w:val="1"/>
              </w:numPr>
              <w:jc w:val="center"/>
            </w:pPr>
          </w:p>
        </w:tc>
      </w:tr>
    </w:tbl>
    <w:p w14:paraId="72A9CAAE"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78AB0B26" w14:textId="77777777" w:rsidTr="00C85E9E">
        <w:tc>
          <w:tcPr>
            <w:tcW w:w="1134" w:type="dxa"/>
          </w:tcPr>
          <w:p w14:paraId="76D17BA1" w14:textId="77777777" w:rsidR="005D70DA" w:rsidRDefault="005D70DA" w:rsidP="000C7B44"/>
        </w:tc>
        <w:tc>
          <w:tcPr>
            <w:tcW w:w="0" w:type="auto"/>
          </w:tcPr>
          <w:p w14:paraId="5D80CA98" w14:textId="77777777" w:rsidR="005D70DA" w:rsidRDefault="00D42FAA" w:rsidP="00C85E9E">
            <m:oMathPara>
              <m:oMath>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T-1</m:t>
                    </m:r>
                  </m:sup>
                  <m:e>
                    <m:r>
                      <w:rPr>
                        <w:rFonts w:ascii="Cambria Math" w:hAnsi="Cambria Math"/>
                      </w:rPr>
                      <m:t>p(i)</m:t>
                    </m:r>
                  </m:e>
                </m:nary>
              </m:oMath>
            </m:oMathPara>
          </w:p>
        </w:tc>
        <w:tc>
          <w:tcPr>
            <w:tcW w:w="1134" w:type="dxa"/>
          </w:tcPr>
          <w:p w14:paraId="30E913D8" w14:textId="77777777" w:rsidR="005D70DA" w:rsidRDefault="005D70DA" w:rsidP="00987F8C">
            <w:pPr>
              <w:pStyle w:val="Bibliography"/>
              <w:numPr>
                <w:ilvl w:val="0"/>
                <w:numId w:val="1"/>
              </w:numPr>
              <w:jc w:val="center"/>
            </w:pPr>
          </w:p>
        </w:tc>
      </w:tr>
    </w:tbl>
    <w:p w14:paraId="54D7AE29"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54FF797" w14:textId="77777777" w:rsidTr="00C85E9E">
        <w:tc>
          <w:tcPr>
            <w:tcW w:w="1134" w:type="dxa"/>
          </w:tcPr>
          <w:p w14:paraId="71413063" w14:textId="77777777" w:rsidR="005D70DA" w:rsidRDefault="005D70DA" w:rsidP="000C7B44"/>
        </w:tc>
        <w:tc>
          <w:tcPr>
            <w:tcW w:w="0" w:type="auto"/>
          </w:tcPr>
          <w:p w14:paraId="6CEA2978" w14:textId="77777777" w:rsidR="005D70DA" w:rsidRDefault="00D42FAA" w:rsidP="00C85E9E">
            <m:oMathPara>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i=T</m:t>
                    </m:r>
                  </m:sub>
                  <m:sup>
                    <m:r>
                      <w:rPr>
                        <w:rFonts w:ascii="Cambria Math" w:hAnsi="Cambria Math"/>
                      </w:rPr>
                      <m:t>N-1</m:t>
                    </m:r>
                  </m:sup>
                  <m:e>
                    <m:r>
                      <w:rPr>
                        <w:rFonts w:ascii="Cambria Math" w:hAnsi="Cambria Math"/>
                      </w:rPr>
                      <m:t>p(i)</m:t>
                    </m:r>
                  </m:e>
                </m:nary>
              </m:oMath>
            </m:oMathPara>
          </w:p>
        </w:tc>
        <w:tc>
          <w:tcPr>
            <w:tcW w:w="1134" w:type="dxa"/>
          </w:tcPr>
          <w:p w14:paraId="6E45C2D2" w14:textId="77777777" w:rsidR="005D70DA" w:rsidRDefault="005D70DA" w:rsidP="00987F8C">
            <w:pPr>
              <w:pStyle w:val="Bibliography"/>
              <w:numPr>
                <w:ilvl w:val="0"/>
                <w:numId w:val="1"/>
              </w:numPr>
              <w:jc w:val="center"/>
            </w:pPr>
          </w:p>
        </w:tc>
      </w:tr>
    </w:tbl>
    <w:p w14:paraId="67DA14B9"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FE298AA" w14:textId="77777777" w:rsidTr="00C85E9E">
        <w:tc>
          <w:tcPr>
            <w:tcW w:w="1134" w:type="dxa"/>
          </w:tcPr>
          <w:p w14:paraId="3459F83E" w14:textId="77777777" w:rsidR="005D70DA" w:rsidRDefault="005D70DA" w:rsidP="000C7B44"/>
        </w:tc>
        <w:tc>
          <w:tcPr>
            <w:tcW w:w="0" w:type="auto"/>
          </w:tcPr>
          <w:p w14:paraId="7A951FBD" w14:textId="77777777" w:rsidR="005D70DA" w:rsidRDefault="00D42FAA" w:rsidP="00C85E9E">
            <m:oMathPara>
              <m:oMath>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i=0</m:t>
                    </m:r>
                  </m:sub>
                  <m:sup>
                    <m:r>
                      <w:rPr>
                        <w:rFonts w:ascii="Cambria Math" w:hAnsi="Cambria Math"/>
                      </w:rPr>
                      <m:t>T-1</m:t>
                    </m:r>
                  </m:sup>
                  <m:e>
                    <m:f>
                      <m:fPr>
                        <m:ctrlPr>
                          <w:rPr>
                            <w:rFonts w:ascii="Cambria Math" w:hAnsi="Cambria Math"/>
                            <w:i/>
                          </w:rPr>
                        </m:ctrlPr>
                      </m:fPr>
                      <m:num>
                        <m:r>
                          <w:rPr>
                            <w:rFonts w:ascii="Cambria Math" w:hAnsi="Cambria Math"/>
                          </w:rPr>
                          <m:t>ip(i)</m:t>
                        </m:r>
                      </m:num>
                      <m:den>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(t)</m:t>
                        </m:r>
                      </m:den>
                    </m:f>
                  </m:e>
                </m:nary>
              </m:oMath>
            </m:oMathPara>
          </w:p>
        </w:tc>
        <w:tc>
          <w:tcPr>
            <w:tcW w:w="1134" w:type="dxa"/>
          </w:tcPr>
          <w:p w14:paraId="45EF7EDC" w14:textId="77777777" w:rsidR="005D70DA" w:rsidRDefault="005D70DA" w:rsidP="00987F8C">
            <w:pPr>
              <w:pStyle w:val="Bibliography"/>
              <w:numPr>
                <w:ilvl w:val="0"/>
                <w:numId w:val="1"/>
              </w:numPr>
              <w:jc w:val="center"/>
            </w:pPr>
          </w:p>
        </w:tc>
      </w:tr>
    </w:tbl>
    <w:p w14:paraId="030763F7"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B5D43B6" w14:textId="77777777" w:rsidTr="00C85E9E">
        <w:tc>
          <w:tcPr>
            <w:tcW w:w="1134" w:type="dxa"/>
          </w:tcPr>
          <w:p w14:paraId="4D92A2AB" w14:textId="77777777" w:rsidR="005D70DA" w:rsidRDefault="005D70DA" w:rsidP="000C7B44"/>
        </w:tc>
        <w:tc>
          <w:tcPr>
            <w:tcW w:w="0" w:type="auto"/>
          </w:tcPr>
          <w:p w14:paraId="0D774CD9" w14:textId="77777777" w:rsidR="005D70DA" w:rsidRDefault="00D42FAA" w:rsidP="00C85E9E">
            <m:oMathPara>
              <m:oMath>
                <m:sSub>
                  <m:sSubPr>
                    <m:ctrlPr>
                      <w:rPr>
                        <w:rFonts w:ascii="Cambria Math" w:hAnsi="Cambria Math"/>
                        <w:i/>
                      </w:rPr>
                    </m:ctrlPr>
                  </m:sSubPr>
                  <m:e>
                    <m:r>
                      <w:rPr>
                        <w:rFonts w:ascii="Cambria Math" w:hAnsi="Cambria Math"/>
                      </w:rPr>
                      <m:t>μ</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i=T</m:t>
                    </m:r>
                  </m:sub>
                  <m:sup>
                    <m:r>
                      <w:rPr>
                        <w:rFonts w:ascii="Cambria Math" w:hAnsi="Cambria Math"/>
                      </w:rPr>
                      <m:t>N-1</m:t>
                    </m:r>
                  </m:sup>
                  <m:e>
                    <m:f>
                      <m:fPr>
                        <m:ctrlPr>
                          <w:rPr>
                            <w:rFonts w:ascii="Cambria Math" w:hAnsi="Cambria Math"/>
                            <w:i/>
                          </w:rPr>
                        </m:ctrlPr>
                      </m:fPr>
                      <m:num>
                        <m:r>
                          <w:rPr>
                            <w:rFonts w:ascii="Cambria Math" w:hAnsi="Cambria Math"/>
                          </w:rPr>
                          <m:t>ip(i)</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m:t>
                        </m:r>
                      </m:den>
                    </m:f>
                  </m:e>
                </m:nary>
              </m:oMath>
            </m:oMathPara>
          </w:p>
        </w:tc>
        <w:tc>
          <w:tcPr>
            <w:tcW w:w="1134" w:type="dxa"/>
          </w:tcPr>
          <w:p w14:paraId="34CBD954" w14:textId="77777777" w:rsidR="005D70DA" w:rsidRDefault="005D70DA" w:rsidP="00987F8C">
            <w:pPr>
              <w:pStyle w:val="Bibliography"/>
              <w:numPr>
                <w:ilvl w:val="0"/>
                <w:numId w:val="1"/>
              </w:numPr>
              <w:jc w:val="center"/>
            </w:pPr>
          </w:p>
        </w:tc>
      </w:tr>
    </w:tbl>
    <w:p w14:paraId="13FB4894" w14:textId="77777777" w:rsidR="005D70DA" w:rsidRDefault="005D70DA" w:rsidP="00421E95"/>
    <w:p w14:paraId="2A1C16BB" w14:textId="77777777" w:rsidR="00127B49" w:rsidRDefault="00127B49" w:rsidP="00421E95">
      <w:r>
        <w:tab/>
        <w:t xml:space="preserve">This process is relatively high time consuming so there is a possibility to update only </w:t>
      </w:r>
      <w:r w:rsidRPr="0058649B">
        <w:rPr>
          <w:i/>
        </w:rPr>
        <w:t>n</w:t>
      </w:r>
      <w:r>
        <w:t xml:space="preserve"> a </w:t>
      </w:r>
      <w:r w:rsidRPr="0058649B">
        <w:rPr>
          <w:i/>
        </w:rPr>
        <w:t>μ</w:t>
      </w:r>
      <w:r w:rsidR="00B111C6">
        <w:t xml:space="preserve"> in next </w:t>
      </w:r>
      <w:r w:rsidR="0058649B">
        <w:t>iteration of the process</w:t>
      </w:r>
      <w:r>
        <w:t>, when we know how histogram looks.</w:t>
      </w:r>
      <w:r w:rsidR="00B111C6">
        <w:t xml:space="preserve"> How to calculate the next </w:t>
      </w:r>
      <w:r w:rsidR="0058649B">
        <w:t>iteration</w:t>
      </w:r>
      <w:r w:rsidR="00B111C6">
        <w:t xml:space="preserve"> is shown in formulas</w:t>
      </w:r>
      <w:r w:rsidR="0058649B">
        <w:t xml:space="preserve"> (37-40)</w:t>
      </w:r>
      <w:r w:rsidR="00B111C6">
        <w:t xml:space="preserve"> where </w:t>
      </w:r>
      <m:oMath>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 xml:space="preserve"> </m:t>
        </m:r>
      </m:oMath>
      <w:proofErr w:type="gramStart"/>
      <w:r w:rsidR="00B111C6">
        <w:t>is t</w:t>
      </w:r>
      <w:r w:rsidR="00B111C6" w:rsidRPr="00B111C6">
        <w:t>he frequency of intensity</w:t>
      </w:r>
      <w:proofErr w:type="gramEnd"/>
      <w:r w:rsidR="00B111C6" w:rsidRPr="00B111C6">
        <w:t xml:space="preserve"> equal</w:t>
      </w:r>
      <w:r w:rsidR="00B111C6">
        <w:t xml:space="preserve"> to threshold value.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8C73ABD" w14:textId="77777777" w:rsidTr="00C85E9E">
        <w:tc>
          <w:tcPr>
            <w:tcW w:w="1134" w:type="dxa"/>
          </w:tcPr>
          <w:p w14:paraId="12A0C9EB" w14:textId="77777777" w:rsidR="005D70DA" w:rsidRDefault="005D70DA" w:rsidP="000C7B44"/>
        </w:tc>
        <w:tc>
          <w:tcPr>
            <w:tcW w:w="0" w:type="auto"/>
          </w:tcPr>
          <w:p w14:paraId="3D6F08E0" w14:textId="77777777" w:rsidR="005D70DA" w:rsidRDefault="00D42FAA" w:rsidP="00C85E9E">
            <m:oMathPara>
              <m:oMath>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T+1</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tc>
        <w:tc>
          <w:tcPr>
            <w:tcW w:w="1134" w:type="dxa"/>
          </w:tcPr>
          <w:p w14:paraId="67B43E4F" w14:textId="77777777" w:rsidR="005D70DA" w:rsidRDefault="005D70DA" w:rsidP="00987F8C">
            <w:pPr>
              <w:pStyle w:val="Bibliography"/>
              <w:numPr>
                <w:ilvl w:val="0"/>
                <w:numId w:val="1"/>
              </w:numPr>
              <w:jc w:val="center"/>
            </w:pPr>
          </w:p>
        </w:tc>
      </w:tr>
    </w:tbl>
    <w:p w14:paraId="5E251690"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3C016D86" w14:textId="77777777" w:rsidTr="00C85E9E">
        <w:tc>
          <w:tcPr>
            <w:tcW w:w="1134" w:type="dxa"/>
          </w:tcPr>
          <w:p w14:paraId="4FDF6B1A" w14:textId="77777777" w:rsidR="005D70DA" w:rsidRDefault="005D70DA" w:rsidP="000C7B44"/>
        </w:tc>
        <w:tc>
          <w:tcPr>
            <w:tcW w:w="0" w:type="auto"/>
          </w:tcPr>
          <w:p w14:paraId="491CA7A6" w14:textId="77777777" w:rsidR="005D70DA" w:rsidRDefault="00D42FAA" w:rsidP="00C85E9E">
            <m:oMathPara>
              <m:oMath>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T+1</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T</m:t>
                    </m:r>
                  </m:sub>
                </m:sSub>
              </m:oMath>
            </m:oMathPara>
          </w:p>
        </w:tc>
        <w:tc>
          <w:tcPr>
            <w:tcW w:w="1134" w:type="dxa"/>
          </w:tcPr>
          <w:p w14:paraId="6B587806" w14:textId="77777777" w:rsidR="005D70DA" w:rsidRDefault="005D70DA" w:rsidP="00987F8C">
            <w:pPr>
              <w:pStyle w:val="Bibliography"/>
              <w:numPr>
                <w:ilvl w:val="0"/>
                <w:numId w:val="1"/>
              </w:numPr>
              <w:jc w:val="center"/>
            </w:pPr>
          </w:p>
        </w:tc>
      </w:tr>
    </w:tbl>
    <w:p w14:paraId="1DD38486"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378ACE85" w14:textId="77777777" w:rsidTr="00C85E9E">
        <w:tc>
          <w:tcPr>
            <w:tcW w:w="1134" w:type="dxa"/>
          </w:tcPr>
          <w:p w14:paraId="568FD029" w14:textId="77777777" w:rsidR="005D70DA" w:rsidRDefault="005D70DA" w:rsidP="000C7B44"/>
        </w:tc>
        <w:tc>
          <w:tcPr>
            <w:tcW w:w="0" w:type="auto"/>
          </w:tcPr>
          <w:p w14:paraId="663199AC" w14:textId="77777777" w:rsidR="005D70DA" w:rsidRDefault="00D42FAA" w:rsidP="00C85E9E">
            <m:oMathPara>
              <m:oMath>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T+1</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n</m:t>
                        </m:r>
                      </m:e>
                      <m:sub>
                        <m:r>
                          <w:rPr>
                            <w:rFonts w:ascii="Cambria Math" w:hAnsi="Cambria Math"/>
                          </w:rPr>
                          <m:t>b</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(T+1)</m:t>
                    </m:r>
                  </m:den>
                </m:f>
              </m:oMath>
            </m:oMathPara>
          </w:p>
        </w:tc>
        <w:tc>
          <w:tcPr>
            <w:tcW w:w="1134" w:type="dxa"/>
          </w:tcPr>
          <w:p w14:paraId="17E14117" w14:textId="77777777" w:rsidR="005D70DA" w:rsidRDefault="005D70DA" w:rsidP="00987F8C">
            <w:pPr>
              <w:pStyle w:val="Bibliography"/>
              <w:numPr>
                <w:ilvl w:val="0"/>
                <w:numId w:val="1"/>
              </w:numPr>
              <w:jc w:val="center"/>
            </w:pPr>
          </w:p>
        </w:tc>
      </w:tr>
    </w:tbl>
    <w:p w14:paraId="6321A2E0" w14:textId="77777777" w:rsidR="005D70DA" w:rsidRDefault="005D70DA" w:rsidP="00421E95"/>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4FFD859A" w14:textId="77777777" w:rsidTr="00C85E9E">
        <w:tc>
          <w:tcPr>
            <w:tcW w:w="1134" w:type="dxa"/>
          </w:tcPr>
          <w:p w14:paraId="1C724E0F" w14:textId="77777777" w:rsidR="005D70DA" w:rsidRDefault="005D70DA" w:rsidP="000C7B44"/>
        </w:tc>
        <w:tc>
          <w:tcPr>
            <w:tcW w:w="0" w:type="auto"/>
          </w:tcPr>
          <w:p w14:paraId="68295164" w14:textId="77777777" w:rsidR="005D70DA" w:rsidRDefault="00D42FAA" w:rsidP="00C85E9E">
            <m:oMathPara>
              <m:oMath>
                <m:sSub>
                  <m:sSubPr>
                    <m:ctrlPr>
                      <w:rPr>
                        <w:rFonts w:ascii="Cambria Math" w:hAnsi="Cambria Math"/>
                        <w:i/>
                      </w:rPr>
                    </m:ctrlPr>
                  </m:sSubPr>
                  <m:e>
                    <m:r>
                      <w:rPr>
                        <w:rFonts w:ascii="Cambria Math" w:hAnsi="Cambria Math"/>
                      </w:rPr>
                      <m:t>μ</m:t>
                    </m:r>
                  </m:e>
                  <m:sub>
                    <m:r>
                      <w:rPr>
                        <w:rFonts w:ascii="Cambria Math" w:hAnsi="Cambria Math"/>
                      </w:rPr>
                      <m:t>0</m:t>
                    </m:r>
                  </m:sub>
                </m:sSub>
                <m:d>
                  <m:dPr>
                    <m:ctrlPr>
                      <w:rPr>
                        <w:rFonts w:ascii="Cambria Math" w:hAnsi="Cambria Math"/>
                        <w:i/>
                      </w:rPr>
                    </m:ctrlPr>
                  </m:dPr>
                  <m:e>
                    <m:r>
                      <w:rPr>
                        <w:rFonts w:ascii="Cambria Math" w:hAnsi="Cambria Math"/>
                      </w:rPr>
                      <m:t>T+1</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d>
                      <m:dPr>
                        <m:ctrlPr>
                          <w:rPr>
                            <w:rFonts w:ascii="Cambria Math" w:hAnsi="Cambria Math"/>
                            <w:i/>
                          </w:rPr>
                        </m:ctrlPr>
                      </m:dPr>
                      <m:e>
                        <m:r>
                          <w:rPr>
                            <w:rFonts w:ascii="Cambria Math" w:hAnsi="Cambria Math"/>
                          </w:rPr>
                          <m:t>T</m:t>
                        </m:r>
                      </m:e>
                    </m:d>
                    <m:sSub>
                      <m:sSubPr>
                        <m:ctrlPr>
                          <w:rPr>
                            <w:rFonts w:ascii="Cambria Math" w:hAnsi="Cambria Math"/>
                            <w:i/>
                          </w:rPr>
                        </m:ctrlPr>
                      </m:sSubPr>
                      <m:e>
                        <m:r>
                          <w:rPr>
                            <w:rFonts w:ascii="Cambria Math" w:hAnsi="Cambria Math"/>
                          </w:rPr>
                          <m:t>n</m:t>
                        </m:r>
                      </m:e>
                      <m:sub>
                        <m:r>
                          <w:rPr>
                            <w:rFonts w:ascii="Cambria Math" w:hAnsi="Cambria Math"/>
                          </w:rPr>
                          <m:t>0</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T</m:t>
                        </m:r>
                      </m:sub>
                    </m:sSub>
                    <m:r>
                      <w:rPr>
                        <w:rFonts w:ascii="Cambria Math" w:hAnsi="Cambria Math"/>
                      </w:rPr>
                      <m:t>T</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(T+1)</m:t>
                    </m:r>
                  </m:den>
                </m:f>
              </m:oMath>
            </m:oMathPara>
          </w:p>
        </w:tc>
        <w:tc>
          <w:tcPr>
            <w:tcW w:w="1134" w:type="dxa"/>
          </w:tcPr>
          <w:p w14:paraId="14244F29" w14:textId="77777777" w:rsidR="005D70DA" w:rsidRDefault="005D70DA" w:rsidP="00987F8C">
            <w:pPr>
              <w:pStyle w:val="Bibliography"/>
              <w:numPr>
                <w:ilvl w:val="0"/>
                <w:numId w:val="1"/>
              </w:numPr>
              <w:jc w:val="center"/>
            </w:pPr>
          </w:p>
        </w:tc>
      </w:tr>
    </w:tbl>
    <w:p w14:paraId="4BFB3724" w14:textId="77777777" w:rsidR="005D70DA" w:rsidRDefault="005D70DA" w:rsidP="00421E95"/>
    <w:p w14:paraId="7F7F43E1" w14:textId="77777777" w:rsidR="004E1F10" w:rsidRDefault="00D42FAA" w:rsidP="004E1F10">
      <w:pPr>
        <w:keepNext/>
        <w:jc w:val="center"/>
      </w:pPr>
      <w:r>
        <w:rPr>
          <w:rFonts w:cs="Arial"/>
          <w:bCs/>
        </w:rPr>
        <w:lastRenderedPageBreak/>
        <w:pict w14:anchorId="14F498BF">
          <v:shape id="_x0000_i1042" type="#_x0000_t75" style="width:129.75pt;height:165.75pt">
            <v:imagedata r:id="rId50" o:title="otsu"/>
          </v:shape>
        </w:pict>
      </w:r>
    </w:p>
    <w:p w14:paraId="505C0CD8" w14:textId="77777777" w:rsidR="00935A0A" w:rsidRDefault="004E1F10" w:rsidP="004E1F10">
      <w:pPr>
        <w:pStyle w:val="Caption"/>
        <w:jc w:val="center"/>
        <w:rPr>
          <w:rFonts w:cs="Arial"/>
          <w:bCs/>
        </w:rPr>
      </w:pPr>
      <w:bookmarkStart w:id="110" w:name="_Ref470888558"/>
      <w:bookmarkStart w:id="111" w:name="_Toc470951058"/>
      <w:r>
        <w:t xml:space="preserve">Figure </w:t>
      </w:r>
      <w:fldSimple w:instr=" SEQ Figure \* ARABIC ">
        <w:r w:rsidR="008C7BFB">
          <w:rPr>
            <w:noProof/>
          </w:rPr>
          <w:t>26</w:t>
        </w:r>
      </w:fldSimple>
      <w:bookmarkEnd w:id="110"/>
      <w:r>
        <w:t xml:space="preserve"> </w:t>
      </w:r>
      <w:proofErr w:type="gramStart"/>
      <w:r>
        <w:t>All</w:t>
      </w:r>
      <w:proofErr w:type="gramEnd"/>
      <w:r>
        <w:t xml:space="preserve"> selected regions of interest after </w:t>
      </w:r>
      <w:proofErr w:type="spellStart"/>
      <w:r>
        <w:t>binarization</w:t>
      </w:r>
      <w:proofErr w:type="spellEnd"/>
      <w:r>
        <w:t xml:space="preserve"> by Otsu method with level set to 0.4902</w:t>
      </w:r>
      <w:bookmarkEnd w:id="111"/>
    </w:p>
    <w:p w14:paraId="766588EA" w14:textId="77777777" w:rsidR="002237ED" w:rsidRDefault="00127D36" w:rsidP="00421E95">
      <w:pPr>
        <w:rPr>
          <w:rFonts w:cs="Arial"/>
          <w:bCs/>
        </w:rPr>
      </w:pPr>
      <w:r>
        <w:rPr>
          <w:rFonts w:cs="Arial"/>
          <w:bCs/>
        </w:rPr>
        <w:tab/>
        <w:t xml:space="preserve">As you can see </w:t>
      </w:r>
      <w:r w:rsidR="0072714E">
        <w:rPr>
          <w:rFonts w:cs="Arial"/>
          <w:bCs/>
        </w:rPr>
        <w:t xml:space="preserve">in </w:t>
      </w:r>
      <w:r w:rsidR="0058649B">
        <w:rPr>
          <w:rFonts w:cs="Arial"/>
          <w:bCs/>
        </w:rPr>
        <w:fldChar w:fldCharType="begin"/>
      </w:r>
      <w:r w:rsidR="0058649B">
        <w:rPr>
          <w:rFonts w:cs="Arial"/>
          <w:bCs/>
        </w:rPr>
        <w:instrText xml:space="preserve"> REF _Ref470888558 \h </w:instrText>
      </w:r>
      <w:r w:rsidR="0058649B">
        <w:rPr>
          <w:rFonts w:cs="Arial"/>
          <w:bCs/>
        </w:rPr>
      </w:r>
      <w:r w:rsidR="0058649B">
        <w:rPr>
          <w:rFonts w:cs="Arial"/>
          <w:bCs/>
        </w:rPr>
        <w:fldChar w:fldCharType="separate"/>
      </w:r>
      <w:r w:rsidR="008C7BFB">
        <w:t xml:space="preserve">Figure </w:t>
      </w:r>
      <w:r w:rsidR="008C7BFB">
        <w:rPr>
          <w:noProof/>
        </w:rPr>
        <w:t>26</w:t>
      </w:r>
      <w:r w:rsidR="0058649B">
        <w:rPr>
          <w:rFonts w:cs="Arial"/>
          <w:bCs/>
        </w:rPr>
        <w:fldChar w:fldCharType="end"/>
      </w:r>
      <w:r w:rsidR="0058649B">
        <w:rPr>
          <w:rFonts w:cs="Arial"/>
          <w:bCs/>
        </w:rPr>
        <w:t xml:space="preserve">, </w:t>
      </w:r>
      <w:r>
        <w:rPr>
          <w:rFonts w:cs="Arial"/>
          <w:bCs/>
        </w:rPr>
        <w:t>Otsu method give</w:t>
      </w:r>
      <w:r w:rsidR="0058649B">
        <w:rPr>
          <w:rFonts w:cs="Arial"/>
          <w:bCs/>
        </w:rPr>
        <w:t xml:space="preserve"> us</w:t>
      </w:r>
      <w:r>
        <w:rPr>
          <w:rFonts w:cs="Arial"/>
          <w:bCs/>
        </w:rPr>
        <w:t xml:space="preserve"> a nice result. This method seems to be almost the best</w:t>
      </w:r>
      <w:r w:rsidR="003C3E32">
        <w:rPr>
          <w:rFonts w:cs="Arial"/>
          <w:bCs/>
        </w:rPr>
        <w:t xml:space="preserve"> solution</w:t>
      </w:r>
      <w:r>
        <w:rPr>
          <w:rFonts w:cs="Arial"/>
          <w:bCs/>
        </w:rPr>
        <w:t xml:space="preserve"> for my implementation. But there is problem with </w:t>
      </w:r>
      <w:proofErr w:type="spellStart"/>
      <w:r>
        <w:rPr>
          <w:rFonts w:cs="Arial"/>
          <w:bCs/>
        </w:rPr>
        <w:t>EmguCV</w:t>
      </w:r>
      <w:proofErr w:type="spellEnd"/>
      <w:r>
        <w:rPr>
          <w:rFonts w:cs="Arial"/>
          <w:bCs/>
        </w:rPr>
        <w:t xml:space="preserve"> which crashes every time when I try </w:t>
      </w:r>
      <w:r w:rsidR="00A0491E">
        <w:rPr>
          <w:rFonts w:cs="Arial"/>
          <w:bCs/>
        </w:rPr>
        <w:t xml:space="preserve">to use Otsu </w:t>
      </w:r>
      <w:proofErr w:type="spellStart"/>
      <w:r w:rsidR="00A0491E">
        <w:rPr>
          <w:rFonts w:cs="Arial"/>
          <w:bCs/>
        </w:rPr>
        <w:t>binarization</w:t>
      </w:r>
      <w:proofErr w:type="spellEnd"/>
      <w:r w:rsidR="00A0491E">
        <w:rPr>
          <w:rFonts w:cs="Arial"/>
          <w:bCs/>
        </w:rPr>
        <w:t xml:space="preserve"> method, many people at official forums of </w:t>
      </w:r>
      <w:proofErr w:type="spellStart"/>
      <w:r w:rsidR="00A0491E">
        <w:rPr>
          <w:rFonts w:cs="Arial"/>
          <w:bCs/>
        </w:rPr>
        <w:t>EmguCV</w:t>
      </w:r>
      <w:proofErr w:type="spellEnd"/>
      <w:r w:rsidR="00A0491E">
        <w:rPr>
          <w:rFonts w:cs="Arial"/>
          <w:bCs/>
        </w:rPr>
        <w:t xml:space="preserve"> also notice this. I hope so it will be fixed in upcoming version.</w:t>
      </w:r>
      <w:r>
        <w:rPr>
          <w:rFonts w:cs="Arial"/>
          <w:bCs/>
        </w:rPr>
        <w:t xml:space="preserve"> Because of that I </w:t>
      </w:r>
      <w:r w:rsidR="0058649B">
        <w:rPr>
          <w:rFonts w:cs="Arial"/>
          <w:bCs/>
        </w:rPr>
        <w:t xml:space="preserve">use Bradley + </w:t>
      </w:r>
      <w:proofErr w:type="spellStart"/>
      <w:r w:rsidR="00A0491E">
        <w:rPr>
          <w:rFonts w:cs="Arial"/>
          <w:bCs/>
        </w:rPr>
        <w:t>Wellner</w:t>
      </w:r>
      <w:proofErr w:type="spellEnd"/>
      <w:r w:rsidR="00A0491E">
        <w:rPr>
          <w:rFonts w:cs="Arial"/>
          <w:bCs/>
        </w:rPr>
        <w:t xml:space="preserve"> methods which is mentioned below</w:t>
      </w:r>
      <w:r w:rsidR="0058649B">
        <w:rPr>
          <w:rFonts w:cs="Arial"/>
          <w:bCs/>
        </w:rPr>
        <w:t xml:space="preserve"> in </w:t>
      </w:r>
      <w:r w:rsidR="0058649B">
        <w:rPr>
          <w:rFonts w:cs="Arial"/>
          <w:bCs/>
        </w:rPr>
        <w:fldChar w:fldCharType="begin"/>
      </w:r>
      <w:r w:rsidR="0058649B">
        <w:rPr>
          <w:rFonts w:cs="Arial"/>
          <w:bCs/>
        </w:rPr>
        <w:instrText xml:space="preserve"> REF _Ref470888642 \r \h </w:instrText>
      </w:r>
      <w:r w:rsidR="0058649B">
        <w:rPr>
          <w:rFonts w:cs="Arial"/>
          <w:bCs/>
        </w:rPr>
      </w:r>
      <w:r w:rsidR="0058649B">
        <w:rPr>
          <w:rFonts w:cs="Arial"/>
          <w:bCs/>
        </w:rPr>
        <w:fldChar w:fldCharType="separate"/>
      </w:r>
      <w:r w:rsidR="008C7BFB">
        <w:rPr>
          <w:rFonts w:cs="Arial"/>
          <w:bCs/>
        </w:rPr>
        <w:t>6.4.3</w:t>
      </w:r>
      <w:r w:rsidR="0058649B">
        <w:rPr>
          <w:rFonts w:cs="Arial"/>
          <w:bCs/>
        </w:rPr>
        <w:fldChar w:fldCharType="end"/>
      </w:r>
      <w:r w:rsidR="00A0491E">
        <w:rPr>
          <w:rFonts w:cs="Arial"/>
          <w:bCs/>
        </w:rPr>
        <w:t>.</w:t>
      </w:r>
    </w:p>
    <w:p w14:paraId="30428008" w14:textId="77777777" w:rsidR="001725A2" w:rsidRDefault="00431DF2" w:rsidP="0058649B">
      <w:pPr>
        <w:pStyle w:val="Heading3"/>
      </w:pPr>
      <w:bookmarkStart w:id="112" w:name="_Ref470888642"/>
      <w:bookmarkStart w:id="113" w:name="_Toc471250865"/>
      <w:r>
        <w:t>Locally adaptive</w:t>
      </w:r>
      <w:r w:rsidR="002237ED">
        <w:t xml:space="preserve"> </w:t>
      </w:r>
      <w:r>
        <w:t>threshold</w:t>
      </w:r>
      <w:bookmarkEnd w:id="112"/>
      <w:bookmarkEnd w:id="113"/>
    </w:p>
    <w:p w14:paraId="023672AD" w14:textId="3081B10B" w:rsidR="001E1218" w:rsidRDefault="0058649B" w:rsidP="002237ED">
      <w:r>
        <w:t>Locally adaptive threshold</w:t>
      </w:r>
      <w:r w:rsidR="002237ED">
        <w:t xml:space="preserve"> is similar to classic global thresholding.  </w:t>
      </w:r>
      <w:r w:rsidR="002237ED">
        <w:rPr>
          <w:rFonts w:cs="Arial"/>
          <w:bCs/>
        </w:rPr>
        <w:t xml:space="preserve">Pixels below the threshold are colored to black and pixels above the threshold are colored to </w:t>
      </w:r>
      <w:r w:rsidR="001E1218">
        <w:rPr>
          <w:rFonts w:cs="Arial"/>
          <w:bCs/>
        </w:rPr>
        <w:t xml:space="preserve">white. The big difference is that threshold for </w:t>
      </w:r>
      <w:r>
        <w:rPr>
          <w:rFonts w:cs="Arial"/>
          <w:bCs/>
        </w:rPr>
        <w:t>every</w:t>
      </w:r>
      <w:r w:rsidR="001E1218">
        <w:rPr>
          <w:rFonts w:cs="Arial"/>
          <w:bCs/>
        </w:rPr>
        <w:t xml:space="preserve"> single pixel is computed separately from his neighborhood. For this purpose was used Bradley local image thresholding method [</w:t>
      </w:r>
      <w:r w:rsidR="00E07C95">
        <w:rPr>
          <w:rFonts w:cs="Arial"/>
          <w:bCs/>
        </w:rPr>
        <w:t>19</w:t>
      </w:r>
      <w:r w:rsidR="001E1218">
        <w:rPr>
          <w:rFonts w:cs="Arial"/>
          <w:bCs/>
        </w:rPr>
        <w:t>].</w:t>
      </w:r>
      <w:r w:rsidR="00FB2083">
        <w:rPr>
          <w:rFonts w:cs="Arial"/>
          <w:bCs/>
        </w:rPr>
        <w:t xml:space="preserve"> </w:t>
      </w:r>
      <w:r w:rsidR="00FB2083">
        <w:t>This method is more robust to illumination changes in the image</w:t>
      </w:r>
      <w:r w:rsidR="00A0491E">
        <w:t xml:space="preserve"> than classic global thresholding. </w:t>
      </w:r>
      <w:r w:rsidR="00847B37">
        <w:t>That</w:t>
      </w:r>
      <w:r w:rsidR="00A0491E" w:rsidRPr="00A0491E">
        <w:t xml:space="preserve"> is a very pleasant fact, </w:t>
      </w:r>
      <w:r w:rsidR="00847B37">
        <w:t>because we are capturing data from</w:t>
      </w:r>
      <w:r w:rsidR="00A0491E" w:rsidRPr="00A0491E">
        <w:t xml:space="preserve"> a patient monitor screen where </w:t>
      </w:r>
      <w:r w:rsidRPr="00A0491E">
        <w:t xml:space="preserve">reflections </w:t>
      </w:r>
      <w:r>
        <w:t>can occur</w:t>
      </w:r>
      <w:r w:rsidR="00847B37">
        <w:t>.</w:t>
      </w:r>
    </w:p>
    <w:p w14:paraId="7DD9FA0F" w14:textId="24D88863" w:rsidR="002237ED" w:rsidRDefault="00FB2083" w:rsidP="00FB2083">
      <w:pPr>
        <w:rPr>
          <w:i/>
        </w:rPr>
      </w:pPr>
      <w:r>
        <w:tab/>
        <w:t xml:space="preserve">This method </w:t>
      </w:r>
      <w:r w:rsidR="0058649B">
        <w:t>using</w:t>
      </w:r>
      <w:r>
        <w:t xml:space="preserve"> </w:t>
      </w:r>
      <w:r w:rsidR="00BE57A5">
        <w:t>integral</w:t>
      </w:r>
      <w:r>
        <w:t xml:space="preserve"> images. This </w:t>
      </w:r>
      <w:r w:rsidR="00BE57A5">
        <w:t xml:space="preserve">integral </w:t>
      </w:r>
      <w:r>
        <w:t xml:space="preserve">image is neighborhood </w:t>
      </w:r>
      <w:r w:rsidRPr="00FB2083">
        <w:t xml:space="preserve">according to which decides whether the resulting pixel </w:t>
      </w:r>
      <w:r>
        <w:t>will be</w:t>
      </w:r>
      <w:r w:rsidRPr="00FB2083">
        <w:t xml:space="preserve"> black or white.</w:t>
      </w:r>
      <w:r>
        <w:t xml:space="preserve"> First of all we need to compute the sum of grayscale level over a rectangular region of the image.</w:t>
      </w:r>
      <w:r w:rsidR="001E1218">
        <w:rPr>
          <w:rFonts w:cs="Arial"/>
          <w:bCs/>
        </w:rPr>
        <w:tab/>
        <w:t xml:space="preserve"> </w:t>
      </w:r>
      <w:r w:rsidRPr="00BE57A5">
        <w:rPr>
          <w:i/>
        </w:rPr>
        <w:t xml:space="preserve">Without an </w:t>
      </w:r>
      <w:r w:rsidR="00BE57A5" w:rsidRPr="00BE57A5">
        <w:rPr>
          <w:i/>
        </w:rPr>
        <w:t xml:space="preserve">integral </w:t>
      </w:r>
      <w:r w:rsidRPr="00BE57A5">
        <w:rPr>
          <w:i/>
        </w:rPr>
        <w:t>image,</w:t>
      </w:r>
      <w:r w:rsidRPr="00FB2083">
        <w:rPr>
          <w:i/>
        </w:rPr>
        <w:t xml:space="preserve"> the sum can be computed in linear time per rectangle by calculating the value of the function for each pixel individually. However, if we need to compute the sum over multiple overlapping rectangular windows, we can use an integral image and achieve a constant number of operations per rectangle with only a linear amount of preprocessing.</w:t>
      </w:r>
      <w:r>
        <w:rPr>
          <w:i/>
        </w:rPr>
        <w:t xml:space="preserve"> [</w:t>
      </w:r>
      <w:r w:rsidR="00E07C95">
        <w:rPr>
          <w:i/>
        </w:rPr>
        <w:t>19</w:t>
      </w:r>
      <w:r>
        <w:rPr>
          <w:i/>
        </w:rPr>
        <w:t>]</w:t>
      </w:r>
      <w:r w:rsidR="002E036C">
        <w:rPr>
          <w:i/>
        </w:rPr>
        <w:t xml:space="preserve">. </w:t>
      </w:r>
    </w:p>
    <w:p w14:paraId="2E5B1FE4" w14:textId="77777777" w:rsidR="002E036C" w:rsidRDefault="002E036C" w:rsidP="00FB2083">
      <w:r>
        <w:rPr>
          <w:i/>
        </w:rPr>
        <w:tab/>
      </w:r>
      <w:r>
        <w:t xml:space="preserve">For this purpose we create a new matrix </w:t>
      </w:r>
      <w:r w:rsidRPr="0058649B">
        <w:rPr>
          <w:i/>
        </w:rPr>
        <w:t>I</w:t>
      </w:r>
      <w:r>
        <w:t xml:space="preserve"> where on position &lt;x,</w:t>
      </w:r>
      <w:r w:rsidR="0058649B">
        <w:t xml:space="preserve"> </w:t>
      </w:r>
      <w:r>
        <w:t>y&gt; will be the sum of all grayscale levels to the left and above the pixel &lt;x,</w:t>
      </w:r>
      <w:r w:rsidR="0058649B">
        <w:t xml:space="preserve"> </w:t>
      </w:r>
      <w:r>
        <w:t>y&gt; in original grayscale image. This can be calculated by dynamic programing by</w:t>
      </w:r>
      <w:r w:rsidR="0058649B">
        <w:t xml:space="preserve"> formula (41)</w:t>
      </w:r>
      <w:r>
        <w:t>. Process o</w:t>
      </w:r>
      <w:r w:rsidR="0058649B">
        <w:t xml:space="preserve">f calculation is shown in </w:t>
      </w:r>
      <w:r w:rsidR="0058649B">
        <w:fldChar w:fldCharType="begin"/>
      </w:r>
      <w:r w:rsidR="0058649B">
        <w:instrText xml:space="preserve"> REF _Ref470889024 \h </w:instrText>
      </w:r>
      <w:r w:rsidR="0058649B">
        <w:fldChar w:fldCharType="separate"/>
      </w:r>
      <w:r w:rsidR="008C7BFB">
        <w:t xml:space="preserve">Figure </w:t>
      </w:r>
      <w:r w:rsidR="008C7BFB">
        <w:rPr>
          <w:noProof/>
        </w:rPr>
        <w:t>27</w:t>
      </w:r>
      <w:r w:rsidR="0058649B">
        <w:fldChar w:fldCharType="end"/>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D11AF24" w14:textId="77777777" w:rsidTr="00C85E9E">
        <w:tc>
          <w:tcPr>
            <w:tcW w:w="1134" w:type="dxa"/>
          </w:tcPr>
          <w:p w14:paraId="78E343C5" w14:textId="77777777" w:rsidR="005D70DA" w:rsidRDefault="005D70DA" w:rsidP="000C7B44"/>
        </w:tc>
        <w:tc>
          <w:tcPr>
            <w:tcW w:w="0" w:type="auto"/>
          </w:tcPr>
          <w:p w14:paraId="41ABC385" w14:textId="77777777" w:rsidR="005D70DA" w:rsidRDefault="005D70DA" w:rsidP="00C85E9E">
            <m:oMathPara>
              <m:oMath>
                <m:r>
                  <w:rPr>
                    <w:rFonts w:ascii="Cambria Math" w:hAnsi="Cambria Math"/>
                  </w:rPr>
                  <m:t>I</m:t>
                </m:r>
                <m:d>
                  <m:dPr>
                    <m:ctrlPr>
                      <w:rPr>
                        <w:rFonts w:ascii="Cambria Math" w:hAnsi="Cambria Math"/>
                        <w:i/>
                      </w:rPr>
                    </m:ctrlPr>
                  </m:dPr>
                  <m:e>
                    <m:r>
                      <w:rPr>
                        <w:rFonts w:ascii="Cambria Math" w:hAnsi="Cambria Math"/>
                      </w:rPr>
                      <m:t>x,y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+I</m:t>
                </m:r>
                <m:d>
                  <m:dPr>
                    <m:ctrlPr>
                      <w:rPr>
                        <w:rFonts w:ascii="Cambria Math" w:hAnsi="Cambria Math"/>
                        <w:i/>
                      </w:rPr>
                    </m:ctrlPr>
                  </m:dPr>
                  <m:e>
                    <m:r>
                      <w:rPr>
                        <w:rFonts w:ascii="Cambria Math" w:hAnsi="Cambria Math"/>
                      </w:rPr>
                      <m:t>x-1,y</m:t>
                    </m:r>
                  </m:e>
                </m:d>
                <m:r>
                  <w:rPr>
                    <w:rFonts w:ascii="Cambria Math" w:hAnsi="Cambria Math"/>
                  </w:rPr>
                  <m:t>+ I</m:t>
                </m:r>
                <m:d>
                  <m:dPr>
                    <m:ctrlPr>
                      <w:rPr>
                        <w:rFonts w:ascii="Cambria Math" w:hAnsi="Cambria Math"/>
                        <w:i/>
                      </w:rPr>
                    </m:ctrlPr>
                  </m:dPr>
                  <m:e>
                    <m:r>
                      <w:rPr>
                        <w:rFonts w:ascii="Cambria Math" w:hAnsi="Cambria Math"/>
                      </w:rPr>
                      <m:t>x,y-1</m:t>
                    </m:r>
                  </m:e>
                </m:d>
                <m:r>
                  <w:rPr>
                    <w:rFonts w:ascii="Cambria Math" w:hAnsi="Cambria Math"/>
                  </w:rPr>
                  <m:t>-I(x-1,y-1)</m:t>
                </m:r>
              </m:oMath>
            </m:oMathPara>
          </w:p>
        </w:tc>
        <w:tc>
          <w:tcPr>
            <w:tcW w:w="1134" w:type="dxa"/>
          </w:tcPr>
          <w:p w14:paraId="75788EF8" w14:textId="77777777" w:rsidR="005D70DA" w:rsidRDefault="005D70DA" w:rsidP="00987F8C">
            <w:pPr>
              <w:pStyle w:val="Bibliography"/>
              <w:numPr>
                <w:ilvl w:val="0"/>
                <w:numId w:val="1"/>
              </w:numPr>
              <w:jc w:val="center"/>
            </w:pPr>
          </w:p>
        </w:tc>
      </w:tr>
    </w:tbl>
    <w:p w14:paraId="1A78B30D" w14:textId="77777777" w:rsidR="005D70DA" w:rsidRDefault="005D70DA" w:rsidP="00FB2083"/>
    <w:p w14:paraId="2379AB54" w14:textId="77777777" w:rsidR="002E036C" w:rsidRDefault="002E036C" w:rsidP="00FB2083">
      <w:r>
        <w:tab/>
      </w:r>
      <w:r w:rsidR="00BE57A5">
        <w:t>Once when we have whole matrix</w:t>
      </w:r>
      <w:r>
        <w:t xml:space="preserve"> we can simply calculate the sum of grayscale levels in any rectangular selection between &lt;x1,</w:t>
      </w:r>
      <w:r w:rsidR="0058649B">
        <w:t xml:space="preserve"> </w:t>
      </w:r>
      <w:r>
        <w:t>y1&gt; (left-top corner) and &lt;x2,</w:t>
      </w:r>
      <w:r w:rsidR="0058649B">
        <w:t xml:space="preserve"> </w:t>
      </w:r>
      <w:r>
        <w:t>y2&gt; (right-bottom corner) by following calculation</w:t>
      </w:r>
      <w:r w:rsidR="0058649B">
        <w:t xml:space="preserve"> (42)</w:t>
      </w:r>
      <w:r>
        <w:t xml:space="preserve"> from </w:t>
      </w:r>
      <w:r w:rsidRPr="0058649B">
        <w:rPr>
          <w:i/>
        </w:rPr>
        <w:t>I</w:t>
      </w:r>
      <w:r>
        <w:t xml:space="preserve"> matrix.</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9E3186E" w14:textId="77777777" w:rsidTr="00C85E9E">
        <w:tc>
          <w:tcPr>
            <w:tcW w:w="1134" w:type="dxa"/>
          </w:tcPr>
          <w:p w14:paraId="0DAE7270" w14:textId="77777777" w:rsidR="005D70DA" w:rsidRDefault="005D70DA" w:rsidP="000C7B44"/>
        </w:tc>
        <w:tc>
          <w:tcPr>
            <w:tcW w:w="0" w:type="auto"/>
          </w:tcPr>
          <w:p w14:paraId="7868D9A6" w14:textId="77777777" w:rsidR="005D70DA" w:rsidRPr="005D70DA" w:rsidRDefault="00D42FAA" w:rsidP="005D70DA">
            <w:pPr>
              <w:rPr>
                <w:sz w:val="20"/>
                <w:szCs w:val="20"/>
              </w:rPr>
            </w:pPr>
            <m:oMathPara>
              <m:oMath>
                <m:nary>
                  <m:naryPr>
                    <m:chr m:val="∑"/>
                    <m:limLoc m:val="undOvr"/>
                    <m:ctrlPr>
                      <w:rPr>
                        <w:rFonts w:ascii="Cambria Math" w:hAnsi="Cambria Math"/>
                        <w:i/>
                        <w:sz w:val="20"/>
                        <w:szCs w:val="20"/>
                      </w:rPr>
                    </m:ctrlPr>
                  </m:naryPr>
                  <m:sub>
                    <m:r>
                      <w:rPr>
                        <w:rFonts w:ascii="Cambria Math" w:hAnsi="Cambria Math"/>
                        <w:sz w:val="20"/>
                        <w:szCs w:val="20"/>
                      </w:rPr>
                      <m:t>x=</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sub>
                  <m:sup>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sup>
                  <m:e>
                    <m:nary>
                      <m:naryPr>
                        <m:chr m:val="∑"/>
                        <m:limLoc m:val="undOvr"/>
                        <m:ctrlPr>
                          <w:rPr>
                            <w:rFonts w:ascii="Cambria Math" w:hAnsi="Cambria Math"/>
                            <w:i/>
                            <w:sz w:val="20"/>
                            <w:szCs w:val="20"/>
                          </w:rPr>
                        </m:ctrlPr>
                      </m:naryPr>
                      <m:sub>
                        <m:r>
                          <w:rPr>
                            <w:rFonts w:ascii="Cambria Math" w:hAnsi="Cambria Math"/>
                            <w:sz w:val="20"/>
                            <w:szCs w:val="20"/>
                          </w:rPr>
                          <m:t>y=</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sub>
                      <m:sup>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sup>
                      <m:e>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x,y</m:t>
                            </m:r>
                          </m:e>
                        </m:d>
                        <m:r>
                          <w:rPr>
                            <w:rFonts w:ascii="Cambria Math" w:hAnsi="Cambria Math"/>
                            <w:sz w:val="20"/>
                            <w:szCs w:val="20"/>
                          </w:rPr>
                          <m:t>=I</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d>
                        <m:r>
                          <w:rPr>
                            <w:rFonts w:ascii="Cambria Math" w:hAnsi="Cambria Math"/>
                            <w:sz w:val="20"/>
                            <w:szCs w:val="20"/>
                          </w:rPr>
                          <m:t>-I</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-1</m:t>
                            </m:r>
                          </m:e>
                        </m:d>
                        <m:r>
                          <w:rPr>
                            <w:rFonts w:ascii="Cambria Math" w:hAnsi="Cambria Math"/>
                            <w:sz w:val="20"/>
                            <w:szCs w:val="20"/>
                          </w:rPr>
                          <m:t>-I</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 xml:space="preserve">-1,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e>
                        </m:d>
                        <m:r>
                          <w:rPr>
                            <w:rFonts w:ascii="Cambria Math" w:hAnsi="Cambria Math"/>
                            <w:sz w:val="20"/>
                            <w:szCs w:val="20"/>
                          </w:rPr>
                          <m:t>+I(</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-1)</m:t>
                        </m:r>
                      </m:e>
                    </m:nary>
                  </m:e>
                </m:nary>
              </m:oMath>
            </m:oMathPara>
          </w:p>
          <w:p w14:paraId="6972A086" w14:textId="77777777" w:rsidR="005D70DA" w:rsidRDefault="005D70DA" w:rsidP="00C85E9E"/>
        </w:tc>
        <w:tc>
          <w:tcPr>
            <w:tcW w:w="1134" w:type="dxa"/>
          </w:tcPr>
          <w:p w14:paraId="6D85322F" w14:textId="77777777" w:rsidR="005D70DA" w:rsidRDefault="005D70DA" w:rsidP="00987F8C">
            <w:pPr>
              <w:pStyle w:val="Bibliography"/>
              <w:numPr>
                <w:ilvl w:val="0"/>
                <w:numId w:val="1"/>
              </w:numPr>
              <w:jc w:val="center"/>
            </w:pPr>
          </w:p>
        </w:tc>
      </w:tr>
    </w:tbl>
    <w:p w14:paraId="082D0869" w14:textId="77777777" w:rsidR="005D70DA" w:rsidRDefault="005D70DA" w:rsidP="00FB2083"/>
    <w:p w14:paraId="42A84C75" w14:textId="77777777" w:rsidR="002E036C" w:rsidRDefault="002E036C" w:rsidP="00FB2083">
      <w:r>
        <w:tab/>
        <w:t>Whole process of calculation of sums is nicely shown in following</w:t>
      </w:r>
      <w:r w:rsidR="0058649B">
        <w:t xml:space="preserve"> </w:t>
      </w:r>
      <w:r w:rsidR="0058649B">
        <w:fldChar w:fldCharType="begin"/>
      </w:r>
      <w:r w:rsidR="0058649B">
        <w:instrText xml:space="preserve"> REF _Ref470889024 \h </w:instrText>
      </w:r>
      <w:r w:rsidR="0058649B">
        <w:fldChar w:fldCharType="separate"/>
      </w:r>
      <w:r w:rsidR="008C7BFB">
        <w:t xml:space="preserve">Figure </w:t>
      </w:r>
      <w:r w:rsidR="008C7BFB">
        <w:rPr>
          <w:noProof/>
        </w:rPr>
        <w:t>27</w:t>
      </w:r>
      <w:r w:rsidR="0058649B">
        <w:fldChar w:fldCharType="end"/>
      </w:r>
      <w:r>
        <w:t>.</w:t>
      </w:r>
    </w:p>
    <w:p w14:paraId="4D89F3B4" w14:textId="77777777" w:rsidR="00BE57A5" w:rsidRDefault="00BE57A5" w:rsidP="00BE57A5">
      <w:pPr>
        <w:keepNext/>
        <w:jc w:val="center"/>
      </w:pPr>
      <w:r>
        <w:rPr>
          <w:noProof/>
          <w:lang w:val="cs-CZ" w:eastAsia="cs-CZ"/>
        </w:rPr>
        <w:drawing>
          <wp:inline distT="0" distB="0" distL="0" distR="0" wp14:anchorId="1E884DDC" wp14:editId="6E1FC4B0">
            <wp:extent cx="5677231" cy="1683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7015" cy="1686662"/>
                    </a:xfrm>
                    <a:prstGeom prst="rect">
                      <a:avLst/>
                    </a:prstGeom>
                  </pic:spPr>
                </pic:pic>
              </a:graphicData>
            </a:graphic>
          </wp:inline>
        </w:drawing>
      </w:r>
    </w:p>
    <w:p w14:paraId="40571A01" w14:textId="70A7E83E" w:rsidR="002E036C" w:rsidRDefault="00BE57A5" w:rsidP="00BE57A5">
      <w:pPr>
        <w:pStyle w:val="Caption"/>
        <w:jc w:val="center"/>
      </w:pPr>
      <w:bookmarkStart w:id="114" w:name="_Ref470889024"/>
      <w:bookmarkStart w:id="115" w:name="_Toc470951059"/>
      <w:r>
        <w:t xml:space="preserve">Figure </w:t>
      </w:r>
      <w:fldSimple w:instr=" SEQ Figure \* ARABIC ">
        <w:r w:rsidR="008C7BFB">
          <w:rPr>
            <w:noProof/>
          </w:rPr>
          <w:t>27</w:t>
        </w:r>
      </w:fldSimple>
      <w:bookmarkEnd w:id="114"/>
      <w:r>
        <w:t xml:space="preserve"> </w:t>
      </w:r>
      <w:proofErr w:type="gramStart"/>
      <w:r>
        <w:t>The</w:t>
      </w:r>
      <w:proofErr w:type="gramEnd"/>
      <w:r>
        <w:t xml:space="preserve"> integral image. A simple input of image values; the computed integral image; using the integral image to calculate the sum over rectangle D</w:t>
      </w:r>
      <w:r w:rsidR="00586E54">
        <w:t xml:space="preserve"> [</w:t>
      </w:r>
      <w:r w:rsidR="005C0659">
        <w:t>19</w:t>
      </w:r>
      <w:r w:rsidR="00586E54">
        <w:t>]</w:t>
      </w:r>
      <w:bookmarkEnd w:id="115"/>
    </w:p>
    <w:p w14:paraId="688D7B7E" w14:textId="5489A50F" w:rsidR="002E036C" w:rsidRDefault="002E036C" w:rsidP="00FB2083">
      <w:r>
        <w:tab/>
        <w:t xml:space="preserve">If we have the whole </w:t>
      </w:r>
      <w:r w:rsidRPr="0058649B">
        <w:rPr>
          <w:i/>
        </w:rPr>
        <w:t>I</w:t>
      </w:r>
      <w:r>
        <w:t xml:space="preserve"> matrix and also rectangle selection we can use the </w:t>
      </w:r>
      <w:proofErr w:type="spellStart"/>
      <w:r>
        <w:t>Wellner’s</w:t>
      </w:r>
      <w:proofErr w:type="spellEnd"/>
      <w:r>
        <w:t xml:space="preserve"> method now [</w:t>
      </w:r>
      <w:r w:rsidR="005C0659">
        <w:t>57</w:t>
      </w:r>
      <w:r>
        <w:t xml:space="preserve">]. </w:t>
      </w:r>
      <w:r w:rsidRPr="002E036C">
        <w:rPr>
          <w:i/>
        </w:rPr>
        <w:t xml:space="preserve">The main idea in </w:t>
      </w:r>
      <w:proofErr w:type="spellStart"/>
      <w:r w:rsidRPr="002E036C">
        <w:rPr>
          <w:i/>
        </w:rPr>
        <w:t>Wellner’s</w:t>
      </w:r>
      <w:proofErr w:type="spellEnd"/>
      <w:r w:rsidRPr="002E036C">
        <w:rPr>
          <w:i/>
        </w:rPr>
        <w:t xml:space="preserve"> algorithm is that each pixel is compared to an average of the surrounding pixels. Specifically, an approximate moving average of the last s pixels seen is calculated while traversing the image. If the value of the current pixel is t percent lower than the average then it is set to black, otherwise it is set to white</w:t>
      </w:r>
      <w:r>
        <w:rPr>
          <w:i/>
        </w:rPr>
        <w:t>.</w:t>
      </w:r>
      <w:r w:rsidR="00944530">
        <w:rPr>
          <w:i/>
        </w:rPr>
        <w:t xml:space="preserve"> [</w:t>
      </w:r>
      <w:r w:rsidR="005C0659">
        <w:rPr>
          <w:i/>
        </w:rPr>
        <w:t>57</w:t>
      </w:r>
      <w:r w:rsidR="00944530">
        <w:rPr>
          <w:i/>
        </w:rPr>
        <w:t>]</w:t>
      </w:r>
      <w:r>
        <w:rPr>
          <w:i/>
        </w:rPr>
        <w:t xml:space="preserve"> </w:t>
      </w:r>
      <w:r w:rsidR="007334E6">
        <w:t xml:space="preserve">In modern systems like a </w:t>
      </w:r>
      <w:proofErr w:type="spellStart"/>
      <w:r w:rsidR="007334E6">
        <w:t>Matlab</w:t>
      </w:r>
      <w:proofErr w:type="spellEnd"/>
      <w:r w:rsidR="005C0659">
        <w:t xml:space="preserve"> [16]</w:t>
      </w:r>
      <w:r w:rsidR="007334E6">
        <w:t xml:space="preserve"> or </w:t>
      </w:r>
      <w:proofErr w:type="spellStart"/>
      <w:r w:rsidR="007334E6">
        <w:t>EmguCV</w:t>
      </w:r>
      <w:proofErr w:type="spellEnd"/>
      <w:r w:rsidR="005C0659">
        <w:t xml:space="preserve"> [58]</w:t>
      </w:r>
      <w:r w:rsidR="007334E6">
        <w:t xml:space="preserve"> we can use different function</w:t>
      </w:r>
      <w:r w:rsidR="00F36B31">
        <w:t xml:space="preserve"> above the rectangular selection</w:t>
      </w:r>
      <w:r w:rsidR="007334E6">
        <w:t xml:space="preserve"> </w:t>
      </w:r>
      <w:r w:rsidR="007334E6" w:rsidRPr="007334E6">
        <w:t>instead of the average</w:t>
      </w:r>
      <w:r w:rsidR="007334E6">
        <w:t xml:space="preserve">. It could be Gaussian function or median. For this method is really essential size of </w:t>
      </w:r>
      <w:r w:rsidR="0058649B">
        <w:t xml:space="preserve">the </w:t>
      </w:r>
      <w:r w:rsidR="007334E6">
        <w:t xml:space="preserve">neighborhood. </w:t>
      </w:r>
    </w:p>
    <w:p w14:paraId="16C77687" w14:textId="77777777" w:rsidR="002E036C" w:rsidRDefault="007334E6" w:rsidP="00FB2083">
      <w:r>
        <w:tab/>
        <w:t>In my</w:t>
      </w:r>
      <w:r w:rsidR="00944530">
        <w:t xml:space="preserve"> application I choose Bradley + </w:t>
      </w:r>
      <w:proofErr w:type="spellStart"/>
      <w:r>
        <w:t>Wellner</w:t>
      </w:r>
      <w:proofErr w:type="spellEnd"/>
      <w:r>
        <w:t xml:space="preserve"> method. As a function </w:t>
      </w:r>
      <w:r w:rsidR="00944530">
        <w:t xml:space="preserve">above the rectangular selection </w:t>
      </w:r>
      <w:r>
        <w:t xml:space="preserve">was selected Gaussian function with size of neighborhood equal to 101. This value was selected for its bets result during the capturing of the video with camera resolution 1280px X 720px. </w:t>
      </w:r>
      <w:r w:rsidR="003C314D">
        <w:t xml:space="preserve">As you can see in following </w:t>
      </w:r>
      <w:r w:rsidR="00944530">
        <w:fldChar w:fldCharType="begin"/>
      </w:r>
      <w:r w:rsidR="00944530">
        <w:instrText xml:space="preserve"> REF _Ref470889372 \h </w:instrText>
      </w:r>
      <w:r w:rsidR="00944530">
        <w:fldChar w:fldCharType="separate"/>
      </w:r>
      <w:r w:rsidR="008C7BFB">
        <w:t xml:space="preserve">Figure </w:t>
      </w:r>
      <w:r w:rsidR="008C7BFB">
        <w:rPr>
          <w:noProof/>
        </w:rPr>
        <w:t>28</w:t>
      </w:r>
      <w:r w:rsidR="00944530">
        <w:fldChar w:fldCharType="end"/>
      </w:r>
      <w:r w:rsidR="00944530">
        <w:t xml:space="preserve"> </w:t>
      </w:r>
      <w:r w:rsidR="003C314D">
        <w:t>difference</w:t>
      </w:r>
      <w:r w:rsidR="003B360D">
        <w:t xml:space="preserve"> of </w:t>
      </w:r>
      <w:r w:rsidR="00944530">
        <w:t>average (</w:t>
      </w:r>
      <w:r w:rsidR="003B360D">
        <w:t xml:space="preserve">mean) or Gaussian function is almost unrecognizable. When we look at the median function the noise around the digits </w:t>
      </w:r>
      <w:r w:rsidR="00944530">
        <w:t>is</w:t>
      </w:r>
      <w:r w:rsidR="003B360D">
        <w:t xml:space="preserve"> undesirable for upcoming marking of areas.</w:t>
      </w:r>
      <w:r w:rsidR="003C314D">
        <w:t xml:space="preserve"> </w:t>
      </w:r>
    </w:p>
    <w:p w14:paraId="7D1AE624" w14:textId="77777777" w:rsidR="00BE57A5" w:rsidRDefault="00D42FAA" w:rsidP="00BE57A5">
      <w:pPr>
        <w:keepNext/>
        <w:jc w:val="center"/>
      </w:pPr>
      <w:r>
        <w:lastRenderedPageBreak/>
        <w:pict w14:anchorId="1C926996">
          <v:shape id="_x0000_i1043" type="#_x0000_t75" style="width:468pt;height:173.3pt">
            <v:imagedata r:id="rId52" o:title="median"/>
          </v:shape>
        </w:pict>
      </w:r>
    </w:p>
    <w:p w14:paraId="0BFBEFC3" w14:textId="77777777" w:rsidR="00BE57A5" w:rsidRDefault="00BE57A5" w:rsidP="00BE57A5">
      <w:pPr>
        <w:pStyle w:val="Caption"/>
        <w:jc w:val="center"/>
      </w:pPr>
      <w:bookmarkStart w:id="116" w:name="_Ref470889372"/>
      <w:bookmarkStart w:id="117" w:name="_Toc470951060"/>
      <w:r>
        <w:t xml:space="preserve">Figure </w:t>
      </w:r>
      <w:fldSimple w:instr=" SEQ Figure \* ARABIC ">
        <w:r w:rsidR="008C7BFB">
          <w:rPr>
            <w:noProof/>
          </w:rPr>
          <w:t>28</w:t>
        </w:r>
      </w:fldSimple>
      <w:bookmarkEnd w:id="116"/>
      <w:r>
        <w:t xml:space="preserve"> </w:t>
      </w:r>
      <w:proofErr w:type="gramStart"/>
      <w:r>
        <w:t>All</w:t>
      </w:r>
      <w:proofErr w:type="gramEnd"/>
      <w:r>
        <w:t xml:space="preserve"> regions of interest after locally adaptive thresholding</w:t>
      </w:r>
      <w:r w:rsidR="009334C1">
        <w:t xml:space="preserve"> by Bradley + </w:t>
      </w:r>
      <w:proofErr w:type="spellStart"/>
      <w:r w:rsidR="009334C1">
        <w:t>Wellner</w:t>
      </w:r>
      <w:proofErr w:type="spellEnd"/>
      <w:r w:rsidR="009334C1">
        <w:t xml:space="preserve"> method, with different function above them. Mean; Gaussian; median</w:t>
      </w:r>
      <w:bookmarkEnd w:id="117"/>
    </w:p>
    <w:p w14:paraId="5B29C8E8" w14:textId="77777777" w:rsidR="00BF2D22" w:rsidRDefault="006F1432" w:rsidP="00944530">
      <w:pPr>
        <w:pStyle w:val="Heading2"/>
      </w:pPr>
      <w:bookmarkStart w:id="118" w:name="_Ref470895205"/>
      <w:bookmarkStart w:id="119" w:name="_Toc471250866"/>
      <w:r>
        <w:t>Connected-component labeling</w:t>
      </w:r>
      <w:bookmarkEnd w:id="118"/>
      <w:bookmarkEnd w:id="119"/>
    </w:p>
    <w:p w14:paraId="6D0D478B" w14:textId="7CDC0B0C" w:rsidR="00956745" w:rsidRPr="00944530" w:rsidRDefault="006F1432" w:rsidP="006F1432">
      <w:pPr>
        <w:rPr>
          <w:rFonts w:cs="Segoe UI"/>
          <w:shd w:val="clear" w:color="auto" w:fill="FFFFFF"/>
        </w:rPr>
      </w:pPr>
      <w:r w:rsidRPr="00944530">
        <w:t xml:space="preserve">After segmentation process we have two separated groups of pixels. One of them represent background and the other one foreground i.e. </w:t>
      </w:r>
      <w:r w:rsidR="00944530" w:rsidRPr="00944530">
        <w:t>data</w:t>
      </w:r>
      <w:r w:rsidRPr="00944530">
        <w:t xml:space="preserve">. Because we want to separate every single digit, we have to mark every closed white area in the image. For this purpose we can use connected-component labeling algorithm which is sometimes called </w:t>
      </w:r>
      <w:r w:rsidRPr="00944530">
        <w:rPr>
          <w:rStyle w:val="Strong"/>
          <w:rFonts w:cs="Segoe UI"/>
          <w:b w:val="0"/>
          <w:bdr w:val="none" w:sz="0" w:space="0" w:color="auto" w:frame="1"/>
          <w:shd w:val="clear" w:color="auto" w:fill="FFFFFF"/>
        </w:rPr>
        <w:t>blob extraction or</w:t>
      </w:r>
      <w:r w:rsidRPr="00944530">
        <w:rPr>
          <w:rStyle w:val="apple-converted-space"/>
          <w:rFonts w:cs="Segoe UI"/>
          <w:b/>
          <w:shd w:val="clear" w:color="auto" w:fill="FFFFFF"/>
        </w:rPr>
        <w:t> </w:t>
      </w:r>
      <w:r w:rsidRPr="00944530">
        <w:rPr>
          <w:rStyle w:val="Strong"/>
          <w:rFonts w:cs="Segoe UI"/>
          <w:b w:val="0"/>
          <w:bdr w:val="none" w:sz="0" w:space="0" w:color="auto" w:frame="1"/>
          <w:shd w:val="clear" w:color="auto" w:fill="FFFFFF"/>
        </w:rPr>
        <w:t>region labeling. This approach is algorithmic application of graph theory w</w:t>
      </w:r>
      <w:r w:rsidRPr="00944530">
        <w:rPr>
          <w:rFonts w:cs="Segoe UI"/>
          <w:shd w:val="clear" w:color="auto" w:fill="FFFFFF"/>
        </w:rPr>
        <w:t>here subsets of</w:t>
      </w:r>
      <w:r w:rsidRPr="00944530">
        <w:rPr>
          <w:rStyle w:val="apple-converted-space"/>
          <w:rFonts w:cs="Segoe UI"/>
          <w:shd w:val="clear" w:color="auto" w:fill="FFFFFF"/>
        </w:rPr>
        <w:t> </w:t>
      </w:r>
      <w:hyperlink r:id="rId53" w:tooltip="Connected component (graph theory)" w:history="1">
        <w:r w:rsidRPr="00944530">
          <w:rPr>
            <w:rStyle w:val="Hyperlink"/>
            <w:rFonts w:cs="Segoe UI"/>
            <w:iCs/>
            <w:color w:val="auto"/>
            <w:u w:val="none"/>
            <w:bdr w:val="none" w:sz="0" w:space="0" w:color="auto" w:frame="1"/>
          </w:rPr>
          <w:t>connected components</w:t>
        </w:r>
      </w:hyperlink>
      <w:r w:rsidRPr="00944530">
        <w:rPr>
          <w:rStyle w:val="Emphasis"/>
          <w:rFonts w:cs="Segoe UI"/>
          <w:bdr w:val="none" w:sz="0" w:space="0" w:color="auto" w:frame="1"/>
          <w:shd w:val="clear" w:color="auto" w:fill="FFFFFF"/>
        </w:rPr>
        <w:t xml:space="preserve"> </w:t>
      </w:r>
      <w:r w:rsidRPr="00944530">
        <w:rPr>
          <w:rFonts w:cs="Segoe UI"/>
          <w:shd w:val="clear" w:color="auto" w:fill="FFFFFF"/>
        </w:rPr>
        <w:t>are uniquely</w:t>
      </w:r>
      <w:r w:rsidRPr="00944530">
        <w:rPr>
          <w:rStyle w:val="apple-converted-space"/>
          <w:rFonts w:cs="Segoe UI"/>
          <w:shd w:val="clear" w:color="auto" w:fill="FFFFFF"/>
        </w:rPr>
        <w:t> </w:t>
      </w:r>
      <w:r w:rsidRPr="00944530">
        <w:rPr>
          <w:rStyle w:val="Emphasis"/>
          <w:rFonts w:cs="Segoe UI"/>
          <w:i w:val="0"/>
          <w:bdr w:val="none" w:sz="0" w:space="0" w:color="auto" w:frame="1"/>
          <w:shd w:val="clear" w:color="auto" w:fill="FFFFFF"/>
        </w:rPr>
        <w:t>labeled</w:t>
      </w:r>
      <w:r w:rsidRPr="00944530">
        <w:rPr>
          <w:rStyle w:val="apple-converted-space"/>
          <w:rFonts w:cs="Segoe UI"/>
          <w:shd w:val="clear" w:color="auto" w:fill="FFFFFF"/>
        </w:rPr>
        <w:t> </w:t>
      </w:r>
      <w:r w:rsidRPr="00944530">
        <w:rPr>
          <w:rFonts w:cs="Segoe UI"/>
          <w:shd w:val="clear" w:color="auto" w:fill="FFFFFF"/>
        </w:rPr>
        <w:t>based on a given</w:t>
      </w:r>
      <w:r w:rsidRPr="00944530">
        <w:rPr>
          <w:rStyle w:val="apple-converted-space"/>
          <w:rFonts w:cs="Segoe UI"/>
          <w:shd w:val="clear" w:color="auto" w:fill="FFFFFF"/>
        </w:rPr>
        <w:t> </w:t>
      </w:r>
      <w:hyperlink r:id="rId54" w:tooltip="Heuristic" w:history="1">
        <w:r w:rsidRPr="00944530">
          <w:rPr>
            <w:rStyle w:val="Hyperlink"/>
            <w:rFonts w:cs="Segoe UI"/>
            <w:color w:val="auto"/>
            <w:u w:val="none"/>
            <w:bdr w:val="none" w:sz="0" w:space="0" w:color="auto" w:frame="1"/>
          </w:rPr>
          <w:t>heuristic</w:t>
        </w:r>
      </w:hyperlink>
      <w:r w:rsidRPr="00944530">
        <w:rPr>
          <w:rFonts w:cs="Segoe UI"/>
          <w:shd w:val="clear" w:color="auto" w:fill="FFFFFF"/>
        </w:rPr>
        <w:t>.</w:t>
      </w:r>
      <w:r w:rsidR="00956745" w:rsidRPr="00944530">
        <w:rPr>
          <w:rFonts w:cs="Segoe UI"/>
          <w:shd w:val="clear" w:color="auto" w:fill="FFFFFF"/>
        </w:rPr>
        <w:t xml:space="preserve"> This method is based on two pass system</w:t>
      </w:r>
      <w:r w:rsidR="002649C1" w:rsidRPr="00944530">
        <w:rPr>
          <w:rFonts w:cs="Segoe UI"/>
          <w:shd w:val="clear" w:color="auto" w:fill="FFFFFF"/>
        </w:rPr>
        <w:t xml:space="preserve"> [</w:t>
      </w:r>
      <w:r w:rsidR="005C0659">
        <w:rPr>
          <w:rFonts w:cs="Segoe UI"/>
          <w:shd w:val="clear" w:color="auto" w:fill="FFFFFF"/>
        </w:rPr>
        <w:t>59</w:t>
      </w:r>
      <w:r w:rsidR="002649C1" w:rsidRPr="00944530">
        <w:rPr>
          <w:rFonts w:cs="Segoe UI"/>
          <w:shd w:val="clear" w:color="auto" w:fill="FFFFFF"/>
        </w:rPr>
        <w:t>]</w:t>
      </w:r>
      <w:r w:rsidR="00956745" w:rsidRPr="00944530">
        <w:rPr>
          <w:rFonts w:cs="Segoe UI"/>
          <w:shd w:val="clear" w:color="auto" w:fill="FFFFFF"/>
        </w:rPr>
        <w:t>.</w:t>
      </w:r>
    </w:p>
    <w:p w14:paraId="317E827A" w14:textId="77777777" w:rsidR="002061B1" w:rsidRPr="00944530" w:rsidRDefault="00956745" w:rsidP="006F1432">
      <w:pPr>
        <w:rPr>
          <w:rFonts w:cs="Segoe UI"/>
          <w:shd w:val="clear" w:color="auto" w:fill="FFFFFF"/>
        </w:rPr>
      </w:pPr>
      <w:r w:rsidRPr="00944530">
        <w:rPr>
          <w:rFonts w:cs="Segoe UI"/>
          <w:shd w:val="clear" w:color="auto" w:fill="FFFFFF"/>
        </w:rPr>
        <w:tab/>
        <w:t xml:space="preserve">During the first </w:t>
      </w:r>
      <w:r w:rsidR="00A1658F">
        <w:rPr>
          <w:rFonts w:cs="Segoe UI"/>
          <w:shd w:val="clear" w:color="auto" w:fill="FFFFFF"/>
        </w:rPr>
        <w:t>pass</w:t>
      </w:r>
      <w:r w:rsidRPr="00944530">
        <w:rPr>
          <w:rFonts w:cs="Segoe UI"/>
          <w:shd w:val="clear" w:color="auto" w:fill="FFFFFF"/>
        </w:rPr>
        <w:t xml:space="preserve"> algorithm travel through image pixel by pixel from top left corner. Also we made a copy of the original black and white image. If pixel is foreground it checks its 8 or 4-neigborhood. In case </w:t>
      </w:r>
      <w:r w:rsidR="00944530">
        <w:rPr>
          <w:rFonts w:cs="Segoe UI"/>
          <w:shd w:val="clear" w:color="auto" w:fill="FFFFFF"/>
        </w:rPr>
        <w:t xml:space="preserve">no labeled pixel is </w:t>
      </w:r>
      <w:r w:rsidRPr="00944530">
        <w:rPr>
          <w:rFonts w:cs="Segoe UI"/>
          <w:shd w:val="clear" w:color="auto" w:fill="FFFFFF"/>
        </w:rPr>
        <w:t>in this neighborhood, actual pixel gets the new value for a label. If there is one already labeled pixel in this neighborhood, actual pixel gets the same value as founded pixel. If there a two or more pixels with different labels</w:t>
      </w:r>
      <w:r w:rsidR="002061B1" w:rsidRPr="00944530">
        <w:rPr>
          <w:rFonts w:cs="Segoe UI"/>
          <w:shd w:val="clear" w:color="auto" w:fill="FFFFFF"/>
        </w:rPr>
        <w:t>,</w:t>
      </w:r>
      <w:r w:rsidRPr="00944530">
        <w:rPr>
          <w:rFonts w:cs="Segoe UI"/>
          <w:shd w:val="clear" w:color="auto" w:fill="FFFFFF"/>
        </w:rPr>
        <w:t xml:space="preserve"> actual pixel gets the value of the smallest one and all </w:t>
      </w:r>
      <w:r w:rsidR="002061B1" w:rsidRPr="00944530">
        <w:rPr>
          <w:rFonts w:cs="Segoe UI"/>
          <w:shd w:val="clear" w:color="auto" w:fill="FFFFFF"/>
        </w:rPr>
        <w:t xml:space="preserve">other founded labels are stored in pairs &lt;parent, child&gt; in the memory. Where parent is the smallest value of the label in 8-neighborhood and child is another founded label. </w:t>
      </w:r>
    </w:p>
    <w:p w14:paraId="5D605A36" w14:textId="77777777" w:rsidR="00956745" w:rsidRPr="00944530" w:rsidRDefault="002061B1" w:rsidP="006F1432">
      <w:pPr>
        <w:rPr>
          <w:rFonts w:cs="Segoe UI"/>
          <w:shd w:val="clear" w:color="auto" w:fill="FFFFFF"/>
        </w:rPr>
      </w:pPr>
      <w:r w:rsidRPr="00944530">
        <w:rPr>
          <w:rFonts w:cs="Segoe UI"/>
          <w:shd w:val="clear" w:color="auto" w:fill="FFFFFF"/>
        </w:rPr>
        <w:tab/>
        <w:t xml:space="preserve">If this happen again for a next label, for example label 2 is a child of label 1 and we now obtain that label 3 is child of label 2. We check the parent list </w:t>
      </w:r>
      <w:r w:rsidR="00944530">
        <w:rPr>
          <w:rFonts w:cs="Segoe UI"/>
          <w:shd w:val="clear" w:color="auto" w:fill="FFFFFF"/>
        </w:rPr>
        <w:t>for information if</w:t>
      </w:r>
      <w:r w:rsidRPr="00944530">
        <w:rPr>
          <w:rFonts w:cs="Segoe UI"/>
          <w:shd w:val="clear" w:color="auto" w:fill="FFFFFF"/>
        </w:rPr>
        <w:t xml:space="preserve"> label 2 is a child of some label. Because it is true, label 3 is stored as a child of label 1. Another way how to do this is simply store that label 3 is a child of the label 2. And do the second pass multiple times. </w:t>
      </w:r>
    </w:p>
    <w:p w14:paraId="5471A5EE" w14:textId="77777777" w:rsidR="002061B1" w:rsidRPr="00944530" w:rsidRDefault="002061B1" w:rsidP="006F1432">
      <w:pPr>
        <w:rPr>
          <w:rStyle w:val="Strong"/>
          <w:rFonts w:cs="Segoe UI"/>
          <w:b w:val="0"/>
          <w:bCs w:val="0"/>
          <w:shd w:val="clear" w:color="auto" w:fill="FFFFFF"/>
        </w:rPr>
      </w:pPr>
      <w:r w:rsidRPr="00944530">
        <w:rPr>
          <w:rStyle w:val="Strong"/>
          <w:rFonts w:cs="Segoe UI"/>
          <w:b w:val="0"/>
          <w:bCs w:val="0"/>
          <w:shd w:val="clear" w:color="auto" w:fill="FFFFFF"/>
        </w:rPr>
        <w:tab/>
        <w:t xml:space="preserve">In the second pass we </w:t>
      </w:r>
      <w:r w:rsidR="00944530">
        <w:rPr>
          <w:rStyle w:val="Strong"/>
          <w:rFonts w:cs="Segoe UI"/>
          <w:b w:val="0"/>
          <w:bCs w:val="0"/>
          <w:shd w:val="clear" w:color="auto" w:fill="FFFFFF"/>
        </w:rPr>
        <w:t>connect</w:t>
      </w:r>
      <w:r w:rsidRPr="00944530">
        <w:rPr>
          <w:rStyle w:val="Strong"/>
          <w:rFonts w:cs="Segoe UI"/>
          <w:b w:val="0"/>
          <w:bCs w:val="0"/>
          <w:shd w:val="clear" w:color="auto" w:fill="FFFFFF"/>
        </w:rPr>
        <w:t xml:space="preserve"> </w:t>
      </w:r>
      <w:r w:rsidR="00944530">
        <w:rPr>
          <w:rStyle w:val="Strong"/>
          <w:rFonts w:cs="Segoe UI"/>
          <w:b w:val="0"/>
          <w:bCs w:val="0"/>
          <w:shd w:val="clear" w:color="auto" w:fill="FFFFFF"/>
        </w:rPr>
        <w:t xml:space="preserve">adjoining </w:t>
      </w:r>
      <w:r w:rsidRPr="00944530">
        <w:rPr>
          <w:rStyle w:val="Strong"/>
          <w:rFonts w:cs="Segoe UI"/>
          <w:b w:val="0"/>
          <w:bCs w:val="0"/>
          <w:shd w:val="clear" w:color="auto" w:fill="FFFFFF"/>
        </w:rPr>
        <w:t xml:space="preserve">areas with different labels into one. We go through the labeled image and check if actual pixel label value is child of some other label. If not, we move to the next pixel. But if it’s true we </w:t>
      </w:r>
      <w:r w:rsidR="002649C1" w:rsidRPr="00944530">
        <w:rPr>
          <w:rStyle w:val="Strong"/>
          <w:rFonts w:cs="Segoe UI"/>
          <w:b w:val="0"/>
          <w:bCs w:val="0"/>
          <w:shd w:val="clear" w:color="auto" w:fill="FFFFFF"/>
        </w:rPr>
        <w:t xml:space="preserve">relabel the value of actual pixel to the value of the founded </w:t>
      </w:r>
      <w:r w:rsidR="00944530">
        <w:rPr>
          <w:rStyle w:val="Strong"/>
          <w:rFonts w:cs="Segoe UI"/>
          <w:b w:val="0"/>
          <w:bCs w:val="0"/>
          <w:shd w:val="clear" w:color="auto" w:fill="FFFFFF"/>
        </w:rPr>
        <w:t>parent</w:t>
      </w:r>
      <w:r w:rsidR="002649C1" w:rsidRPr="00944530">
        <w:rPr>
          <w:rStyle w:val="Strong"/>
          <w:rFonts w:cs="Segoe UI"/>
          <w:b w:val="0"/>
          <w:bCs w:val="0"/>
          <w:shd w:val="clear" w:color="auto" w:fill="FFFFFF"/>
        </w:rPr>
        <w:t>.</w:t>
      </w:r>
    </w:p>
    <w:p w14:paraId="26F76CE9" w14:textId="77777777" w:rsidR="002649C1" w:rsidRPr="00944530" w:rsidRDefault="002649C1" w:rsidP="006F1432">
      <w:pPr>
        <w:rPr>
          <w:rStyle w:val="Strong"/>
          <w:rFonts w:cs="Segoe UI"/>
          <w:b w:val="0"/>
          <w:bCs w:val="0"/>
          <w:shd w:val="clear" w:color="auto" w:fill="FFFFFF"/>
        </w:rPr>
      </w:pPr>
      <w:r w:rsidRPr="00944530">
        <w:rPr>
          <w:rStyle w:val="Strong"/>
          <w:rFonts w:cs="Segoe UI"/>
          <w:b w:val="0"/>
          <w:bCs w:val="0"/>
          <w:shd w:val="clear" w:color="auto" w:fill="FFFFFF"/>
        </w:rPr>
        <w:tab/>
        <w:t xml:space="preserve">After these two passes, or </w:t>
      </w:r>
      <w:r w:rsidR="00944530">
        <w:rPr>
          <w:rStyle w:val="Strong"/>
          <w:rFonts w:cs="Segoe UI"/>
          <w:b w:val="0"/>
          <w:bCs w:val="0"/>
          <w:shd w:val="clear" w:color="auto" w:fill="FFFFFF"/>
        </w:rPr>
        <w:t>after first pass and multiple iteration of second pass</w:t>
      </w:r>
      <w:r w:rsidRPr="00944530">
        <w:rPr>
          <w:rStyle w:val="Strong"/>
          <w:rFonts w:cs="Segoe UI"/>
          <w:b w:val="0"/>
          <w:bCs w:val="0"/>
          <w:shd w:val="clear" w:color="auto" w:fill="FFFFFF"/>
        </w:rPr>
        <w:t xml:space="preserve">, we obtain the image with unique label for every closed area in the image. </w:t>
      </w:r>
      <w:r w:rsidR="00944530">
        <w:rPr>
          <w:rStyle w:val="Strong"/>
          <w:rFonts w:cs="Segoe UI"/>
          <w:b w:val="0"/>
          <w:bCs w:val="0"/>
          <w:shd w:val="clear" w:color="auto" w:fill="FFFFFF"/>
        </w:rPr>
        <w:t xml:space="preserve"> Easy example is provide in </w:t>
      </w:r>
      <w:r w:rsidR="00944530">
        <w:rPr>
          <w:rStyle w:val="Strong"/>
          <w:rFonts w:cs="Segoe UI"/>
          <w:b w:val="0"/>
          <w:bCs w:val="0"/>
          <w:shd w:val="clear" w:color="auto" w:fill="FFFFFF"/>
        </w:rPr>
        <w:fldChar w:fldCharType="begin"/>
      </w:r>
      <w:r w:rsidR="00944530">
        <w:rPr>
          <w:rStyle w:val="Strong"/>
          <w:rFonts w:cs="Segoe UI"/>
          <w:b w:val="0"/>
          <w:bCs w:val="0"/>
          <w:shd w:val="clear" w:color="auto" w:fill="FFFFFF"/>
        </w:rPr>
        <w:instrText xml:space="preserve"> REF _Ref470889898 \h </w:instrText>
      </w:r>
      <w:r w:rsidR="00944530">
        <w:rPr>
          <w:rStyle w:val="Strong"/>
          <w:rFonts w:cs="Segoe UI"/>
          <w:b w:val="0"/>
          <w:bCs w:val="0"/>
          <w:shd w:val="clear" w:color="auto" w:fill="FFFFFF"/>
        </w:rPr>
      </w:r>
      <w:r w:rsidR="00944530">
        <w:rPr>
          <w:rStyle w:val="Strong"/>
          <w:rFonts w:cs="Segoe UI"/>
          <w:b w:val="0"/>
          <w:bCs w:val="0"/>
          <w:shd w:val="clear" w:color="auto" w:fill="FFFFFF"/>
        </w:rPr>
        <w:fldChar w:fldCharType="separate"/>
      </w:r>
      <w:r w:rsidR="008C7BFB">
        <w:t xml:space="preserve">Figure </w:t>
      </w:r>
      <w:r w:rsidR="008C7BFB">
        <w:rPr>
          <w:noProof/>
        </w:rPr>
        <w:t>29</w:t>
      </w:r>
      <w:r w:rsidR="00944530">
        <w:rPr>
          <w:rStyle w:val="Strong"/>
          <w:rFonts w:cs="Segoe UI"/>
          <w:b w:val="0"/>
          <w:bCs w:val="0"/>
          <w:shd w:val="clear" w:color="auto" w:fill="FFFFFF"/>
        </w:rPr>
        <w:fldChar w:fldCharType="end"/>
      </w:r>
      <w:r w:rsidR="00944530">
        <w:rPr>
          <w:rStyle w:val="Strong"/>
          <w:rFonts w:cs="Segoe UI"/>
          <w:b w:val="0"/>
          <w:bCs w:val="0"/>
          <w:shd w:val="clear" w:color="auto" w:fill="FFFFFF"/>
        </w:rPr>
        <w:t>.</w:t>
      </w:r>
    </w:p>
    <w:p w14:paraId="7D19EB20" w14:textId="77777777" w:rsidR="001F6DD8" w:rsidRDefault="001F6DD8" w:rsidP="001F6DD8">
      <w:pPr>
        <w:keepNext/>
        <w:jc w:val="center"/>
      </w:pPr>
      <w:r>
        <w:rPr>
          <w:noProof/>
          <w:lang w:val="cs-CZ" w:eastAsia="cs-CZ"/>
        </w:rPr>
        <w:lastRenderedPageBreak/>
        <w:drawing>
          <wp:inline distT="0" distB="0" distL="0" distR="0" wp14:anchorId="77B235E8" wp14:editId="0ACB08DC">
            <wp:extent cx="2701636" cy="9048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160" cy="912754"/>
                    </a:xfrm>
                    <a:prstGeom prst="rect">
                      <a:avLst/>
                    </a:prstGeom>
                  </pic:spPr>
                </pic:pic>
              </a:graphicData>
            </a:graphic>
          </wp:inline>
        </w:drawing>
      </w:r>
    </w:p>
    <w:p w14:paraId="665E2B93" w14:textId="77777777" w:rsidR="009334C1" w:rsidRPr="009334C1" w:rsidRDefault="001F6DD8" w:rsidP="001F6DD8">
      <w:pPr>
        <w:pStyle w:val="Caption"/>
        <w:jc w:val="center"/>
        <w:rPr>
          <w:rFonts w:ascii="Segoe UI" w:hAnsi="Segoe UI" w:cs="Segoe UI"/>
          <w:sz w:val="21"/>
          <w:szCs w:val="21"/>
          <w:shd w:val="clear" w:color="auto" w:fill="FFFFFF"/>
        </w:rPr>
      </w:pPr>
      <w:bookmarkStart w:id="120" w:name="_Ref470889898"/>
      <w:bookmarkStart w:id="121" w:name="_Toc470951061"/>
      <w:r>
        <w:t xml:space="preserve">Figure </w:t>
      </w:r>
      <w:fldSimple w:instr=" SEQ Figure \* ARABIC ">
        <w:r w:rsidR="008C7BFB">
          <w:rPr>
            <w:noProof/>
          </w:rPr>
          <w:t>29</w:t>
        </w:r>
      </w:fldSimple>
      <w:bookmarkEnd w:id="120"/>
      <w:r>
        <w:t xml:space="preserve"> Example of labeling. Original binary image; image after labelling</w:t>
      </w:r>
      <w:bookmarkEnd w:id="121"/>
    </w:p>
    <w:p w14:paraId="45BA9778" w14:textId="77777777" w:rsidR="004F00E5" w:rsidRDefault="004F00E5" w:rsidP="00C61AF7">
      <w:pPr>
        <w:pStyle w:val="Heading2"/>
      </w:pPr>
      <w:bookmarkStart w:id="122" w:name="_Ref471219835"/>
      <w:bookmarkStart w:id="123" w:name="_Toc471250867"/>
      <w:r>
        <w:t xml:space="preserve">Detect the closest </w:t>
      </w:r>
      <w:r w:rsidRPr="0041620A">
        <w:t>right</w:t>
      </w:r>
      <w:r>
        <w:t xml:space="preserve"> candidate</w:t>
      </w:r>
      <w:bookmarkEnd w:id="122"/>
      <w:bookmarkEnd w:id="123"/>
    </w:p>
    <w:p w14:paraId="2251B41B" w14:textId="77777777" w:rsidR="004F00E5" w:rsidRDefault="004F00E5" w:rsidP="004F00E5">
      <w:r>
        <w:t>If we have labeled closed area</w:t>
      </w:r>
      <w:r w:rsidR="00C61AF7">
        <w:t>s</w:t>
      </w:r>
      <w:r>
        <w:t xml:space="preserve"> inside the image we can detect the </w:t>
      </w:r>
      <w:r w:rsidR="00C61AF7">
        <w:t>candidates for digits</w:t>
      </w:r>
      <w:r>
        <w:t>. If we look at the</w:t>
      </w:r>
      <w:r w:rsidR="00C13100">
        <w:t xml:space="preserve"> </w:t>
      </w:r>
      <w:r w:rsidR="00C13100">
        <w:fldChar w:fldCharType="begin"/>
      </w:r>
      <w:r w:rsidR="00C13100">
        <w:instrText xml:space="preserve"> REF _Ref470890305 \h </w:instrText>
      </w:r>
      <w:r w:rsidR="00C13100">
        <w:fldChar w:fldCharType="separate"/>
      </w:r>
      <w:r w:rsidR="008C7BFB">
        <w:t xml:space="preserve">Figure </w:t>
      </w:r>
      <w:r w:rsidR="008C7BFB">
        <w:rPr>
          <w:noProof/>
        </w:rPr>
        <w:t>30</w:t>
      </w:r>
      <w:r w:rsidR="00C13100">
        <w:fldChar w:fldCharType="end"/>
      </w:r>
      <w:r>
        <w:t>. There are still more areas which could be misinterpreted as a digit. Also the region of interest is during the calibration process selected by a user. That means ROI can be really big a</w:t>
      </w:r>
      <w:r w:rsidR="00C61AF7">
        <w:t>nd</w:t>
      </w:r>
      <w:r>
        <w:t xml:space="preserve"> there could be plenty of candidates for a digits and also many groups of digits. Because of that it’s necessary to select the correct one group of digits.</w:t>
      </w:r>
    </w:p>
    <w:p w14:paraId="33773DA9" w14:textId="77777777" w:rsidR="00C13100" w:rsidRDefault="00C13100" w:rsidP="00C13100">
      <w:pPr>
        <w:keepNext/>
        <w:jc w:val="center"/>
      </w:pPr>
      <w:r w:rsidRPr="00C13100">
        <w:rPr>
          <w:noProof/>
          <w:lang w:val="cs-CZ" w:eastAsia="cs-CZ"/>
        </w:rPr>
        <w:drawing>
          <wp:inline distT="0" distB="0" distL="0" distR="0" wp14:anchorId="2A1F91E7" wp14:editId="182D0451">
            <wp:extent cx="1536065" cy="929005"/>
            <wp:effectExtent l="0" t="0" r="6985" b="4445"/>
            <wp:docPr id="12" name="Picture 12" descr="D:\GitHub\Text\Figures\afterROI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GitHub\Text\Figures\afterROI_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6065" cy="929005"/>
                    </a:xfrm>
                    <a:prstGeom prst="rect">
                      <a:avLst/>
                    </a:prstGeom>
                    <a:noFill/>
                    <a:ln>
                      <a:noFill/>
                    </a:ln>
                  </pic:spPr>
                </pic:pic>
              </a:graphicData>
            </a:graphic>
          </wp:inline>
        </w:drawing>
      </w:r>
    </w:p>
    <w:p w14:paraId="00854BAC" w14:textId="77777777" w:rsidR="00C61AF7" w:rsidRDefault="00C13100" w:rsidP="00C13100">
      <w:pPr>
        <w:pStyle w:val="Caption"/>
        <w:jc w:val="center"/>
      </w:pPr>
      <w:bookmarkStart w:id="124" w:name="_Ref470890305"/>
      <w:bookmarkStart w:id="125" w:name="_Toc470951062"/>
      <w:r>
        <w:t xml:space="preserve">Figure </w:t>
      </w:r>
      <w:fldSimple w:instr=" SEQ Figure \* ARABIC ">
        <w:r w:rsidR="008C7BFB">
          <w:rPr>
            <w:noProof/>
          </w:rPr>
          <w:t>30</w:t>
        </w:r>
      </w:fldSimple>
      <w:bookmarkEnd w:id="124"/>
      <w:r w:rsidR="00A1658F">
        <w:t xml:space="preserve"> S</w:t>
      </w:r>
      <w:r>
        <w:t>elected region of interest</w:t>
      </w:r>
      <w:bookmarkEnd w:id="125"/>
    </w:p>
    <w:p w14:paraId="14B4BFB5" w14:textId="77777777" w:rsidR="00CE2149" w:rsidRDefault="004F00E5" w:rsidP="004F00E5">
      <w:r>
        <w:tab/>
        <w:t xml:space="preserve">This selection is done by a user. User is during the calibration process, immediately after selection of ROI with </w:t>
      </w:r>
      <w:r w:rsidR="00C13100">
        <w:t>data</w:t>
      </w:r>
      <w:r>
        <w:t xml:space="preserve">, asked to click on, or as close as possible, to required </w:t>
      </w:r>
      <w:r w:rsidR="00C13100">
        <w:t>data i.e. digit</w:t>
      </w:r>
      <w:r>
        <w:t>. When pixel in the ROI on a clicked position is labeled i.e. it isn’t a background this candidate is tested if it’s possible candidate for a digit or not. These test are described in</w:t>
      </w:r>
      <w:r w:rsidR="00C13100">
        <w:t xml:space="preserve"> </w:t>
      </w:r>
      <w:r w:rsidR="00C13100">
        <w:fldChar w:fldCharType="begin"/>
      </w:r>
      <w:r w:rsidR="00C13100">
        <w:instrText xml:space="preserve"> REF _Ref470890425 \r \h </w:instrText>
      </w:r>
      <w:r w:rsidR="00C13100">
        <w:fldChar w:fldCharType="separate"/>
      </w:r>
      <w:r w:rsidR="008C7BFB">
        <w:t>6.6.1</w:t>
      </w:r>
      <w:r w:rsidR="00C13100">
        <w:fldChar w:fldCharType="end"/>
      </w:r>
      <w:r>
        <w:t xml:space="preserve">.  </w:t>
      </w:r>
    </w:p>
    <w:p w14:paraId="752B3B66" w14:textId="77777777" w:rsidR="004F00E5" w:rsidRDefault="00CE2149" w:rsidP="004F00E5">
      <w:r>
        <w:tab/>
        <w:t xml:space="preserve">If candidate isn’t </w:t>
      </w:r>
      <w:r w:rsidR="00A1658F">
        <w:t>pass these tests</w:t>
      </w:r>
      <w:r>
        <w:t xml:space="preserve"> or on the clicked position is a background software try to find the next candidate as close as possible to a clicked point. This process can be described as a snail method. Because the order of tested pixels looks like a snail’s shell. That means we go to the top of the image further one to the right, two down, two left, three top and so on. This process continue until the candidate</w:t>
      </w:r>
      <w:r w:rsidRPr="00CE2149">
        <w:t xml:space="preserve"> </w:t>
      </w:r>
      <w:r>
        <w:t>which</w:t>
      </w:r>
      <w:r w:rsidRPr="00CE2149">
        <w:t xml:space="preserve"> meets the test</w:t>
      </w:r>
      <w:r>
        <w:t xml:space="preserve"> </w:t>
      </w:r>
      <w:r w:rsidRPr="00CE2149">
        <w:t>is found</w:t>
      </w:r>
      <w:r>
        <w:t>.  If candidate which meets the test</w:t>
      </w:r>
      <w:r w:rsidR="00C13100">
        <w:t xml:space="preserve"> isn’t found. User probably chose the ROI badly,</w:t>
      </w:r>
      <w:r>
        <w:t xml:space="preserve"> monitor is turned off</w:t>
      </w:r>
      <w:r w:rsidR="00C13100">
        <w:t>,</w:t>
      </w:r>
      <w:r>
        <w:t xml:space="preserve"> etc.</w:t>
      </w:r>
    </w:p>
    <w:p w14:paraId="1692A9B0" w14:textId="77777777" w:rsidR="00F604D7" w:rsidRDefault="00625B89" w:rsidP="004F00E5">
      <w:r>
        <w:tab/>
        <w:t>Once when candidate is successfully founded we store average color, width and height of the candidate. Because we know the position of all pixels of the selected label in ROI and also position of the ROI in the whole captured scene we can easily obtain the average color form original colored scene. We also store the position and size of the smallest possible rectangular selection</w:t>
      </w:r>
      <w:r w:rsidR="00C13100">
        <w:t xml:space="preserve"> around this candidate</w:t>
      </w:r>
      <w:r>
        <w:t xml:space="preserve"> i.e. bounding box.</w:t>
      </w:r>
    </w:p>
    <w:p w14:paraId="138476EB" w14:textId="77777777" w:rsidR="0041620A" w:rsidRDefault="0041620A" w:rsidP="00C13100">
      <w:pPr>
        <w:pStyle w:val="Heading3"/>
      </w:pPr>
      <w:bookmarkStart w:id="126" w:name="_Ref470890425"/>
      <w:bookmarkStart w:id="127" w:name="_Toc471250868"/>
      <w:r>
        <w:t xml:space="preserve">Test for a </w:t>
      </w:r>
      <w:r w:rsidR="00625B89">
        <w:t>closest</w:t>
      </w:r>
      <w:r>
        <w:t xml:space="preserve"> candidate</w:t>
      </w:r>
      <w:bookmarkEnd w:id="126"/>
      <w:bookmarkEnd w:id="127"/>
    </w:p>
    <w:p w14:paraId="5BD2CEC4" w14:textId="77777777" w:rsidR="00E626DE" w:rsidRDefault="0041620A" w:rsidP="0041620A">
      <w:r>
        <w:t xml:space="preserve">It’s a waste of time and resources to try classify by OCR all labeled areas inside of the ROI. That means we need to select only these which could be digits. Digits have some characteristics which </w:t>
      </w:r>
      <w:r w:rsidR="000A225B">
        <w:t>makes it possible to describe them</w:t>
      </w:r>
      <w:r>
        <w:t xml:space="preserve">. </w:t>
      </w:r>
      <w:r w:rsidR="000A225B">
        <w:t xml:space="preserve">All selected candidates are tested if meets these characteristics. These characteristics can be formed in conditions which build the whole decision tree. When we want to compare the new candidate to these characteristics we need to compute them. Because of </w:t>
      </w:r>
      <w:r w:rsidR="000A225B">
        <w:lastRenderedPageBreak/>
        <w:t xml:space="preserve">that decision three have the characteristics which can be easiest calculate closer to root of the three. With the increasing complexity of the characteristics the distance from the root is bigger. </w:t>
      </w:r>
      <w:r w:rsidR="002C1C2D">
        <w:t xml:space="preserve">All these test are independent to size of the </w:t>
      </w:r>
      <w:r w:rsidR="00C13100">
        <w:t>candidate</w:t>
      </w:r>
      <w:r w:rsidR="002C1C2D">
        <w:t>.</w:t>
      </w:r>
    </w:p>
    <w:p w14:paraId="4153144A" w14:textId="77777777" w:rsidR="0041620A" w:rsidRDefault="00E626DE" w:rsidP="0041620A">
      <w:r>
        <w:tab/>
      </w:r>
      <w:r w:rsidR="000A225B">
        <w:t>In following subchapter I describe these characteristics.</w:t>
      </w:r>
      <w:r w:rsidR="00C30717">
        <w:t xml:space="preserve"> All these characteristics was calculated on </w:t>
      </w:r>
      <w:r w:rsidR="00C13100">
        <w:t xml:space="preserve">all </w:t>
      </w:r>
      <w:r w:rsidR="00C30717">
        <w:t xml:space="preserve">digits i.e. 0-9 and diameters </w:t>
      </w:r>
      <w:r w:rsidR="00C30717" w:rsidRPr="00C30717">
        <w:rPr>
          <w:i/>
        </w:rPr>
        <w:t>()/</w:t>
      </w:r>
      <w:r>
        <w:rPr>
          <w:i/>
        </w:rPr>
        <w:t xml:space="preserve"> </w:t>
      </w:r>
      <w:r>
        <w:t>and I call it lately dataset.</w:t>
      </w:r>
      <w:r>
        <w:rPr>
          <w:i/>
        </w:rPr>
        <w:t xml:space="preserve"> </w:t>
      </w:r>
      <w:r w:rsidR="00E154A1">
        <w:t>For testing all candidates was separated to as small as possible rectangular are</w:t>
      </w:r>
      <w:r w:rsidR="00C13100">
        <w:t>a</w:t>
      </w:r>
      <w:r w:rsidR="00E154A1">
        <w:t xml:space="preserve"> with pixels </w:t>
      </w:r>
      <w:r w:rsidR="00C13100">
        <w:t>equal</w:t>
      </w:r>
      <w:r w:rsidR="00E154A1">
        <w:t xml:space="preserve"> only </w:t>
      </w:r>
      <w:r w:rsidR="00C13100">
        <w:t>this</w:t>
      </w:r>
      <w:r w:rsidR="00E154A1">
        <w:t xml:space="preserve"> label. This area is called bounding box. </w:t>
      </w:r>
      <w:r>
        <w:t xml:space="preserve">Values of </w:t>
      </w:r>
      <w:r w:rsidR="00C13100">
        <w:t xml:space="preserve">these </w:t>
      </w:r>
      <w:r>
        <w:t>characteristics are stored in</w:t>
      </w:r>
      <w:r w:rsidR="00C13100">
        <w:t xml:space="preserve"> </w:t>
      </w:r>
      <w:r w:rsidR="00C13100">
        <w:fldChar w:fldCharType="begin"/>
      </w:r>
      <w:r w:rsidR="00C13100">
        <w:instrText xml:space="preserve"> REF _Ref470890792 \h </w:instrText>
      </w:r>
      <w:r w:rsidR="00C13100">
        <w:fldChar w:fldCharType="separate"/>
      </w:r>
      <w:r w:rsidR="008C7BFB">
        <w:t xml:space="preserve">Table </w:t>
      </w:r>
      <w:r w:rsidR="008C7BFB">
        <w:rPr>
          <w:noProof/>
        </w:rPr>
        <w:t>1</w:t>
      </w:r>
      <w:r w:rsidR="00C13100">
        <w:fldChar w:fldCharType="end"/>
      </w:r>
      <w:r>
        <w:t xml:space="preserve">. </w:t>
      </w:r>
      <w:r w:rsidR="00E154A1">
        <w:t>It’s</w:t>
      </w:r>
      <w:r>
        <w:t xml:space="preserve"> necessary to mention that these characteristics will be different for different fonts and also for different position for</w:t>
      </w:r>
      <w:r w:rsidR="00E154A1">
        <w:t xml:space="preserve"> the camera in space, but conditions </w:t>
      </w:r>
      <w:r w:rsidR="00C13100">
        <w:t xml:space="preserve">in tests </w:t>
      </w:r>
      <w:r w:rsidR="00E154A1">
        <w:t>was set with a certain reserve.</w:t>
      </w:r>
    </w:p>
    <w:p w14:paraId="2B3E219E" w14:textId="77777777" w:rsidR="001F6DD8" w:rsidRDefault="001F6DD8" w:rsidP="001F6DD8">
      <w:pPr>
        <w:pStyle w:val="Caption"/>
        <w:keepNext/>
      </w:pPr>
      <w:bookmarkStart w:id="128" w:name="_Ref470890792"/>
      <w:bookmarkStart w:id="129" w:name="_Toc470951091"/>
      <w:r>
        <w:t xml:space="preserve">Table </w:t>
      </w:r>
      <w:fldSimple w:instr=" SEQ Table \* ARABIC ">
        <w:r w:rsidR="008C7BFB">
          <w:rPr>
            <w:noProof/>
          </w:rPr>
          <w:t>1</w:t>
        </w:r>
      </w:fldSimple>
      <w:bookmarkEnd w:id="128"/>
      <w:r>
        <w:t xml:space="preserve"> Characteristics of digits </w:t>
      </w:r>
      <w:r w:rsidR="00276A00">
        <w:t>on simulated patient monitor</w:t>
      </w:r>
      <w:bookmarkEnd w:id="129"/>
    </w:p>
    <w:tbl>
      <w:tblPr>
        <w:tblStyle w:val="GridTable1Light"/>
        <w:tblW w:w="0" w:type="auto"/>
        <w:tblLook w:val="04A0" w:firstRow="1" w:lastRow="0" w:firstColumn="1" w:lastColumn="0" w:noHBand="0" w:noVBand="1"/>
      </w:tblPr>
      <w:tblGrid>
        <w:gridCol w:w="1604"/>
        <w:gridCol w:w="1591"/>
        <w:gridCol w:w="1566"/>
        <w:gridCol w:w="1623"/>
        <w:gridCol w:w="1551"/>
        <w:gridCol w:w="1415"/>
      </w:tblGrid>
      <w:tr w:rsidR="00F604D7" w14:paraId="51325831" w14:textId="77777777" w:rsidTr="006A7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4" w:type="dxa"/>
          </w:tcPr>
          <w:p w14:paraId="099C6FDC" w14:textId="77777777" w:rsidR="00F604D7" w:rsidRDefault="00F604D7" w:rsidP="00361751">
            <w:pPr>
              <w:jc w:val="center"/>
            </w:pPr>
            <w:r>
              <w:t>Symbol</w:t>
            </w:r>
          </w:p>
        </w:tc>
        <w:tc>
          <w:tcPr>
            <w:tcW w:w="1591" w:type="dxa"/>
          </w:tcPr>
          <w:p w14:paraId="517C0D02" w14:textId="77777777" w:rsidR="00F604D7" w:rsidRDefault="00F604D7" w:rsidP="00361751">
            <w:pPr>
              <w:jc w:val="center"/>
              <w:cnfStyle w:val="100000000000" w:firstRow="1" w:lastRow="0" w:firstColumn="0" w:lastColumn="0" w:oddVBand="0" w:evenVBand="0" w:oddHBand="0" w:evenHBand="0" w:firstRowFirstColumn="0" w:firstRowLastColumn="0" w:lastRowFirstColumn="0" w:lastRowLastColumn="0"/>
            </w:pPr>
            <w:r>
              <w:t>Aspect ratio</w:t>
            </w:r>
          </w:p>
        </w:tc>
        <w:tc>
          <w:tcPr>
            <w:tcW w:w="1566" w:type="dxa"/>
          </w:tcPr>
          <w:p w14:paraId="1F0BE783" w14:textId="77777777" w:rsidR="00F604D7" w:rsidRDefault="00F604D7" w:rsidP="00361751">
            <w:pPr>
              <w:jc w:val="center"/>
              <w:cnfStyle w:val="100000000000" w:firstRow="1" w:lastRow="0" w:firstColumn="0" w:lastColumn="0" w:oddVBand="0" w:evenVBand="0" w:oddHBand="0" w:evenHBand="0" w:firstRowFirstColumn="0" w:firstRowLastColumn="0" w:lastRowFirstColumn="0" w:lastRowLastColumn="0"/>
            </w:pPr>
            <w:r>
              <w:t>White ratio</w:t>
            </w:r>
          </w:p>
        </w:tc>
        <w:tc>
          <w:tcPr>
            <w:tcW w:w="1623" w:type="dxa"/>
          </w:tcPr>
          <w:p w14:paraId="26BD41A4" w14:textId="77777777" w:rsidR="00F604D7" w:rsidRDefault="00F604D7" w:rsidP="00361751">
            <w:pPr>
              <w:jc w:val="center"/>
              <w:cnfStyle w:val="100000000000" w:firstRow="1" w:lastRow="0" w:firstColumn="0" w:lastColumn="0" w:oddVBand="0" w:evenVBand="0" w:oddHBand="0" w:evenHBand="0" w:firstRowFirstColumn="0" w:firstRowLastColumn="0" w:lastRowFirstColumn="0" w:lastRowLastColumn="0"/>
            </w:pPr>
            <w:r>
              <w:t>Number of lakes</w:t>
            </w:r>
          </w:p>
        </w:tc>
        <w:tc>
          <w:tcPr>
            <w:tcW w:w="1551" w:type="dxa"/>
          </w:tcPr>
          <w:p w14:paraId="458BFB22" w14:textId="77777777" w:rsidR="00F604D7" w:rsidRDefault="00F604D7" w:rsidP="00361751">
            <w:pPr>
              <w:jc w:val="center"/>
              <w:cnfStyle w:val="100000000000" w:firstRow="1" w:lastRow="0" w:firstColumn="0" w:lastColumn="0" w:oddVBand="0" w:evenVBand="0" w:oddHBand="0" w:evenHBand="0" w:firstRowFirstColumn="0" w:firstRowLastColumn="0" w:lastRowFirstColumn="0" w:lastRowLastColumn="0"/>
            </w:pPr>
            <w:r>
              <w:t>Avg. BW and WB steps</w:t>
            </w:r>
          </w:p>
        </w:tc>
        <w:tc>
          <w:tcPr>
            <w:tcW w:w="1415" w:type="dxa"/>
          </w:tcPr>
          <w:p w14:paraId="262E16ED" w14:textId="77777777" w:rsidR="00F604D7" w:rsidRDefault="00F604D7" w:rsidP="00361751">
            <w:pPr>
              <w:jc w:val="center"/>
              <w:cnfStyle w:val="100000000000" w:firstRow="1" w:lastRow="0" w:firstColumn="0" w:lastColumn="0" w:oddVBand="0" w:evenVBand="0" w:oddHBand="0" w:evenHBand="0" w:firstRowFirstColumn="0" w:firstRowLastColumn="0" w:lastRowFirstColumn="0" w:lastRowLastColumn="0"/>
            </w:pPr>
            <w:r>
              <w:t>Maximum number of BW, WB steps in one row</w:t>
            </w:r>
          </w:p>
        </w:tc>
      </w:tr>
      <w:tr w:rsidR="00F604D7" w14:paraId="0AD1FE60"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136E1E54" w14:textId="77777777" w:rsidR="00F604D7" w:rsidRDefault="00F604D7" w:rsidP="00361751">
            <w:pPr>
              <w:jc w:val="center"/>
            </w:pPr>
            <w:r>
              <w:t>1</w:t>
            </w:r>
          </w:p>
        </w:tc>
        <w:tc>
          <w:tcPr>
            <w:tcW w:w="1591" w:type="dxa"/>
          </w:tcPr>
          <w:p w14:paraId="028E3DC8"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2.190</w:t>
            </w:r>
          </w:p>
        </w:tc>
        <w:tc>
          <w:tcPr>
            <w:tcW w:w="1566" w:type="dxa"/>
          </w:tcPr>
          <w:p w14:paraId="25E4DD27"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1.875</w:t>
            </w:r>
          </w:p>
        </w:tc>
        <w:tc>
          <w:tcPr>
            <w:tcW w:w="1623" w:type="dxa"/>
          </w:tcPr>
          <w:p w14:paraId="5804DD30"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4DA657DF"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2.054</w:t>
            </w:r>
          </w:p>
        </w:tc>
        <w:tc>
          <w:tcPr>
            <w:tcW w:w="1415" w:type="dxa"/>
          </w:tcPr>
          <w:p w14:paraId="0185F343"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4</w:t>
            </w:r>
          </w:p>
        </w:tc>
      </w:tr>
      <w:tr w:rsidR="00F604D7" w14:paraId="57574D3F"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351862B9" w14:textId="77777777" w:rsidR="00F604D7" w:rsidRDefault="00F604D7" w:rsidP="00361751">
            <w:pPr>
              <w:jc w:val="center"/>
            </w:pPr>
            <w:r>
              <w:t>2</w:t>
            </w:r>
          </w:p>
        </w:tc>
        <w:tc>
          <w:tcPr>
            <w:tcW w:w="1591" w:type="dxa"/>
          </w:tcPr>
          <w:p w14:paraId="03901AE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1.586</w:t>
            </w:r>
          </w:p>
        </w:tc>
        <w:tc>
          <w:tcPr>
            <w:tcW w:w="1566" w:type="dxa"/>
          </w:tcPr>
          <w:p w14:paraId="4A63E664"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1.748</w:t>
            </w:r>
          </w:p>
        </w:tc>
        <w:tc>
          <w:tcPr>
            <w:tcW w:w="1623" w:type="dxa"/>
          </w:tcPr>
          <w:p w14:paraId="758A78CF"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5C4983B3"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1.760</w:t>
            </w:r>
          </w:p>
        </w:tc>
        <w:tc>
          <w:tcPr>
            <w:tcW w:w="1415" w:type="dxa"/>
          </w:tcPr>
          <w:p w14:paraId="0B4E5674"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4</w:t>
            </w:r>
          </w:p>
        </w:tc>
      </w:tr>
      <w:tr w:rsidR="00F604D7" w14:paraId="0443148F"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4B3B5110" w14:textId="77777777" w:rsidR="00F604D7" w:rsidRDefault="00F604D7" w:rsidP="00361751">
            <w:pPr>
              <w:jc w:val="center"/>
            </w:pPr>
            <w:r>
              <w:t>3</w:t>
            </w:r>
          </w:p>
        </w:tc>
        <w:tc>
          <w:tcPr>
            <w:tcW w:w="1591" w:type="dxa"/>
          </w:tcPr>
          <w:p w14:paraId="3DA1B139"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1.586</w:t>
            </w:r>
          </w:p>
        </w:tc>
        <w:tc>
          <w:tcPr>
            <w:tcW w:w="1566" w:type="dxa"/>
          </w:tcPr>
          <w:p w14:paraId="7F18AC73"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1.793</w:t>
            </w:r>
          </w:p>
        </w:tc>
        <w:tc>
          <w:tcPr>
            <w:tcW w:w="1623" w:type="dxa"/>
          </w:tcPr>
          <w:p w14:paraId="709CA253"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440C2F6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2.173</w:t>
            </w:r>
          </w:p>
        </w:tc>
        <w:tc>
          <w:tcPr>
            <w:tcW w:w="1415" w:type="dxa"/>
          </w:tcPr>
          <w:p w14:paraId="2282855D"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4</w:t>
            </w:r>
          </w:p>
        </w:tc>
      </w:tr>
      <w:tr w:rsidR="00F604D7" w14:paraId="18B305C3"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1C786846" w14:textId="77777777" w:rsidR="00F604D7" w:rsidRDefault="00F604D7" w:rsidP="00361751">
            <w:pPr>
              <w:jc w:val="center"/>
            </w:pPr>
            <w:r>
              <w:t>4</w:t>
            </w:r>
          </w:p>
        </w:tc>
        <w:tc>
          <w:tcPr>
            <w:tcW w:w="1591" w:type="dxa"/>
          </w:tcPr>
          <w:p w14:paraId="5245135B"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1.382</w:t>
            </w:r>
          </w:p>
        </w:tc>
        <w:tc>
          <w:tcPr>
            <w:tcW w:w="1566" w:type="dxa"/>
          </w:tcPr>
          <w:p w14:paraId="3F04604D"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2.054</w:t>
            </w:r>
          </w:p>
        </w:tc>
        <w:tc>
          <w:tcPr>
            <w:tcW w:w="1623" w:type="dxa"/>
          </w:tcPr>
          <w:p w14:paraId="25EF4670"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676DEFB5"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2.276</w:t>
            </w:r>
          </w:p>
        </w:tc>
        <w:tc>
          <w:tcPr>
            <w:tcW w:w="1415" w:type="dxa"/>
          </w:tcPr>
          <w:p w14:paraId="7F91D55B"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570AC6B8"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26F0CD80" w14:textId="77777777" w:rsidR="00F604D7" w:rsidRDefault="00F604D7" w:rsidP="00361751">
            <w:pPr>
              <w:jc w:val="center"/>
            </w:pPr>
            <w:r>
              <w:t>5</w:t>
            </w:r>
          </w:p>
        </w:tc>
        <w:tc>
          <w:tcPr>
            <w:tcW w:w="1591" w:type="dxa"/>
          </w:tcPr>
          <w:p w14:paraId="7F088229"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1.533</w:t>
            </w:r>
          </w:p>
        </w:tc>
        <w:tc>
          <w:tcPr>
            <w:tcW w:w="1566" w:type="dxa"/>
          </w:tcPr>
          <w:p w14:paraId="047656DC"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1.707</w:t>
            </w:r>
          </w:p>
        </w:tc>
        <w:tc>
          <w:tcPr>
            <w:tcW w:w="1623" w:type="dxa"/>
          </w:tcPr>
          <w:p w14:paraId="4AEEE20E"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49630C66"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2.173</w:t>
            </w:r>
          </w:p>
        </w:tc>
        <w:tc>
          <w:tcPr>
            <w:tcW w:w="1415" w:type="dxa"/>
          </w:tcPr>
          <w:p w14:paraId="77DF92AC"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11AF41D1"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537672F5" w14:textId="77777777" w:rsidR="00F604D7" w:rsidRDefault="00F604D7" w:rsidP="00361751">
            <w:pPr>
              <w:jc w:val="center"/>
            </w:pPr>
            <w:r>
              <w:t>6</w:t>
            </w:r>
          </w:p>
        </w:tc>
        <w:tc>
          <w:tcPr>
            <w:tcW w:w="1591" w:type="dxa"/>
          </w:tcPr>
          <w:p w14:paraId="02251359"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1.566</w:t>
            </w:r>
          </w:p>
        </w:tc>
        <w:tc>
          <w:tcPr>
            <w:tcW w:w="1566" w:type="dxa"/>
          </w:tcPr>
          <w:p w14:paraId="6363F7D9"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1.600</w:t>
            </w:r>
          </w:p>
        </w:tc>
        <w:tc>
          <w:tcPr>
            <w:tcW w:w="1623" w:type="dxa"/>
          </w:tcPr>
          <w:p w14:paraId="0D283AB8"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5B616B20"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2.574</w:t>
            </w:r>
          </w:p>
        </w:tc>
        <w:tc>
          <w:tcPr>
            <w:tcW w:w="1415" w:type="dxa"/>
          </w:tcPr>
          <w:p w14:paraId="43579300"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0C9EA00C"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0B7CA819" w14:textId="77777777" w:rsidR="00F604D7" w:rsidRDefault="00F604D7" w:rsidP="00361751">
            <w:pPr>
              <w:jc w:val="center"/>
            </w:pPr>
            <w:r>
              <w:t>7</w:t>
            </w:r>
          </w:p>
        </w:tc>
        <w:tc>
          <w:tcPr>
            <w:tcW w:w="1591" w:type="dxa"/>
          </w:tcPr>
          <w:p w14:paraId="48499143"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1.491</w:t>
            </w:r>
          </w:p>
        </w:tc>
        <w:tc>
          <w:tcPr>
            <w:tcW w:w="1566" w:type="dxa"/>
          </w:tcPr>
          <w:p w14:paraId="49568A6F"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2.336</w:t>
            </w:r>
          </w:p>
        </w:tc>
        <w:tc>
          <w:tcPr>
            <w:tcW w:w="1623" w:type="dxa"/>
          </w:tcPr>
          <w:p w14:paraId="1809AF06"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468C45D5"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1.648</w:t>
            </w:r>
          </w:p>
        </w:tc>
        <w:tc>
          <w:tcPr>
            <w:tcW w:w="1415" w:type="dxa"/>
          </w:tcPr>
          <w:p w14:paraId="0E5FCF41"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4360E2DA"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3C6E9F03" w14:textId="77777777" w:rsidR="00F604D7" w:rsidRDefault="00F604D7" w:rsidP="00361751">
            <w:pPr>
              <w:jc w:val="center"/>
            </w:pPr>
            <w:r>
              <w:t>8</w:t>
            </w:r>
          </w:p>
        </w:tc>
        <w:tc>
          <w:tcPr>
            <w:tcW w:w="1591" w:type="dxa"/>
          </w:tcPr>
          <w:p w14:paraId="7AD707D5"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1.533</w:t>
            </w:r>
          </w:p>
        </w:tc>
        <w:tc>
          <w:tcPr>
            <w:tcW w:w="1566" w:type="dxa"/>
          </w:tcPr>
          <w:p w14:paraId="26547D1A"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1.549</w:t>
            </w:r>
          </w:p>
        </w:tc>
        <w:tc>
          <w:tcPr>
            <w:tcW w:w="1623" w:type="dxa"/>
          </w:tcPr>
          <w:p w14:paraId="125018B4"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w:t>
            </w:r>
          </w:p>
        </w:tc>
        <w:tc>
          <w:tcPr>
            <w:tcW w:w="1551" w:type="dxa"/>
          </w:tcPr>
          <w:p w14:paraId="25D06518"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2.782</w:t>
            </w:r>
          </w:p>
        </w:tc>
        <w:tc>
          <w:tcPr>
            <w:tcW w:w="1415" w:type="dxa"/>
          </w:tcPr>
          <w:p w14:paraId="46C309EF"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43A5592F"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76EB948B" w14:textId="77777777" w:rsidR="00F604D7" w:rsidRDefault="00F604D7" w:rsidP="00361751">
            <w:pPr>
              <w:jc w:val="center"/>
            </w:pPr>
            <w:r>
              <w:t>9</w:t>
            </w:r>
          </w:p>
        </w:tc>
        <w:tc>
          <w:tcPr>
            <w:tcW w:w="1591" w:type="dxa"/>
          </w:tcPr>
          <w:p w14:paraId="46AE800C"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1.533</w:t>
            </w:r>
          </w:p>
        </w:tc>
        <w:tc>
          <w:tcPr>
            <w:tcW w:w="1566" w:type="dxa"/>
          </w:tcPr>
          <w:p w14:paraId="2F732766"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1.604</w:t>
            </w:r>
          </w:p>
        </w:tc>
        <w:tc>
          <w:tcPr>
            <w:tcW w:w="1623" w:type="dxa"/>
          </w:tcPr>
          <w:p w14:paraId="6FBB422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7DE4D02A"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2.510</w:t>
            </w:r>
          </w:p>
        </w:tc>
        <w:tc>
          <w:tcPr>
            <w:tcW w:w="1415" w:type="dxa"/>
          </w:tcPr>
          <w:p w14:paraId="4E12D5EA"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4DE639ED"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395B3E7C" w14:textId="77777777" w:rsidR="00F604D7" w:rsidRDefault="00F604D7" w:rsidP="00361751">
            <w:pPr>
              <w:jc w:val="center"/>
            </w:pPr>
            <w:r>
              <w:t>0</w:t>
            </w:r>
          </w:p>
        </w:tc>
        <w:tc>
          <w:tcPr>
            <w:tcW w:w="1591" w:type="dxa"/>
          </w:tcPr>
          <w:p w14:paraId="7C78EFCA"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1.533</w:t>
            </w:r>
          </w:p>
        </w:tc>
        <w:tc>
          <w:tcPr>
            <w:tcW w:w="1566" w:type="dxa"/>
          </w:tcPr>
          <w:p w14:paraId="469402EE"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1.627</w:t>
            </w:r>
          </w:p>
        </w:tc>
        <w:tc>
          <w:tcPr>
            <w:tcW w:w="1623" w:type="dxa"/>
          </w:tcPr>
          <w:p w14:paraId="374149B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w:t>
            </w:r>
          </w:p>
        </w:tc>
        <w:tc>
          <w:tcPr>
            <w:tcW w:w="1551" w:type="dxa"/>
          </w:tcPr>
          <w:p w14:paraId="5EB4CDFC"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2.695</w:t>
            </w:r>
          </w:p>
        </w:tc>
        <w:tc>
          <w:tcPr>
            <w:tcW w:w="1415" w:type="dxa"/>
          </w:tcPr>
          <w:p w14:paraId="594F2FB6"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43BDC85A"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144906A7" w14:textId="77777777" w:rsidR="00F604D7" w:rsidRDefault="00F604D7" w:rsidP="00361751">
            <w:pPr>
              <w:jc w:val="center"/>
            </w:pPr>
            <w:r>
              <w:t>(</w:t>
            </w:r>
          </w:p>
        </w:tc>
        <w:tc>
          <w:tcPr>
            <w:tcW w:w="1591" w:type="dxa"/>
          </w:tcPr>
          <w:p w14:paraId="5090E81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3.428</w:t>
            </w:r>
          </w:p>
        </w:tc>
        <w:tc>
          <w:tcPr>
            <w:tcW w:w="1566" w:type="dxa"/>
          </w:tcPr>
          <w:p w14:paraId="6223C53E"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1.647</w:t>
            </w:r>
          </w:p>
        </w:tc>
        <w:tc>
          <w:tcPr>
            <w:tcW w:w="1623" w:type="dxa"/>
          </w:tcPr>
          <w:p w14:paraId="1152B90A"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2D915C1F"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1.479</w:t>
            </w:r>
          </w:p>
        </w:tc>
        <w:tc>
          <w:tcPr>
            <w:tcW w:w="1415" w:type="dxa"/>
          </w:tcPr>
          <w:p w14:paraId="3C87E089"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1309682D"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62BC03B4" w14:textId="77777777" w:rsidR="00F604D7" w:rsidRDefault="00F604D7" w:rsidP="00361751">
            <w:pPr>
              <w:jc w:val="center"/>
            </w:pPr>
            <w:r>
              <w:t>)</w:t>
            </w:r>
          </w:p>
        </w:tc>
        <w:tc>
          <w:tcPr>
            <w:tcW w:w="1591" w:type="dxa"/>
          </w:tcPr>
          <w:p w14:paraId="61E6F684"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3.50</w:t>
            </w:r>
          </w:p>
        </w:tc>
        <w:tc>
          <w:tcPr>
            <w:tcW w:w="1566" w:type="dxa"/>
          </w:tcPr>
          <w:p w14:paraId="748C15E5"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1.649</w:t>
            </w:r>
          </w:p>
        </w:tc>
        <w:tc>
          <w:tcPr>
            <w:tcW w:w="1623" w:type="dxa"/>
          </w:tcPr>
          <w:p w14:paraId="3D30DA44"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16324815"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1.1510</w:t>
            </w:r>
          </w:p>
        </w:tc>
        <w:tc>
          <w:tcPr>
            <w:tcW w:w="1415" w:type="dxa"/>
          </w:tcPr>
          <w:p w14:paraId="22041E41"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r w:rsidR="00F604D7" w14:paraId="66AB4521" w14:textId="77777777" w:rsidTr="006A795B">
        <w:tc>
          <w:tcPr>
            <w:cnfStyle w:val="001000000000" w:firstRow="0" w:lastRow="0" w:firstColumn="1" w:lastColumn="0" w:oddVBand="0" w:evenVBand="0" w:oddHBand="0" w:evenHBand="0" w:firstRowFirstColumn="0" w:firstRowLastColumn="0" w:lastRowFirstColumn="0" w:lastRowLastColumn="0"/>
            <w:tcW w:w="1604" w:type="dxa"/>
          </w:tcPr>
          <w:p w14:paraId="6AEE418A" w14:textId="77777777" w:rsidR="00F604D7" w:rsidRDefault="00F604D7" w:rsidP="00361751">
            <w:pPr>
              <w:jc w:val="center"/>
            </w:pPr>
            <w:r>
              <w:t>/</w:t>
            </w:r>
          </w:p>
        </w:tc>
        <w:tc>
          <w:tcPr>
            <w:tcW w:w="1591" w:type="dxa"/>
          </w:tcPr>
          <w:p w14:paraId="51553801"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2.473</w:t>
            </w:r>
          </w:p>
        </w:tc>
        <w:tc>
          <w:tcPr>
            <w:tcW w:w="1566" w:type="dxa"/>
          </w:tcPr>
          <w:p w14:paraId="4D52555B"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2.072</w:t>
            </w:r>
          </w:p>
        </w:tc>
        <w:tc>
          <w:tcPr>
            <w:tcW w:w="1623" w:type="dxa"/>
          </w:tcPr>
          <w:p w14:paraId="6AA15979"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0</w:t>
            </w:r>
          </w:p>
        </w:tc>
        <w:tc>
          <w:tcPr>
            <w:tcW w:w="1551" w:type="dxa"/>
          </w:tcPr>
          <w:p w14:paraId="4AF279DB" w14:textId="77777777" w:rsidR="00F604D7" w:rsidRDefault="00F604D7" w:rsidP="00361751">
            <w:pPr>
              <w:jc w:val="center"/>
              <w:cnfStyle w:val="000000000000" w:firstRow="0" w:lastRow="0" w:firstColumn="0" w:lastColumn="0" w:oddVBand="0" w:evenVBand="0" w:oddHBand="0" w:evenHBand="0" w:firstRowFirstColumn="0" w:firstRowLastColumn="0" w:lastRowFirstColumn="0" w:lastRowLastColumn="0"/>
            </w:pPr>
            <w:r>
              <w:t>1.765</w:t>
            </w:r>
          </w:p>
        </w:tc>
        <w:tc>
          <w:tcPr>
            <w:tcW w:w="1415" w:type="dxa"/>
          </w:tcPr>
          <w:p w14:paraId="5339ACE9" w14:textId="77777777" w:rsidR="00F604D7" w:rsidRDefault="00361751" w:rsidP="00361751">
            <w:pPr>
              <w:jc w:val="center"/>
              <w:cnfStyle w:val="000000000000" w:firstRow="0" w:lastRow="0" w:firstColumn="0" w:lastColumn="0" w:oddVBand="0" w:evenVBand="0" w:oddHBand="0" w:evenHBand="0" w:firstRowFirstColumn="0" w:firstRowLastColumn="0" w:lastRowFirstColumn="0" w:lastRowLastColumn="0"/>
            </w:pPr>
            <w:r>
              <w:t>6</w:t>
            </w:r>
          </w:p>
        </w:tc>
      </w:tr>
    </w:tbl>
    <w:p w14:paraId="5387DEB3" w14:textId="77777777" w:rsidR="00F604D7" w:rsidRDefault="00F604D7" w:rsidP="0041620A"/>
    <w:p w14:paraId="1E775F75" w14:textId="77777777" w:rsidR="000A225B" w:rsidRDefault="00C30717" w:rsidP="006A795B">
      <w:pPr>
        <w:pStyle w:val="Heading4"/>
      </w:pPr>
      <w:r>
        <w:t>Aspect ratio</w:t>
      </w:r>
    </w:p>
    <w:p w14:paraId="6495CA97" w14:textId="77777777" w:rsidR="00C30717" w:rsidRDefault="00C30717" w:rsidP="00C30717">
      <w:r>
        <w:t xml:space="preserve">Digits and </w:t>
      </w:r>
      <w:r w:rsidR="006A795B">
        <w:t>also</w:t>
      </w:r>
      <w:r>
        <w:t xml:space="preserve"> all letters are higher than wider. Aspect ratio is height of the candidate divided by its width. As I already mentioned digits are higher than wider, that means aspect ratio will be bigger than 1. Aspect ratio was calculated and condition for </w:t>
      </w:r>
      <w:r w:rsidR="006A795B">
        <w:t>pass</w:t>
      </w:r>
      <w:r>
        <w:t xml:space="preserve"> has been set as follows. It should be bigger than 1.1 and also smaller than 4. If it’s not, it’s not </w:t>
      </w:r>
      <w:r w:rsidR="00E154A1">
        <w:t>an</w:t>
      </w:r>
      <w:r>
        <w:t xml:space="preserve"> appropriate candidate for a digit.</w:t>
      </w:r>
    </w:p>
    <w:p w14:paraId="618A00CF" w14:textId="77777777" w:rsidR="00E626DE" w:rsidRDefault="00E626DE" w:rsidP="006A795B">
      <w:pPr>
        <w:pStyle w:val="Heading4"/>
      </w:pPr>
      <w:r>
        <w:t>White ration</w:t>
      </w:r>
    </w:p>
    <w:p w14:paraId="064DEC01" w14:textId="77777777" w:rsidR="00E626DE" w:rsidRDefault="006A795B" w:rsidP="00E626DE">
      <w:r>
        <w:t>This characteristic</w:t>
      </w:r>
      <w:r w:rsidR="00E626DE">
        <w:t xml:space="preserve"> is calculated as ratio of white pixels in </w:t>
      </w:r>
      <w:r>
        <w:t>bounding box</w:t>
      </w:r>
      <w:r w:rsidR="00E626DE">
        <w:t>. Result of that ratio is calculated by following formula</w:t>
      </w:r>
      <w:r>
        <w:t xml:space="preserve"> (43)</w:t>
      </w:r>
      <w:r w:rsidR="00E626DE">
        <w:t>. White ration should be bigger than 1.1 and smaller than 2.5.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B9BB670" w14:textId="77777777" w:rsidTr="00C85E9E">
        <w:tc>
          <w:tcPr>
            <w:tcW w:w="1134" w:type="dxa"/>
          </w:tcPr>
          <w:p w14:paraId="76639DEE" w14:textId="77777777" w:rsidR="005D70DA" w:rsidRDefault="005D70DA" w:rsidP="000C7B44"/>
        </w:tc>
        <w:tc>
          <w:tcPr>
            <w:tcW w:w="0" w:type="auto"/>
          </w:tcPr>
          <w:p w14:paraId="66AE9CCF" w14:textId="77777777" w:rsidR="005D70DA" w:rsidRDefault="005D70DA" w:rsidP="00C85E9E">
            <m:oMathPara>
              <m:oMath>
                <m:r>
                  <w:rPr>
                    <w:rFonts w:ascii="Cambria Math" w:hAnsi="Cambria Math"/>
                  </w:rPr>
                  <m:t>WR= width*</m:t>
                </m:r>
                <m:f>
                  <m:fPr>
                    <m:ctrlPr>
                      <w:rPr>
                        <w:rFonts w:ascii="Cambria Math" w:hAnsi="Cambria Math"/>
                        <w:i/>
                      </w:rPr>
                    </m:ctrlPr>
                  </m:fPr>
                  <m:num>
                    <m:r>
                      <w:rPr>
                        <w:rFonts w:ascii="Cambria Math" w:hAnsi="Cambria Math"/>
                      </w:rPr>
                      <m:t>height</m:t>
                    </m:r>
                  </m:num>
                  <m:den>
                    <m:r>
                      <w:rPr>
                        <w:rFonts w:ascii="Cambria Math" w:hAnsi="Cambria Math"/>
                      </w:rPr>
                      <m:t>NumberOfNonlabeledPixels</m:t>
                    </m:r>
                  </m:den>
                </m:f>
              </m:oMath>
            </m:oMathPara>
          </w:p>
        </w:tc>
        <w:tc>
          <w:tcPr>
            <w:tcW w:w="1134" w:type="dxa"/>
          </w:tcPr>
          <w:p w14:paraId="53C29A06" w14:textId="77777777" w:rsidR="005D70DA" w:rsidRDefault="005D70DA" w:rsidP="00987F8C">
            <w:pPr>
              <w:pStyle w:val="Bibliography"/>
              <w:numPr>
                <w:ilvl w:val="0"/>
                <w:numId w:val="1"/>
              </w:numPr>
              <w:jc w:val="center"/>
            </w:pPr>
          </w:p>
        </w:tc>
      </w:tr>
    </w:tbl>
    <w:p w14:paraId="4FB2D3DB" w14:textId="77777777" w:rsidR="005D70DA" w:rsidRDefault="005D70DA" w:rsidP="00E626DE"/>
    <w:p w14:paraId="1A766B6D" w14:textId="77777777" w:rsidR="00E626DE" w:rsidRDefault="00E626DE" w:rsidP="006A795B">
      <w:pPr>
        <w:pStyle w:val="Heading4"/>
      </w:pPr>
      <w:r>
        <w:lastRenderedPageBreak/>
        <w:t>Number of lakes</w:t>
      </w:r>
    </w:p>
    <w:p w14:paraId="4C03F988" w14:textId="77777777" w:rsidR="00E626DE" w:rsidRDefault="00E626DE" w:rsidP="00E626DE">
      <w:r>
        <w:t>Some digits can contain one or more unlabeled areas surrounded by them. These areas are called lakes. Symbols in our data</w:t>
      </w:r>
      <w:r w:rsidR="00E154A1">
        <w:t xml:space="preserve">set can contain 0-2 lakes. Lakes was detected by labeling of the inverted </w:t>
      </w:r>
      <w:r w:rsidR="006A795B">
        <w:t>bounding box</w:t>
      </w:r>
      <w:r w:rsidR="00E154A1">
        <w:t xml:space="preserve">. After that area with the </w:t>
      </w:r>
      <w:r w:rsidR="006A795B">
        <w:t>candidate</w:t>
      </w:r>
      <w:r w:rsidR="00E154A1">
        <w:t xml:space="preserve"> was expanded by few pixels on all sides. Without this step we detect for example for number 8 up to 8 labeled areas, but after the expanding the number of lakes will be equal to three. One extra lake is white background of the digit.</w:t>
      </w:r>
    </w:p>
    <w:p w14:paraId="4F88B471" w14:textId="77777777" w:rsidR="00060F8C" w:rsidRDefault="009334C1" w:rsidP="00060F8C">
      <w:pPr>
        <w:keepNext/>
        <w:jc w:val="center"/>
      </w:pPr>
      <w:r w:rsidRPr="009334C1">
        <w:rPr>
          <w:noProof/>
          <w:lang w:val="cs-CZ" w:eastAsia="cs-CZ"/>
        </w:rPr>
        <w:drawing>
          <wp:inline distT="0" distB="0" distL="0" distR="0" wp14:anchorId="120B5026" wp14:editId="570E8889">
            <wp:extent cx="4059936" cy="1533985"/>
            <wp:effectExtent l="0" t="0" r="0" b="9525"/>
            <wp:docPr id="7" name="Picture 7" descr="D:\GitHub\Text\Figures\New folder\la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GitHub\Text\Figures\New folder\lake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79847" cy="1541508"/>
                    </a:xfrm>
                    <a:prstGeom prst="rect">
                      <a:avLst/>
                    </a:prstGeom>
                    <a:noFill/>
                    <a:ln>
                      <a:noFill/>
                    </a:ln>
                  </pic:spPr>
                </pic:pic>
              </a:graphicData>
            </a:graphic>
          </wp:inline>
        </w:drawing>
      </w:r>
    </w:p>
    <w:p w14:paraId="4A7F2B51" w14:textId="77777777" w:rsidR="00E154A1" w:rsidRPr="00060F8C" w:rsidRDefault="00060F8C" w:rsidP="00060F8C">
      <w:pPr>
        <w:pStyle w:val="Caption"/>
        <w:jc w:val="center"/>
      </w:pPr>
      <w:bookmarkStart w:id="130" w:name="_Toc470951063"/>
      <w:r>
        <w:t xml:space="preserve">Figure </w:t>
      </w:r>
      <w:fldSimple w:instr=" SEQ Figure \* ARABIC ">
        <w:r w:rsidR="008C7BFB">
          <w:rPr>
            <w:noProof/>
          </w:rPr>
          <w:t>31</w:t>
        </w:r>
      </w:fldSimple>
      <w:r>
        <w:t xml:space="preserve"> Counting number of lakes in digit process. White digit on black background; inverse digit</w:t>
      </w:r>
      <w:r w:rsidR="006A795B">
        <w:t xml:space="preserve"> with eight lakes</w:t>
      </w:r>
      <w:r>
        <w:t>; inverse digit with added borders</w:t>
      </w:r>
      <w:r w:rsidR="006A795B">
        <w:t xml:space="preserve"> with three lakes</w:t>
      </w:r>
      <w:bookmarkEnd w:id="130"/>
    </w:p>
    <w:p w14:paraId="0BAD9B38" w14:textId="77777777" w:rsidR="00351ECA" w:rsidRDefault="00351ECA" w:rsidP="006A795B">
      <w:pPr>
        <w:pStyle w:val="Heading4"/>
        <w:rPr>
          <w:noProof/>
          <w:lang w:eastAsia="cs-CZ"/>
        </w:rPr>
      </w:pPr>
      <w:r>
        <w:rPr>
          <w:noProof/>
          <w:lang w:val="cs-CZ" w:eastAsia="cs-CZ"/>
        </w:rPr>
        <w:t>Black and white steps</w:t>
      </w:r>
    </w:p>
    <w:p w14:paraId="1E287030" w14:textId="77777777" w:rsidR="00351ECA" w:rsidRPr="00351ECA" w:rsidRDefault="00351ECA" w:rsidP="00351ECA">
      <w:pPr>
        <w:rPr>
          <w:lang w:eastAsia="cs-CZ"/>
        </w:rPr>
      </w:pPr>
      <w:r>
        <w:rPr>
          <w:lang w:eastAsia="cs-CZ"/>
        </w:rPr>
        <w:t>Digits and all other symbols in dataset are solid. That means they don’t have a high number of small lakes inside of them and also they aren’t noisy. Because of that we can compute the number of black-white and white-black steps on an each row. Once when we have this, we calculate the average number of these steps in the whole bounding box and also store the maximum of these steps. Number of these steps should be bigger than one and smaller than 3.5. Maximum number of these steps for a dataset should be smaller than 8.</w:t>
      </w:r>
    </w:p>
    <w:p w14:paraId="1064A7CC" w14:textId="77777777" w:rsidR="008C38F8" w:rsidRDefault="008C38F8" w:rsidP="006A795B">
      <w:pPr>
        <w:pStyle w:val="Heading2"/>
        <w:rPr>
          <w:noProof/>
          <w:lang w:val="cs-CZ" w:eastAsia="cs-CZ"/>
        </w:rPr>
      </w:pPr>
      <w:bookmarkStart w:id="131" w:name="_Ref471219840"/>
      <w:bookmarkStart w:id="132" w:name="_Toc471250869"/>
      <w:r>
        <w:rPr>
          <w:noProof/>
          <w:lang w:val="cs-CZ" w:eastAsia="cs-CZ"/>
        </w:rPr>
        <w:t>Selection of candidates connected to selected on</w:t>
      </w:r>
      <w:r w:rsidR="002C1C2D">
        <w:rPr>
          <w:noProof/>
          <w:lang w:val="cs-CZ" w:eastAsia="cs-CZ"/>
        </w:rPr>
        <w:t>e</w:t>
      </w:r>
      <w:bookmarkEnd w:id="131"/>
      <w:bookmarkEnd w:id="132"/>
    </w:p>
    <w:p w14:paraId="00860618" w14:textId="77777777" w:rsidR="00A86402" w:rsidRDefault="008C38F8" w:rsidP="00A86402">
      <w:pPr>
        <w:rPr>
          <w:noProof/>
          <w:lang w:val="cs-CZ" w:eastAsia="cs-CZ"/>
        </w:rPr>
      </w:pPr>
      <w:r>
        <w:rPr>
          <w:noProof/>
          <w:lang w:val="cs-CZ" w:eastAsia="cs-CZ"/>
        </w:rPr>
        <w:t xml:space="preserve">Digits almost never appear on patient monotor </w:t>
      </w:r>
      <w:r w:rsidR="006A795B">
        <w:rPr>
          <w:noProof/>
          <w:lang w:val="cs-CZ" w:eastAsia="cs-CZ"/>
        </w:rPr>
        <w:t>independently</w:t>
      </w:r>
      <w:r>
        <w:rPr>
          <w:noProof/>
          <w:lang w:val="cs-CZ" w:eastAsia="cs-CZ"/>
        </w:rPr>
        <w:t>. That means we need to look for some neighbor</w:t>
      </w:r>
      <w:r w:rsidR="006A795B">
        <w:rPr>
          <w:noProof/>
          <w:lang w:val="cs-CZ" w:eastAsia="cs-CZ"/>
        </w:rPr>
        <w:t>ing</w:t>
      </w:r>
      <w:r>
        <w:rPr>
          <w:noProof/>
          <w:lang w:val="cs-CZ" w:eastAsia="cs-CZ"/>
        </w:rPr>
        <w:t xml:space="preserve"> c</w:t>
      </w:r>
      <w:r w:rsidR="002C1C2D">
        <w:rPr>
          <w:noProof/>
          <w:lang w:val="cs-CZ" w:eastAsia="cs-CZ"/>
        </w:rPr>
        <w:t>a</w:t>
      </w:r>
      <w:r>
        <w:rPr>
          <w:noProof/>
          <w:lang w:val="cs-CZ" w:eastAsia="cs-CZ"/>
        </w:rPr>
        <w:t xml:space="preserve">ndidates around the already selected candidate. Digits which belong together should be in line and also close together. </w:t>
      </w:r>
    </w:p>
    <w:p w14:paraId="30A4770C" w14:textId="77777777" w:rsidR="008C38F8" w:rsidRDefault="00A86402" w:rsidP="00A86402">
      <w:pPr>
        <w:rPr>
          <w:noProof/>
          <w:lang w:val="cs-CZ" w:eastAsia="cs-CZ"/>
        </w:rPr>
      </w:pPr>
      <w:r>
        <w:rPr>
          <w:noProof/>
          <w:lang w:val="cs-CZ" w:eastAsia="cs-CZ"/>
        </w:rPr>
        <w:tab/>
      </w:r>
      <w:r w:rsidR="008C38F8">
        <w:rPr>
          <w:noProof/>
          <w:lang w:val="cs-CZ" w:eastAsia="cs-CZ"/>
        </w:rPr>
        <w:t>When we already have one candidate for a digit we can look on the left in the distance equal to founded symbol height. If we found some labeled</w:t>
      </w:r>
      <w:r>
        <w:rPr>
          <w:noProof/>
          <w:lang w:val="cs-CZ" w:eastAsia="cs-CZ"/>
        </w:rPr>
        <w:t xml:space="preserve"> area</w:t>
      </w:r>
      <w:r w:rsidR="008C38F8">
        <w:rPr>
          <w:noProof/>
          <w:lang w:val="cs-CZ" w:eastAsia="cs-CZ"/>
        </w:rPr>
        <w:t xml:space="preserve"> in this distance we test it by tests in</w:t>
      </w:r>
      <w:r w:rsidR="006A795B">
        <w:rPr>
          <w:noProof/>
          <w:lang w:val="cs-CZ" w:eastAsia="cs-CZ"/>
        </w:rPr>
        <w:t xml:space="preserve"> </w:t>
      </w:r>
      <w:r w:rsidR="006A795B">
        <w:rPr>
          <w:noProof/>
          <w:lang w:val="cs-CZ" w:eastAsia="cs-CZ"/>
        </w:rPr>
        <w:fldChar w:fldCharType="begin"/>
      </w:r>
      <w:r w:rsidR="006A795B">
        <w:rPr>
          <w:noProof/>
          <w:lang w:val="cs-CZ" w:eastAsia="cs-CZ"/>
        </w:rPr>
        <w:instrText xml:space="preserve"> REF _Ref470890425 \r \h </w:instrText>
      </w:r>
      <w:r w:rsidR="006A795B">
        <w:rPr>
          <w:noProof/>
          <w:lang w:val="cs-CZ" w:eastAsia="cs-CZ"/>
        </w:rPr>
      </w:r>
      <w:r w:rsidR="006A795B">
        <w:rPr>
          <w:noProof/>
          <w:lang w:val="cs-CZ" w:eastAsia="cs-CZ"/>
        </w:rPr>
        <w:fldChar w:fldCharType="separate"/>
      </w:r>
      <w:r w:rsidR="008C7BFB">
        <w:rPr>
          <w:noProof/>
          <w:lang w:val="cs-CZ" w:eastAsia="cs-CZ"/>
        </w:rPr>
        <w:t>6.6.1</w:t>
      </w:r>
      <w:r w:rsidR="006A795B">
        <w:rPr>
          <w:noProof/>
          <w:lang w:val="cs-CZ" w:eastAsia="cs-CZ"/>
        </w:rPr>
        <w:fldChar w:fldCharType="end"/>
      </w:r>
      <w:r w:rsidR="006A795B">
        <w:rPr>
          <w:noProof/>
          <w:lang w:val="cs-CZ" w:eastAsia="cs-CZ"/>
        </w:rPr>
        <w:t xml:space="preserve"> and </w:t>
      </w:r>
      <w:r w:rsidR="006A795B">
        <w:rPr>
          <w:noProof/>
          <w:lang w:val="cs-CZ" w:eastAsia="cs-CZ"/>
        </w:rPr>
        <w:fldChar w:fldCharType="begin"/>
      </w:r>
      <w:r w:rsidR="006A795B">
        <w:rPr>
          <w:noProof/>
          <w:lang w:val="cs-CZ" w:eastAsia="cs-CZ"/>
        </w:rPr>
        <w:instrText xml:space="preserve"> REF _Ref470891325 \r \h </w:instrText>
      </w:r>
      <w:r w:rsidR="006A795B">
        <w:rPr>
          <w:noProof/>
          <w:lang w:val="cs-CZ" w:eastAsia="cs-CZ"/>
        </w:rPr>
      </w:r>
      <w:r w:rsidR="006A795B">
        <w:rPr>
          <w:noProof/>
          <w:lang w:val="cs-CZ" w:eastAsia="cs-CZ"/>
        </w:rPr>
        <w:fldChar w:fldCharType="separate"/>
      </w:r>
      <w:r w:rsidR="008C7BFB">
        <w:rPr>
          <w:noProof/>
          <w:lang w:val="cs-CZ" w:eastAsia="cs-CZ"/>
        </w:rPr>
        <w:t>6.7.1</w:t>
      </w:r>
      <w:r w:rsidR="006A795B">
        <w:rPr>
          <w:noProof/>
          <w:lang w:val="cs-CZ" w:eastAsia="cs-CZ"/>
        </w:rPr>
        <w:fldChar w:fldCharType="end"/>
      </w:r>
      <w:r w:rsidR="008C38F8">
        <w:rPr>
          <w:noProof/>
          <w:lang w:val="cs-CZ" w:eastAsia="cs-CZ"/>
        </w:rPr>
        <w:t xml:space="preserve">. If its pass </w:t>
      </w:r>
      <w:r>
        <w:rPr>
          <w:noProof/>
          <w:lang w:val="cs-CZ" w:eastAsia="cs-CZ"/>
        </w:rPr>
        <w:t xml:space="preserve">through </w:t>
      </w:r>
      <w:r w:rsidR="008C38F8">
        <w:rPr>
          <w:noProof/>
          <w:lang w:val="cs-CZ" w:eastAsia="cs-CZ"/>
        </w:rPr>
        <w:t xml:space="preserve">these tests we redefine reference width and </w:t>
      </w:r>
      <w:r>
        <w:rPr>
          <w:noProof/>
          <w:lang w:val="cs-CZ" w:eastAsia="cs-CZ"/>
        </w:rPr>
        <w:t xml:space="preserve">height for founding the next candidadate on the left of newfound </w:t>
      </w:r>
      <w:r w:rsidRPr="00A86402">
        <w:rPr>
          <w:noProof/>
          <w:lang w:val="cs-CZ" w:eastAsia="cs-CZ"/>
        </w:rPr>
        <w:t>candidate</w:t>
      </w:r>
      <w:r>
        <w:rPr>
          <w:noProof/>
          <w:lang w:val="cs-CZ" w:eastAsia="cs-CZ"/>
        </w:rPr>
        <w:t>. Thats is done because, with more digits in one line and projective disortion the very left digit should have quite different size</w:t>
      </w:r>
      <w:r w:rsidR="006A795B">
        <w:rPr>
          <w:noProof/>
          <w:lang w:val="cs-CZ" w:eastAsia="cs-CZ"/>
        </w:rPr>
        <w:t xml:space="preserve"> against the first founed candidate</w:t>
      </w:r>
      <w:r w:rsidR="007F4282">
        <w:rPr>
          <w:noProof/>
          <w:lang w:val="cs-CZ" w:eastAsia="cs-CZ"/>
        </w:rPr>
        <w:t>.</w:t>
      </w:r>
      <w:r>
        <w:rPr>
          <w:noProof/>
          <w:lang w:val="cs-CZ" w:eastAsia="cs-CZ"/>
        </w:rPr>
        <w:t xml:space="preserve"> </w:t>
      </w:r>
      <w:r w:rsidR="007F4282">
        <w:rPr>
          <w:noProof/>
          <w:lang w:val="cs-CZ" w:eastAsia="cs-CZ"/>
        </w:rPr>
        <w:t>T</w:t>
      </w:r>
      <w:r w:rsidR="007F4282" w:rsidRPr="007F4282">
        <w:rPr>
          <w:noProof/>
          <w:lang w:val="cs-CZ" w:eastAsia="cs-CZ"/>
        </w:rPr>
        <w:t>hat would not meet the test conditions</w:t>
      </w:r>
      <w:r w:rsidR="007F4282">
        <w:rPr>
          <w:noProof/>
          <w:lang w:val="cs-CZ" w:eastAsia="cs-CZ"/>
        </w:rPr>
        <w:t xml:space="preserve">. </w:t>
      </w:r>
      <w:r>
        <w:rPr>
          <w:noProof/>
          <w:lang w:val="cs-CZ" w:eastAsia="cs-CZ"/>
        </w:rPr>
        <w:t xml:space="preserve">In the other case i.e. candidate </w:t>
      </w:r>
      <w:r w:rsidR="006A795B">
        <w:rPr>
          <w:noProof/>
          <w:lang w:val="cs-CZ" w:eastAsia="cs-CZ"/>
        </w:rPr>
        <w:t xml:space="preserve">doesn‘t </w:t>
      </w:r>
      <w:r>
        <w:rPr>
          <w:noProof/>
          <w:lang w:val="cs-CZ" w:eastAsia="cs-CZ"/>
        </w:rPr>
        <w:t>go through these tests, we still try to find a correct candidate in previously defined distance. Because bad candidate could be only some kind of noise between the digits and there could still be a digit in previously defined distance. This whole procces is iterative until we dont find any candidate on the left which pass through tests.</w:t>
      </w:r>
    </w:p>
    <w:p w14:paraId="3077E745" w14:textId="77777777" w:rsidR="00A86402" w:rsidRDefault="00A86402" w:rsidP="00A86402">
      <w:pPr>
        <w:rPr>
          <w:noProof/>
          <w:lang w:val="cs-CZ" w:eastAsia="cs-CZ"/>
        </w:rPr>
      </w:pPr>
      <w:r>
        <w:rPr>
          <w:noProof/>
          <w:lang w:val="cs-CZ" w:eastAsia="cs-CZ"/>
        </w:rPr>
        <w:tab/>
        <w:t xml:space="preserve">Once we found all the candidates on the left </w:t>
      </w:r>
      <w:r w:rsidRPr="00A86402">
        <w:rPr>
          <w:noProof/>
          <w:lang w:val="cs-CZ" w:eastAsia="cs-CZ"/>
        </w:rPr>
        <w:t xml:space="preserve">from the first </w:t>
      </w:r>
      <w:r w:rsidR="006A795B">
        <w:rPr>
          <w:noProof/>
          <w:lang w:val="cs-CZ" w:eastAsia="cs-CZ"/>
        </w:rPr>
        <w:t>founded</w:t>
      </w:r>
      <w:r w:rsidRPr="00A86402">
        <w:rPr>
          <w:noProof/>
          <w:lang w:val="cs-CZ" w:eastAsia="cs-CZ"/>
        </w:rPr>
        <w:t xml:space="preserve"> candidate</w:t>
      </w:r>
      <w:r>
        <w:rPr>
          <w:noProof/>
          <w:lang w:val="cs-CZ" w:eastAsia="cs-CZ"/>
        </w:rPr>
        <w:t>, we try to find all possible candidates for a digits on the right. Before that we need to redefine</w:t>
      </w:r>
      <w:r w:rsidR="006A795B">
        <w:rPr>
          <w:noProof/>
          <w:lang w:val="cs-CZ" w:eastAsia="cs-CZ"/>
        </w:rPr>
        <w:t xml:space="preserve"> values of</w:t>
      </w:r>
      <w:r>
        <w:rPr>
          <w:noProof/>
          <w:lang w:val="cs-CZ" w:eastAsia="cs-CZ"/>
        </w:rPr>
        <w:t xml:space="preserve"> </w:t>
      </w:r>
      <w:r w:rsidR="007F4282">
        <w:rPr>
          <w:noProof/>
          <w:lang w:val="cs-CZ" w:eastAsia="cs-CZ"/>
        </w:rPr>
        <w:t xml:space="preserve">reference </w:t>
      </w:r>
      <w:r w:rsidR="007F4282">
        <w:rPr>
          <w:noProof/>
          <w:lang w:val="cs-CZ" w:eastAsia="cs-CZ"/>
        </w:rPr>
        <w:lastRenderedPageBreak/>
        <w:t>height and width by firstly selected candidate</w:t>
      </w:r>
      <w:r w:rsidR="006A795B">
        <w:rPr>
          <w:noProof/>
          <w:lang w:val="cs-CZ" w:eastAsia="cs-CZ"/>
        </w:rPr>
        <w:t xml:space="preserve"> values</w:t>
      </w:r>
      <w:r w:rsidR="007F4282">
        <w:rPr>
          <w:noProof/>
          <w:lang w:val="cs-CZ" w:eastAsia="cs-CZ"/>
        </w:rPr>
        <w:t xml:space="preserve">. </w:t>
      </w:r>
      <w:r w:rsidR="007F4282" w:rsidRPr="007F4282">
        <w:rPr>
          <w:noProof/>
          <w:lang w:val="cs-CZ" w:eastAsia="cs-CZ"/>
        </w:rPr>
        <w:t xml:space="preserve">Furthermore, the process is </w:t>
      </w:r>
      <w:r w:rsidR="007F4282">
        <w:rPr>
          <w:noProof/>
          <w:lang w:val="cs-CZ" w:eastAsia="cs-CZ"/>
        </w:rPr>
        <w:t>same as</w:t>
      </w:r>
      <w:r w:rsidR="007F4282" w:rsidRPr="007F4282">
        <w:rPr>
          <w:noProof/>
          <w:lang w:val="cs-CZ" w:eastAsia="cs-CZ"/>
        </w:rPr>
        <w:t xml:space="preserve"> for the process </w:t>
      </w:r>
      <w:r w:rsidR="007F4282">
        <w:rPr>
          <w:noProof/>
          <w:lang w:val="cs-CZ" w:eastAsia="cs-CZ"/>
        </w:rPr>
        <w:t xml:space="preserve">to the </w:t>
      </w:r>
      <w:r w:rsidR="007F4282" w:rsidRPr="007F4282">
        <w:rPr>
          <w:noProof/>
          <w:lang w:val="cs-CZ" w:eastAsia="cs-CZ"/>
        </w:rPr>
        <w:t xml:space="preserve">left </w:t>
      </w:r>
      <w:r w:rsidR="007F4282">
        <w:rPr>
          <w:noProof/>
          <w:lang w:val="cs-CZ" w:eastAsia="cs-CZ"/>
        </w:rPr>
        <w:t>just</w:t>
      </w:r>
      <w:r w:rsidR="007F4282" w:rsidRPr="007F4282">
        <w:rPr>
          <w:noProof/>
          <w:lang w:val="cs-CZ" w:eastAsia="cs-CZ"/>
        </w:rPr>
        <w:t xml:space="preserve"> proceed right</w:t>
      </w:r>
      <w:r w:rsidR="007F4282">
        <w:rPr>
          <w:noProof/>
          <w:lang w:val="cs-CZ" w:eastAsia="cs-CZ"/>
        </w:rPr>
        <w:t>.</w:t>
      </w:r>
    </w:p>
    <w:p w14:paraId="02F0143B" w14:textId="77777777" w:rsidR="007F4282" w:rsidRDefault="007F4282" w:rsidP="00A86402">
      <w:pPr>
        <w:rPr>
          <w:noProof/>
          <w:lang w:val="cs-CZ" w:eastAsia="cs-CZ"/>
        </w:rPr>
      </w:pPr>
      <w:r>
        <w:rPr>
          <w:noProof/>
          <w:lang w:val="cs-CZ" w:eastAsia="cs-CZ"/>
        </w:rPr>
        <w:tab/>
        <w:t xml:space="preserve">After we find all the candidates for a digitis on the left and also on the right we redefine new bounding box i.e. smallest possible rectengular selection with the whole line of </w:t>
      </w:r>
      <w:r w:rsidR="006A795B">
        <w:rPr>
          <w:noProof/>
          <w:lang w:val="cs-CZ" w:eastAsia="cs-CZ"/>
        </w:rPr>
        <w:t>candidates</w:t>
      </w:r>
      <w:r>
        <w:rPr>
          <w:noProof/>
          <w:lang w:val="cs-CZ" w:eastAsia="cs-CZ"/>
        </w:rPr>
        <w:t xml:space="preserve">. </w:t>
      </w:r>
    </w:p>
    <w:p w14:paraId="4F44C235" w14:textId="77777777" w:rsidR="002C1C2D" w:rsidRDefault="002C1C2D" w:rsidP="002B3AFE">
      <w:pPr>
        <w:pStyle w:val="Heading3"/>
      </w:pPr>
      <w:bookmarkStart w:id="133" w:name="_Ref470891325"/>
      <w:bookmarkStart w:id="134" w:name="_Toc471250870"/>
      <w:r>
        <w:t>Test for candidates in line</w:t>
      </w:r>
      <w:bookmarkEnd w:id="133"/>
      <w:bookmarkEnd w:id="134"/>
    </w:p>
    <w:p w14:paraId="1BDB583E" w14:textId="77777777" w:rsidR="002C1C2D" w:rsidRPr="0097653C" w:rsidRDefault="00237B9E" w:rsidP="002C1C2D">
      <w:r w:rsidRPr="0097653C">
        <w:t>At first candidate for a digit was tested by a simple test for a size. After that we test the similarity to firstly selected candidate</w:t>
      </w:r>
      <w:r w:rsidR="002B3AFE">
        <w:t xml:space="preserve"> </w:t>
      </w:r>
      <w:r w:rsidRPr="0097653C">
        <w:t>and in the end candidate was tested by all tests in</w:t>
      </w:r>
      <w:r w:rsidR="002B3AFE">
        <w:t xml:space="preserve"> </w:t>
      </w:r>
      <w:r w:rsidR="002B3AFE">
        <w:rPr>
          <w:noProof/>
          <w:lang w:val="cs-CZ" w:eastAsia="cs-CZ"/>
        </w:rPr>
        <w:fldChar w:fldCharType="begin"/>
      </w:r>
      <w:r w:rsidR="002B3AFE">
        <w:rPr>
          <w:noProof/>
          <w:lang w:val="cs-CZ" w:eastAsia="cs-CZ"/>
        </w:rPr>
        <w:instrText xml:space="preserve"> REF _Ref470890425 \r \h </w:instrText>
      </w:r>
      <w:r w:rsidR="002B3AFE">
        <w:rPr>
          <w:noProof/>
          <w:lang w:val="cs-CZ" w:eastAsia="cs-CZ"/>
        </w:rPr>
      </w:r>
      <w:r w:rsidR="002B3AFE">
        <w:rPr>
          <w:noProof/>
          <w:lang w:val="cs-CZ" w:eastAsia="cs-CZ"/>
        </w:rPr>
        <w:fldChar w:fldCharType="separate"/>
      </w:r>
      <w:r w:rsidR="008C7BFB">
        <w:rPr>
          <w:noProof/>
          <w:lang w:val="cs-CZ" w:eastAsia="cs-CZ"/>
        </w:rPr>
        <w:t>6.6.1</w:t>
      </w:r>
      <w:r w:rsidR="002B3AFE">
        <w:rPr>
          <w:noProof/>
          <w:lang w:val="cs-CZ" w:eastAsia="cs-CZ"/>
        </w:rPr>
        <w:fldChar w:fldCharType="end"/>
      </w:r>
      <w:r w:rsidRPr="0097653C">
        <w:t>.</w:t>
      </w:r>
    </w:p>
    <w:p w14:paraId="48D50150" w14:textId="77777777" w:rsidR="00237B9E" w:rsidRPr="0097653C" w:rsidRDefault="00237B9E" w:rsidP="002B3AFE">
      <w:pPr>
        <w:pStyle w:val="Heading4"/>
      </w:pPr>
      <w:r w:rsidRPr="0097653C">
        <w:t>Size</w:t>
      </w:r>
    </w:p>
    <w:p w14:paraId="2EA03C25" w14:textId="77777777" w:rsidR="00237B9E" w:rsidRPr="0097653C" w:rsidRDefault="00237B9E" w:rsidP="00237B9E">
      <w:r w:rsidRPr="0097653C">
        <w:t xml:space="preserve">Because in </w:t>
      </w:r>
      <w:proofErr w:type="spellStart"/>
      <w:r w:rsidRPr="0097653C">
        <w:t>binarize</w:t>
      </w:r>
      <w:proofErr w:type="spellEnd"/>
      <w:r w:rsidRPr="0097653C">
        <w:t xml:space="preserve"> image could occur noise and other artefacts, it’s useless to test </w:t>
      </w:r>
      <w:r w:rsidR="002B3AFE">
        <w:t>all candidates</w:t>
      </w:r>
      <w:r w:rsidRPr="0097653C">
        <w:t xml:space="preserve"> by a sophisticated tests. If candidate </w:t>
      </w:r>
      <w:r w:rsidR="002B3AFE">
        <w:t>is</w:t>
      </w:r>
      <w:r w:rsidRPr="0097653C">
        <w:t xml:space="preserve"> smaller than 20px it’s probably not a digit. If it’s a digit it means it have </w:t>
      </w:r>
      <w:r w:rsidR="002B3AFE">
        <w:t>5 x 4px</w:t>
      </w:r>
      <w:r w:rsidRPr="0097653C">
        <w:t xml:space="preserve"> and that’s almost impossible to classify by OCR. Example of resized digit to that size is shown in</w:t>
      </w:r>
      <w:r w:rsidR="002B3AFE">
        <w:t xml:space="preserve"> </w:t>
      </w:r>
      <w:r w:rsidR="002B3AFE">
        <w:fldChar w:fldCharType="begin"/>
      </w:r>
      <w:r w:rsidR="002B3AFE">
        <w:instrText xml:space="preserve"> REF _Ref470891719 \h </w:instrText>
      </w:r>
      <w:r w:rsidR="002B3AFE">
        <w:fldChar w:fldCharType="separate"/>
      </w:r>
      <w:r w:rsidR="008C7BFB">
        <w:t xml:space="preserve">Figure </w:t>
      </w:r>
      <w:r w:rsidR="008C7BFB">
        <w:rPr>
          <w:noProof/>
        </w:rPr>
        <w:t>32</w:t>
      </w:r>
      <w:r w:rsidR="002B3AFE">
        <w:fldChar w:fldCharType="end"/>
      </w:r>
      <w:r w:rsidRPr="0097653C">
        <w:t>.</w:t>
      </w:r>
    </w:p>
    <w:p w14:paraId="5430285D" w14:textId="77777777" w:rsidR="00586E54" w:rsidRDefault="006501BA" w:rsidP="00586E54">
      <w:pPr>
        <w:keepNext/>
        <w:jc w:val="center"/>
      </w:pPr>
      <w:r w:rsidRPr="0097653C">
        <w:rPr>
          <w:noProof/>
          <w:lang w:val="cs-CZ" w:eastAsia="cs-CZ"/>
        </w:rPr>
        <w:drawing>
          <wp:inline distT="0" distB="0" distL="0" distR="0" wp14:anchorId="6398DB97" wp14:editId="7A2D184D">
            <wp:extent cx="1055375" cy="134584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74869" cy="1370704"/>
                    </a:xfrm>
                    <a:prstGeom prst="rect">
                      <a:avLst/>
                    </a:prstGeom>
                  </pic:spPr>
                </pic:pic>
              </a:graphicData>
            </a:graphic>
          </wp:inline>
        </w:drawing>
      </w:r>
    </w:p>
    <w:p w14:paraId="56895838" w14:textId="77777777" w:rsidR="002C1C2D" w:rsidRPr="0097653C" w:rsidRDefault="00586E54" w:rsidP="00586E54">
      <w:pPr>
        <w:pStyle w:val="Caption"/>
        <w:jc w:val="center"/>
        <w:rPr>
          <w:noProof/>
          <w:lang w:eastAsia="cs-CZ"/>
        </w:rPr>
      </w:pPr>
      <w:bookmarkStart w:id="135" w:name="_Ref470891719"/>
      <w:bookmarkStart w:id="136" w:name="_Toc470951064"/>
      <w:r>
        <w:t xml:space="preserve">Figure </w:t>
      </w:r>
      <w:fldSimple w:instr=" SEQ Figure \* ARABIC ">
        <w:r w:rsidR="008C7BFB">
          <w:rPr>
            <w:noProof/>
          </w:rPr>
          <w:t>32</w:t>
        </w:r>
      </w:fldSimple>
      <w:bookmarkEnd w:id="135"/>
      <w:r>
        <w:t xml:space="preserve"> Digit with area equal to 20 </w:t>
      </w:r>
      <w:proofErr w:type="spellStart"/>
      <w:proofErr w:type="gramStart"/>
      <w:r>
        <w:t>px</w:t>
      </w:r>
      <w:bookmarkEnd w:id="136"/>
      <w:proofErr w:type="spellEnd"/>
      <w:proofErr w:type="gramEnd"/>
    </w:p>
    <w:p w14:paraId="6E0A2D6A" w14:textId="77777777" w:rsidR="0097653C" w:rsidRPr="0097653C" w:rsidRDefault="0097653C" w:rsidP="002B3AFE">
      <w:pPr>
        <w:pStyle w:val="Heading4"/>
        <w:rPr>
          <w:noProof/>
          <w:lang w:eastAsia="cs-CZ"/>
        </w:rPr>
      </w:pPr>
      <w:r w:rsidRPr="0097653C">
        <w:rPr>
          <w:noProof/>
          <w:lang w:eastAsia="cs-CZ"/>
        </w:rPr>
        <w:t>Similar size to chosen candidate</w:t>
      </w:r>
    </w:p>
    <w:p w14:paraId="177D29E1" w14:textId="77777777" w:rsidR="0097653C" w:rsidRPr="0097653C" w:rsidRDefault="0097653C" w:rsidP="0097653C">
      <w:pPr>
        <w:rPr>
          <w:lang w:eastAsia="cs-CZ"/>
        </w:rPr>
      </w:pPr>
      <w:r w:rsidRPr="0097653C">
        <w:rPr>
          <w:lang w:eastAsia="cs-CZ"/>
        </w:rPr>
        <w:t>We already have one candidate for a digit. That means we can compare some characteristics of that candidate to the tested one. The most basic characteristic is width and height of the candidate. Candidate should be higher than 0.75* reference height and smaller than 1.5 * reference height. Also width of the candidate could be smaller than 1.5* reference height.</w:t>
      </w:r>
    </w:p>
    <w:p w14:paraId="37BC65A5" w14:textId="77777777" w:rsidR="0097653C" w:rsidRDefault="0097653C" w:rsidP="002B3AFE">
      <w:pPr>
        <w:pStyle w:val="Heading4"/>
        <w:rPr>
          <w:lang w:eastAsia="cs-CZ"/>
        </w:rPr>
      </w:pPr>
      <w:r w:rsidRPr="0097653C">
        <w:rPr>
          <w:lang w:eastAsia="cs-CZ"/>
        </w:rPr>
        <w:t>Similar color to chosen candidate</w:t>
      </w:r>
    </w:p>
    <w:p w14:paraId="51943AAA" w14:textId="77777777" w:rsidR="0097653C" w:rsidRDefault="0097653C" w:rsidP="0097653C">
      <w:pPr>
        <w:rPr>
          <w:lang w:eastAsia="cs-CZ"/>
        </w:rPr>
      </w:pPr>
      <w:r>
        <w:rPr>
          <w:lang w:eastAsia="cs-CZ"/>
        </w:rPr>
        <w:t>Reference average color was stored after successful found of first candidate. Once we have this reference color we can split RGB image in separated channels a</w:t>
      </w:r>
      <w:r w:rsidR="002B3AFE">
        <w:rPr>
          <w:lang w:eastAsia="cs-CZ"/>
        </w:rPr>
        <w:t>nd</w:t>
      </w:r>
      <w:r>
        <w:rPr>
          <w:lang w:eastAsia="cs-CZ"/>
        </w:rPr>
        <w:t xml:space="preserve"> compare </w:t>
      </w:r>
      <w:r w:rsidR="002B3AFE">
        <w:rPr>
          <w:lang w:eastAsia="cs-CZ"/>
        </w:rPr>
        <w:t>every one</w:t>
      </w:r>
      <w:r>
        <w:rPr>
          <w:lang w:eastAsia="cs-CZ"/>
        </w:rPr>
        <w:t xml:space="preserve"> of them to reference value. If tested value is inside +/-50 interval in all three channels. Candidate pass through this test.</w:t>
      </w:r>
    </w:p>
    <w:p w14:paraId="3E9B6FCA" w14:textId="77777777" w:rsidR="0012251A" w:rsidRDefault="0012251A" w:rsidP="002B3AFE">
      <w:pPr>
        <w:pStyle w:val="Heading2"/>
        <w:rPr>
          <w:lang w:eastAsia="cs-CZ"/>
        </w:rPr>
      </w:pPr>
      <w:bookmarkStart w:id="137" w:name="_Ref470881969"/>
      <w:bookmarkStart w:id="138" w:name="_Toc471250871"/>
      <w:r>
        <w:rPr>
          <w:lang w:eastAsia="cs-CZ"/>
        </w:rPr>
        <w:t>Detection of change</w:t>
      </w:r>
      <w:bookmarkEnd w:id="137"/>
      <w:bookmarkEnd w:id="138"/>
    </w:p>
    <w:p w14:paraId="6C1C5EAA" w14:textId="77777777" w:rsidR="0012251A" w:rsidRDefault="0012251A" w:rsidP="0012251A">
      <w:pPr>
        <w:rPr>
          <w:lang w:eastAsia="cs-CZ"/>
        </w:rPr>
      </w:pPr>
      <w:r>
        <w:rPr>
          <w:lang w:eastAsia="cs-CZ"/>
        </w:rPr>
        <w:t>After all previous steps we have completed calibration. Camera is focused on all ROI</w:t>
      </w:r>
      <w:r w:rsidR="002B3AFE">
        <w:rPr>
          <w:lang w:eastAsia="cs-CZ"/>
        </w:rPr>
        <w:t>s</w:t>
      </w:r>
      <w:r>
        <w:rPr>
          <w:lang w:eastAsia="cs-CZ"/>
        </w:rPr>
        <w:t xml:space="preserve"> respectively on all bounding boxes inside of that ROIs. In my application is possible to obtain new frame every second </w:t>
      </w:r>
      <w:r w:rsidRPr="0012251A">
        <w:rPr>
          <w:lang w:eastAsia="cs-CZ"/>
        </w:rPr>
        <w:t>or after a longer period of time</w:t>
      </w:r>
      <w:r>
        <w:rPr>
          <w:lang w:eastAsia="cs-CZ"/>
        </w:rPr>
        <w:t>. Patient monitor ordinary doesn’t change the value of digits on the screen more than once in a second. That means it will be waste of time and resources to do all image manipulation operations on every frame which camera provides to us.</w:t>
      </w:r>
    </w:p>
    <w:p w14:paraId="17688823" w14:textId="77777777" w:rsidR="00321955" w:rsidRDefault="0012251A" w:rsidP="0012251A">
      <w:pPr>
        <w:rPr>
          <w:lang w:eastAsia="cs-CZ"/>
        </w:rPr>
      </w:pPr>
      <w:r>
        <w:rPr>
          <w:lang w:eastAsia="cs-CZ"/>
        </w:rPr>
        <w:tab/>
        <w:t xml:space="preserve">In my software I store black and white contain after adaptive threshold of every bounding box. When camera capture </w:t>
      </w:r>
      <w:r w:rsidR="00321955">
        <w:rPr>
          <w:lang w:eastAsia="cs-CZ"/>
        </w:rPr>
        <w:t xml:space="preserve">the new frame I crop this frame by rectangular selection with size and </w:t>
      </w:r>
      <w:r w:rsidR="00321955">
        <w:rPr>
          <w:lang w:eastAsia="cs-CZ"/>
        </w:rPr>
        <w:lastRenderedPageBreak/>
        <w:t xml:space="preserve">location of stored bounding box. After that adaptive thresholding is applied. After that I compare last stored contain of bounding box with actual cropped black and white selection. If there is change in occurrence which is </w:t>
      </w:r>
      <w:r w:rsidR="002B3AFE">
        <w:rPr>
          <w:lang w:eastAsia="cs-CZ"/>
        </w:rPr>
        <w:t>bigger</w:t>
      </w:r>
      <w:r w:rsidR="00321955">
        <w:rPr>
          <w:lang w:eastAsia="cs-CZ"/>
        </w:rPr>
        <w:t xml:space="preserve"> the five percent</w:t>
      </w:r>
      <w:r w:rsidR="002B3AFE">
        <w:rPr>
          <w:lang w:eastAsia="cs-CZ"/>
        </w:rPr>
        <w:t>,</w:t>
      </w:r>
      <w:r w:rsidR="00321955">
        <w:rPr>
          <w:lang w:eastAsia="cs-CZ"/>
        </w:rPr>
        <w:t xml:space="preserve"> </w:t>
      </w:r>
      <w:r w:rsidR="002B3AFE">
        <w:rPr>
          <w:lang w:eastAsia="cs-CZ"/>
        </w:rPr>
        <w:t>it</w:t>
      </w:r>
      <w:r w:rsidR="00321955">
        <w:rPr>
          <w:lang w:eastAsia="cs-CZ"/>
        </w:rPr>
        <w:t xml:space="preserve"> means something is happening. </w:t>
      </w:r>
      <w:r>
        <w:rPr>
          <w:lang w:eastAsia="cs-CZ"/>
        </w:rPr>
        <w:t xml:space="preserve"> </w:t>
      </w:r>
      <w:r w:rsidR="00321955">
        <w:rPr>
          <w:lang w:eastAsia="cs-CZ"/>
        </w:rPr>
        <w:t>All frames with this value below five percent was obviously the same.</w:t>
      </w:r>
    </w:p>
    <w:p w14:paraId="203B5B3E" w14:textId="77777777" w:rsidR="006A2506" w:rsidRDefault="006A2506" w:rsidP="0012251A">
      <w:pPr>
        <w:rPr>
          <w:lang w:eastAsia="cs-CZ"/>
        </w:rPr>
      </w:pPr>
      <w:r>
        <w:rPr>
          <w:lang w:eastAsia="cs-CZ"/>
        </w:rPr>
        <w:tab/>
      </w:r>
      <w:r w:rsidR="00EF6A56">
        <w:rPr>
          <w:lang w:eastAsia="cs-CZ"/>
        </w:rPr>
        <w:t xml:space="preserve">This detection is done during the acquisition process. That means we already know some </w:t>
      </w:r>
      <w:r w:rsidR="00A14D74">
        <w:rPr>
          <w:lang w:eastAsia="cs-CZ"/>
        </w:rPr>
        <w:t>characteristics</w:t>
      </w:r>
      <w:r w:rsidR="00EF6A56">
        <w:rPr>
          <w:lang w:eastAsia="cs-CZ"/>
        </w:rPr>
        <w:t xml:space="preserve"> about regions of interest and digits in it. Because of that we test </w:t>
      </w:r>
      <w:r w:rsidR="00A14D74">
        <w:rPr>
          <w:lang w:eastAsia="cs-CZ"/>
        </w:rPr>
        <w:t xml:space="preserve">also </w:t>
      </w:r>
      <w:r w:rsidR="00EF6A56">
        <w:rPr>
          <w:lang w:eastAsia="cs-CZ"/>
        </w:rPr>
        <w:t xml:space="preserve">the first founded candidate to series of test in </w:t>
      </w:r>
      <w:r w:rsidR="00A14D74">
        <w:rPr>
          <w:noProof/>
          <w:lang w:val="cs-CZ" w:eastAsia="cs-CZ"/>
        </w:rPr>
        <w:fldChar w:fldCharType="begin"/>
      </w:r>
      <w:r w:rsidR="00A14D74">
        <w:rPr>
          <w:noProof/>
          <w:lang w:val="cs-CZ" w:eastAsia="cs-CZ"/>
        </w:rPr>
        <w:instrText xml:space="preserve"> REF _Ref470891325 \r \h </w:instrText>
      </w:r>
      <w:r w:rsidR="00A14D74">
        <w:rPr>
          <w:noProof/>
          <w:lang w:val="cs-CZ" w:eastAsia="cs-CZ"/>
        </w:rPr>
      </w:r>
      <w:r w:rsidR="00A14D74">
        <w:rPr>
          <w:noProof/>
          <w:lang w:val="cs-CZ" w:eastAsia="cs-CZ"/>
        </w:rPr>
        <w:fldChar w:fldCharType="separate"/>
      </w:r>
      <w:r w:rsidR="008C7BFB">
        <w:rPr>
          <w:noProof/>
          <w:lang w:val="cs-CZ" w:eastAsia="cs-CZ"/>
        </w:rPr>
        <w:t>6.7.1</w:t>
      </w:r>
      <w:r w:rsidR="00A14D74">
        <w:rPr>
          <w:noProof/>
          <w:lang w:val="cs-CZ" w:eastAsia="cs-CZ"/>
        </w:rPr>
        <w:fldChar w:fldCharType="end"/>
      </w:r>
      <w:r w:rsidR="00A14D74">
        <w:rPr>
          <w:noProof/>
          <w:lang w:val="cs-CZ" w:eastAsia="cs-CZ"/>
        </w:rPr>
        <w:t xml:space="preserve"> </w:t>
      </w:r>
      <w:r w:rsidR="00EF6A56">
        <w:rPr>
          <w:lang w:eastAsia="cs-CZ"/>
        </w:rPr>
        <w:t>with respect to the stored reference values.</w:t>
      </w:r>
    </w:p>
    <w:p w14:paraId="202819AA" w14:textId="77777777" w:rsidR="005801D6" w:rsidRDefault="005801D6" w:rsidP="00A14D74">
      <w:pPr>
        <w:pStyle w:val="Heading3"/>
        <w:rPr>
          <w:lang w:eastAsia="cs-CZ"/>
        </w:rPr>
      </w:pPr>
      <w:bookmarkStart w:id="139" w:name="_Ref470892408"/>
      <w:bookmarkStart w:id="140" w:name="_Toc471250872"/>
      <w:r>
        <w:rPr>
          <w:lang w:eastAsia="cs-CZ"/>
        </w:rPr>
        <w:t>Change of number</w:t>
      </w:r>
      <w:bookmarkEnd w:id="139"/>
      <w:bookmarkEnd w:id="140"/>
    </w:p>
    <w:p w14:paraId="3D6D54D1" w14:textId="77777777" w:rsidR="00A700BB" w:rsidRDefault="00321955" w:rsidP="0012251A">
      <w:pPr>
        <w:rPr>
          <w:lang w:eastAsia="cs-CZ"/>
        </w:rPr>
      </w:pPr>
      <w:r>
        <w:rPr>
          <w:lang w:eastAsia="cs-CZ"/>
        </w:rPr>
        <w:t>First alternative what happen inside the bounding box is just simple change of the number. Because we have the whole number which is composed from multiple digits inside the bounding box. Change one of them cause difference bigger than five percent. In that case first of all we redefine selected</w:t>
      </w:r>
      <w:r w:rsidR="00A700BB">
        <w:rPr>
          <w:lang w:eastAsia="cs-CZ"/>
        </w:rPr>
        <w:t xml:space="preserve"> </w:t>
      </w:r>
      <w:r w:rsidR="00586E54">
        <w:rPr>
          <w:lang w:eastAsia="cs-CZ"/>
        </w:rPr>
        <w:t>region</w:t>
      </w:r>
      <w:r w:rsidR="00A700BB">
        <w:rPr>
          <w:lang w:eastAsia="cs-CZ"/>
        </w:rPr>
        <w:t xml:space="preserve"> of interes</w:t>
      </w:r>
      <w:r w:rsidR="005801D6">
        <w:rPr>
          <w:lang w:eastAsia="cs-CZ"/>
        </w:rPr>
        <w:t>t. Top left corner is now lying on different coordinates and size is also different.</w:t>
      </w:r>
      <w:r w:rsidR="00A14D74">
        <w:rPr>
          <w:lang w:eastAsia="cs-CZ"/>
        </w:rPr>
        <w:t xml:space="preserve"> New size of the ROI is defined by following formulas (44-47).</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D7E2932" w14:textId="77777777" w:rsidTr="00C85E9E">
        <w:tc>
          <w:tcPr>
            <w:tcW w:w="1134" w:type="dxa"/>
          </w:tcPr>
          <w:p w14:paraId="265BA966" w14:textId="77777777" w:rsidR="005D70DA" w:rsidRDefault="005D70DA" w:rsidP="000C7B44"/>
        </w:tc>
        <w:tc>
          <w:tcPr>
            <w:tcW w:w="0" w:type="auto"/>
          </w:tcPr>
          <w:p w14:paraId="257E6EDF" w14:textId="77777777" w:rsidR="005D70DA" w:rsidRDefault="00D42FAA" w:rsidP="00C85E9E">
            <w:pPr>
              <w:rPr>
                <w:lang w:eastAsia="cs-CZ"/>
              </w:rPr>
            </w:pPr>
            <m:oMathPara>
              <m:oMath>
                <m:sSub>
                  <m:sSubPr>
                    <m:ctrlPr>
                      <w:rPr>
                        <w:rFonts w:ascii="Cambria Math" w:hAnsi="Cambria Math"/>
                        <w:i/>
                        <w:lang w:eastAsia="cs-CZ"/>
                      </w:rPr>
                    </m:ctrlPr>
                  </m:sSubPr>
                  <m:e>
                    <m:r>
                      <w:rPr>
                        <w:rFonts w:ascii="Cambria Math" w:hAnsi="Cambria Math"/>
                        <w:lang w:eastAsia="cs-CZ"/>
                      </w:rPr>
                      <m:t>TopLeft</m:t>
                    </m:r>
                  </m:e>
                  <m:sub>
                    <m:r>
                      <w:rPr>
                        <w:rFonts w:ascii="Cambria Math" w:hAnsi="Cambria Math"/>
                        <w:lang w:eastAsia="cs-CZ"/>
                      </w:rPr>
                      <m:t>x</m:t>
                    </m:r>
                  </m:sub>
                </m:sSub>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TopLeftBB</m:t>
                    </m:r>
                  </m:e>
                  <m:sub>
                    <m:r>
                      <w:rPr>
                        <w:rFonts w:ascii="Cambria Math" w:hAnsi="Cambria Math"/>
                        <w:lang w:eastAsia="cs-CZ"/>
                      </w:rPr>
                      <m:t>x</m:t>
                    </m:r>
                  </m:sub>
                </m:sSub>
                <m:r>
                  <w:rPr>
                    <w:rFonts w:ascii="Cambria Math" w:hAnsi="Cambria Math"/>
                    <w:lang w:eastAsia="cs-CZ"/>
                  </w:rPr>
                  <m:t>-2*</m:t>
                </m:r>
                <m:sSub>
                  <m:sSubPr>
                    <m:ctrlPr>
                      <w:rPr>
                        <w:rFonts w:ascii="Cambria Math" w:hAnsi="Cambria Math"/>
                        <w:i/>
                        <w:lang w:eastAsia="cs-CZ"/>
                      </w:rPr>
                    </m:ctrlPr>
                  </m:sSubPr>
                  <m:e>
                    <m:r>
                      <w:rPr>
                        <w:rFonts w:ascii="Cambria Math" w:hAnsi="Cambria Math"/>
                        <w:lang w:eastAsia="cs-CZ"/>
                      </w:rPr>
                      <m:t>BB</m:t>
                    </m:r>
                  </m:e>
                  <m:sub>
                    <m:r>
                      <w:rPr>
                        <w:rFonts w:ascii="Cambria Math" w:hAnsi="Cambria Math"/>
                        <w:lang w:eastAsia="cs-CZ"/>
                      </w:rPr>
                      <m:t>height</m:t>
                    </m:r>
                  </m:sub>
                </m:sSub>
              </m:oMath>
            </m:oMathPara>
          </w:p>
        </w:tc>
        <w:tc>
          <w:tcPr>
            <w:tcW w:w="1134" w:type="dxa"/>
          </w:tcPr>
          <w:p w14:paraId="7E70190E" w14:textId="77777777" w:rsidR="005D70DA" w:rsidRDefault="005D70DA" w:rsidP="00987F8C">
            <w:pPr>
              <w:pStyle w:val="Bibliography"/>
              <w:numPr>
                <w:ilvl w:val="0"/>
                <w:numId w:val="1"/>
              </w:numPr>
              <w:jc w:val="center"/>
            </w:pPr>
          </w:p>
        </w:tc>
      </w:tr>
    </w:tbl>
    <w:p w14:paraId="5BFF276C" w14:textId="77777777" w:rsidR="005D70DA" w:rsidRDefault="005D70DA" w:rsidP="0012251A">
      <w:pPr>
        <w:rPr>
          <w:lang w:eastAsia="cs-CZ"/>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30EE393F" w14:textId="77777777" w:rsidTr="00C85E9E">
        <w:tc>
          <w:tcPr>
            <w:tcW w:w="1134" w:type="dxa"/>
          </w:tcPr>
          <w:p w14:paraId="66984647" w14:textId="77777777" w:rsidR="005D70DA" w:rsidRDefault="005D70DA" w:rsidP="000C7B44"/>
        </w:tc>
        <w:tc>
          <w:tcPr>
            <w:tcW w:w="0" w:type="auto"/>
          </w:tcPr>
          <w:p w14:paraId="7ACD0F25" w14:textId="77777777" w:rsidR="005D70DA" w:rsidRDefault="00D42FAA" w:rsidP="00C85E9E">
            <w:pPr>
              <w:rPr>
                <w:lang w:eastAsia="cs-CZ"/>
              </w:rPr>
            </w:pPr>
            <m:oMathPara>
              <m:oMath>
                <m:sSub>
                  <m:sSubPr>
                    <m:ctrlPr>
                      <w:rPr>
                        <w:rFonts w:ascii="Cambria Math" w:hAnsi="Cambria Math"/>
                        <w:i/>
                        <w:lang w:eastAsia="cs-CZ"/>
                      </w:rPr>
                    </m:ctrlPr>
                  </m:sSubPr>
                  <m:e>
                    <m:r>
                      <w:rPr>
                        <w:rFonts w:ascii="Cambria Math" w:hAnsi="Cambria Math"/>
                        <w:lang w:eastAsia="cs-CZ"/>
                      </w:rPr>
                      <m:t>TopLeft</m:t>
                    </m:r>
                  </m:e>
                  <m:sub>
                    <m:r>
                      <w:rPr>
                        <w:rFonts w:ascii="Cambria Math" w:hAnsi="Cambria Math"/>
                        <w:lang w:eastAsia="cs-CZ"/>
                      </w:rPr>
                      <m:t>y</m:t>
                    </m:r>
                  </m:sub>
                </m:sSub>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TopLeftBB</m:t>
                    </m:r>
                  </m:e>
                  <m:sub>
                    <m:r>
                      <w:rPr>
                        <w:rFonts w:ascii="Cambria Math" w:hAnsi="Cambria Math"/>
                        <w:lang w:eastAsia="cs-CZ"/>
                      </w:rPr>
                      <m:t>y</m:t>
                    </m:r>
                  </m:sub>
                </m:sSub>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BB</m:t>
                    </m:r>
                  </m:e>
                  <m:sub>
                    <m:r>
                      <w:rPr>
                        <w:rFonts w:ascii="Cambria Math" w:hAnsi="Cambria Math"/>
                        <w:lang w:eastAsia="cs-CZ"/>
                      </w:rPr>
                      <m:t>height</m:t>
                    </m:r>
                  </m:sub>
                </m:sSub>
              </m:oMath>
            </m:oMathPara>
          </w:p>
        </w:tc>
        <w:tc>
          <w:tcPr>
            <w:tcW w:w="1134" w:type="dxa"/>
          </w:tcPr>
          <w:p w14:paraId="27CAFA3A" w14:textId="77777777" w:rsidR="005D70DA" w:rsidRDefault="005D70DA" w:rsidP="00987F8C">
            <w:pPr>
              <w:pStyle w:val="Bibliography"/>
              <w:numPr>
                <w:ilvl w:val="0"/>
                <w:numId w:val="1"/>
              </w:numPr>
              <w:jc w:val="center"/>
            </w:pPr>
          </w:p>
        </w:tc>
      </w:tr>
    </w:tbl>
    <w:p w14:paraId="3E16E5E0" w14:textId="77777777" w:rsidR="005D70DA" w:rsidRDefault="005D70DA" w:rsidP="0012251A">
      <w:pPr>
        <w:rPr>
          <w:lang w:eastAsia="cs-CZ"/>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77CAD3E" w14:textId="77777777" w:rsidTr="00C85E9E">
        <w:tc>
          <w:tcPr>
            <w:tcW w:w="1134" w:type="dxa"/>
          </w:tcPr>
          <w:p w14:paraId="0F7DA0DD" w14:textId="77777777" w:rsidR="005D70DA" w:rsidRDefault="005D70DA" w:rsidP="000C7B44"/>
        </w:tc>
        <w:tc>
          <w:tcPr>
            <w:tcW w:w="0" w:type="auto"/>
          </w:tcPr>
          <w:p w14:paraId="6190F3A2" w14:textId="77777777" w:rsidR="005D70DA" w:rsidRDefault="00D42FAA" w:rsidP="00C85E9E">
            <w:pPr>
              <w:rPr>
                <w:lang w:eastAsia="cs-CZ"/>
              </w:rPr>
            </w:pPr>
            <m:oMathPara>
              <m:oMath>
                <m:sSub>
                  <m:sSubPr>
                    <m:ctrlPr>
                      <w:rPr>
                        <w:rFonts w:ascii="Cambria Math" w:hAnsi="Cambria Math"/>
                        <w:i/>
                        <w:lang w:eastAsia="cs-CZ"/>
                      </w:rPr>
                    </m:ctrlPr>
                  </m:sSubPr>
                  <m:e>
                    <m:r>
                      <w:rPr>
                        <w:rFonts w:ascii="Cambria Math" w:hAnsi="Cambria Math"/>
                        <w:lang w:eastAsia="cs-CZ"/>
                      </w:rPr>
                      <m:t>ROI</m:t>
                    </m:r>
                  </m:e>
                  <m:sub>
                    <m:r>
                      <w:rPr>
                        <w:rFonts w:ascii="Cambria Math" w:hAnsi="Cambria Math"/>
                        <w:lang w:eastAsia="cs-CZ"/>
                      </w:rPr>
                      <m:t>width</m:t>
                    </m:r>
                  </m:sub>
                </m:sSub>
                <m:r>
                  <w:rPr>
                    <w:rFonts w:ascii="Cambria Math" w:hAnsi="Cambria Math"/>
                    <w:lang w:eastAsia="cs-CZ"/>
                  </w:rPr>
                  <m:t>=</m:t>
                </m:r>
                <m:sSub>
                  <m:sSubPr>
                    <m:ctrlPr>
                      <w:rPr>
                        <w:rFonts w:ascii="Cambria Math" w:hAnsi="Cambria Math"/>
                        <w:i/>
                        <w:lang w:eastAsia="cs-CZ"/>
                      </w:rPr>
                    </m:ctrlPr>
                  </m:sSubPr>
                  <m:e>
                    <m:r>
                      <w:rPr>
                        <w:rFonts w:ascii="Cambria Math" w:hAnsi="Cambria Math"/>
                        <w:lang w:eastAsia="cs-CZ"/>
                      </w:rPr>
                      <m:t>BB</m:t>
                    </m:r>
                  </m:e>
                  <m:sub>
                    <m:r>
                      <w:rPr>
                        <w:rFonts w:ascii="Cambria Math" w:hAnsi="Cambria Math"/>
                        <w:lang w:eastAsia="cs-CZ"/>
                      </w:rPr>
                      <m:t>width</m:t>
                    </m:r>
                  </m:sub>
                </m:sSub>
                <m:r>
                  <w:rPr>
                    <w:rFonts w:ascii="Cambria Math" w:hAnsi="Cambria Math"/>
                    <w:lang w:eastAsia="cs-CZ"/>
                  </w:rPr>
                  <m:t>+4*</m:t>
                </m:r>
                <m:sSub>
                  <m:sSubPr>
                    <m:ctrlPr>
                      <w:rPr>
                        <w:rFonts w:ascii="Cambria Math" w:hAnsi="Cambria Math"/>
                        <w:i/>
                        <w:lang w:eastAsia="cs-CZ"/>
                      </w:rPr>
                    </m:ctrlPr>
                  </m:sSubPr>
                  <m:e>
                    <m:r>
                      <w:rPr>
                        <w:rFonts w:ascii="Cambria Math" w:hAnsi="Cambria Math"/>
                        <w:lang w:eastAsia="cs-CZ"/>
                      </w:rPr>
                      <m:t>BB</m:t>
                    </m:r>
                  </m:e>
                  <m:sub>
                    <m:r>
                      <w:rPr>
                        <w:rFonts w:ascii="Cambria Math" w:hAnsi="Cambria Math"/>
                        <w:lang w:eastAsia="cs-CZ"/>
                      </w:rPr>
                      <m:t>height</m:t>
                    </m:r>
                  </m:sub>
                </m:sSub>
              </m:oMath>
            </m:oMathPara>
          </w:p>
        </w:tc>
        <w:tc>
          <w:tcPr>
            <w:tcW w:w="1134" w:type="dxa"/>
          </w:tcPr>
          <w:p w14:paraId="10DF7448" w14:textId="77777777" w:rsidR="005D70DA" w:rsidRDefault="005D70DA" w:rsidP="00987F8C">
            <w:pPr>
              <w:pStyle w:val="Bibliography"/>
              <w:numPr>
                <w:ilvl w:val="0"/>
                <w:numId w:val="1"/>
              </w:numPr>
              <w:jc w:val="center"/>
            </w:pPr>
          </w:p>
        </w:tc>
      </w:tr>
    </w:tbl>
    <w:p w14:paraId="350F217B" w14:textId="77777777" w:rsidR="005D70DA" w:rsidRDefault="005D70DA" w:rsidP="0012251A">
      <w:pPr>
        <w:rPr>
          <w:lang w:eastAsia="cs-CZ"/>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677127C" w14:textId="77777777" w:rsidTr="00C85E9E">
        <w:tc>
          <w:tcPr>
            <w:tcW w:w="1134" w:type="dxa"/>
          </w:tcPr>
          <w:p w14:paraId="20842C20" w14:textId="77777777" w:rsidR="005D70DA" w:rsidRDefault="005D70DA" w:rsidP="000C7B44"/>
        </w:tc>
        <w:tc>
          <w:tcPr>
            <w:tcW w:w="0" w:type="auto"/>
          </w:tcPr>
          <w:p w14:paraId="099D8332" w14:textId="77777777" w:rsidR="005D70DA" w:rsidRDefault="00D42FAA" w:rsidP="00C85E9E">
            <w:pPr>
              <w:rPr>
                <w:lang w:eastAsia="cs-CZ"/>
              </w:rPr>
            </w:pPr>
            <m:oMathPara>
              <m:oMath>
                <m:sSub>
                  <m:sSubPr>
                    <m:ctrlPr>
                      <w:rPr>
                        <w:rFonts w:ascii="Cambria Math" w:hAnsi="Cambria Math"/>
                        <w:i/>
                        <w:lang w:eastAsia="cs-CZ"/>
                      </w:rPr>
                    </m:ctrlPr>
                  </m:sSubPr>
                  <m:e>
                    <m:r>
                      <w:rPr>
                        <w:rFonts w:ascii="Cambria Math" w:hAnsi="Cambria Math"/>
                        <w:lang w:eastAsia="cs-CZ"/>
                      </w:rPr>
                      <m:t>ROI</m:t>
                    </m:r>
                  </m:e>
                  <m:sub>
                    <m:r>
                      <w:rPr>
                        <w:rFonts w:ascii="Cambria Math" w:hAnsi="Cambria Math"/>
                        <w:lang w:eastAsia="cs-CZ"/>
                      </w:rPr>
                      <m:t>height</m:t>
                    </m:r>
                  </m:sub>
                </m:sSub>
                <m:r>
                  <w:rPr>
                    <w:rFonts w:ascii="Cambria Math" w:hAnsi="Cambria Math"/>
                    <w:lang w:eastAsia="cs-CZ"/>
                  </w:rPr>
                  <m:t>=3*</m:t>
                </m:r>
                <m:sSub>
                  <m:sSubPr>
                    <m:ctrlPr>
                      <w:rPr>
                        <w:rFonts w:ascii="Cambria Math" w:hAnsi="Cambria Math"/>
                        <w:i/>
                        <w:lang w:eastAsia="cs-CZ"/>
                      </w:rPr>
                    </m:ctrlPr>
                  </m:sSubPr>
                  <m:e>
                    <m:r>
                      <w:rPr>
                        <w:rFonts w:ascii="Cambria Math" w:hAnsi="Cambria Math"/>
                        <w:lang w:eastAsia="cs-CZ"/>
                      </w:rPr>
                      <m:t>BB</m:t>
                    </m:r>
                  </m:e>
                  <m:sub>
                    <m:r>
                      <w:rPr>
                        <w:rFonts w:ascii="Cambria Math" w:hAnsi="Cambria Math"/>
                        <w:lang w:eastAsia="cs-CZ"/>
                      </w:rPr>
                      <m:t>height</m:t>
                    </m:r>
                  </m:sub>
                </m:sSub>
              </m:oMath>
            </m:oMathPara>
          </w:p>
        </w:tc>
        <w:tc>
          <w:tcPr>
            <w:tcW w:w="1134" w:type="dxa"/>
          </w:tcPr>
          <w:p w14:paraId="7ABED826" w14:textId="77777777" w:rsidR="005D70DA" w:rsidRDefault="005D70DA" w:rsidP="00987F8C">
            <w:pPr>
              <w:pStyle w:val="Bibliography"/>
              <w:numPr>
                <w:ilvl w:val="0"/>
                <w:numId w:val="1"/>
              </w:numPr>
              <w:jc w:val="center"/>
            </w:pPr>
          </w:p>
        </w:tc>
      </w:tr>
    </w:tbl>
    <w:p w14:paraId="210CC915" w14:textId="77777777" w:rsidR="005D70DA" w:rsidRDefault="005D70DA" w:rsidP="0012251A">
      <w:pPr>
        <w:rPr>
          <w:lang w:eastAsia="cs-CZ"/>
        </w:rPr>
      </w:pPr>
    </w:p>
    <w:p w14:paraId="028B00A7" w14:textId="77777777" w:rsidR="005801D6" w:rsidRDefault="005801D6" w:rsidP="0012251A">
      <w:r>
        <w:rPr>
          <w:lang w:eastAsia="cs-CZ"/>
        </w:rPr>
        <w:tab/>
        <w:t>If one of these coordinates cross the border of the captured scene, new value is set to this border. That ROI is defined only for testing and it isn’t stored inside of class</w:t>
      </w:r>
      <w:r w:rsidR="00A14D74">
        <w:rPr>
          <w:lang w:eastAsia="cs-CZ"/>
        </w:rPr>
        <w:t xml:space="preserve"> as characteristic of ROI</w:t>
      </w:r>
      <w:r>
        <w:rPr>
          <w:lang w:eastAsia="cs-CZ"/>
        </w:rPr>
        <w:t xml:space="preserve"> for now. Now we have new ROI and can continue with definition of location of user click. New click is </w:t>
      </w:r>
      <w:r w:rsidRPr="005801D6">
        <w:rPr>
          <w:lang w:eastAsia="cs-CZ"/>
        </w:rPr>
        <w:t>automatically</w:t>
      </w:r>
      <w:r>
        <w:rPr>
          <w:lang w:eastAsia="cs-CZ"/>
        </w:rPr>
        <w:t xml:space="preserve"> set to center of newly defined ROI. After that we continue with similar steps as during calibration process i.e. </w:t>
      </w:r>
      <w:r w:rsidR="00A14D74">
        <w:rPr>
          <w:lang w:eastAsia="cs-CZ"/>
        </w:rPr>
        <w:t>c</w:t>
      </w:r>
      <w:r w:rsidRPr="005801D6">
        <w:t>onnected-component labeling, detect the closest right candidate and selection of candidates connected to selected one.</w:t>
      </w:r>
      <w:r>
        <w:t xml:space="preserve"> If after all of these steps we found candidates</w:t>
      </w:r>
      <w:r w:rsidR="0077793C">
        <w:t xml:space="preserve"> for digits</w:t>
      </w:r>
      <w:r>
        <w:t xml:space="preserve"> inside of the new ROI we store the new position of the ROI</w:t>
      </w:r>
      <w:r w:rsidR="0077793C">
        <w:t xml:space="preserve">, new bounding box, new calculated reference height, weight and color of the digits inside of bounding box. After that </w:t>
      </w:r>
      <w:r w:rsidR="00A14D74">
        <w:t xml:space="preserve">contain of the </w:t>
      </w:r>
      <w:r w:rsidR="00D40393">
        <w:t>bounding box</w:t>
      </w:r>
      <w:r w:rsidR="0077793C">
        <w:t xml:space="preserve"> i</w:t>
      </w:r>
      <w:r w:rsidR="00D40393">
        <w:t>s ready to send to classification step a</w:t>
      </w:r>
      <w:r w:rsidR="0077793C">
        <w:t xml:space="preserve">nd software again waiting for </w:t>
      </w:r>
      <w:r w:rsidR="00A14D74">
        <w:t xml:space="preserve">the </w:t>
      </w:r>
      <w:r w:rsidR="0077793C">
        <w:t>next difference bigger than five percent.</w:t>
      </w:r>
    </w:p>
    <w:p w14:paraId="29A4A7DD" w14:textId="77777777" w:rsidR="00D40393" w:rsidRDefault="00A1658F" w:rsidP="00A14D74">
      <w:pPr>
        <w:pStyle w:val="Heading3"/>
      </w:pPr>
      <w:bookmarkStart w:id="141" w:name="_Ref470878746"/>
      <w:bookmarkStart w:id="142" w:name="_Toc471250873"/>
      <w:r>
        <w:t>Movement</w:t>
      </w:r>
      <w:r w:rsidR="00D40393">
        <w:t xml:space="preserve"> of the number</w:t>
      </w:r>
      <w:bookmarkEnd w:id="141"/>
      <w:bookmarkEnd w:id="142"/>
    </w:p>
    <w:p w14:paraId="2CC88EAC" w14:textId="77777777" w:rsidR="00D40393" w:rsidRDefault="00D40393" w:rsidP="00D40393">
      <w:r>
        <w:t>In the second case someone is gently moving with the patient monitor. When digit is moving inside of the bounding box newly captured image inside of that selection is whole moved in some direction. That will result</w:t>
      </w:r>
      <w:r w:rsidR="002B498E">
        <w:t xml:space="preserve"> again</w:t>
      </w:r>
      <w:r>
        <w:t xml:space="preserve"> in difference bigger than five </w:t>
      </w:r>
      <w:r w:rsidR="002B498E">
        <w:t>percent</w:t>
      </w:r>
      <w:r>
        <w:t>. In that case we define new ROI by calculation mentioned in</w:t>
      </w:r>
      <w:r w:rsidR="00A14D74">
        <w:t xml:space="preserve"> </w:t>
      </w:r>
      <w:r w:rsidR="00A14D74">
        <w:fldChar w:fldCharType="begin"/>
      </w:r>
      <w:r w:rsidR="00A14D74">
        <w:instrText xml:space="preserve"> REF _Ref470892408 \r \h </w:instrText>
      </w:r>
      <w:r w:rsidR="00A14D74">
        <w:fldChar w:fldCharType="separate"/>
      </w:r>
      <w:r w:rsidR="008C7BFB">
        <w:t>6.8.1</w:t>
      </w:r>
      <w:r w:rsidR="00A14D74">
        <w:fldChar w:fldCharType="end"/>
      </w:r>
      <w:r>
        <w:t xml:space="preserve">. Because during the </w:t>
      </w:r>
      <w:r w:rsidR="00A14D74">
        <w:t xml:space="preserve">gently </w:t>
      </w:r>
      <w:r>
        <w:t xml:space="preserve">moving with the patient monitor we can still find </w:t>
      </w:r>
      <w:r w:rsidR="00A14D74">
        <w:t xml:space="preserve">candidates for digits in this ROI. After </w:t>
      </w:r>
      <w:r>
        <w:t>software found them</w:t>
      </w:r>
      <w:r w:rsidR="00A14D74">
        <w:t xml:space="preserve">, </w:t>
      </w:r>
      <w:r w:rsidR="00DF46DD">
        <w:t xml:space="preserve">it </w:t>
      </w:r>
      <w:r>
        <w:t xml:space="preserve">define all parameters corresponding to </w:t>
      </w:r>
      <w:r w:rsidR="00DF46DD">
        <w:t>region</w:t>
      </w:r>
      <w:r>
        <w:t xml:space="preserve"> of interest</w:t>
      </w:r>
      <w:r w:rsidR="00DF46DD">
        <w:t xml:space="preserve"> and digits inside,</w:t>
      </w:r>
      <w:r>
        <w:t xml:space="preserve"> which are mentioned above </w:t>
      </w:r>
      <w:r w:rsidR="00DF46DD">
        <w:t xml:space="preserve">in </w:t>
      </w:r>
      <w:r w:rsidR="00DF46DD">
        <w:fldChar w:fldCharType="begin"/>
      </w:r>
      <w:r w:rsidR="00DF46DD">
        <w:instrText xml:space="preserve"> REF _Ref470892408 \r \h </w:instrText>
      </w:r>
      <w:r w:rsidR="00DF46DD">
        <w:fldChar w:fldCharType="separate"/>
      </w:r>
      <w:r w:rsidR="008C7BFB">
        <w:t>6.8.1</w:t>
      </w:r>
      <w:r w:rsidR="00DF46DD">
        <w:fldChar w:fldCharType="end"/>
      </w:r>
      <w:r w:rsidR="00DF46DD">
        <w:t xml:space="preserve"> </w:t>
      </w:r>
      <w:r w:rsidR="006A2506">
        <w:t>and store them</w:t>
      </w:r>
      <w:r>
        <w:t xml:space="preserve">. </w:t>
      </w:r>
    </w:p>
    <w:p w14:paraId="25162E9C" w14:textId="77777777" w:rsidR="00D40393" w:rsidRDefault="00D40393" w:rsidP="00D40393">
      <w:r>
        <w:lastRenderedPageBreak/>
        <w:tab/>
        <w:t xml:space="preserve">When </w:t>
      </w:r>
      <w:r w:rsidR="00DF46DD">
        <w:t>patient monitor is moving</w:t>
      </w:r>
      <w:r w:rsidR="006A2506">
        <w:t>,</w:t>
      </w:r>
      <w:r>
        <w:t xml:space="preserve"> almost in every case</w:t>
      </w:r>
      <w:r w:rsidR="006A2506">
        <w:t>,</w:t>
      </w:r>
      <w:r>
        <w:t xml:space="preserve"> we need to do the whole process of </w:t>
      </w:r>
      <w:r w:rsidR="006A2506">
        <w:t>redefinition</w:t>
      </w:r>
      <w:r>
        <w:t xml:space="preserve"> of </w:t>
      </w:r>
      <w:r w:rsidR="00DF46DD">
        <w:t>region</w:t>
      </w:r>
      <w:r>
        <w:t xml:space="preserve"> of interest in several frames one by on</w:t>
      </w:r>
      <w:r w:rsidR="006A2506">
        <w:t xml:space="preserve">e until move with this monitor </w:t>
      </w:r>
      <w:r>
        <w:t>ends and scene is again stable.</w:t>
      </w:r>
      <w:r w:rsidR="006A2506">
        <w:t xml:space="preserve"> Software could </w:t>
      </w:r>
      <w:r w:rsidR="00DF46DD">
        <w:t>has</w:t>
      </w:r>
      <w:r w:rsidR="006A2506">
        <w:t xml:space="preserve"> problems when moving is too quick. That</w:t>
      </w:r>
      <w:r w:rsidR="00DF46DD">
        <w:t xml:space="preserve"> is</w:t>
      </w:r>
      <w:r w:rsidR="006A2506">
        <w:t xml:space="preserve"> because candidates for a digits will be blurred and don’t pass </w:t>
      </w:r>
      <w:r w:rsidR="00DF46DD">
        <w:t xml:space="preserve">through </w:t>
      </w:r>
      <w:r w:rsidR="006A2506">
        <w:t>the test</w:t>
      </w:r>
      <w:r w:rsidR="00DF46DD">
        <w:t>s</w:t>
      </w:r>
      <w:r w:rsidR="006A2506">
        <w:t xml:space="preserve"> for these candidates</w:t>
      </w:r>
      <w:r w:rsidR="00DF46DD">
        <w:t xml:space="preserve"> in</w:t>
      </w:r>
      <w:r w:rsidR="006A2506">
        <w:t xml:space="preserve"> </w:t>
      </w:r>
      <w:r w:rsidR="00DF46DD">
        <w:fldChar w:fldCharType="begin"/>
      </w:r>
      <w:r w:rsidR="00DF46DD">
        <w:instrText xml:space="preserve"> REF _Ref470890425 \r \h </w:instrText>
      </w:r>
      <w:r w:rsidR="00DF46DD">
        <w:fldChar w:fldCharType="separate"/>
      </w:r>
      <w:r w:rsidR="008C7BFB">
        <w:t>6.6.1</w:t>
      </w:r>
      <w:r w:rsidR="00DF46DD">
        <w:fldChar w:fldCharType="end"/>
      </w:r>
      <w:r w:rsidR="00DF46DD">
        <w:t xml:space="preserve"> and </w:t>
      </w:r>
      <w:r w:rsidR="00DF46DD">
        <w:fldChar w:fldCharType="begin"/>
      </w:r>
      <w:r w:rsidR="00DF46DD">
        <w:instrText xml:space="preserve"> REF _Ref470891325 \r \h </w:instrText>
      </w:r>
      <w:r w:rsidR="00DF46DD">
        <w:fldChar w:fldCharType="separate"/>
      </w:r>
      <w:r w:rsidR="008C7BFB">
        <w:t>6.7.1</w:t>
      </w:r>
      <w:r w:rsidR="00DF46DD">
        <w:fldChar w:fldCharType="end"/>
      </w:r>
      <w:r w:rsidR="006A2506">
        <w:t xml:space="preserve">. </w:t>
      </w:r>
    </w:p>
    <w:p w14:paraId="5F06CD25" w14:textId="77777777" w:rsidR="006A2506" w:rsidRDefault="006A2506" w:rsidP="008E756E">
      <w:pPr>
        <w:pStyle w:val="Heading3"/>
      </w:pPr>
      <w:bookmarkStart w:id="143" w:name="_Toc471250874"/>
      <w:r>
        <w:t>Area of interest is covered by something</w:t>
      </w:r>
      <w:bookmarkEnd w:id="143"/>
    </w:p>
    <w:p w14:paraId="22F8E04E" w14:textId="77777777" w:rsidR="006A2506" w:rsidRPr="006A2506" w:rsidRDefault="006A2506" w:rsidP="006A2506">
      <w:r>
        <w:t xml:space="preserve">Another case what can cause difference bigger than five percent could by something or someone </w:t>
      </w:r>
      <w:r w:rsidR="00DF46DD">
        <w:t>who covers</w:t>
      </w:r>
      <w:r>
        <w:t xml:space="preserve"> the monitor or monitor is turn off. In that case we again redefine new ROI by</w:t>
      </w:r>
      <w:r w:rsidR="00DF46DD">
        <w:t xml:space="preserve"> formulas </w:t>
      </w:r>
      <w:r w:rsidR="00A1658F">
        <w:t xml:space="preserve">in </w:t>
      </w:r>
      <w:r w:rsidR="00DF46DD">
        <w:fldChar w:fldCharType="begin"/>
      </w:r>
      <w:r w:rsidR="00DF46DD">
        <w:instrText xml:space="preserve"> REF _Ref470892408 \r \h </w:instrText>
      </w:r>
      <w:r w:rsidR="00DF46DD">
        <w:fldChar w:fldCharType="separate"/>
      </w:r>
      <w:r w:rsidR="008C7BFB">
        <w:t>6.8.1</w:t>
      </w:r>
      <w:r w:rsidR="00DF46DD">
        <w:fldChar w:fldCharType="end"/>
      </w:r>
      <w:r w:rsidR="00DF46DD">
        <w:t xml:space="preserve"> </w:t>
      </w:r>
      <w:r>
        <w:t xml:space="preserve">and try to find a candidates for a digits. Because there are no candidates which pass </w:t>
      </w:r>
      <w:r w:rsidR="00DF46DD">
        <w:t xml:space="preserve">through </w:t>
      </w:r>
      <w:r>
        <w:t>test</w:t>
      </w:r>
      <w:r w:rsidR="00DF46DD">
        <w:t>s</w:t>
      </w:r>
      <w:r>
        <w:t xml:space="preserve"> in that case we </w:t>
      </w:r>
      <w:r w:rsidR="00DF46DD">
        <w:t>k</w:t>
      </w:r>
      <w:r>
        <w:t>now something is happening with the patient monitor i.e. monitor is of</w:t>
      </w:r>
      <w:r w:rsidR="00DF46DD">
        <w:t>f</w:t>
      </w:r>
      <w:r>
        <w:t xml:space="preserve"> or something covering the </w:t>
      </w:r>
      <w:r w:rsidR="00DF46DD">
        <w:t>region</w:t>
      </w:r>
      <w:r>
        <w:t xml:space="preserve"> of interest. Software </w:t>
      </w:r>
      <w:r w:rsidR="00DF46DD">
        <w:t>doesn’t</w:t>
      </w:r>
      <w:r>
        <w:t xml:space="preserve"> store the new position of the ROI, new bounding box, new calculated reference height, weight and color of the digits inside of bounding box. But stay with the old one</w:t>
      </w:r>
      <w:r w:rsidR="00DF46DD">
        <w:t>s</w:t>
      </w:r>
      <w:r>
        <w:t xml:space="preserve"> and wait </w:t>
      </w:r>
      <w:r w:rsidR="00DF46DD">
        <w:t>on</w:t>
      </w:r>
      <w:r>
        <w:t xml:space="preserve"> the same position until digits will appear</w:t>
      </w:r>
      <w:r w:rsidR="00DF46DD">
        <w:t xml:space="preserve"> again</w:t>
      </w:r>
      <w:r>
        <w:t>. That change again causes the difference bigger than five percent.</w:t>
      </w:r>
    </w:p>
    <w:p w14:paraId="40C1DE56" w14:textId="77777777" w:rsidR="0012251A" w:rsidRPr="0012251A" w:rsidRDefault="0012251A" w:rsidP="0012251A">
      <w:pPr>
        <w:rPr>
          <w:lang w:eastAsia="cs-CZ"/>
        </w:rPr>
      </w:pPr>
    </w:p>
    <w:p w14:paraId="687B6673" w14:textId="77777777" w:rsidR="002B498E" w:rsidRDefault="002B498E" w:rsidP="008E756E">
      <w:pPr>
        <w:pStyle w:val="Heading2"/>
      </w:pPr>
      <w:bookmarkStart w:id="144" w:name="_Ref471221280"/>
      <w:bookmarkStart w:id="145" w:name="_Toc471250875"/>
      <w:r>
        <w:t>Classification of candidates</w:t>
      </w:r>
      <w:bookmarkEnd w:id="144"/>
      <w:bookmarkEnd w:id="145"/>
    </w:p>
    <w:p w14:paraId="6116487B" w14:textId="77777777" w:rsidR="00724F7F" w:rsidRDefault="002B498E" w:rsidP="002B498E">
      <w:r>
        <w:t xml:space="preserve">Once when we have selected candidates to digits in bounding box we can try to classify them. Theory </w:t>
      </w:r>
      <w:r w:rsidR="008E756E">
        <w:t>of</w:t>
      </w:r>
      <w:r>
        <w:t xml:space="preserve"> possible method</w:t>
      </w:r>
      <w:r w:rsidR="008E756E">
        <w:t>s</w:t>
      </w:r>
      <w:r>
        <w:t xml:space="preserve"> are already mentioned in </w:t>
      </w:r>
      <w:r w:rsidR="008E756E">
        <w:fldChar w:fldCharType="begin"/>
      </w:r>
      <w:r w:rsidR="008E756E">
        <w:instrText xml:space="preserve"> REF _Ref470879639 \r \h </w:instrText>
      </w:r>
      <w:r w:rsidR="008E756E">
        <w:fldChar w:fldCharType="separate"/>
      </w:r>
      <w:r w:rsidR="008C7BFB">
        <w:t>5.1.2.4</w:t>
      </w:r>
      <w:r w:rsidR="008E756E">
        <w:fldChar w:fldCharType="end"/>
      </w:r>
      <w:r w:rsidR="008E756E">
        <w:t xml:space="preserve"> </w:t>
      </w:r>
      <w:r>
        <w:t>so here I describe how it work inside of the implementatio</w:t>
      </w:r>
      <w:r w:rsidR="00724F7F">
        <w:t xml:space="preserve">n. </w:t>
      </w:r>
      <w:r>
        <w:t xml:space="preserve">In implementation I use two </w:t>
      </w:r>
      <w:r w:rsidR="000973AE">
        <w:t>step</w:t>
      </w:r>
      <w:r>
        <w:t xml:space="preserve"> classification system.</w:t>
      </w:r>
      <w:r w:rsidR="000973AE">
        <w:t xml:space="preserve"> Where first step is Tesseract library. If this library fail in classification I tried to classify candidates by difference with masks.</w:t>
      </w:r>
      <w:r>
        <w:t xml:space="preserve"> </w:t>
      </w:r>
    </w:p>
    <w:p w14:paraId="2EE77671" w14:textId="77777777" w:rsidR="00586E54" w:rsidRDefault="00485BFA" w:rsidP="002B498E">
      <w:pPr>
        <w:rPr>
          <w:lang w:eastAsia="cs-CZ"/>
        </w:rPr>
      </w:pPr>
      <w:r>
        <w:tab/>
        <w:t>Classification</w:t>
      </w:r>
      <w:r w:rsidR="00D65464">
        <w:t xml:space="preserve"> in implemented software is done only when timer tick. That means all inner processes which are causes by </w:t>
      </w:r>
      <w:r w:rsidR="008E756E">
        <w:rPr>
          <w:lang w:eastAsia="cs-CZ"/>
        </w:rPr>
        <w:t xml:space="preserve">change detection </w:t>
      </w:r>
      <w:r w:rsidR="008E756E">
        <w:rPr>
          <w:lang w:eastAsia="cs-CZ"/>
        </w:rPr>
        <w:fldChar w:fldCharType="begin"/>
      </w:r>
      <w:r w:rsidR="008E756E">
        <w:rPr>
          <w:lang w:eastAsia="cs-CZ"/>
        </w:rPr>
        <w:instrText xml:space="preserve"> REF _Ref470881969 \r \h </w:instrText>
      </w:r>
      <w:r w:rsidR="008E756E">
        <w:rPr>
          <w:lang w:eastAsia="cs-CZ"/>
        </w:rPr>
      </w:r>
      <w:r w:rsidR="008E756E">
        <w:rPr>
          <w:lang w:eastAsia="cs-CZ"/>
        </w:rPr>
        <w:fldChar w:fldCharType="separate"/>
      </w:r>
      <w:r w:rsidR="008C7BFB">
        <w:rPr>
          <w:lang w:eastAsia="cs-CZ"/>
        </w:rPr>
        <w:t>6.8</w:t>
      </w:r>
      <w:r w:rsidR="008E756E">
        <w:rPr>
          <w:lang w:eastAsia="cs-CZ"/>
        </w:rPr>
        <w:fldChar w:fldCharType="end"/>
      </w:r>
      <w:r w:rsidR="008E756E">
        <w:rPr>
          <w:lang w:eastAsia="cs-CZ"/>
        </w:rPr>
        <w:t xml:space="preserve"> </w:t>
      </w:r>
      <w:r w:rsidR="00D65464">
        <w:rPr>
          <w:lang w:eastAsia="cs-CZ"/>
        </w:rPr>
        <w:t xml:space="preserve">are independent to classification. This could be </w:t>
      </w:r>
      <w:r w:rsidR="008E756E">
        <w:rPr>
          <w:lang w:eastAsia="cs-CZ"/>
        </w:rPr>
        <w:t xml:space="preserve">a </w:t>
      </w:r>
      <w:r w:rsidR="00D65464">
        <w:rPr>
          <w:lang w:eastAsia="cs-CZ"/>
        </w:rPr>
        <w:t>problem when timer tick and we want to classify the ca</w:t>
      </w:r>
      <w:r w:rsidR="008E756E">
        <w:rPr>
          <w:lang w:eastAsia="cs-CZ"/>
        </w:rPr>
        <w:t xml:space="preserve">ndidates in stored bounding box, but </w:t>
      </w:r>
      <w:r w:rsidR="00D65464">
        <w:rPr>
          <w:lang w:eastAsia="cs-CZ"/>
        </w:rPr>
        <w:t xml:space="preserve">one bounding box contain digit during the redrawing. </w:t>
      </w:r>
      <w:r w:rsidR="006A55AF">
        <w:rPr>
          <w:lang w:eastAsia="cs-CZ"/>
        </w:rPr>
        <w:t xml:space="preserve">In that case </w:t>
      </w:r>
      <w:r w:rsidR="00DE75F0">
        <w:rPr>
          <w:lang w:eastAsia="cs-CZ"/>
        </w:rPr>
        <w:t>classifier give us probably bad result. This problem occurs very rarely but there is still this possibility.</w:t>
      </w:r>
      <w:r w:rsidR="00DE75F0" w:rsidRPr="00DE75F0">
        <w:rPr>
          <w:lang w:eastAsia="cs-CZ"/>
        </w:rPr>
        <w:t xml:space="preserve"> </w:t>
      </w:r>
      <w:r w:rsidR="008E756E">
        <w:rPr>
          <w:lang w:eastAsia="cs-CZ"/>
        </w:rPr>
        <w:t xml:space="preserve">This problem is shown in </w:t>
      </w:r>
      <w:r w:rsidR="008E756E">
        <w:rPr>
          <w:lang w:eastAsia="cs-CZ"/>
        </w:rPr>
        <w:fldChar w:fldCharType="begin"/>
      </w:r>
      <w:r w:rsidR="008E756E">
        <w:rPr>
          <w:lang w:eastAsia="cs-CZ"/>
        </w:rPr>
        <w:instrText xml:space="preserve"> REF _Ref470893077 \h </w:instrText>
      </w:r>
      <w:r w:rsidR="008E756E">
        <w:rPr>
          <w:lang w:eastAsia="cs-CZ"/>
        </w:rPr>
      </w:r>
      <w:r w:rsidR="008E756E">
        <w:rPr>
          <w:lang w:eastAsia="cs-CZ"/>
        </w:rPr>
        <w:fldChar w:fldCharType="separate"/>
      </w:r>
      <w:r w:rsidR="008C7BFB">
        <w:t xml:space="preserve">Figure </w:t>
      </w:r>
      <w:r w:rsidR="008C7BFB">
        <w:rPr>
          <w:noProof/>
        </w:rPr>
        <w:t>33</w:t>
      </w:r>
      <w:r w:rsidR="008E756E">
        <w:rPr>
          <w:lang w:eastAsia="cs-CZ"/>
        </w:rPr>
        <w:fldChar w:fldCharType="end"/>
      </w:r>
      <w:r w:rsidR="008E756E">
        <w:rPr>
          <w:lang w:eastAsia="cs-CZ"/>
        </w:rPr>
        <w:t>.</w:t>
      </w:r>
    </w:p>
    <w:p w14:paraId="00B7AC24" w14:textId="77777777" w:rsidR="00586E54" w:rsidRDefault="00586E54" w:rsidP="00586E54">
      <w:pPr>
        <w:keepNext/>
        <w:jc w:val="center"/>
      </w:pPr>
      <w:r w:rsidRPr="00586E54">
        <w:rPr>
          <w:noProof/>
          <w:lang w:val="cs-CZ" w:eastAsia="cs-CZ"/>
        </w:rPr>
        <w:drawing>
          <wp:inline distT="0" distB="0" distL="0" distR="0" wp14:anchorId="2F0A4A1E" wp14:editId="38CA3C63">
            <wp:extent cx="3818534" cy="1078775"/>
            <wp:effectExtent l="0" t="0" r="0" b="7620"/>
            <wp:docPr id="8" name="Picture 8" descr="D:\GitHub\Text\Figures\New folder\rewritedM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GitHub\Text\Figures\New folder\rewritedMis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48024" cy="1087106"/>
                    </a:xfrm>
                    <a:prstGeom prst="rect">
                      <a:avLst/>
                    </a:prstGeom>
                    <a:noFill/>
                    <a:ln>
                      <a:noFill/>
                    </a:ln>
                  </pic:spPr>
                </pic:pic>
              </a:graphicData>
            </a:graphic>
          </wp:inline>
        </w:drawing>
      </w:r>
    </w:p>
    <w:p w14:paraId="21538173" w14:textId="77777777" w:rsidR="00485BFA" w:rsidRDefault="00586E54" w:rsidP="00586E54">
      <w:pPr>
        <w:pStyle w:val="Caption"/>
        <w:jc w:val="center"/>
        <w:rPr>
          <w:lang w:eastAsia="cs-CZ"/>
        </w:rPr>
      </w:pPr>
      <w:bookmarkStart w:id="146" w:name="_Ref470893077"/>
      <w:bookmarkStart w:id="147" w:name="_Toc470951065"/>
      <w:r>
        <w:t xml:space="preserve">Figure </w:t>
      </w:r>
      <w:fldSimple w:instr=" SEQ Figure \* ARABIC ">
        <w:r w:rsidR="008C7BFB">
          <w:rPr>
            <w:noProof/>
          </w:rPr>
          <w:t>33</w:t>
        </w:r>
      </w:fldSimple>
      <w:bookmarkEnd w:id="146"/>
      <w:r>
        <w:t xml:space="preserve"> </w:t>
      </w:r>
      <w:r w:rsidR="008E756E">
        <w:t>candidates for digits</w:t>
      </w:r>
      <w:r>
        <w:t xml:space="preserve"> obtained correctly; </w:t>
      </w:r>
      <w:r w:rsidR="008E756E">
        <w:t>candidates for digits</w:t>
      </w:r>
      <w:r>
        <w:t xml:space="preserve"> obtained incorrectly between two values</w:t>
      </w:r>
      <w:bookmarkEnd w:id="147"/>
    </w:p>
    <w:p w14:paraId="1B99DE3D" w14:textId="77777777" w:rsidR="006A55AF" w:rsidRDefault="006A55AF" w:rsidP="002B498E">
      <w:pPr>
        <w:rPr>
          <w:lang w:eastAsia="cs-CZ"/>
        </w:rPr>
      </w:pPr>
    </w:p>
    <w:p w14:paraId="78EF97BF" w14:textId="77777777" w:rsidR="00FA375C" w:rsidRDefault="00FA375C" w:rsidP="008E756E">
      <w:pPr>
        <w:pStyle w:val="Heading3"/>
      </w:pPr>
      <w:bookmarkStart w:id="148" w:name="_Toc471250876"/>
      <w:r>
        <w:t>Tesseract</w:t>
      </w:r>
      <w:bookmarkEnd w:id="148"/>
    </w:p>
    <w:p w14:paraId="1A9D6AD2" w14:textId="1FD0052F" w:rsidR="00724F7F" w:rsidRDefault="008E756E" w:rsidP="002B498E">
      <w:r>
        <w:t xml:space="preserve">At first I try to classify candidates </w:t>
      </w:r>
      <w:r w:rsidR="002B498E">
        <w:t>inside of the bounding box by Tesseract library</w:t>
      </w:r>
      <w:r>
        <w:t xml:space="preserve"> </w:t>
      </w:r>
      <w:r>
        <w:rPr>
          <w:lang w:eastAsia="cs-CZ"/>
        </w:rPr>
        <w:t>[</w:t>
      </w:r>
      <w:r w:rsidR="005C0659">
        <w:rPr>
          <w:lang w:eastAsia="cs-CZ"/>
        </w:rPr>
        <w:t>11</w:t>
      </w:r>
      <w:r>
        <w:rPr>
          <w:lang w:eastAsia="cs-CZ"/>
        </w:rPr>
        <w:t>]</w:t>
      </w:r>
      <w:r>
        <w:t>.</w:t>
      </w:r>
      <w:r w:rsidR="002B498E">
        <w:t xml:space="preserve"> </w:t>
      </w:r>
      <w:r w:rsidR="00724F7F">
        <w:t>This library is relatively sophisticated and try to do some preprocessing processes before the actual classification</w:t>
      </w:r>
      <w:r w:rsidR="00FA375C">
        <w:t xml:space="preserve">. </w:t>
      </w:r>
      <w:r w:rsidR="00A1658F">
        <w:t>At first</w:t>
      </w:r>
      <w:r w:rsidR="00724F7F">
        <w:t xml:space="preserve"> library is trying to find the lines of the text inside of the image. Because our bounding box is as small as possible rectangular selection with all </w:t>
      </w:r>
      <w:r>
        <w:t>candidates for a digits</w:t>
      </w:r>
      <w:r w:rsidR="00724F7F">
        <w:t xml:space="preserve">, we need to expand this </w:t>
      </w:r>
      <w:r w:rsidR="00724F7F">
        <w:lastRenderedPageBreak/>
        <w:t xml:space="preserve">bounding box. This process was simply done by expanding of the bounding box in all directions by 100px of black color, because we already have white text on black background. If we keep </w:t>
      </w:r>
      <w:r w:rsidR="002C5BED">
        <w:t>candidates</w:t>
      </w:r>
      <w:r w:rsidR="00724F7F">
        <w:t xml:space="preserve"> too close to the border of the bounding box, Tesseract library will </w:t>
      </w:r>
      <w:r w:rsidR="002C5BED">
        <w:t>a have really big problem</w:t>
      </w:r>
      <w:r w:rsidR="00724F7F">
        <w:t xml:space="preserve"> with classifying of </w:t>
      </w:r>
      <w:r w:rsidR="002C5BED">
        <w:t>these</w:t>
      </w:r>
      <w:r w:rsidR="00724F7F">
        <w:t xml:space="preserve"> candidates.</w:t>
      </w:r>
    </w:p>
    <w:p w14:paraId="2417AFDD" w14:textId="77777777" w:rsidR="009C67FF" w:rsidRDefault="00D42FAA" w:rsidP="009C67FF">
      <w:pPr>
        <w:keepNext/>
        <w:jc w:val="center"/>
      </w:pPr>
      <w:r>
        <w:pict w14:anchorId="449095FF">
          <v:shape id="_x0000_i1044" type="#_x0000_t75" style="width:158.25pt;height:2in">
            <v:imagedata r:id="rId60" o:title="addedBorder"/>
          </v:shape>
        </w:pict>
      </w:r>
    </w:p>
    <w:p w14:paraId="3BC28641" w14:textId="77777777" w:rsidR="00DE75F0" w:rsidRDefault="009C67FF" w:rsidP="009C67FF">
      <w:pPr>
        <w:pStyle w:val="Caption"/>
        <w:jc w:val="center"/>
      </w:pPr>
      <w:bookmarkStart w:id="149" w:name="_Toc470951066"/>
      <w:r>
        <w:t xml:space="preserve">Figure </w:t>
      </w:r>
      <w:fldSimple w:instr=" SEQ Figure \* ARABIC ">
        <w:r w:rsidR="008C7BFB">
          <w:rPr>
            <w:noProof/>
          </w:rPr>
          <w:t>34</w:t>
        </w:r>
      </w:fldSimple>
      <w:r>
        <w:t xml:space="preserve"> Expanded bounding box for one region of interest</w:t>
      </w:r>
      <w:bookmarkEnd w:id="149"/>
    </w:p>
    <w:p w14:paraId="30A544B4" w14:textId="50880EFF" w:rsidR="00FA375C" w:rsidRDefault="00724F7F" w:rsidP="00224999">
      <w:r>
        <w:tab/>
        <w:t xml:space="preserve">Another step is word recognition. Because we have only one world in bounding box this step is </w:t>
      </w:r>
      <w:r w:rsidR="00FA375C">
        <w:t xml:space="preserve">unimportant for us. After that software continue by trying to chopping connected candidates, extracting features and actual classification. </w:t>
      </w:r>
      <w:r w:rsidR="00224999">
        <w:t xml:space="preserve">For more about all processes please refer to </w:t>
      </w:r>
      <w:r w:rsidR="00FA375C">
        <w:t>[</w:t>
      </w:r>
      <w:r w:rsidR="005C0659">
        <w:t>28</w:t>
      </w:r>
      <w:r w:rsidR="00FA375C">
        <w:t xml:space="preserve">].  </w:t>
      </w:r>
    </w:p>
    <w:p w14:paraId="4F49861B" w14:textId="77777777" w:rsidR="000973AE" w:rsidRDefault="00FA375C" w:rsidP="009B2287">
      <w:r>
        <w:tab/>
      </w:r>
      <w:r w:rsidR="000973AE">
        <w:t>Big</w:t>
      </w:r>
      <w:r>
        <w:t xml:space="preserve"> advantage of this library is already</w:t>
      </w:r>
      <w:r w:rsidR="002C5BED">
        <w:t xml:space="preserve"> completed</w:t>
      </w:r>
      <w:r>
        <w:t xml:space="preserve"> </w:t>
      </w:r>
      <w:r w:rsidR="002C5BED">
        <w:t>data</w:t>
      </w:r>
      <w:r>
        <w:t>set of training data for classifier. Because on the patient monitor</w:t>
      </w:r>
      <w:r w:rsidR="002C5BED">
        <w:t>,</w:t>
      </w:r>
      <w:r>
        <w:t xml:space="preserve"> as I mentioned in </w:t>
      </w:r>
      <w:r w:rsidR="002C5BED">
        <w:fldChar w:fldCharType="begin"/>
      </w:r>
      <w:r w:rsidR="002C5BED">
        <w:instrText xml:space="preserve"> REF _Ref470873028 \r \h </w:instrText>
      </w:r>
      <w:r w:rsidR="002C5BED">
        <w:fldChar w:fldCharType="separate"/>
      </w:r>
      <w:r w:rsidR="008C7BFB">
        <w:t>2.1</w:t>
      </w:r>
      <w:r w:rsidR="002C5BED">
        <w:fldChar w:fldCharType="end"/>
      </w:r>
      <w:r w:rsidR="002C5BED">
        <w:t xml:space="preserve">, </w:t>
      </w:r>
      <w:r>
        <w:t>occurs almost</w:t>
      </w:r>
      <w:r w:rsidR="000973AE">
        <w:t xml:space="preserve"> only</w:t>
      </w:r>
      <w:r>
        <w:t xml:space="preserve"> </w:t>
      </w:r>
      <w:r w:rsidR="002C5BED">
        <w:t>synthetic</w:t>
      </w:r>
      <w:r>
        <w:t xml:space="preserve"> fonts I used classical dataset for English</w:t>
      </w:r>
      <w:r w:rsidR="002C5BED">
        <w:t xml:space="preserve"> which is included in Tesseract</w:t>
      </w:r>
      <w:r>
        <w:t xml:space="preserve">. </w:t>
      </w:r>
      <w:r w:rsidR="00B9529D">
        <w:t>It’s</w:t>
      </w:r>
      <w:r>
        <w:t xml:space="preserve"> also possible to learn Tesseract directly on our dataset</w:t>
      </w:r>
      <w:r w:rsidR="00B9529D">
        <w:t xml:space="preserve">, which give us better results for concrete monitor but this software should worked on different types of monitors. </w:t>
      </w:r>
    </w:p>
    <w:p w14:paraId="52AA960B" w14:textId="77777777" w:rsidR="000973AE" w:rsidRDefault="000973AE" w:rsidP="000973AE">
      <w:r>
        <w:tab/>
        <w:t>Another advantage of Tesseract library is that we can define which characters could occur in the image. Because patient monitor has really limited set of symbols</w:t>
      </w:r>
      <w:r w:rsidR="002C5BED">
        <w:t>, which are</w:t>
      </w:r>
      <w:r>
        <w:t xml:space="preserve"> mentioned in</w:t>
      </w:r>
      <w:r w:rsidR="002C5BED">
        <w:t xml:space="preserve"> </w:t>
      </w:r>
      <w:r w:rsidR="002C5BED">
        <w:fldChar w:fldCharType="begin"/>
      </w:r>
      <w:r w:rsidR="002C5BED">
        <w:instrText xml:space="preserve"> REF _Ref470890425 \r \h </w:instrText>
      </w:r>
      <w:r w:rsidR="002C5BED">
        <w:fldChar w:fldCharType="separate"/>
      </w:r>
      <w:r w:rsidR="008C7BFB">
        <w:t>6.6.1</w:t>
      </w:r>
      <w:r w:rsidR="002C5BED">
        <w:fldChar w:fldCharType="end"/>
      </w:r>
      <w:r>
        <w:t>. Tesseract try to classify</w:t>
      </w:r>
      <w:r w:rsidR="002C5BED">
        <w:t xml:space="preserve"> candidates only</w:t>
      </w:r>
      <w:r>
        <w:t xml:space="preserve"> these symbols. If match isn’t above the threshold </w:t>
      </w:r>
      <w:r w:rsidR="002C5BED">
        <w:t xml:space="preserve">defined by </w:t>
      </w:r>
      <w:r>
        <w:t>Tesseract</w:t>
      </w:r>
      <w:r w:rsidR="002C5BED">
        <w:t>, Tesseract</w:t>
      </w:r>
      <w:r>
        <w:t xml:space="preserve"> return empty string. In that case I tried the second </w:t>
      </w:r>
      <w:r w:rsidR="002C5BED">
        <w:t>classification</w:t>
      </w:r>
      <w:r>
        <w:t xml:space="preserve"> which is difference with stored masks.</w:t>
      </w:r>
    </w:p>
    <w:p w14:paraId="754B14D6" w14:textId="77777777" w:rsidR="000973AE" w:rsidRDefault="000973AE" w:rsidP="00653180">
      <w:pPr>
        <w:pStyle w:val="Heading3"/>
      </w:pPr>
      <w:bookmarkStart w:id="150" w:name="_Toc471250877"/>
      <w:r>
        <w:t>Difference with stored masks</w:t>
      </w:r>
      <w:bookmarkEnd w:id="150"/>
    </w:p>
    <w:p w14:paraId="5C6B44B6" w14:textId="77777777" w:rsidR="00F038E0" w:rsidRDefault="000973AE" w:rsidP="000973AE">
      <w:r>
        <w:t>If classification by Tesseract fails I tried to classify</w:t>
      </w:r>
      <w:r w:rsidR="002C5BED">
        <w:t xml:space="preserve"> by</w:t>
      </w:r>
      <w:r>
        <w:t xml:space="preserve"> using similarities with stored masks. Before this process we need to make masks with the stored digits. Every of these mask should contain only one white letter on the black background</w:t>
      </w:r>
      <w:r w:rsidR="006D6D38">
        <w:t xml:space="preserve"> inside of bounding box</w:t>
      </w:r>
      <w:r>
        <w:t xml:space="preserve">. Once when we have these masks we need to </w:t>
      </w:r>
      <w:r w:rsidR="006D6D38">
        <w:t>define which mask contain which symbol. This option is for now done internally in the code</w:t>
      </w:r>
      <w:r w:rsidR="00F038E0">
        <w:t xml:space="preserve"> by a</w:t>
      </w:r>
      <w:r w:rsidR="006D6D38">
        <w:t xml:space="preserve"> List.</w:t>
      </w:r>
      <w:r w:rsidR="00F038E0">
        <w:t xml:space="preserve"> Now we have defined and stored all mask for upcoming </w:t>
      </w:r>
      <w:r w:rsidR="002C5BED">
        <w:t>comparison</w:t>
      </w:r>
      <w:r w:rsidR="00F038E0">
        <w:t xml:space="preserve">. </w:t>
      </w:r>
    </w:p>
    <w:p w14:paraId="1A37D469" w14:textId="77777777" w:rsidR="00F038E0" w:rsidRDefault="00F038E0" w:rsidP="000973AE">
      <w:r>
        <w:tab/>
        <w:t xml:space="preserve">Bounding box which contain </w:t>
      </w:r>
      <w:r w:rsidR="002C5BED">
        <w:t>data</w:t>
      </w:r>
      <w:r>
        <w:t xml:space="preserve"> </w:t>
      </w:r>
      <w:r w:rsidR="002C5BED">
        <w:t>for</w:t>
      </w:r>
      <w:r>
        <w:t xml:space="preserve"> classification should by separated to individual </w:t>
      </w:r>
      <w:r w:rsidR="002C5BED">
        <w:t>candidates</w:t>
      </w:r>
      <w:r>
        <w:t xml:space="preserve"> at first. This can be easily done by connected-component labeling inside of the bounding box. After that we separate every label with corresponding new bounding box. </w:t>
      </w:r>
    </w:p>
    <w:p w14:paraId="6ADC6EE6" w14:textId="77777777" w:rsidR="00F038E0" w:rsidRDefault="00F038E0" w:rsidP="000973AE">
      <w:r>
        <w:tab/>
        <w:t>Now we need to resize contain of every newly created boundi</w:t>
      </w:r>
      <w:r w:rsidR="002C5BED">
        <w:t>ng box to image with size 35 x</w:t>
      </w:r>
      <w:r>
        <w:t xml:space="preserve"> 35px</w:t>
      </w:r>
      <w:r w:rsidRPr="00F038E0">
        <w:t xml:space="preserve"> </w:t>
      </w:r>
      <w:r w:rsidR="002C5BED">
        <w:t>with maintaining the same</w:t>
      </w:r>
      <w:r w:rsidRPr="00F038E0">
        <w:t xml:space="preserve"> aspect ratio.</w:t>
      </w:r>
      <w:r>
        <w:t xml:space="preserve"> Because symbols are higher than wider we resize every candidate to height 35px and width will be calculated automatically with respect to aspect ratio. </w:t>
      </w:r>
      <w:r>
        <w:lastRenderedPageBreak/>
        <w:t xml:space="preserve">After that we add black border with same width to the both sides of resized candidate to complete </w:t>
      </w:r>
      <w:r w:rsidR="00872991">
        <w:t xml:space="preserve">square </w:t>
      </w:r>
      <w:r w:rsidR="002C5BED">
        <w:t>to</w:t>
      </w:r>
      <w:r w:rsidR="00872991">
        <w:t xml:space="preserve"> 35</w:t>
      </w:r>
      <w:r w:rsidR="002C5BED">
        <w:t xml:space="preserve"> x</w:t>
      </w:r>
      <w:r w:rsidR="00872991">
        <w:t xml:space="preserve"> 35px. </w:t>
      </w:r>
      <w:r w:rsidR="002C5BED">
        <w:t xml:space="preserve">This process is shown in </w:t>
      </w:r>
      <w:r w:rsidR="002C5BED">
        <w:fldChar w:fldCharType="begin"/>
      </w:r>
      <w:r w:rsidR="002C5BED">
        <w:instrText xml:space="preserve"> REF _Ref470893885 \h </w:instrText>
      </w:r>
      <w:r w:rsidR="002C5BED">
        <w:fldChar w:fldCharType="separate"/>
      </w:r>
      <w:r w:rsidR="008C7BFB">
        <w:t xml:space="preserve">Figure </w:t>
      </w:r>
      <w:r w:rsidR="008C7BFB">
        <w:rPr>
          <w:noProof/>
        </w:rPr>
        <w:t>35</w:t>
      </w:r>
      <w:r w:rsidR="002C5BED">
        <w:fldChar w:fldCharType="end"/>
      </w:r>
      <w:r w:rsidR="002C5BED">
        <w:t>.</w:t>
      </w:r>
    </w:p>
    <w:p w14:paraId="25975495" w14:textId="77777777" w:rsidR="009C67FF" w:rsidRDefault="009C67FF" w:rsidP="009C67FF">
      <w:pPr>
        <w:keepNext/>
      </w:pPr>
      <w:r>
        <w:tab/>
      </w:r>
      <w:r>
        <w:tab/>
      </w:r>
      <w:r>
        <w:tab/>
      </w:r>
      <w:r w:rsidR="00D42FAA">
        <w:pict w14:anchorId="79D72449">
          <v:shape id="_x0000_i1045" type="#_x0000_t75" style="width:388.45pt;height:115.55pt">
            <v:imagedata r:id="rId61" o:title="35New"/>
          </v:shape>
        </w:pict>
      </w:r>
    </w:p>
    <w:p w14:paraId="3994A8AD" w14:textId="77777777" w:rsidR="009C67FF" w:rsidRDefault="009C67FF" w:rsidP="009C67FF">
      <w:pPr>
        <w:pStyle w:val="Caption"/>
      </w:pPr>
      <w:bookmarkStart w:id="151" w:name="_Ref470893885"/>
      <w:bookmarkStart w:id="152" w:name="_Toc470951067"/>
      <w:r>
        <w:t xml:space="preserve">Figure </w:t>
      </w:r>
      <w:fldSimple w:instr=" SEQ Figure \* ARABIC ">
        <w:r w:rsidR="008C7BFB">
          <w:rPr>
            <w:noProof/>
          </w:rPr>
          <w:t>35</w:t>
        </w:r>
      </w:fldSimple>
      <w:bookmarkEnd w:id="151"/>
      <w:r>
        <w:t xml:space="preserve"> region of interest in bounding box; one separated candidate for digit; one candidate resize to 35x35 </w:t>
      </w:r>
      <w:proofErr w:type="spellStart"/>
      <w:proofErr w:type="gramStart"/>
      <w:r>
        <w:t>px</w:t>
      </w:r>
      <w:proofErr w:type="spellEnd"/>
      <w:proofErr w:type="gramEnd"/>
      <w:r>
        <w:t xml:space="preserve"> with same aspect ratio as original</w:t>
      </w:r>
      <w:bookmarkEnd w:id="152"/>
    </w:p>
    <w:p w14:paraId="1717D8CE" w14:textId="77777777" w:rsidR="00DE75F0" w:rsidRDefault="00DE75F0" w:rsidP="009C67FF">
      <w:pPr>
        <w:keepNext/>
      </w:pPr>
      <w:r>
        <w:tab/>
      </w:r>
    </w:p>
    <w:p w14:paraId="08E51627" w14:textId="148A4CDD" w:rsidR="00872991" w:rsidRDefault="00872991" w:rsidP="000973AE">
      <w:r>
        <w:tab/>
        <w:t xml:space="preserve">Comparison of newly created candidate in </w:t>
      </w:r>
      <w:r w:rsidR="002C5BED">
        <w:t>35 x</w:t>
      </w:r>
      <w:r>
        <w:t xml:space="preserve"> 35px box and mask could begin. If mask doesn’t have the same size as compared candidate, we apply on this mask same resize process which is mentioned above. </w:t>
      </w:r>
      <w:r w:rsidR="00590A98">
        <w:t>Now we use simple absolute diff between the mask and candidate. Because we know that borders of the digit captured by camera ordinary isn’t smooth we apply morphological operator called open</w:t>
      </w:r>
      <w:r w:rsidR="002C5BED">
        <w:t xml:space="preserve"> on it</w:t>
      </w:r>
      <w:r w:rsidR="00590A98">
        <w:t xml:space="preserve"> [</w:t>
      </w:r>
      <w:r w:rsidR="00BA2B00">
        <w:t>60</w:t>
      </w:r>
      <w:r w:rsidR="00590A98">
        <w:t xml:space="preserve">]. </w:t>
      </w:r>
      <w:r w:rsidR="002C5BED">
        <w:t>Morphological o</w:t>
      </w:r>
      <w:r w:rsidR="00590A98">
        <w:t>pen is using</w:t>
      </w:r>
      <w:r w:rsidR="002C5BED">
        <w:t xml:space="preserve"> in our case</w:t>
      </w:r>
      <w:r w:rsidR="00590A98">
        <w:t xml:space="preserve"> circle kernel with diameter </w:t>
      </w:r>
      <w:r w:rsidR="002C5BED">
        <w:t xml:space="preserve">equal to </w:t>
      </w:r>
      <w:r w:rsidR="00590A98">
        <w:t xml:space="preserve">2px. </w:t>
      </w:r>
      <w:r w:rsidR="002C5BED">
        <w:t xml:space="preserve">Comparison of mask and candidate is shown in </w:t>
      </w:r>
      <w:r w:rsidR="002C5BED">
        <w:fldChar w:fldCharType="begin"/>
      </w:r>
      <w:r w:rsidR="002C5BED">
        <w:instrText xml:space="preserve"> REF _Ref470894068 \h </w:instrText>
      </w:r>
      <w:r w:rsidR="002C5BED">
        <w:fldChar w:fldCharType="separate"/>
      </w:r>
      <w:r w:rsidR="008C7BFB">
        <w:t xml:space="preserve">Figure </w:t>
      </w:r>
      <w:r w:rsidR="008C7BFB">
        <w:rPr>
          <w:noProof/>
        </w:rPr>
        <w:t>36</w:t>
      </w:r>
      <w:r w:rsidR="002C5BED">
        <w:fldChar w:fldCharType="end"/>
      </w:r>
      <w:r w:rsidR="002C5BED">
        <w:t>.</w:t>
      </w:r>
    </w:p>
    <w:p w14:paraId="578F9C4D" w14:textId="77777777" w:rsidR="009C67FF" w:rsidRDefault="009C67FF" w:rsidP="009C67FF">
      <w:pPr>
        <w:keepNext/>
      </w:pPr>
      <w:r>
        <w:rPr>
          <w:noProof/>
          <w:lang w:val="cs-CZ" w:eastAsia="cs-CZ"/>
        </w:rPr>
        <w:drawing>
          <wp:inline distT="0" distB="0" distL="0" distR="0" wp14:anchorId="7E59EDC0" wp14:editId="5B02D01D">
            <wp:extent cx="5943600" cy="1268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68730"/>
                    </a:xfrm>
                    <a:prstGeom prst="rect">
                      <a:avLst/>
                    </a:prstGeom>
                  </pic:spPr>
                </pic:pic>
              </a:graphicData>
            </a:graphic>
          </wp:inline>
        </w:drawing>
      </w:r>
    </w:p>
    <w:p w14:paraId="3B6C1069" w14:textId="77777777" w:rsidR="007B38FD" w:rsidRDefault="009C67FF" w:rsidP="009C67FF">
      <w:pPr>
        <w:pStyle w:val="Caption"/>
      </w:pPr>
      <w:bookmarkStart w:id="153" w:name="_Ref470894068"/>
      <w:bookmarkStart w:id="154" w:name="_Toc470951068"/>
      <w:r>
        <w:t xml:space="preserve">Figure </w:t>
      </w:r>
      <w:fldSimple w:instr=" SEQ Figure \* ARABIC ">
        <w:r w:rsidR="008C7BFB">
          <w:rPr>
            <w:noProof/>
          </w:rPr>
          <w:t>36</w:t>
        </w:r>
      </w:fldSimple>
      <w:bookmarkEnd w:id="153"/>
      <w:r>
        <w:t xml:space="preserve"> Stored mask with digit 8; candidate for digit; difference between stored mask and candidate; difference after using morphological open</w:t>
      </w:r>
      <w:bookmarkEnd w:id="154"/>
      <w:r w:rsidR="007B38FD">
        <w:tab/>
      </w:r>
      <w:r w:rsidR="00780840">
        <w:tab/>
      </w:r>
    </w:p>
    <w:p w14:paraId="3BBE6F33" w14:textId="77777777" w:rsidR="00590A98" w:rsidRDefault="00590A98" w:rsidP="000973AE">
      <w:r>
        <w:tab/>
        <w:t>If candidate have difference with mask after these processes smaller than 2 percent we add it to the list of possible digits. After testing of all digits we choose the one with the smallest value of difference from this list. This process is done for all founded candidates in the original bounding box with the whole possible number.</w:t>
      </w:r>
    </w:p>
    <w:p w14:paraId="13BCD651" w14:textId="77777777" w:rsidR="002632CF" w:rsidRDefault="002632CF" w:rsidP="002C5BED">
      <w:pPr>
        <w:pStyle w:val="Heading2"/>
      </w:pPr>
      <w:bookmarkStart w:id="155" w:name="_Ref471221419"/>
      <w:bookmarkStart w:id="156" w:name="_Toc471250878"/>
      <w:r>
        <w:t>Saving to file</w:t>
      </w:r>
      <w:bookmarkEnd w:id="155"/>
      <w:bookmarkEnd w:id="156"/>
    </w:p>
    <w:p w14:paraId="4E768C49" w14:textId="1E3C441A" w:rsidR="002632CF" w:rsidRPr="002632CF" w:rsidRDefault="002632CF" w:rsidP="002632CF">
      <w:r>
        <w:t xml:space="preserve">Once </w:t>
      </w:r>
      <w:r w:rsidR="002C5BED">
        <w:t xml:space="preserve">when </w:t>
      </w:r>
      <w:r>
        <w:t xml:space="preserve">we have classified data, we can store them. At the moment all data are store in CSV file </w:t>
      </w:r>
      <w:r>
        <w:rPr>
          <w:lang w:eastAsia="cs-CZ"/>
        </w:rPr>
        <w:t>[</w:t>
      </w:r>
      <w:r w:rsidR="00BA2B00">
        <w:rPr>
          <w:lang w:eastAsia="cs-CZ"/>
        </w:rPr>
        <w:t>61</w:t>
      </w:r>
      <w:r>
        <w:rPr>
          <w:lang w:eastAsia="cs-CZ"/>
        </w:rPr>
        <w:t>]. This shortcut means comma separated values. On the first line of file you can find names of all ROI</w:t>
      </w:r>
      <w:r w:rsidR="002C5BED">
        <w:rPr>
          <w:lang w:eastAsia="cs-CZ"/>
        </w:rPr>
        <w:t>s</w:t>
      </w:r>
      <w:r>
        <w:rPr>
          <w:lang w:eastAsia="cs-CZ"/>
        </w:rPr>
        <w:t xml:space="preserve"> separated by commas. On all other lines are results of classification for these ROIs. Colum</w:t>
      </w:r>
      <w:r w:rsidR="007340AC">
        <w:rPr>
          <w:lang w:eastAsia="cs-CZ"/>
        </w:rPr>
        <w:t>n</w:t>
      </w:r>
      <w:r>
        <w:rPr>
          <w:lang w:eastAsia="cs-CZ"/>
        </w:rPr>
        <w:t xml:space="preserve"> with the result</w:t>
      </w:r>
      <w:r w:rsidR="002C5BED">
        <w:rPr>
          <w:lang w:eastAsia="cs-CZ"/>
        </w:rPr>
        <w:t>s</w:t>
      </w:r>
      <w:r>
        <w:rPr>
          <w:lang w:eastAsia="cs-CZ"/>
        </w:rPr>
        <w:t xml:space="preserve"> correspond</w:t>
      </w:r>
      <w:r w:rsidR="002C5BED">
        <w:rPr>
          <w:lang w:eastAsia="cs-CZ"/>
        </w:rPr>
        <w:t>s</w:t>
      </w:r>
      <w:r>
        <w:rPr>
          <w:lang w:eastAsia="cs-CZ"/>
        </w:rPr>
        <w:t xml:space="preserve"> to column with the mane of </w:t>
      </w:r>
      <w:r w:rsidR="002C5BED">
        <w:rPr>
          <w:lang w:eastAsia="cs-CZ"/>
        </w:rPr>
        <w:t xml:space="preserve">the </w:t>
      </w:r>
      <w:r>
        <w:rPr>
          <w:lang w:eastAsia="cs-CZ"/>
        </w:rPr>
        <w:t xml:space="preserve">ROI.  </w:t>
      </w:r>
      <w:r w:rsidR="007340AC">
        <w:rPr>
          <w:lang w:eastAsia="cs-CZ"/>
        </w:rPr>
        <w:t>Data are stored to CSV file every time when timer tick. That means every time after selected period of time.</w:t>
      </w:r>
    </w:p>
    <w:p w14:paraId="34F0A277" w14:textId="77777777" w:rsidR="00E75A61" w:rsidRDefault="00E75A61" w:rsidP="002C5BED">
      <w:pPr>
        <w:pStyle w:val="Heading2"/>
      </w:pPr>
      <w:bookmarkStart w:id="157" w:name="_Ref471220160"/>
      <w:bookmarkStart w:id="158" w:name="_Ref471247072"/>
      <w:bookmarkStart w:id="159" w:name="_Ref471247106"/>
      <w:bookmarkStart w:id="160" w:name="_Toc471250879"/>
      <w:r>
        <w:lastRenderedPageBreak/>
        <w:t>Backup process</w:t>
      </w:r>
      <w:bookmarkEnd w:id="157"/>
      <w:bookmarkEnd w:id="158"/>
      <w:bookmarkEnd w:id="159"/>
      <w:bookmarkEnd w:id="160"/>
    </w:p>
    <w:p w14:paraId="0E956FD2" w14:textId="77777777" w:rsidR="00E75A61" w:rsidRDefault="00E75A61" w:rsidP="00E75A61">
      <w:r>
        <w:t xml:space="preserve">In chapter </w:t>
      </w:r>
      <w:r w:rsidR="002C5BED">
        <w:fldChar w:fldCharType="begin"/>
      </w:r>
      <w:r w:rsidR="002C5BED">
        <w:instrText xml:space="preserve"> REF _Ref470881969 \r \h </w:instrText>
      </w:r>
      <w:r w:rsidR="002C5BED">
        <w:fldChar w:fldCharType="separate"/>
      </w:r>
      <w:r w:rsidR="008C7BFB">
        <w:t>6.8</w:t>
      </w:r>
      <w:r w:rsidR="002C5BED">
        <w:fldChar w:fldCharType="end"/>
      </w:r>
      <w:r w:rsidR="002C5BED">
        <w:t xml:space="preserve"> </w:t>
      </w:r>
      <w:r>
        <w:t xml:space="preserve">I mentioned three different kind of changes, but there is fourth possible type of change. Change when monitor is covered by something and during that </w:t>
      </w:r>
      <w:r w:rsidR="002C5BED">
        <w:t>someone</w:t>
      </w:r>
      <w:r>
        <w:t xml:space="preserve"> move with the patient monitor</w:t>
      </w:r>
      <w:r w:rsidR="002C5BED">
        <w:t xml:space="preserve"> or a camera</w:t>
      </w:r>
      <w:r>
        <w:t>. After this situation happened</w:t>
      </w:r>
      <w:r w:rsidR="00077B9E">
        <w:t>,</w:t>
      </w:r>
      <w:r>
        <w:t xml:space="preserve"> software doesn’t found any candidates in new ROI wh</w:t>
      </w:r>
      <w:r w:rsidR="00077B9E">
        <w:t>ich corresponds to previous ones</w:t>
      </w:r>
      <w:r w:rsidR="002C5BED">
        <w:t>. That means process cannot go</w:t>
      </w:r>
      <w:r w:rsidR="00077B9E">
        <w:t xml:space="preserve"> successfully through tests</w:t>
      </w:r>
      <w:r w:rsidR="002C5BED">
        <w:t xml:space="preserve"> in </w:t>
      </w:r>
      <w:r w:rsidR="002C5BED">
        <w:fldChar w:fldCharType="begin"/>
      </w:r>
      <w:r w:rsidR="002C5BED">
        <w:instrText xml:space="preserve"> REF _Ref470890425 \r \h </w:instrText>
      </w:r>
      <w:r w:rsidR="002C5BED">
        <w:fldChar w:fldCharType="separate"/>
      </w:r>
      <w:r w:rsidR="008C7BFB">
        <w:t>6.6.1</w:t>
      </w:r>
      <w:r w:rsidR="002C5BED">
        <w:fldChar w:fldCharType="end"/>
      </w:r>
      <w:r w:rsidR="002C5BED">
        <w:t xml:space="preserve"> and </w:t>
      </w:r>
      <w:r w:rsidR="002C5BED">
        <w:fldChar w:fldCharType="begin"/>
      </w:r>
      <w:r w:rsidR="002C5BED">
        <w:instrText xml:space="preserve"> REF _Ref470891325 \r \h </w:instrText>
      </w:r>
      <w:r w:rsidR="002C5BED">
        <w:fldChar w:fldCharType="separate"/>
      </w:r>
      <w:r w:rsidR="008C7BFB">
        <w:t>6.7.1</w:t>
      </w:r>
      <w:r w:rsidR="002C5BED">
        <w:fldChar w:fldCharType="end"/>
      </w:r>
      <w:r w:rsidR="00077B9E">
        <w:t>. It’s obvious because when no candidate is detected inside of the ROI, ROI still be waiting at the same coordinates in the whole scene and waiting until candidates again appears</w:t>
      </w:r>
      <w:r w:rsidR="00064D78">
        <w:t xml:space="preserve"> as it mentioned in</w:t>
      </w:r>
      <w:r w:rsidR="002C5BED">
        <w:t xml:space="preserve"> </w:t>
      </w:r>
      <w:r w:rsidR="002C5BED">
        <w:fldChar w:fldCharType="begin"/>
      </w:r>
      <w:r w:rsidR="002C5BED">
        <w:instrText xml:space="preserve"> REF _Ref470881969 \r \h </w:instrText>
      </w:r>
      <w:r w:rsidR="002C5BED">
        <w:fldChar w:fldCharType="separate"/>
      </w:r>
      <w:r w:rsidR="008C7BFB">
        <w:t>6.8</w:t>
      </w:r>
      <w:r w:rsidR="002C5BED">
        <w:fldChar w:fldCharType="end"/>
      </w:r>
      <w:r w:rsidR="00077B9E">
        <w:t xml:space="preserve">. But </w:t>
      </w:r>
      <w:r w:rsidR="002C5BED">
        <w:t>required data</w:t>
      </w:r>
      <w:r w:rsidR="00077B9E">
        <w:t xml:space="preserve"> which we previously acquired is moved away during </w:t>
      </w:r>
      <w:r w:rsidR="002C5BED">
        <w:t>the</w:t>
      </w:r>
      <w:r w:rsidR="00077B9E">
        <w:t xml:space="preserve"> monitor was covered.</w:t>
      </w:r>
    </w:p>
    <w:p w14:paraId="15EF94CC" w14:textId="77777777" w:rsidR="00064D78" w:rsidRDefault="004C306B" w:rsidP="00E75A61">
      <w:r>
        <w:tab/>
        <w:t>This type of change is the most</w:t>
      </w:r>
      <w:r w:rsidR="00064D78">
        <w:t xml:space="preserve"> complicated for digits based </w:t>
      </w:r>
      <w:r>
        <w:t xml:space="preserve">approach. My solution which is mentioned below doesn’t work well, because </w:t>
      </w:r>
      <w:r w:rsidR="00064D78">
        <w:t>there are few problems</w:t>
      </w:r>
      <w:r w:rsidR="00421E44">
        <w:t xml:space="preserve">. Because of that this solution is not recommended and doesn’t included in the tests in </w:t>
      </w:r>
      <w:r w:rsidR="00421E44">
        <w:fldChar w:fldCharType="begin"/>
      </w:r>
      <w:r w:rsidR="00421E44">
        <w:instrText xml:space="preserve"> REF _Ref470894907 \r \h </w:instrText>
      </w:r>
      <w:r w:rsidR="00421E44">
        <w:fldChar w:fldCharType="separate"/>
      </w:r>
      <w:r w:rsidR="008C7BFB">
        <w:t>8.3</w:t>
      </w:r>
      <w:r w:rsidR="00421E44">
        <w:fldChar w:fldCharType="end"/>
      </w:r>
      <w:r w:rsidR="00421E44">
        <w:t>.</w:t>
      </w:r>
      <w:r>
        <w:t xml:space="preserve"> This</w:t>
      </w:r>
      <w:r w:rsidR="00421E44">
        <w:t xml:space="preserve"> kind of</w:t>
      </w:r>
      <w:r>
        <w:t xml:space="preserve"> change is </w:t>
      </w:r>
      <w:r w:rsidR="002C5BED">
        <w:t xml:space="preserve">much better </w:t>
      </w:r>
      <w:r w:rsidR="00421E44">
        <w:t>solved</w:t>
      </w:r>
      <w:r>
        <w:t xml:space="preserve"> in the monitor based approach</w:t>
      </w:r>
      <w:r w:rsidR="00421E44">
        <w:t xml:space="preserve"> </w:t>
      </w:r>
      <w:r w:rsidR="00421E44">
        <w:fldChar w:fldCharType="begin"/>
      </w:r>
      <w:r w:rsidR="00421E44">
        <w:instrText xml:space="preserve"> REF _Ref470894468 \r \h </w:instrText>
      </w:r>
      <w:r w:rsidR="00421E44">
        <w:fldChar w:fldCharType="separate"/>
      </w:r>
      <w:r w:rsidR="008C7BFB">
        <w:t>5.1</w:t>
      </w:r>
      <w:r w:rsidR="00421E44">
        <w:fldChar w:fldCharType="end"/>
      </w:r>
      <w:r>
        <w:t xml:space="preserve">. In that approach if we locate the monitor in the captured scene we can easily </w:t>
      </w:r>
      <w:r w:rsidR="00191AF0">
        <w:t xml:space="preserve">locate the concrete information after the projective correction. </w:t>
      </w:r>
      <w:r w:rsidR="00191AF0" w:rsidRPr="00191AF0">
        <w:t xml:space="preserve">In </w:t>
      </w:r>
      <w:r w:rsidR="00191AF0">
        <w:t>that</w:t>
      </w:r>
      <w:r w:rsidR="00191AF0" w:rsidRPr="00191AF0">
        <w:t xml:space="preserve"> approach </w:t>
      </w:r>
      <w:r w:rsidR="00064D78">
        <w:t xml:space="preserve">it doesn’t matter if we move with the covered monitor or visible monitor. </w:t>
      </w:r>
    </w:p>
    <w:p w14:paraId="232C10DB" w14:textId="77777777" w:rsidR="004C306B" w:rsidRDefault="004C306B" w:rsidP="00421E44">
      <w:pPr>
        <w:pStyle w:val="Heading3"/>
      </w:pPr>
      <w:bookmarkStart w:id="161" w:name="_Toc471250880"/>
      <w:r>
        <w:t>Problems</w:t>
      </w:r>
      <w:bookmarkEnd w:id="161"/>
    </w:p>
    <w:p w14:paraId="6C8F649E" w14:textId="77777777" w:rsidR="002D028F" w:rsidRDefault="00077B9E" w:rsidP="00E75A61">
      <w:r>
        <w:tab/>
      </w:r>
      <w:commentRangeStart w:id="162"/>
      <w:r>
        <w:t>T</w:t>
      </w:r>
      <w:r w:rsidR="00421E44">
        <w:t>here are few reasons which make</w:t>
      </w:r>
      <w:r>
        <w:t xml:space="preserve"> it complicated. We don’t want to obtain any information from the monitor, we want the concrete one. That means we can’t just find the closest fine candidate as close as possible to the previous location. </w:t>
      </w:r>
      <w:r w:rsidR="002D028F">
        <w:t>A</w:t>
      </w:r>
      <w:r>
        <w:t xml:space="preserve">s you can see in </w:t>
      </w:r>
      <w:r w:rsidR="00421E44">
        <w:fldChar w:fldCharType="begin"/>
      </w:r>
      <w:r w:rsidR="00421E44">
        <w:instrText xml:space="preserve"> REF _Ref470894539 \h </w:instrText>
      </w:r>
      <w:r w:rsidR="00421E44">
        <w:fldChar w:fldCharType="separate"/>
      </w:r>
      <w:r w:rsidR="008C7BFB">
        <w:t xml:space="preserve">Figure </w:t>
      </w:r>
      <w:r w:rsidR="008C7BFB">
        <w:rPr>
          <w:noProof/>
        </w:rPr>
        <w:t>37</w:t>
      </w:r>
      <w:r w:rsidR="00421E44">
        <w:fldChar w:fldCharType="end"/>
      </w:r>
      <w:r w:rsidR="00421E44">
        <w:t xml:space="preserve"> </w:t>
      </w:r>
      <w:r>
        <w:t xml:space="preserve">on patient monitor could be more </w:t>
      </w:r>
      <w:r w:rsidR="00421E44">
        <w:t>data</w:t>
      </w:r>
      <w:r>
        <w:t xml:space="preserve"> with the similar candidates. </w:t>
      </w:r>
      <w:r w:rsidR="002D028F">
        <w:t xml:space="preserve">Because of similarity these candidates could pass tests in </w:t>
      </w:r>
      <w:r w:rsidR="002D028F">
        <w:fldChar w:fldCharType="begin"/>
      </w:r>
      <w:r w:rsidR="002D028F">
        <w:instrText xml:space="preserve"> REF _Ref470890425 \r \h </w:instrText>
      </w:r>
      <w:r w:rsidR="002D028F">
        <w:fldChar w:fldCharType="separate"/>
      </w:r>
      <w:r w:rsidR="008C7BFB">
        <w:t>6.6.1</w:t>
      </w:r>
      <w:r w:rsidR="002D028F">
        <w:fldChar w:fldCharType="end"/>
      </w:r>
      <w:r w:rsidR="002D028F">
        <w:t xml:space="preserve">, </w:t>
      </w:r>
      <w:r w:rsidR="002D028F">
        <w:fldChar w:fldCharType="begin"/>
      </w:r>
      <w:r w:rsidR="002D028F">
        <w:instrText xml:space="preserve"> REF _Ref470891325 \r \h </w:instrText>
      </w:r>
      <w:r w:rsidR="002D028F">
        <w:fldChar w:fldCharType="separate"/>
      </w:r>
      <w:r w:rsidR="008C7BFB">
        <w:t>6.7.1</w:t>
      </w:r>
      <w:r w:rsidR="002D028F">
        <w:fldChar w:fldCharType="end"/>
      </w:r>
      <w:r w:rsidR="002D028F">
        <w:t>. That means if we change the location of data in scene, when patient monitor is covered, wrong data can be selected as required ones, when patient monitor is revealed</w:t>
      </w:r>
      <w:commentRangeEnd w:id="162"/>
      <w:r w:rsidR="002D028F">
        <w:rPr>
          <w:rStyle w:val="CommentReference"/>
        </w:rPr>
        <w:commentReference w:id="162"/>
      </w:r>
      <w:r w:rsidR="002D028F">
        <w:t>.</w:t>
      </w:r>
    </w:p>
    <w:p w14:paraId="5413F10A" w14:textId="77777777" w:rsidR="00C04817" w:rsidRDefault="00D42FAA" w:rsidP="00C04817">
      <w:pPr>
        <w:keepNext/>
        <w:jc w:val="center"/>
      </w:pPr>
      <w:r>
        <w:pict w14:anchorId="11251F0A">
          <v:shape id="_x0000_i1046" type="#_x0000_t75" style="width:468pt;height:122.25pt">
            <v:imagedata r:id="rId63" o:title="backup"/>
          </v:shape>
        </w:pict>
      </w:r>
    </w:p>
    <w:p w14:paraId="1C12FF5A" w14:textId="77777777" w:rsidR="00D436B4" w:rsidRDefault="00C04817" w:rsidP="00C04817">
      <w:pPr>
        <w:pStyle w:val="Caption"/>
        <w:jc w:val="center"/>
      </w:pPr>
      <w:bookmarkStart w:id="163" w:name="_Ref470894539"/>
      <w:bookmarkStart w:id="164" w:name="_Toc470951069"/>
      <w:r>
        <w:t xml:space="preserve">Figure </w:t>
      </w:r>
      <w:fldSimple w:instr=" SEQ Figure \* ARABIC ">
        <w:r w:rsidR="008C7BFB">
          <w:rPr>
            <w:noProof/>
          </w:rPr>
          <w:t>37</w:t>
        </w:r>
      </w:fldSimple>
      <w:bookmarkEnd w:id="163"/>
      <w:r>
        <w:t xml:space="preserve"> Captured simulated patient monitor by camera from same spot in both cases. Regions of interest are at different positions. Red target is at the same position in both images.</w:t>
      </w:r>
      <w:bookmarkEnd w:id="164"/>
    </w:p>
    <w:p w14:paraId="1FDAD6B2" w14:textId="77777777" w:rsidR="00077B9E" w:rsidRDefault="00077B9E" w:rsidP="00E75A61">
      <w:r>
        <w:tab/>
        <w:t>Sec</w:t>
      </w:r>
      <w:r w:rsidR="004C306B">
        <w:t>ond problem is the color of the candidates. If monitor is moved away there could occur some reflection, change of light conditions in room or others which change</w:t>
      </w:r>
      <w:r w:rsidR="00421E44">
        <w:t xml:space="preserve"> value of separated color channels quite a lot.</w:t>
      </w:r>
    </w:p>
    <w:p w14:paraId="296B2A94" w14:textId="77777777" w:rsidR="004C306B" w:rsidRDefault="004C306B" w:rsidP="00E75A61">
      <w:r>
        <w:tab/>
        <w:t xml:space="preserve">Third and also the biggest problem is number of clusters with the candidates. Patient monitor is dynamic hardware. So it’s possible </w:t>
      </w:r>
      <w:r w:rsidR="00421E44">
        <w:t xml:space="preserve">that </w:t>
      </w:r>
      <w:r>
        <w:t>when the</w:t>
      </w:r>
      <w:r w:rsidR="00421E44">
        <w:t xml:space="preserve"> patient monitor was covered, </w:t>
      </w:r>
      <w:r>
        <w:t xml:space="preserve">medical personal activate or deactivate some other parameter on the monitor. That means there is one more, or one less, cluster of candidates in the captured scene. Another option is that during the patient monitor was covered someone put the next similar monitor in the scene. </w:t>
      </w:r>
      <w:r w:rsidR="00421E44">
        <w:t>That’s</w:t>
      </w:r>
      <w:r>
        <w:t xml:space="preserve"> also</w:t>
      </w:r>
      <w:r w:rsidR="00421E44">
        <w:t xml:space="preserve"> mean</w:t>
      </w:r>
      <w:r>
        <w:t xml:space="preserve"> </w:t>
      </w:r>
      <w:r>
        <w:lastRenderedPageBreak/>
        <w:t>new clusters with candidates. There are few more situation when new candidates can occur or disappear.</w:t>
      </w:r>
    </w:p>
    <w:p w14:paraId="0F4D4749" w14:textId="77777777" w:rsidR="004C306B" w:rsidRPr="00E75A61" w:rsidRDefault="002D6493" w:rsidP="00421E44">
      <w:pPr>
        <w:pStyle w:val="Heading3"/>
      </w:pPr>
      <w:bookmarkStart w:id="165" w:name="_Ref470896100"/>
      <w:bookmarkStart w:id="166" w:name="_Toc471250881"/>
      <w:bookmarkStart w:id="167" w:name="OLE_LINK1"/>
      <w:bookmarkStart w:id="168" w:name="OLE_LINK2"/>
      <w:r>
        <w:t>Definition of possible candidates</w:t>
      </w:r>
      <w:bookmarkEnd w:id="165"/>
      <w:bookmarkEnd w:id="166"/>
    </w:p>
    <w:bookmarkEnd w:id="167"/>
    <w:bookmarkEnd w:id="168"/>
    <w:p w14:paraId="22B474FE" w14:textId="77777777" w:rsidR="00580B73" w:rsidRDefault="00E75A61" w:rsidP="00E75A61">
      <w:r>
        <w:t>This process start immediately after the calibration</w:t>
      </w:r>
      <w:r w:rsidR="00A000E0">
        <w:t xml:space="preserve"> and also can be done with some interval during the acquisition process</w:t>
      </w:r>
      <w:r>
        <w:t>. Once when we have all characteristics about the regions of interest and also about digits inside it</w:t>
      </w:r>
      <w:r w:rsidR="00580B73">
        <w:t xml:space="preserve">, we can start this process. It necessary to find all possible clusters of candidates in the </w:t>
      </w:r>
      <w:r w:rsidR="00421E44">
        <w:t xml:space="preserve">whole </w:t>
      </w:r>
      <w:r w:rsidR="00580B73">
        <w:t>scene and their position in the scene before the actual acquisition process</w:t>
      </w:r>
      <w:r w:rsidR="00421E44">
        <w:t xml:space="preserve"> starts</w:t>
      </w:r>
      <w:r w:rsidR="00580B73">
        <w:t>.</w:t>
      </w:r>
      <w:r w:rsidR="00580B73" w:rsidRPr="00580B73">
        <w:t xml:space="preserve"> </w:t>
      </w:r>
      <w:r w:rsidR="00580B73">
        <w:t xml:space="preserve">Cluster of candidates </w:t>
      </w:r>
      <w:r w:rsidR="006531BC">
        <w:t>is</w:t>
      </w:r>
      <w:r w:rsidR="00580B73">
        <w:t xml:space="preserve"> set with minimally two candidates which standing on the same lane. All steps mentioned below are done for </w:t>
      </w:r>
      <w:r w:rsidR="00A000E0">
        <w:t>all defined regions of interest by a user.</w:t>
      </w:r>
    </w:p>
    <w:p w14:paraId="7FF8F3F5" w14:textId="77777777" w:rsidR="00580B73" w:rsidRDefault="00580B73" w:rsidP="00E75A61">
      <w:r>
        <w:tab/>
        <w:t>First of all it’s necessary to find all possible candidates</w:t>
      </w:r>
      <w:r w:rsidR="006531BC">
        <w:t xml:space="preserve"> in the whole captured scene</w:t>
      </w:r>
      <w:r>
        <w:t xml:space="preserve"> which are similar to digits inside of the ROI. This step is very similar to whole process of digits based approach</w:t>
      </w:r>
      <w:r w:rsidR="006531BC">
        <w:t xml:space="preserve"> </w:t>
      </w:r>
      <w:r w:rsidR="006531BC">
        <w:fldChar w:fldCharType="begin"/>
      </w:r>
      <w:r w:rsidR="006531BC">
        <w:instrText xml:space="preserve"> REF _Ref470880759 \r \h </w:instrText>
      </w:r>
      <w:r w:rsidR="006531BC">
        <w:fldChar w:fldCharType="separate"/>
      </w:r>
      <w:r w:rsidR="008C7BFB">
        <w:t>5.2</w:t>
      </w:r>
      <w:r w:rsidR="006531BC">
        <w:fldChar w:fldCharType="end"/>
      </w:r>
      <w:r>
        <w:t xml:space="preserve">.  </w:t>
      </w:r>
      <w:r w:rsidR="00442CFB">
        <w:t>First step is grayscale of the whole captured scene same as in</w:t>
      </w:r>
      <w:r w:rsidR="006531BC">
        <w:t xml:space="preserve"> </w:t>
      </w:r>
      <w:r w:rsidR="006531BC">
        <w:fldChar w:fldCharType="begin"/>
      </w:r>
      <w:r w:rsidR="006531BC">
        <w:instrText xml:space="preserve"> REF _Ref470895166 \r \h </w:instrText>
      </w:r>
      <w:r w:rsidR="006531BC">
        <w:fldChar w:fldCharType="separate"/>
      </w:r>
      <w:r w:rsidR="008C7BFB">
        <w:t>6.3.1.3</w:t>
      </w:r>
      <w:r w:rsidR="006531BC">
        <w:fldChar w:fldCharType="end"/>
      </w:r>
      <w:r w:rsidR="00442CFB">
        <w:t xml:space="preserve">. After that we </w:t>
      </w:r>
      <w:proofErr w:type="spellStart"/>
      <w:r w:rsidR="00442CFB">
        <w:t>binarize</w:t>
      </w:r>
      <w:proofErr w:type="spellEnd"/>
      <w:r w:rsidR="00442CFB">
        <w:t xml:space="preserve"> the scene by locally-adaptive threshold</w:t>
      </w:r>
      <w:r w:rsidR="006531BC">
        <w:t xml:space="preserve"> </w:t>
      </w:r>
      <w:r w:rsidR="006531BC">
        <w:fldChar w:fldCharType="begin"/>
      </w:r>
      <w:r w:rsidR="006531BC">
        <w:instrText xml:space="preserve"> REF _Ref470888642 \r \h </w:instrText>
      </w:r>
      <w:r w:rsidR="006531BC">
        <w:fldChar w:fldCharType="separate"/>
      </w:r>
      <w:r w:rsidR="008C7BFB">
        <w:t>6.4.3</w:t>
      </w:r>
      <w:r w:rsidR="006531BC">
        <w:fldChar w:fldCharType="end"/>
      </w:r>
      <w:r w:rsidR="00442CFB">
        <w:t xml:space="preserve">. Now we have two separated layers i.e. foreground and background. All areas in the </w:t>
      </w:r>
      <w:proofErr w:type="spellStart"/>
      <w:r w:rsidR="00442CFB">
        <w:t>binarized</w:t>
      </w:r>
      <w:proofErr w:type="spellEnd"/>
      <w:r w:rsidR="00442CFB">
        <w:t xml:space="preserve"> scene are </w:t>
      </w:r>
      <w:r w:rsidR="006531BC">
        <w:t>labeled</w:t>
      </w:r>
      <w:r w:rsidR="00442CFB">
        <w:t xml:space="preserve"> by a </w:t>
      </w:r>
      <w:bookmarkStart w:id="169" w:name="OLE_LINK3"/>
      <w:r w:rsidR="00442CFB">
        <w:t>connected-component labeling</w:t>
      </w:r>
      <w:bookmarkEnd w:id="169"/>
      <w:r w:rsidR="006531BC">
        <w:t xml:space="preserve"> </w:t>
      </w:r>
      <w:r w:rsidR="006531BC">
        <w:fldChar w:fldCharType="begin"/>
      </w:r>
      <w:r w:rsidR="006531BC">
        <w:instrText xml:space="preserve"> REF _Ref470895205 \r \h </w:instrText>
      </w:r>
      <w:r w:rsidR="006531BC">
        <w:fldChar w:fldCharType="separate"/>
      </w:r>
      <w:r w:rsidR="008C7BFB">
        <w:t>6.5</w:t>
      </w:r>
      <w:r w:rsidR="006531BC">
        <w:fldChar w:fldCharType="end"/>
      </w:r>
      <w:r w:rsidR="00442CFB">
        <w:t xml:space="preserve">. Tests </w:t>
      </w:r>
      <w:r w:rsidR="006531BC">
        <w:t xml:space="preserve">in </w:t>
      </w:r>
      <w:r w:rsidR="006531BC">
        <w:fldChar w:fldCharType="begin"/>
      </w:r>
      <w:r w:rsidR="006531BC">
        <w:instrText xml:space="preserve"> REF _Ref470890425 \r \h </w:instrText>
      </w:r>
      <w:r w:rsidR="006531BC">
        <w:fldChar w:fldCharType="separate"/>
      </w:r>
      <w:r w:rsidR="008C7BFB">
        <w:t>6.6.1</w:t>
      </w:r>
      <w:r w:rsidR="006531BC">
        <w:fldChar w:fldCharType="end"/>
      </w:r>
      <w:r w:rsidR="006531BC">
        <w:t xml:space="preserve"> and </w:t>
      </w:r>
      <w:r w:rsidR="006531BC">
        <w:fldChar w:fldCharType="begin"/>
      </w:r>
      <w:r w:rsidR="006531BC">
        <w:instrText xml:space="preserve"> REF _Ref470891325 \r \h </w:instrText>
      </w:r>
      <w:r w:rsidR="006531BC">
        <w:fldChar w:fldCharType="separate"/>
      </w:r>
      <w:r w:rsidR="008C7BFB">
        <w:t>6.7.1</w:t>
      </w:r>
      <w:r w:rsidR="006531BC">
        <w:fldChar w:fldCharType="end"/>
      </w:r>
      <w:r w:rsidR="00442CFB">
        <w:t xml:space="preserve"> </w:t>
      </w:r>
      <w:r w:rsidR="006531BC">
        <w:t xml:space="preserve"> </w:t>
      </w:r>
      <w:r w:rsidR="00442CFB">
        <w:t xml:space="preserve">are applied to labeled areas. In the end of this pipeline we have all candidates for a digits which are similar to digits inside of the ROI. </w:t>
      </w:r>
    </w:p>
    <w:p w14:paraId="0CB40D58" w14:textId="77777777" w:rsidR="00C04817" w:rsidRDefault="00D42FAA" w:rsidP="00C04817">
      <w:pPr>
        <w:keepNext/>
      </w:pPr>
      <w:r>
        <w:pict w14:anchorId="58248C23">
          <v:shape id="_x0000_i1047" type="#_x0000_t75" style="width:468pt;height:122.25pt">
            <v:imagedata r:id="rId64" o:title="BU2"/>
          </v:shape>
        </w:pict>
      </w:r>
    </w:p>
    <w:p w14:paraId="7270AEE0" w14:textId="77777777" w:rsidR="00C04817" w:rsidRDefault="00C04817" w:rsidP="00C04817">
      <w:pPr>
        <w:pStyle w:val="Caption"/>
      </w:pPr>
      <w:bookmarkStart w:id="170" w:name="_Toc470951070"/>
      <w:r>
        <w:t xml:space="preserve">Figure </w:t>
      </w:r>
      <w:fldSimple w:instr=" SEQ Figure \* ARABIC ">
        <w:r w:rsidR="008C7BFB">
          <w:rPr>
            <w:noProof/>
          </w:rPr>
          <w:t>38</w:t>
        </w:r>
      </w:fldSimple>
      <w:r>
        <w:t xml:space="preserve"> Grayscale captured scene; </w:t>
      </w:r>
      <w:proofErr w:type="spellStart"/>
      <w:r>
        <w:t>binarized</w:t>
      </w:r>
      <w:proofErr w:type="spellEnd"/>
      <w:r>
        <w:t xml:space="preserve"> scene by locally adaptive thresholding</w:t>
      </w:r>
      <w:bookmarkEnd w:id="170"/>
    </w:p>
    <w:p w14:paraId="67F1B345" w14:textId="77777777" w:rsidR="00455664" w:rsidRDefault="00442CFB" w:rsidP="00E75A61">
      <w:pPr>
        <w:rPr>
          <w:rStyle w:val="apple-converted-space"/>
          <w:rFonts w:cs="Arial"/>
          <w:shd w:val="clear" w:color="auto" w:fill="FFFFFF"/>
        </w:rPr>
      </w:pPr>
      <w:r w:rsidRPr="00455664">
        <w:tab/>
        <w:t xml:space="preserve">Almost at every patient monitor digits are shown in at least pairs. We connect together </w:t>
      </w:r>
      <w:r w:rsidR="006531BC">
        <w:t>candidates for digits</w:t>
      </w:r>
      <w:r w:rsidRPr="00455664">
        <w:t xml:space="preserve"> in clusters i.e. lines. Every single </w:t>
      </w:r>
      <w:r w:rsidR="006531BC">
        <w:t>candidate</w:t>
      </w:r>
      <w:r w:rsidRPr="00455664">
        <w:t xml:space="preserve"> has its own centroid. Centroid is </w:t>
      </w:r>
      <w:r w:rsidRPr="00455664">
        <w:rPr>
          <w:rFonts w:cs="Arial"/>
          <w:shd w:val="clear" w:color="auto" w:fill="FFFFFF"/>
        </w:rPr>
        <w:t>the</w:t>
      </w:r>
      <w:r w:rsidRPr="00455664">
        <w:rPr>
          <w:rStyle w:val="apple-converted-space"/>
          <w:rFonts w:cs="Arial"/>
          <w:shd w:val="clear" w:color="auto" w:fill="FFFFFF"/>
        </w:rPr>
        <w:t> </w:t>
      </w:r>
      <w:hyperlink r:id="rId65" w:tooltip="Arithmetic mean" w:history="1">
        <w:r w:rsidRPr="00455664">
          <w:rPr>
            <w:rStyle w:val="Hyperlink"/>
            <w:rFonts w:cs="Arial"/>
            <w:color w:val="auto"/>
            <w:u w:val="none"/>
            <w:shd w:val="clear" w:color="auto" w:fill="FFFFFF"/>
          </w:rPr>
          <w:t>arithmetic mean</w:t>
        </w:r>
      </w:hyperlink>
      <w:r w:rsidRPr="00455664">
        <w:rPr>
          <w:rStyle w:val="apple-converted-space"/>
          <w:rFonts w:cs="Arial"/>
          <w:shd w:val="clear" w:color="auto" w:fill="FFFFFF"/>
        </w:rPr>
        <w:t> </w:t>
      </w:r>
      <w:r w:rsidRPr="00455664">
        <w:rPr>
          <w:rFonts w:cs="Arial"/>
          <w:shd w:val="clear" w:color="auto" w:fill="FFFFFF"/>
        </w:rPr>
        <w:t>position of all the points in the shape.</w:t>
      </w:r>
      <w:r w:rsidRPr="00455664">
        <w:rPr>
          <w:rStyle w:val="apple-converted-space"/>
          <w:rFonts w:cs="Arial"/>
          <w:shd w:val="clear" w:color="auto" w:fill="FFFFFF"/>
        </w:rPr>
        <w:t> </w:t>
      </w:r>
      <w:r w:rsidR="006531BC">
        <w:rPr>
          <w:rStyle w:val="apple-converted-space"/>
          <w:rFonts w:cs="Arial"/>
          <w:shd w:val="clear" w:color="auto" w:fill="FFFFFF"/>
        </w:rPr>
        <w:t>Candidates</w:t>
      </w:r>
      <w:r w:rsidR="00455664" w:rsidRPr="00455664">
        <w:rPr>
          <w:rStyle w:val="apple-converted-space"/>
          <w:rFonts w:cs="Arial"/>
          <w:shd w:val="clear" w:color="auto" w:fill="FFFFFF"/>
        </w:rPr>
        <w:t xml:space="preserve"> in one line should be relatively close to each other horizontally, if patient monitor is horizontally located. So if distance between two candidates in horizontal axis is lower than two times size of the candidate they should be in one line. This distance was calculated by following formula</w:t>
      </w:r>
      <w:r w:rsidR="006531BC">
        <w:rPr>
          <w:rStyle w:val="apple-converted-space"/>
          <w:rFonts w:cs="Arial"/>
          <w:shd w:val="clear" w:color="auto" w:fill="FFFFFF"/>
        </w:rPr>
        <w:t xml:space="preserve"> (48)</w:t>
      </w:r>
      <w:r w:rsidR="00455664" w:rsidRPr="00455664">
        <w:rPr>
          <w:rStyle w:val="apple-converted-space"/>
          <w:rFonts w:cs="Arial"/>
          <w:shd w:val="clear" w:color="auto" w:fill="FFFFFF"/>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5C40CD87" w14:textId="77777777" w:rsidTr="00C85E9E">
        <w:tc>
          <w:tcPr>
            <w:tcW w:w="1134" w:type="dxa"/>
          </w:tcPr>
          <w:p w14:paraId="3E774D7C" w14:textId="77777777" w:rsidR="005D70DA" w:rsidRDefault="005D70DA" w:rsidP="000C7B44"/>
        </w:tc>
        <w:tc>
          <w:tcPr>
            <w:tcW w:w="0" w:type="auto"/>
          </w:tcPr>
          <w:p w14:paraId="01E46BB6" w14:textId="77777777" w:rsidR="005D70DA" w:rsidRPr="005D70DA" w:rsidRDefault="005D70DA" w:rsidP="00C85E9E">
            <w:pPr>
              <w:rPr>
                <w:rFonts w:cs="Arial"/>
                <w:shd w:val="clear" w:color="auto" w:fill="FFFFFF"/>
              </w:rPr>
            </w:pPr>
            <m:oMathPara>
              <m:oMath>
                <m:r>
                  <w:rPr>
                    <w:rStyle w:val="apple-converted-space"/>
                    <w:rFonts w:ascii="Cambria Math" w:hAnsi="Cambria Math" w:cs="Arial"/>
                    <w:shd w:val="clear" w:color="auto" w:fill="FFFFFF"/>
                  </w:rPr>
                  <m:t>Distance=</m:t>
                </m:r>
                <m:d>
                  <m:dPr>
                    <m:begChr m:val="|"/>
                    <m:endChr m:val="|"/>
                    <m:ctrlPr>
                      <w:rPr>
                        <w:rStyle w:val="apple-converted-space"/>
                        <w:rFonts w:ascii="Cambria Math" w:hAnsi="Cambria Math" w:cs="Arial"/>
                        <w:i/>
                        <w:shd w:val="clear" w:color="auto" w:fill="FFFFFF"/>
                      </w:rPr>
                    </m:ctrlPr>
                  </m:dPr>
                  <m:e>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x</m:t>
                        </m:r>
                      </m:e>
                      <m:sub>
                        <m:r>
                          <w:rPr>
                            <w:rStyle w:val="apple-converted-space"/>
                            <w:rFonts w:ascii="Cambria Math" w:hAnsi="Cambria Math" w:cs="Arial"/>
                            <w:shd w:val="clear" w:color="auto" w:fill="FFFFFF"/>
                          </w:rPr>
                          <m:t>1</m:t>
                        </m:r>
                      </m:sub>
                    </m:sSub>
                    <m:r>
                      <w:rPr>
                        <w:rStyle w:val="apple-converted-space"/>
                        <w:rFonts w:ascii="Cambria Math" w:hAnsi="Cambria Math" w:cs="Arial"/>
                        <w:shd w:val="clear" w:color="auto" w:fill="FFFFFF"/>
                      </w:rPr>
                      <m:t xml:space="preserve">- </m:t>
                    </m:r>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x</m:t>
                        </m:r>
                      </m:e>
                      <m:sub>
                        <m:r>
                          <w:rPr>
                            <w:rStyle w:val="apple-converted-space"/>
                            <w:rFonts w:ascii="Cambria Math" w:hAnsi="Cambria Math" w:cs="Arial"/>
                            <w:shd w:val="clear" w:color="auto" w:fill="FFFFFF"/>
                          </w:rPr>
                          <m:t>2</m:t>
                        </m:r>
                      </m:sub>
                    </m:sSub>
                  </m:e>
                </m:d>
              </m:oMath>
            </m:oMathPara>
          </w:p>
        </w:tc>
        <w:tc>
          <w:tcPr>
            <w:tcW w:w="1134" w:type="dxa"/>
          </w:tcPr>
          <w:p w14:paraId="3304DA8B" w14:textId="77777777" w:rsidR="005D70DA" w:rsidRDefault="005D70DA" w:rsidP="00987F8C">
            <w:pPr>
              <w:pStyle w:val="Bibliography"/>
              <w:numPr>
                <w:ilvl w:val="0"/>
                <w:numId w:val="1"/>
              </w:numPr>
              <w:jc w:val="center"/>
            </w:pPr>
          </w:p>
        </w:tc>
      </w:tr>
    </w:tbl>
    <w:p w14:paraId="3D19AC61" w14:textId="77777777" w:rsidR="005D70DA" w:rsidRDefault="005D70DA" w:rsidP="00E75A61">
      <w:pPr>
        <w:rPr>
          <w:rStyle w:val="apple-converted-space"/>
          <w:rFonts w:cs="Arial"/>
          <w:shd w:val="clear" w:color="auto" w:fill="FFFFFF"/>
        </w:rPr>
      </w:pPr>
    </w:p>
    <w:p w14:paraId="1CF6D424" w14:textId="77777777" w:rsidR="00442CFB" w:rsidRDefault="00455664" w:rsidP="00E75A61">
      <w:pPr>
        <w:rPr>
          <w:rStyle w:val="apple-converted-space"/>
          <w:rFonts w:cs="Arial"/>
          <w:shd w:val="clear" w:color="auto" w:fill="FFFFFF"/>
        </w:rPr>
      </w:pPr>
      <w:r w:rsidRPr="00455664">
        <w:rPr>
          <w:rStyle w:val="apple-converted-space"/>
          <w:rFonts w:cs="Arial"/>
          <w:shd w:val="clear" w:color="auto" w:fill="FFFFFF"/>
        </w:rPr>
        <w:tab/>
        <w:t xml:space="preserve">Other condition that must be met is position in vertical axis. If centroid of newly founded candidate for a neighbor on the line is located between the most top and most bottom coordinate of second candidate. They are on the </w:t>
      </w:r>
      <w:r w:rsidR="006531BC">
        <w:rPr>
          <w:rStyle w:val="apple-converted-space"/>
          <w:rFonts w:cs="Arial"/>
          <w:shd w:val="clear" w:color="auto" w:fill="FFFFFF"/>
        </w:rPr>
        <w:t xml:space="preserve">same </w:t>
      </w:r>
      <w:r w:rsidRPr="00455664">
        <w:rPr>
          <w:rStyle w:val="apple-converted-space"/>
          <w:rFonts w:cs="Arial"/>
          <w:shd w:val="clear" w:color="auto" w:fill="FFFFFF"/>
        </w:rPr>
        <w:t xml:space="preserve">line. </w:t>
      </w:r>
      <w:r>
        <w:rPr>
          <w:rStyle w:val="apple-converted-space"/>
          <w:rFonts w:cs="Arial"/>
          <w:shd w:val="clear" w:color="auto" w:fill="FFFFFF"/>
        </w:rPr>
        <w:t xml:space="preserve">After testing all candidates to all candidates we have candidates separated in </w:t>
      </w:r>
      <w:r w:rsidR="00E11B2B">
        <w:rPr>
          <w:rStyle w:val="apple-converted-space"/>
          <w:rFonts w:cs="Arial"/>
          <w:shd w:val="clear" w:color="auto" w:fill="FFFFFF"/>
        </w:rPr>
        <w:t>clusters</w:t>
      </w:r>
      <w:r>
        <w:rPr>
          <w:rStyle w:val="apple-converted-space"/>
          <w:rFonts w:cs="Arial"/>
          <w:shd w:val="clear" w:color="auto" w:fill="FFFFFF"/>
        </w:rPr>
        <w:t xml:space="preserve"> i.e. lines.</w:t>
      </w:r>
    </w:p>
    <w:p w14:paraId="443526D2" w14:textId="77777777" w:rsidR="00E12740" w:rsidRDefault="00E12740" w:rsidP="00E75A61">
      <w:pPr>
        <w:rPr>
          <w:rStyle w:val="apple-converted-space"/>
          <w:rFonts w:cs="Arial"/>
          <w:shd w:val="clear" w:color="auto" w:fill="FFFFFF"/>
        </w:rPr>
      </w:pPr>
    </w:p>
    <w:p w14:paraId="461F138A" w14:textId="77777777" w:rsidR="00E12740" w:rsidRDefault="00D42FAA" w:rsidP="00E12740">
      <w:pPr>
        <w:keepNext/>
      </w:pPr>
      <w:r>
        <w:rPr>
          <w:noProof/>
          <w:lang w:val="cs-CZ" w:eastAsia="cs-CZ"/>
        </w:rPr>
        <w:lastRenderedPageBreak/>
        <w:pict w14:anchorId="0D20FBD3">
          <v:shape id="_x0000_i1048" type="#_x0000_t75" style="width:468pt;height:122.25pt">
            <v:imagedata r:id="rId66" o:title="BU3"/>
          </v:shape>
        </w:pict>
      </w:r>
    </w:p>
    <w:p w14:paraId="313D7963" w14:textId="77777777" w:rsidR="00B60F68" w:rsidRDefault="00E12740" w:rsidP="00E12740">
      <w:pPr>
        <w:pStyle w:val="Caption"/>
        <w:rPr>
          <w:rStyle w:val="apple-converted-space"/>
          <w:rFonts w:cs="Arial"/>
          <w:shd w:val="clear" w:color="auto" w:fill="FFFFFF"/>
        </w:rPr>
      </w:pPr>
      <w:bookmarkStart w:id="171" w:name="_Toc470951071"/>
      <w:r>
        <w:t xml:space="preserve">Figure </w:t>
      </w:r>
      <w:fldSimple w:instr=" SEQ Figure \* ARABIC ">
        <w:r w:rsidR="008C7BFB">
          <w:rPr>
            <w:noProof/>
          </w:rPr>
          <w:t>39</w:t>
        </w:r>
      </w:fldSimple>
      <w:r>
        <w:t xml:space="preserve"> Selected candidates with characteristics similar to </w:t>
      </w:r>
      <w:r w:rsidR="006531BC">
        <w:t>candidates</w:t>
      </w:r>
      <w:r>
        <w:t xml:space="preserve"> in </w:t>
      </w:r>
      <w:r w:rsidR="00520B2B">
        <w:t xml:space="preserve">actual </w:t>
      </w:r>
      <w:r>
        <w:t xml:space="preserve">region of interest; candidates filtered to </w:t>
      </w:r>
      <w:r w:rsidR="00520B2B">
        <w:t xml:space="preserve">only </w:t>
      </w:r>
      <w:r w:rsidR="006531BC">
        <w:t>candidates in clusters i.e. lines</w:t>
      </w:r>
      <w:bookmarkEnd w:id="171"/>
    </w:p>
    <w:p w14:paraId="1E66A628" w14:textId="77777777" w:rsidR="00455664" w:rsidRDefault="00E11B2B" w:rsidP="00E75A61">
      <w:pPr>
        <w:rPr>
          <w:rStyle w:val="apple-converted-space"/>
          <w:rFonts w:cs="Arial"/>
          <w:shd w:val="clear" w:color="auto" w:fill="FFFFFF"/>
        </w:rPr>
      </w:pPr>
      <w:r>
        <w:rPr>
          <w:rStyle w:val="apple-converted-space"/>
          <w:rFonts w:cs="Arial"/>
          <w:shd w:val="clear" w:color="auto" w:fill="FFFFFF"/>
        </w:rPr>
        <w:tab/>
        <w:t xml:space="preserve">Every </w:t>
      </w:r>
      <w:r w:rsidR="006531BC">
        <w:rPr>
          <w:rStyle w:val="apple-converted-space"/>
          <w:rFonts w:cs="Arial"/>
          <w:shd w:val="clear" w:color="auto" w:fill="FFFFFF"/>
        </w:rPr>
        <w:t xml:space="preserve">one </w:t>
      </w:r>
      <w:r>
        <w:rPr>
          <w:rStyle w:val="apple-converted-space"/>
          <w:rFonts w:cs="Arial"/>
          <w:shd w:val="clear" w:color="auto" w:fill="FFFFFF"/>
        </w:rPr>
        <w:t xml:space="preserve">of these clusters can contain two or more candidates. Because we want to locate the whole cluster in the captured scene, we need some characteristic of </w:t>
      </w:r>
      <w:r w:rsidR="006531BC">
        <w:rPr>
          <w:rStyle w:val="apple-converted-space"/>
          <w:rFonts w:cs="Arial"/>
          <w:shd w:val="clear" w:color="auto" w:fill="FFFFFF"/>
        </w:rPr>
        <w:t>this cluster</w:t>
      </w:r>
      <w:r>
        <w:rPr>
          <w:rStyle w:val="apple-converted-space"/>
          <w:rFonts w:cs="Arial"/>
          <w:shd w:val="clear" w:color="auto" w:fill="FFFFFF"/>
        </w:rPr>
        <w:t xml:space="preserve">. Fine parameter is centroid of the whole cluster. </w:t>
      </w:r>
      <w:r w:rsidR="006531BC">
        <w:rPr>
          <w:rStyle w:val="apple-converted-space"/>
          <w:rFonts w:cs="Arial"/>
          <w:shd w:val="clear" w:color="auto" w:fill="FFFFFF"/>
        </w:rPr>
        <w:t>C</w:t>
      </w:r>
      <w:r>
        <w:rPr>
          <w:rStyle w:val="apple-converted-space"/>
          <w:rFonts w:cs="Arial"/>
          <w:shd w:val="clear" w:color="auto" w:fill="FFFFFF"/>
        </w:rPr>
        <w:t>entroid is calculated by formula</w:t>
      </w:r>
      <w:r w:rsidR="006531BC">
        <w:rPr>
          <w:rStyle w:val="apple-converted-space"/>
          <w:rFonts w:cs="Arial"/>
          <w:shd w:val="clear" w:color="auto" w:fill="FFFFFF"/>
        </w:rPr>
        <w:t>s</w:t>
      </w:r>
      <w:r>
        <w:rPr>
          <w:rStyle w:val="apple-converted-space"/>
          <w:rFonts w:cs="Arial"/>
          <w:shd w:val="clear" w:color="auto" w:fill="FFFFFF"/>
        </w:rPr>
        <w:t xml:space="preserve"> below</w:t>
      </w:r>
      <w:r w:rsidR="006531BC">
        <w:rPr>
          <w:rStyle w:val="apple-converted-space"/>
          <w:rFonts w:cs="Arial"/>
          <w:shd w:val="clear" w:color="auto" w:fill="FFFFFF"/>
        </w:rPr>
        <w:t xml:space="preserve"> (49), (50)</w:t>
      </w:r>
      <w:r>
        <w:rPr>
          <w:rStyle w:val="apple-converted-space"/>
          <w:rFonts w:cs="Arial"/>
          <w:shd w:val="clear" w:color="auto" w:fill="FFFFFF"/>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67EE186" w14:textId="77777777" w:rsidTr="00C85E9E">
        <w:tc>
          <w:tcPr>
            <w:tcW w:w="1134" w:type="dxa"/>
          </w:tcPr>
          <w:p w14:paraId="6301022E" w14:textId="77777777" w:rsidR="005D70DA" w:rsidRDefault="005D70DA" w:rsidP="000C7B44"/>
        </w:tc>
        <w:tc>
          <w:tcPr>
            <w:tcW w:w="0" w:type="auto"/>
          </w:tcPr>
          <w:p w14:paraId="38BD7AA6" w14:textId="77777777" w:rsidR="005D70DA" w:rsidRPr="005D70DA" w:rsidRDefault="00D42FAA" w:rsidP="00C85E9E">
            <w:pPr>
              <w:rPr>
                <w:rFonts w:cs="Arial"/>
                <w:shd w:val="clear" w:color="auto" w:fill="FFFFFF"/>
              </w:rPr>
            </w:pPr>
            <m:oMathPara>
              <m:oMath>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GroupCentroid</m:t>
                    </m:r>
                  </m:e>
                  <m:sub>
                    <m:r>
                      <w:rPr>
                        <w:rStyle w:val="apple-converted-space"/>
                        <w:rFonts w:ascii="Cambria Math" w:hAnsi="Cambria Math" w:cs="Arial"/>
                        <w:shd w:val="clear" w:color="auto" w:fill="FFFFFF"/>
                      </w:rPr>
                      <m:t>x</m:t>
                    </m:r>
                  </m:sub>
                </m:sSub>
                <m:r>
                  <w:rPr>
                    <w:rStyle w:val="apple-converted-space"/>
                    <w:rFonts w:ascii="Cambria Math" w:hAnsi="Cambria Math" w:cs="Arial"/>
                    <w:shd w:val="clear" w:color="auto" w:fill="FFFFFF"/>
                  </w:rPr>
                  <m:t xml:space="preserve">= </m:t>
                </m:r>
                <m:f>
                  <m:fPr>
                    <m:ctrlPr>
                      <w:rPr>
                        <w:rStyle w:val="apple-converted-space"/>
                        <w:rFonts w:ascii="Cambria Math" w:hAnsi="Cambria Math" w:cs="Arial"/>
                        <w:i/>
                        <w:shd w:val="clear" w:color="auto" w:fill="FFFFFF"/>
                      </w:rPr>
                    </m:ctrlPr>
                  </m:fPr>
                  <m:num>
                    <m:nary>
                      <m:naryPr>
                        <m:chr m:val="∑"/>
                        <m:limLoc m:val="undOvr"/>
                        <m:ctrlPr>
                          <w:rPr>
                            <w:rStyle w:val="apple-converted-space"/>
                            <w:rFonts w:ascii="Cambria Math" w:hAnsi="Cambria Math" w:cs="Arial"/>
                            <w:i/>
                            <w:shd w:val="clear" w:color="auto" w:fill="FFFFFF"/>
                          </w:rPr>
                        </m:ctrlPr>
                      </m:naryPr>
                      <m:sub>
                        <m:r>
                          <w:rPr>
                            <w:rStyle w:val="apple-converted-space"/>
                            <w:rFonts w:ascii="Cambria Math" w:hAnsi="Cambria Math" w:cs="Arial"/>
                            <w:shd w:val="clear" w:color="auto" w:fill="FFFFFF"/>
                          </w:rPr>
                          <m:t xml:space="preserve"> </m:t>
                        </m:r>
                      </m:sub>
                      <m:sup>
                        <m:r>
                          <w:rPr>
                            <w:rStyle w:val="apple-converted-space"/>
                            <w:rFonts w:ascii="Cambria Math" w:hAnsi="Cambria Math" w:cs="Arial"/>
                            <w:shd w:val="clear" w:color="auto" w:fill="FFFFFF"/>
                          </w:rPr>
                          <m:t>candidatesInGroup</m:t>
                        </m:r>
                      </m:sup>
                      <m:e>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centroid</m:t>
                            </m:r>
                          </m:e>
                          <m:sub>
                            <m:r>
                              <w:rPr>
                                <w:rStyle w:val="apple-converted-space"/>
                                <w:rFonts w:ascii="Cambria Math" w:hAnsi="Cambria Math" w:cs="Arial"/>
                                <w:shd w:val="clear" w:color="auto" w:fill="FFFFFF"/>
                              </w:rPr>
                              <m:t>x</m:t>
                            </m:r>
                          </m:sub>
                        </m:sSub>
                      </m:e>
                    </m:nary>
                  </m:num>
                  <m:den>
                    <m:r>
                      <w:rPr>
                        <w:rStyle w:val="apple-converted-space"/>
                        <w:rFonts w:ascii="Cambria Math" w:hAnsi="Cambria Math" w:cs="Arial"/>
                        <w:shd w:val="clear" w:color="auto" w:fill="FFFFFF"/>
                      </w:rPr>
                      <m:t>count(candidatesInGroup)</m:t>
                    </m:r>
                  </m:den>
                </m:f>
              </m:oMath>
            </m:oMathPara>
          </w:p>
        </w:tc>
        <w:tc>
          <w:tcPr>
            <w:tcW w:w="1134" w:type="dxa"/>
          </w:tcPr>
          <w:p w14:paraId="58170746" w14:textId="77777777" w:rsidR="005D70DA" w:rsidRDefault="005D70DA" w:rsidP="00987F8C">
            <w:pPr>
              <w:pStyle w:val="Bibliography"/>
              <w:numPr>
                <w:ilvl w:val="0"/>
                <w:numId w:val="1"/>
              </w:numPr>
              <w:jc w:val="center"/>
            </w:pPr>
          </w:p>
        </w:tc>
      </w:tr>
    </w:tbl>
    <w:p w14:paraId="4C9E8408" w14:textId="77777777" w:rsidR="005D70DA" w:rsidRDefault="005D70DA" w:rsidP="00E75A61">
      <w:pPr>
        <w:rPr>
          <w:rStyle w:val="apple-converted-space"/>
          <w:rFonts w:cs="Arial"/>
          <w:shd w:val="clear" w:color="auto" w:fill="FFFFFF"/>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0AEB3D90" w14:textId="77777777" w:rsidTr="00C85E9E">
        <w:tc>
          <w:tcPr>
            <w:tcW w:w="1134" w:type="dxa"/>
          </w:tcPr>
          <w:p w14:paraId="783C0324" w14:textId="77777777" w:rsidR="005D70DA" w:rsidRDefault="005D70DA" w:rsidP="000C7B44"/>
        </w:tc>
        <w:tc>
          <w:tcPr>
            <w:tcW w:w="0" w:type="auto"/>
          </w:tcPr>
          <w:p w14:paraId="31516CEC" w14:textId="77777777" w:rsidR="005D70DA" w:rsidRPr="005D70DA" w:rsidRDefault="00D42FAA" w:rsidP="00C85E9E">
            <w:pPr>
              <w:rPr>
                <w:rFonts w:cs="Arial"/>
                <w:shd w:val="clear" w:color="auto" w:fill="FFFFFF"/>
              </w:rPr>
            </w:pPr>
            <m:oMathPara>
              <m:oMath>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GroupCentroid</m:t>
                    </m:r>
                  </m:e>
                  <m:sub>
                    <m:r>
                      <w:rPr>
                        <w:rStyle w:val="apple-converted-space"/>
                        <w:rFonts w:ascii="Cambria Math" w:hAnsi="Cambria Math" w:cs="Arial"/>
                        <w:shd w:val="clear" w:color="auto" w:fill="FFFFFF"/>
                      </w:rPr>
                      <m:t>y</m:t>
                    </m:r>
                  </m:sub>
                </m:sSub>
                <m:r>
                  <w:rPr>
                    <w:rStyle w:val="apple-converted-space"/>
                    <w:rFonts w:ascii="Cambria Math" w:hAnsi="Cambria Math" w:cs="Arial"/>
                    <w:shd w:val="clear" w:color="auto" w:fill="FFFFFF"/>
                  </w:rPr>
                  <m:t xml:space="preserve">= </m:t>
                </m:r>
                <m:f>
                  <m:fPr>
                    <m:ctrlPr>
                      <w:rPr>
                        <w:rStyle w:val="apple-converted-space"/>
                        <w:rFonts w:ascii="Cambria Math" w:hAnsi="Cambria Math" w:cs="Arial"/>
                        <w:i/>
                        <w:shd w:val="clear" w:color="auto" w:fill="FFFFFF"/>
                      </w:rPr>
                    </m:ctrlPr>
                  </m:fPr>
                  <m:num>
                    <m:nary>
                      <m:naryPr>
                        <m:chr m:val="∑"/>
                        <m:limLoc m:val="undOvr"/>
                        <m:ctrlPr>
                          <w:rPr>
                            <w:rStyle w:val="apple-converted-space"/>
                            <w:rFonts w:ascii="Cambria Math" w:hAnsi="Cambria Math" w:cs="Arial"/>
                            <w:i/>
                            <w:shd w:val="clear" w:color="auto" w:fill="FFFFFF"/>
                          </w:rPr>
                        </m:ctrlPr>
                      </m:naryPr>
                      <m:sub>
                        <m:r>
                          <w:rPr>
                            <w:rStyle w:val="apple-converted-space"/>
                            <w:rFonts w:ascii="Cambria Math" w:hAnsi="Cambria Math" w:cs="Arial"/>
                            <w:shd w:val="clear" w:color="auto" w:fill="FFFFFF"/>
                          </w:rPr>
                          <m:t xml:space="preserve"> </m:t>
                        </m:r>
                      </m:sub>
                      <m:sup>
                        <m:r>
                          <w:rPr>
                            <w:rStyle w:val="apple-converted-space"/>
                            <w:rFonts w:ascii="Cambria Math" w:hAnsi="Cambria Math" w:cs="Arial"/>
                            <w:shd w:val="clear" w:color="auto" w:fill="FFFFFF"/>
                          </w:rPr>
                          <m:t>candidatesInGroup</m:t>
                        </m:r>
                      </m:sup>
                      <m:e>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centroid</m:t>
                            </m:r>
                          </m:e>
                          <m:sub>
                            <m:r>
                              <w:rPr>
                                <w:rStyle w:val="apple-converted-space"/>
                                <w:rFonts w:ascii="Cambria Math" w:hAnsi="Cambria Math" w:cs="Arial"/>
                                <w:shd w:val="clear" w:color="auto" w:fill="FFFFFF"/>
                              </w:rPr>
                              <m:t>y</m:t>
                            </m:r>
                          </m:sub>
                        </m:sSub>
                      </m:e>
                    </m:nary>
                  </m:num>
                  <m:den>
                    <m:r>
                      <w:rPr>
                        <w:rStyle w:val="apple-converted-space"/>
                        <w:rFonts w:ascii="Cambria Math" w:hAnsi="Cambria Math" w:cs="Arial"/>
                        <w:shd w:val="clear" w:color="auto" w:fill="FFFFFF"/>
                      </w:rPr>
                      <m:t>count(candidatesInGroup)</m:t>
                    </m:r>
                  </m:den>
                </m:f>
              </m:oMath>
            </m:oMathPara>
          </w:p>
        </w:tc>
        <w:tc>
          <w:tcPr>
            <w:tcW w:w="1134" w:type="dxa"/>
          </w:tcPr>
          <w:p w14:paraId="1BCC627E" w14:textId="77777777" w:rsidR="005D70DA" w:rsidRDefault="005D70DA" w:rsidP="00987F8C">
            <w:pPr>
              <w:pStyle w:val="Bibliography"/>
              <w:numPr>
                <w:ilvl w:val="0"/>
                <w:numId w:val="1"/>
              </w:numPr>
              <w:jc w:val="center"/>
            </w:pPr>
          </w:p>
        </w:tc>
      </w:tr>
    </w:tbl>
    <w:p w14:paraId="7DA58338" w14:textId="77777777" w:rsidR="005D70DA" w:rsidRDefault="005D70DA" w:rsidP="00E75A61">
      <w:pPr>
        <w:rPr>
          <w:rStyle w:val="apple-converted-space"/>
          <w:rFonts w:cs="Arial"/>
          <w:shd w:val="clear" w:color="auto" w:fill="FFFFFF"/>
        </w:rPr>
      </w:pPr>
    </w:p>
    <w:p w14:paraId="51A7E73D" w14:textId="77777777" w:rsidR="00E11B2B" w:rsidRDefault="00E11B2B" w:rsidP="00E75A61">
      <w:pPr>
        <w:rPr>
          <w:rStyle w:val="apple-converted-space"/>
          <w:rFonts w:cs="Arial"/>
          <w:shd w:val="clear" w:color="auto" w:fill="FFFFFF"/>
        </w:rPr>
      </w:pPr>
      <w:r>
        <w:rPr>
          <w:rStyle w:val="apple-converted-space"/>
          <w:rFonts w:cs="Arial"/>
          <w:shd w:val="clear" w:color="auto" w:fill="FFFFFF"/>
        </w:rPr>
        <w:tab/>
      </w:r>
      <w:r w:rsidRPr="00E11B2B">
        <w:rPr>
          <w:rStyle w:val="apple-converted-space"/>
          <w:rFonts w:cs="Arial"/>
          <w:shd w:val="clear" w:color="auto" w:fill="FFFFFF"/>
        </w:rPr>
        <w:t xml:space="preserve">Now we can determine position </w:t>
      </w:r>
      <w:r w:rsidR="00DA3611">
        <w:rPr>
          <w:rStyle w:val="apple-converted-space"/>
          <w:rFonts w:cs="Arial"/>
          <w:shd w:val="clear" w:color="auto" w:fill="FFFFFF"/>
        </w:rPr>
        <w:t xml:space="preserve">of </w:t>
      </w:r>
      <w:r>
        <w:rPr>
          <w:rStyle w:val="apple-converted-space"/>
          <w:rFonts w:cs="Arial"/>
          <w:shd w:val="clear" w:color="auto" w:fill="FFFFFF"/>
        </w:rPr>
        <w:t xml:space="preserve">clusters </w:t>
      </w:r>
      <w:r w:rsidRPr="00E11B2B">
        <w:rPr>
          <w:rStyle w:val="apple-converted-space"/>
          <w:rFonts w:cs="Arial"/>
          <w:shd w:val="clear" w:color="auto" w:fill="FFFFFF"/>
        </w:rPr>
        <w:t>in the vertical and horizontal axis</w:t>
      </w:r>
      <w:r w:rsidR="00DA3611">
        <w:rPr>
          <w:rStyle w:val="apple-converted-space"/>
          <w:rFonts w:cs="Arial"/>
          <w:shd w:val="clear" w:color="auto" w:fill="FFFFFF"/>
        </w:rPr>
        <w:t xml:space="preserve"> in pairs &lt;</w:t>
      </w:r>
      <w:proofErr w:type="spellStart"/>
      <w:r w:rsidR="00DA3611">
        <w:rPr>
          <w:rStyle w:val="apple-converted-space"/>
          <w:rFonts w:cs="Arial"/>
          <w:shd w:val="clear" w:color="auto" w:fill="FFFFFF"/>
        </w:rPr>
        <w:t>horizontalPosition</w:t>
      </w:r>
      <w:proofErr w:type="spellEnd"/>
      <w:r w:rsidR="00DA3611">
        <w:rPr>
          <w:rStyle w:val="apple-converted-space"/>
          <w:rFonts w:cs="Arial"/>
          <w:shd w:val="clear" w:color="auto" w:fill="FFFFFF"/>
        </w:rPr>
        <w:t xml:space="preserve">, </w:t>
      </w:r>
      <w:proofErr w:type="spellStart"/>
      <w:r w:rsidR="00DA3611">
        <w:rPr>
          <w:rStyle w:val="apple-converted-space"/>
          <w:rFonts w:cs="Arial"/>
          <w:shd w:val="clear" w:color="auto" w:fill="FFFFFF"/>
        </w:rPr>
        <w:t>verticalPosition</w:t>
      </w:r>
      <w:proofErr w:type="spellEnd"/>
      <w:r w:rsidR="00DA3611">
        <w:rPr>
          <w:rStyle w:val="apple-converted-space"/>
          <w:rFonts w:cs="Arial"/>
          <w:shd w:val="clear" w:color="auto" w:fill="FFFFFF"/>
        </w:rPr>
        <w:t>&gt;</w:t>
      </w:r>
      <w:r w:rsidRPr="00E11B2B">
        <w:rPr>
          <w:rStyle w:val="apple-converted-space"/>
          <w:rFonts w:cs="Arial"/>
          <w:shd w:val="clear" w:color="auto" w:fill="FFFFFF"/>
        </w:rPr>
        <w:t>.</w:t>
      </w:r>
      <w:r>
        <w:rPr>
          <w:rStyle w:val="apple-converted-space"/>
          <w:rFonts w:cs="Arial"/>
          <w:shd w:val="clear" w:color="auto" w:fill="FFFFFF"/>
        </w:rPr>
        <w:t xml:space="preserve"> We obtain both of these information, but the position in horizontal axis is more important. Because the position in vertical axis should change during the rotation around the vertical axis with the patient monitor in the scene. Rotation around the horizontal axis </w:t>
      </w:r>
      <w:r w:rsidRPr="00E11B2B">
        <w:rPr>
          <w:rStyle w:val="apple-converted-space"/>
          <w:rFonts w:cs="Arial"/>
          <w:shd w:val="clear" w:color="auto" w:fill="FFFFFF"/>
        </w:rPr>
        <w:t>appears highly unlikely.</w:t>
      </w:r>
      <w:r>
        <w:rPr>
          <w:rStyle w:val="apple-converted-space"/>
          <w:rFonts w:cs="Arial"/>
          <w:shd w:val="clear" w:color="auto" w:fill="FFFFFF"/>
        </w:rPr>
        <w:t xml:space="preserve"> </w:t>
      </w:r>
      <w:r w:rsidR="00DA3611">
        <w:rPr>
          <w:rStyle w:val="apple-converted-space"/>
          <w:rFonts w:cs="Arial"/>
          <w:shd w:val="clear" w:color="auto" w:fill="FFFFFF"/>
        </w:rPr>
        <w:t xml:space="preserve">This fact is nice to see in </w:t>
      </w:r>
      <w:r w:rsidR="00DA3611">
        <w:rPr>
          <w:rStyle w:val="apple-converted-space"/>
          <w:rFonts w:cs="Arial"/>
          <w:shd w:val="clear" w:color="auto" w:fill="FFFFFF"/>
        </w:rPr>
        <w:fldChar w:fldCharType="begin"/>
      </w:r>
      <w:r w:rsidR="00DA3611">
        <w:rPr>
          <w:rStyle w:val="apple-converted-space"/>
          <w:rFonts w:cs="Arial"/>
          <w:shd w:val="clear" w:color="auto" w:fill="FFFFFF"/>
        </w:rPr>
        <w:instrText xml:space="preserve"> REF _Ref470894539 \h </w:instrText>
      </w:r>
      <w:r w:rsidR="00DA3611">
        <w:rPr>
          <w:rStyle w:val="apple-converted-space"/>
          <w:rFonts w:cs="Arial"/>
          <w:shd w:val="clear" w:color="auto" w:fill="FFFFFF"/>
        </w:rPr>
      </w:r>
      <w:r w:rsidR="00DA3611">
        <w:rPr>
          <w:rStyle w:val="apple-converted-space"/>
          <w:rFonts w:cs="Arial"/>
          <w:shd w:val="clear" w:color="auto" w:fill="FFFFFF"/>
        </w:rPr>
        <w:fldChar w:fldCharType="separate"/>
      </w:r>
      <w:r w:rsidR="008C7BFB">
        <w:t xml:space="preserve">Figure </w:t>
      </w:r>
      <w:r w:rsidR="008C7BFB">
        <w:rPr>
          <w:noProof/>
        </w:rPr>
        <w:t>37</w:t>
      </w:r>
      <w:r w:rsidR="00DA3611">
        <w:rPr>
          <w:rStyle w:val="apple-converted-space"/>
          <w:rFonts w:cs="Arial"/>
          <w:shd w:val="clear" w:color="auto" w:fill="FFFFFF"/>
        </w:rPr>
        <w:fldChar w:fldCharType="end"/>
      </w:r>
      <w:r w:rsidR="002C5D15">
        <w:rPr>
          <w:rStyle w:val="apple-converted-space"/>
          <w:rFonts w:cs="Arial"/>
          <w:shd w:val="clear" w:color="auto" w:fill="FFFFFF"/>
        </w:rPr>
        <w:t xml:space="preserve">. Where on the left </w:t>
      </w:r>
      <w:r w:rsidR="00C225A2">
        <w:rPr>
          <w:rStyle w:val="apple-converted-space"/>
          <w:rFonts w:cs="Arial"/>
          <w:shd w:val="clear" w:color="auto" w:fill="FFFFFF"/>
        </w:rPr>
        <w:t xml:space="preserve">figure both number 80 are on the same line, but in the second one yellow 80 is definitely above the green one. </w:t>
      </w:r>
      <w:r w:rsidR="002C5D15">
        <w:rPr>
          <w:rStyle w:val="apple-converted-space"/>
          <w:rFonts w:cs="Arial"/>
          <w:shd w:val="clear" w:color="auto" w:fill="FFFFFF"/>
        </w:rPr>
        <w:t xml:space="preserve"> </w:t>
      </w:r>
    </w:p>
    <w:p w14:paraId="315EFE94" w14:textId="77777777" w:rsidR="00E11B2B" w:rsidRDefault="00E11B2B" w:rsidP="00E75A61">
      <w:pPr>
        <w:rPr>
          <w:rStyle w:val="apple-converted-space"/>
          <w:rFonts w:cs="Arial"/>
          <w:shd w:val="clear" w:color="auto" w:fill="FFFFFF"/>
        </w:rPr>
      </w:pPr>
      <w:r>
        <w:rPr>
          <w:rStyle w:val="apple-converted-space"/>
          <w:rFonts w:cs="Arial"/>
          <w:shd w:val="clear" w:color="auto" w:fill="FFFFFF"/>
        </w:rPr>
        <w:tab/>
        <w:t>Once when we have information about the positions of the clusters</w:t>
      </w:r>
      <w:r w:rsidR="00DA3611">
        <w:rPr>
          <w:rStyle w:val="apple-converted-space"/>
          <w:rFonts w:cs="Arial"/>
          <w:shd w:val="clear" w:color="auto" w:fill="FFFFFF"/>
        </w:rPr>
        <w:t>,</w:t>
      </w:r>
      <w:r>
        <w:rPr>
          <w:rStyle w:val="apple-converted-space"/>
          <w:rFonts w:cs="Arial"/>
          <w:shd w:val="clear" w:color="auto" w:fill="FFFFFF"/>
        </w:rPr>
        <w:t xml:space="preserve"> we compute the distance</w:t>
      </w:r>
      <w:r w:rsidR="00DA3611">
        <w:rPr>
          <w:rStyle w:val="apple-converted-space"/>
          <w:rFonts w:cs="Arial"/>
          <w:shd w:val="clear" w:color="auto" w:fill="FFFFFF"/>
        </w:rPr>
        <w:t xml:space="preserve"> of all clusters to centroid of actual ROI</w:t>
      </w:r>
      <w:r>
        <w:rPr>
          <w:rStyle w:val="apple-converted-space"/>
          <w:rFonts w:cs="Arial"/>
          <w:shd w:val="clear" w:color="auto" w:fill="FFFFFF"/>
        </w:rPr>
        <w:t xml:space="preserve"> by formula </w:t>
      </w:r>
      <w:r w:rsidR="00DA3611">
        <w:rPr>
          <w:rStyle w:val="apple-converted-space"/>
          <w:rFonts w:cs="Arial"/>
          <w:shd w:val="clear" w:color="auto" w:fill="FFFFFF"/>
        </w:rPr>
        <w:t>(51)</w:t>
      </w:r>
      <w:r>
        <w:rPr>
          <w:rStyle w:val="apple-converted-space"/>
          <w:rFonts w:cs="Arial"/>
          <w:shd w:val="clear" w:color="auto" w:fill="FFFFFF"/>
        </w:rPr>
        <w:t xml:space="preserve">. </w:t>
      </w:r>
      <w:r w:rsidR="001070FF">
        <w:rPr>
          <w:rStyle w:val="apple-converted-space"/>
          <w:rFonts w:cs="Arial"/>
          <w:shd w:val="clear" w:color="auto" w:fill="FFFFFF"/>
        </w:rPr>
        <w:t>Once</w:t>
      </w:r>
      <w:r>
        <w:rPr>
          <w:rStyle w:val="apple-converted-space"/>
          <w:rFonts w:cs="Arial"/>
          <w:shd w:val="clear" w:color="auto" w:fill="FFFFFF"/>
        </w:rPr>
        <w:t xml:space="preserve"> we found the closest one we store in this ROI position in vertical and horizontal axis for </w:t>
      </w:r>
      <w:r w:rsidR="001070FF">
        <w:rPr>
          <w:rStyle w:val="apple-converted-space"/>
          <w:rFonts w:cs="Arial"/>
          <w:shd w:val="clear" w:color="auto" w:fill="FFFFFF"/>
        </w:rPr>
        <w:t>upcoming</w:t>
      </w:r>
      <w:r>
        <w:rPr>
          <w:rStyle w:val="apple-converted-space"/>
          <w:rFonts w:cs="Arial"/>
          <w:shd w:val="clear" w:color="auto" w:fill="FFFFFF"/>
        </w:rPr>
        <w:t xml:space="preserve"> backup process.</w:t>
      </w:r>
      <w:r w:rsidR="00DA3611">
        <w:rPr>
          <w:rStyle w:val="apple-converted-space"/>
          <w:rFonts w:cs="Arial"/>
          <w:shd w:val="clear" w:color="auto" w:fill="FFFFFF"/>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DA3611" w14:paraId="3381D1F8" w14:textId="77777777" w:rsidTr="00CB53D6">
        <w:tc>
          <w:tcPr>
            <w:tcW w:w="1134" w:type="dxa"/>
          </w:tcPr>
          <w:p w14:paraId="2459516E" w14:textId="77777777" w:rsidR="00DA3611" w:rsidRDefault="00DA3611" w:rsidP="00CB53D6"/>
        </w:tc>
        <w:tc>
          <w:tcPr>
            <w:tcW w:w="0" w:type="auto"/>
          </w:tcPr>
          <w:p w14:paraId="11959E63" w14:textId="77777777" w:rsidR="00DA3611" w:rsidRPr="005D70DA" w:rsidRDefault="00D42FAA" w:rsidP="00DA3611">
            <w:pPr>
              <w:rPr>
                <w:rFonts w:cs="Arial"/>
                <w:shd w:val="clear" w:color="auto" w:fill="FFFFFF"/>
              </w:rPr>
            </w:pPr>
            <m:oMathPara>
              <m:oMath>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Distance</m:t>
                    </m:r>
                  </m:e>
                  <m:sub>
                    <m:r>
                      <w:rPr>
                        <w:rStyle w:val="apple-converted-space"/>
                        <w:rFonts w:ascii="Cambria Math" w:hAnsi="Cambria Math" w:cs="Arial"/>
                        <w:shd w:val="clear" w:color="auto" w:fill="FFFFFF"/>
                      </w:rPr>
                      <m:t>i</m:t>
                    </m:r>
                  </m:sub>
                </m:sSub>
                <m:r>
                  <w:rPr>
                    <w:rStyle w:val="apple-converted-space"/>
                    <w:rFonts w:ascii="Cambria Math" w:hAnsi="Cambria Math" w:cs="Arial"/>
                    <w:shd w:val="clear" w:color="auto" w:fill="FFFFFF"/>
                  </w:rPr>
                  <m:t>=</m:t>
                </m:r>
                <m:d>
                  <m:dPr>
                    <m:begChr m:val="|"/>
                    <m:endChr m:val="|"/>
                    <m:ctrlPr>
                      <w:rPr>
                        <w:rStyle w:val="apple-converted-space"/>
                        <w:rFonts w:ascii="Cambria Math" w:hAnsi="Cambria Math" w:cs="Arial"/>
                        <w:i/>
                        <w:shd w:val="clear" w:color="auto" w:fill="FFFFFF"/>
                      </w:rPr>
                    </m:ctrlPr>
                  </m:dPr>
                  <m:e>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x</m:t>
                        </m:r>
                      </m:e>
                      <m:sub>
                        <m:r>
                          <w:rPr>
                            <w:rStyle w:val="apple-converted-space"/>
                            <w:rFonts w:ascii="Cambria Math" w:hAnsi="Cambria Math" w:cs="Arial"/>
                            <w:shd w:val="clear" w:color="auto" w:fill="FFFFFF"/>
                          </w:rPr>
                          <m:t>i</m:t>
                        </m:r>
                      </m:sub>
                    </m:sSub>
                    <m:r>
                      <w:rPr>
                        <w:rStyle w:val="apple-converted-space"/>
                        <w:rFonts w:ascii="Cambria Math" w:hAnsi="Cambria Math" w:cs="Arial"/>
                        <w:shd w:val="clear" w:color="auto" w:fill="FFFFFF"/>
                      </w:rPr>
                      <m:t xml:space="preserve">- </m:t>
                    </m:r>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x</m:t>
                        </m:r>
                      </m:e>
                      <m:sub>
                        <m:r>
                          <w:rPr>
                            <w:rStyle w:val="apple-converted-space"/>
                            <w:rFonts w:ascii="Cambria Math" w:hAnsi="Cambria Math" w:cs="Arial"/>
                            <w:shd w:val="clear" w:color="auto" w:fill="FFFFFF"/>
                          </w:rPr>
                          <m:t>ROI</m:t>
                        </m:r>
                      </m:sub>
                    </m:sSub>
                  </m:e>
                </m:d>
                <m:r>
                  <w:rPr>
                    <w:rStyle w:val="apple-converted-space"/>
                    <w:rFonts w:ascii="Cambria Math" w:hAnsi="Cambria Math" w:cs="Arial"/>
                    <w:shd w:val="clear" w:color="auto" w:fill="FFFFFF"/>
                  </w:rPr>
                  <m:t xml:space="preserve">+ </m:t>
                </m:r>
                <m:d>
                  <m:dPr>
                    <m:begChr m:val="|"/>
                    <m:endChr m:val="|"/>
                    <m:ctrlPr>
                      <w:rPr>
                        <w:rStyle w:val="apple-converted-space"/>
                        <w:rFonts w:ascii="Cambria Math" w:hAnsi="Cambria Math" w:cs="Arial"/>
                        <w:i/>
                        <w:shd w:val="clear" w:color="auto" w:fill="FFFFFF"/>
                      </w:rPr>
                    </m:ctrlPr>
                  </m:dPr>
                  <m:e>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y</m:t>
                        </m:r>
                      </m:e>
                      <m:sub>
                        <m:r>
                          <w:rPr>
                            <w:rStyle w:val="apple-converted-space"/>
                            <w:rFonts w:ascii="Cambria Math" w:hAnsi="Cambria Math" w:cs="Arial"/>
                            <w:shd w:val="clear" w:color="auto" w:fill="FFFFFF"/>
                          </w:rPr>
                          <m:t>i</m:t>
                        </m:r>
                      </m:sub>
                    </m:sSub>
                    <m:r>
                      <w:rPr>
                        <w:rStyle w:val="apple-converted-space"/>
                        <w:rFonts w:ascii="Cambria Math" w:hAnsi="Cambria Math" w:cs="Arial"/>
                        <w:shd w:val="clear" w:color="auto" w:fill="FFFFFF"/>
                      </w:rPr>
                      <m:t xml:space="preserve">- </m:t>
                    </m:r>
                    <m:sSub>
                      <m:sSubPr>
                        <m:ctrlPr>
                          <w:rPr>
                            <w:rStyle w:val="apple-converted-space"/>
                            <w:rFonts w:ascii="Cambria Math" w:hAnsi="Cambria Math" w:cs="Arial"/>
                            <w:i/>
                            <w:shd w:val="clear" w:color="auto" w:fill="FFFFFF"/>
                          </w:rPr>
                        </m:ctrlPr>
                      </m:sSubPr>
                      <m:e>
                        <m:r>
                          <w:rPr>
                            <w:rStyle w:val="apple-converted-space"/>
                            <w:rFonts w:ascii="Cambria Math" w:hAnsi="Cambria Math" w:cs="Arial"/>
                            <w:shd w:val="clear" w:color="auto" w:fill="FFFFFF"/>
                          </w:rPr>
                          <m:t>y</m:t>
                        </m:r>
                      </m:e>
                      <m:sub>
                        <m:r>
                          <w:rPr>
                            <w:rStyle w:val="apple-converted-space"/>
                            <w:rFonts w:ascii="Cambria Math" w:hAnsi="Cambria Math" w:cs="Arial"/>
                            <w:shd w:val="clear" w:color="auto" w:fill="FFFFFF"/>
                          </w:rPr>
                          <m:t>ROI</m:t>
                        </m:r>
                      </m:sub>
                    </m:sSub>
                  </m:e>
                </m:d>
              </m:oMath>
            </m:oMathPara>
          </w:p>
        </w:tc>
        <w:tc>
          <w:tcPr>
            <w:tcW w:w="1134" w:type="dxa"/>
          </w:tcPr>
          <w:p w14:paraId="33EA02FF" w14:textId="77777777" w:rsidR="00DA3611" w:rsidRDefault="00DA3611" w:rsidP="00CB53D6">
            <w:pPr>
              <w:pStyle w:val="Bibliography"/>
              <w:numPr>
                <w:ilvl w:val="0"/>
                <w:numId w:val="1"/>
              </w:numPr>
              <w:jc w:val="center"/>
            </w:pPr>
          </w:p>
        </w:tc>
      </w:tr>
    </w:tbl>
    <w:p w14:paraId="1660EF10" w14:textId="77777777" w:rsidR="00DA3611" w:rsidRDefault="00DA3611" w:rsidP="00E75A61">
      <w:pPr>
        <w:rPr>
          <w:rStyle w:val="apple-converted-space"/>
          <w:rFonts w:cs="Arial"/>
          <w:shd w:val="clear" w:color="auto" w:fill="FFFFFF"/>
        </w:rPr>
      </w:pPr>
    </w:p>
    <w:p w14:paraId="1FBFF5BB" w14:textId="77777777" w:rsidR="00520B2B" w:rsidRDefault="00520B2B" w:rsidP="00520B2B">
      <w:pPr>
        <w:keepNext/>
      </w:pPr>
      <w:r w:rsidRPr="00520B2B">
        <w:rPr>
          <w:rStyle w:val="apple-converted-space"/>
          <w:rFonts w:cs="Arial"/>
          <w:noProof/>
          <w:shd w:val="clear" w:color="auto" w:fill="FFFFFF"/>
          <w:lang w:val="cs-CZ" w:eastAsia="cs-CZ"/>
        </w:rPr>
        <w:lastRenderedPageBreak/>
        <w:drawing>
          <wp:inline distT="0" distB="0" distL="0" distR="0" wp14:anchorId="30C63D0B" wp14:editId="4020A4F0">
            <wp:extent cx="5943600" cy="1579244"/>
            <wp:effectExtent l="0" t="0" r="0" b="2540"/>
            <wp:docPr id="10" name="Picture 10" descr="D:\GitHub\Text\Figures\New folder\B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GitHub\Text\Figures\New folder\BU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579244"/>
                    </a:xfrm>
                    <a:prstGeom prst="rect">
                      <a:avLst/>
                    </a:prstGeom>
                    <a:noFill/>
                    <a:ln>
                      <a:noFill/>
                    </a:ln>
                  </pic:spPr>
                </pic:pic>
              </a:graphicData>
            </a:graphic>
          </wp:inline>
        </w:drawing>
      </w:r>
    </w:p>
    <w:p w14:paraId="2242D443" w14:textId="77777777" w:rsidR="006E72A4" w:rsidRPr="00520B2B" w:rsidRDefault="00520B2B" w:rsidP="00520B2B">
      <w:pPr>
        <w:pStyle w:val="Caption"/>
        <w:rPr>
          <w:rStyle w:val="apple-converted-space"/>
          <w:rFonts w:cs="Arial"/>
          <w:shd w:val="clear" w:color="auto" w:fill="FFFFFF"/>
        </w:rPr>
      </w:pPr>
      <w:bookmarkStart w:id="172" w:name="_Toc470951072"/>
      <w:r>
        <w:t xml:space="preserve">Figure </w:t>
      </w:r>
      <w:fldSimple w:instr=" SEQ Figure \* ARABIC ">
        <w:r w:rsidR="008C7BFB">
          <w:rPr>
            <w:noProof/>
          </w:rPr>
          <w:t>40</w:t>
        </w:r>
      </w:fldSimple>
      <w:r>
        <w:t xml:space="preserve"> Selected groups of candidates; selected groups of candidates with its position in scene &lt;horizontal, vertical&gt;</w:t>
      </w:r>
      <w:bookmarkEnd w:id="172"/>
    </w:p>
    <w:p w14:paraId="78D5D332" w14:textId="77777777" w:rsidR="00455664" w:rsidRDefault="00184366" w:rsidP="00653180">
      <w:pPr>
        <w:pStyle w:val="Heading3"/>
        <w:rPr>
          <w:rStyle w:val="apple-converted-space"/>
          <w:rFonts w:cs="Arial"/>
          <w:shd w:val="clear" w:color="auto" w:fill="FFFFFF"/>
        </w:rPr>
      </w:pPr>
      <w:bookmarkStart w:id="173" w:name="_Ref470899179"/>
      <w:bookmarkStart w:id="174" w:name="_Toc471250882"/>
      <w:r>
        <w:rPr>
          <w:rStyle w:val="apple-converted-space"/>
          <w:rFonts w:cs="Arial"/>
          <w:shd w:val="clear" w:color="auto" w:fill="FFFFFF"/>
        </w:rPr>
        <w:t>Backup process</w:t>
      </w:r>
      <w:bookmarkEnd w:id="173"/>
      <w:bookmarkEnd w:id="174"/>
    </w:p>
    <w:p w14:paraId="3E142298" w14:textId="77777777" w:rsidR="00184366" w:rsidRDefault="00184366" w:rsidP="00184366">
      <w:r>
        <w:t xml:space="preserve">Back up process can be activated </w:t>
      </w:r>
      <w:r w:rsidR="00147C36">
        <w:t xml:space="preserve">every time after </w:t>
      </w:r>
      <w:r>
        <w:t>defined period of time, for control if every ROI</w:t>
      </w:r>
      <w:r w:rsidR="00147C36">
        <w:t>s</w:t>
      </w:r>
      <w:r>
        <w:t xml:space="preserve"> </w:t>
      </w:r>
      <w:r w:rsidR="00147C36">
        <w:t>are</w:t>
      </w:r>
      <w:r>
        <w:t xml:space="preserve"> </w:t>
      </w:r>
      <w:r w:rsidR="00147C36">
        <w:t xml:space="preserve">located </w:t>
      </w:r>
      <w:r>
        <w:t xml:space="preserve">right and looking on a right </w:t>
      </w:r>
      <w:r w:rsidR="00147C36">
        <w:t>data</w:t>
      </w:r>
      <w:r>
        <w:t xml:space="preserve"> in the scene. On the other side back up process could be activated only if some ROI doesn’t contain candidates for digits for a </w:t>
      </w:r>
      <w:r w:rsidR="00147C36">
        <w:t>long</w:t>
      </w:r>
      <w:r>
        <w:t xml:space="preserve"> period of time. In my implementation I choose the first option.</w:t>
      </w:r>
    </w:p>
    <w:p w14:paraId="257FFDC2" w14:textId="77777777" w:rsidR="00184366" w:rsidRDefault="00184366" w:rsidP="00184366">
      <w:r>
        <w:tab/>
        <w:t xml:space="preserve">When backup process is activated same process as during </w:t>
      </w:r>
      <w:bookmarkStart w:id="175" w:name="OLE_LINK4"/>
      <w:bookmarkStart w:id="176" w:name="OLE_LINK5"/>
      <w:r>
        <w:t>definition of possible candidates</w:t>
      </w:r>
      <w:bookmarkEnd w:id="175"/>
      <w:bookmarkEnd w:id="176"/>
      <w:r>
        <w:t xml:space="preserve"> </w:t>
      </w:r>
      <w:r w:rsidR="00147C36">
        <w:t xml:space="preserve"> </w:t>
      </w:r>
      <w:r w:rsidR="00147C36">
        <w:fldChar w:fldCharType="begin"/>
      </w:r>
      <w:r w:rsidR="00147C36">
        <w:instrText xml:space="preserve"> REF _Ref470896100 \r \h </w:instrText>
      </w:r>
      <w:r w:rsidR="00147C36">
        <w:fldChar w:fldCharType="separate"/>
      </w:r>
      <w:r w:rsidR="008C7BFB">
        <w:t>6.11.2</w:t>
      </w:r>
      <w:r w:rsidR="00147C36">
        <w:fldChar w:fldCharType="end"/>
      </w:r>
      <w:r w:rsidR="00147C36">
        <w:t xml:space="preserve"> </w:t>
      </w:r>
      <w:r>
        <w:t xml:space="preserve">are done on the whole captured scene i.e. grayscale, </w:t>
      </w:r>
      <w:proofErr w:type="spellStart"/>
      <w:r>
        <w:t>binarization</w:t>
      </w:r>
      <w:proofErr w:type="spellEnd"/>
      <w:r>
        <w:t>, connected-component labeling, filtration of candidates by tests, construction of clusters, definition of their centroids, founding of position in both axis. That’s the last same step.</w:t>
      </w:r>
    </w:p>
    <w:p w14:paraId="3A36BB77" w14:textId="77777777" w:rsidR="00D62C38" w:rsidRDefault="00184366" w:rsidP="00184366">
      <w:r>
        <w:tab/>
        <w:t xml:space="preserve">After that we look in the ROI for location in horizontal and vertical axis. That position was stored there during </w:t>
      </w:r>
      <w:r w:rsidR="00D62C38">
        <w:t xml:space="preserve">the definition of possible </w:t>
      </w:r>
      <w:proofErr w:type="gramStart"/>
      <w:r w:rsidR="00D62C38">
        <w:t>candidates</w:t>
      </w:r>
      <w:proofErr w:type="gramEnd"/>
      <w:r w:rsidR="00D62C38">
        <w:t xml:space="preserve"> process. At first we look which cluster is at the same position in horizontal axis. If this cluster have neighbors which have centroid</w:t>
      </w:r>
      <w:r w:rsidR="00147C36">
        <w:t xml:space="preserve"> located</w:t>
      </w:r>
      <w:r w:rsidR="00D62C38">
        <w:t xml:space="preserve"> inside of its width in horizontal axis. All these clusters are candidates for the right one. If not selected cluster is the right one.</w:t>
      </w:r>
    </w:p>
    <w:p w14:paraId="60C2A2B7" w14:textId="77777777" w:rsidR="00184366" w:rsidRDefault="00D62C38" w:rsidP="00184366">
      <w:r>
        <w:tab/>
        <w:t>Now we can look at the position</w:t>
      </w:r>
      <w:r w:rsidR="00147C36">
        <w:t>s</w:t>
      </w:r>
      <w:r>
        <w:t xml:space="preserve"> of centroid</w:t>
      </w:r>
      <w:r w:rsidR="00147C36">
        <w:t>s</w:t>
      </w:r>
      <w:r>
        <w:t xml:space="preserve"> of </w:t>
      </w:r>
      <w:bookmarkStart w:id="177" w:name="OLE_LINK6"/>
      <w:bookmarkStart w:id="178" w:name="OLE_LINK7"/>
      <w:r>
        <w:t>selected candidates to right clusters</w:t>
      </w:r>
      <w:bookmarkEnd w:id="177"/>
      <w:bookmarkEnd w:id="178"/>
      <w:r>
        <w:t xml:space="preserve">. We look on vertical position extracted from ROI, where this information was stored before, and select that cluster. If other selected candidates to right clusters centroids are located inside of the height of that cluster in vertical axis. We still have more than one candidate to right cluster. In </w:t>
      </w:r>
      <w:r w:rsidR="00147C36">
        <w:t xml:space="preserve">the </w:t>
      </w:r>
      <w:r>
        <w:t xml:space="preserve">other case we select the right one. </w:t>
      </w:r>
    </w:p>
    <w:p w14:paraId="25E92232" w14:textId="77777777" w:rsidR="00AE7268" w:rsidRDefault="00D62C38">
      <w:r>
        <w:tab/>
        <w:t>I</w:t>
      </w:r>
      <w:r w:rsidR="0082388B">
        <w:t>f we still have more than one candidate for a right cluster we select one which have be</w:t>
      </w:r>
      <w:r w:rsidR="00147C36">
        <w:t>st position in horizontal axis. Because a</w:t>
      </w:r>
      <w:r w:rsidR="0082388B">
        <w:t xml:space="preserve">s I already mentioned above </w:t>
      </w:r>
      <w:r w:rsidR="00147C36">
        <w:t xml:space="preserve">in </w:t>
      </w:r>
      <w:r w:rsidR="00147C36">
        <w:fldChar w:fldCharType="begin"/>
      </w:r>
      <w:r w:rsidR="00147C36">
        <w:instrText xml:space="preserve"> REF _Ref470896100 \r \h </w:instrText>
      </w:r>
      <w:r w:rsidR="00147C36">
        <w:fldChar w:fldCharType="separate"/>
      </w:r>
      <w:r w:rsidR="008C7BFB">
        <w:t>6.11.2</w:t>
      </w:r>
      <w:r w:rsidR="00147C36">
        <w:fldChar w:fldCharType="end"/>
      </w:r>
      <w:r w:rsidR="0082388B">
        <w:t xml:space="preserve">, position in vertical axis could be incorrect. </w:t>
      </w:r>
      <w:r w:rsidR="00594805">
        <w:t xml:space="preserve">Process of founding green 80 is nicely shown in </w:t>
      </w:r>
      <w:r w:rsidR="00147C36">
        <w:fldChar w:fldCharType="begin"/>
      </w:r>
      <w:r w:rsidR="00147C36">
        <w:instrText xml:space="preserve"> REF _Ref470896346 \h </w:instrText>
      </w:r>
      <w:r w:rsidR="00147C36">
        <w:fldChar w:fldCharType="separate"/>
      </w:r>
      <w:r w:rsidR="008C7BFB">
        <w:t xml:space="preserve">Figure </w:t>
      </w:r>
      <w:r w:rsidR="008C7BFB">
        <w:rPr>
          <w:noProof/>
        </w:rPr>
        <w:t>41</w:t>
      </w:r>
      <w:r w:rsidR="00147C36">
        <w:fldChar w:fldCharType="end"/>
      </w:r>
      <w:r w:rsidR="00147C36">
        <w:t xml:space="preserve"> and </w:t>
      </w:r>
      <w:r w:rsidR="00147C36">
        <w:fldChar w:fldCharType="begin"/>
      </w:r>
      <w:r w:rsidR="00147C36">
        <w:instrText xml:space="preserve"> REF _Ref470896352 \h </w:instrText>
      </w:r>
      <w:r w:rsidR="00147C36">
        <w:fldChar w:fldCharType="separate"/>
      </w:r>
      <w:r w:rsidR="008C7BFB">
        <w:t xml:space="preserve">Figure </w:t>
      </w:r>
      <w:r w:rsidR="008C7BFB">
        <w:rPr>
          <w:noProof/>
        </w:rPr>
        <w:t>42</w:t>
      </w:r>
      <w:r w:rsidR="00147C36">
        <w:fldChar w:fldCharType="end"/>
      </w:r>
      <w:r w:rsidR="00594805">
        <w:t>.</w:t>
      </w:r>
    </w:p>
    <w:p w14:paraId="7BD19839" w14:textId="77777777" w:rsidR="00520B2B" w:rsidRDefault="00D42FAA" w:rsidP="00520B2B">
      <w:pPr>
        <w:keepNext/>
      </w:pPr>
      <w:r>
        <w:lastRenderedPageBreak/>
        <w:pict w14:anchorId="4FD5560B">
          <v:shape id="_x0000_i1049" type="#_x0000_t75" style="width:468pt;height:122.25pt">
            <v:imagedata r:id="rId68" o:title="BU5"/>
          </v:shape>
        </w:pict>
      </w:r>
    </w:p>
    <w:p w14:paraId="32C9CE86" w14:textId="77777777" w:rsidR="00A11B0E" w:rsidRDefault="00520B2B" w:rsidP="00520B2B">
      <w:pPr>
        <w:pStyle w:val="Caption"/>
      </w:pPr>
      <w:bookmarkStart w:id="179" w:name="_Ref470896346"/>
      <w:bookmarkStart w:id="180" w:name="_Toc470951073"/>
      <w:r>
        <w:t xml:space="preserve">Figure </w:t>
      </w:r>
      <w:fldSimple w:instr=" SEQ Figure \* ARABIC ">
        <w:r w:rsidR="008C7BFB">
          <w:rPr>
            <w:noProof/>
          </w:rPr>
          <w:t>41</w:t>
        </w:r>
      </w:fldSimple>
      <w:bookmarkEnd w:id="179"/>
      <w:r>
        <w:t xml:space="preserve"> Original captured scene; selected candidates </w:t>
      </w:r>
      <w:r w:rsidR="00147C36">
        <w:t xml:space="preserve">for clusters </w:t>
      </w:r>
      <w:r>
        <w:t>with similarities to digits in lost region of interest</w:t>
      </w:r>
      <w:bookmarkEnd w:id="180"/>
    </w:p>
    <w:p w14:paraId="0304C26D" w14:textId="77777777" w:rsidR="00520B2B" w:rsidRDefault="00D42FAA" w:rsidP="00520B2B">
      <w:pPr>
        <w:keepNext/>
      </w:pPr>
      <w:r>
        <w:pict w14:anchorId="4652B37F">
          <v:shape id="_x0000_i1050" type="#_x0000_t75" style="width:468pt;height:122.25pt">
            <v:imagedata r:id="rId69" o:title="BU6"/>
          </v:shape>
        </w:pict>
      </w:r>
    </w:p>
    <w:p w14:paraId="68A3779B" w14:textId="77777777" w:rsidR="00A11B0E" w:rsidRDefault="00520B2B" w:rsidP="00520B2B">
      <w:pPr>
        <w:pStyle w:val="Caption"/>
      </w:pPr>
      <w:bookmarkStart w:id="181" w:name="_Ref470896352"/>
      <w:bookmarkStart w:id="182" w:name="_Toc470951074"/>
      <w:r>
        <w:t xml:space="preserve">Figure </w:t>
      </w:r>
      <w:fldSimple w:instr=" SEQ Figure \* ARABIC ">
        <w:r w:rsidR="008C7BFB">
          <w:rPr>
            <w:noProof/>
          </w:rPr>
          <w:t>42</w:t>
        </w:r>
      </w:fldSimple>
      <w:bookmarkEnd w:id="181"/>
      <w:r>
        <w:t xml:space="preserve"> All possible candidates in horizontal axis; all possible candidates in vertical axis after horizontal axis filtering</w:t>
      </w:r>
      <w:bookmarkEnd w:id="182"/>
    </w:p>
    <w:p w14:paraId="6B3E7A5F" w14:textId="77777777" w:rsidR="004A0B37" w:rsidRDefault="00594805">
      <w:r>
        <w:tab/>
        <w:t>If we select the right cluster, we can redefine location and size of the ROI by parameters of the cluster. New size of ROI is calculated from size of cluster, because size of cluster represents in essence bounding box for digits. Size of the new ROI is calculated same as in</w:t>
      </w:r>
      <w:r w:rsidR="00147C36">
        <w:t xml:space="preserve"> </w:t>
      </w:r>
      <w:r w:rsidR="00147C36">
        <w:fldChar w:fldCharType="begin"/>
      </w:r>
      <w:r w:rsidR="00147C36">
        <w:instrText xml:space="preserve"> REF _Ref470892408 \r \h </w:instrText>
      </w:r>
      <w:r w:rsidR="00147C36">
        <w:fldChar w:fldCharType="separate"/>
      </w:r>
      <w:r w:rsidR="008C7BFB">
        <w:t>6.8.1</w:t>
      </w:r>
      <w:r w:rsidR="00147C36">
        <w:fldChar w:fldCharType="end"/>
      </w:r>
      <w:r>
        <w:t>.</w:t>
      </w:r>
    </w:p>
    <w:p w14:paraId="13E286F6" w14:textId="77777777" w:rsidR="004A0B37" w:rsidRDefault="004A0B37" w:rsidP="004A0B37">
      <w:pPr>
        <w:pStyle w:val="Heading2"/>
      </w:pPr>
      <w:bookmarkStart w:id="183" w:name="_Ref471246707"/>
      <w:bookmarkStart w:id="184" w:name="_Toc471250883"/>
      <w:commentRangeStart w:id="185"/>
      <w:r>
        <w:t>Summary of used methods in upcoming application</w:t>
      </w:r>
      <w:commentRangeEnd w:id="185"/>
      <w:r w:rsidR="00290FC0">
        <w:rPr>
          <w:rStyle w:val="CommentReference"/>
          <w:rFonts w:asciiTheme="minorHAnsi" w:eastAsiaTheme="minorEastAsia" w:hAnsiTheme="minorHAnsi" w:cstheme="minorBidi"/>
          <w:b w:val="0"/>
          <w:bCs w:val="0"/>
          <w:smallCaps w:val="0"/>
          <w:color w:val="auto"/>
        </w:rPr>
        <w:commentReference w:id="185"/>
      </w:r>
      <w:bookmarkEnd w:id="183"/>
      <w:bookmarkEnd w:id="184"/>
    </w:p>
    <w:p w14:paraId="3A9706EB" w14:textId="73569D1E" w:rsidR="004A0B37" w:rsidRDefault="004A0B37" w:rsidP="004A0B37">
      <w:r>
        <w:t xml:space="preserve">In </w:t>
      </w:r>
      <w:r w:rsidR="000456A2">
        <w:t xml:space="preserve">chapter </w:t>
      </w:r>
      <w:r w:rsidR="000456A2">
        <w:fldChar w:fldCharType="begin"/>
      </w:r>
      <w:r w:rsidR="000456A2">
        <w:instrText xml:space="preserve"> REF _Ref470880770 \r \h </w:instrText>
      </w:r>
      <w:r w:rsidR="000456A2">
        <w:fldChar w:fldCharType="separate"/>
      </w:r>
      <w:r w:rsidR="008C7BFB">
        <w:t>6</w:t>
      </w:r>
      <w:r w:rsidR="000456A2">
        <w:fldChar w:fldCharType="end"/>
      </w:r>
      <w:r>
        <w:t xml:space="preserve"> I present</w:t>
      </w:r>
      <w:r w:rsidR="000456A2">
        <w:t>ed</w:t>
      </w:r>
      <w:r>
        <w:t xml:space="preserve"> several methods and algorithms which </w:t>
      </w:r>
      <w:r w:rsidR="000456A2">
        <w:t>can be</w:t>
      </w:r>
      <w:r>
        <w:t xml:space="preserve"> used during the digits based approach. Few of them are ideal for data acquisition from patient monitor and few not</w:t>
      </w:r>
      <w:r w:rsidR="000456A2">
        <w:t>. Following chapter sum finally selected methods and processes.</w:t>
      </w:r>
    </w:p>
    <w:p w14:paraId="4A9E7A6D" w14:textId="0B97774E" w:rsidR="003D3F70" w:rsidRDefault="003D3F70" w:rsidP="003D3F70">
      <w:pPr>
        <w:pStyle w:val="Heading3"/>
      </w:pPr>
      <w:bookmarkStart w:id="186" w:name="_Toc471250884"/>
      <w:r>
        <w:t>Calibration</w:t>
      </w:r>
      <w:bookmarkEnd w:id="186"/>
    </w:p>
    <w:p w14:paraId="434C0521" w14:textId="1A37AC02" w:rsidR="004A0B37" w:rsidRDefault="004A0B37" w:rsidP="004A0B37">
      <w:r>
        <w:tab/>
        <w:t>At first I select rectangle area with all required regions of interest on patient monitor</w:t>
      </w:r>
      <w:r w:rsidR="000456A2">
        <w:t xml:space="preserve"> screen. For this step</w:t>
      </w:r>
      <w:r>
        <w:t xml:space="preserve"> there are no alternatives. This process is described in chapter </w:t>
      </w:r>
      <w:r>
        <w:fldChar w:fldCharType="begin"/>
      </w:r>
      <w:r>
        <w:instrText xml:space="preserve"> REF _Ref471219083 \r \h </w:instrText>
      </w:r>
      <w:r>
        <w:fldChar w:fldCharType="separate"/>
      </w:r>
      <w:r w:rsidR="008C7BFB">
        <w:t>6.1</w:t>
      </w:r>
      <w:r>
        <w:fldChar w:fldCharType="end"/>
      </w:r>
      <w:r>
        <w:t xml:space="preserve">. </w:t>
      </w:r>
    </w:p>
    <w:p w14:paraId="52CD87CE" w14:textId="6F9577E2" w:rsidR="003D3F70" w:rsidRDefault="004A0B37" w:rsidP="004A0B37">
      <w:r>
        <w:tab/>
        <w:t xml:space="preserve">After this step it’s necessary to select each region of interest.  When one region of interest is selected by rectangular selection it’s converted to grayscale by luminosity method mentioned in </w:t>
      </w:r>
      <w:r>
        <w:fldChar w:fldCharType="begin"/>
      </w:r>
      <w:r>
        <w:instrText xml:space="preserve"> REF _Ref470895166 \r \h </w:instrText>
      </w:r>
      <w:r>
        <w:fldChar w:fldCharType="separate"/>
      </w:r>
      <w:r w:rsidR="008C7BFB">
        <w:t>6.3.1.3</w:t>
      </w:r>
      <w:r>
        <w:fldChar w:fldCharType="end"/>
      </w:r>
      <w:r>
        <w:t>. Once we have a grayscale region of interest we convert it to black and white image by locally adaptive thresholding</w:t>
      </w:r>
      <w:r w:rsidR="003D3F70">
        <w:t xml:space="preserve"> by Bradley + </w:t>
      </w:r>
      <w:proofErr w:type="spellStart"/>
      <w:r w:rsidR="003D3F70">
        <w:t>Wellner</w:t>
      </w:r>
      <w:proofErr w:type="spellEnd"/>
      <w:r w:rsidR="00BA2B00">
        <w:t>. As a function above the rectangular selection was selected Gaussian function with size of neighborhood equal to 101. T</w:t>
      </w:r>
      <w:r w:rsidR="003D3F70">
        <w:t xml:space="preserve">his method is mentioned in </w:t>
      </w:r>
      <w:r w:rsidR="003D3F70">
        <w:fldChar w:fldCharType="begin"/>
      </w:r>
      <w:r w:rsidR="003D3F70">
        <w:instrText xml:space="preserve"> REF _Ref470888642 \r \h </w:instrText>
      </w:r>
      <w:r w:rsidR="003D3F70">
        <w:fldChar w:fldCharType="separate"/>
      </w:r>
      <w:r w:rsidR="008C7BFB">
        <w:t>6.4.3</w:t>
      </w:r>
      <w:r w:rsidR="003D3F70">
        <w:fldChar w:fldCharType="end"/>
      </w:r>
      <w:r w:rsidR="003D3F70">
        <w:t>. After locally adaptive thresholding</w:t>
      </w:r>
      <w:r w:rsidR="000456A2">
        <w:t xml:space="preserve"> of</w:t>
      </w:r>
      <w:r w:rsidR="003D3F70">
        <w:t xml:space="preserve"> selected region of </w:t>
      </w:r>
      <w:r w:rsidR="000456A2">
        <w:t>interest segment it to</w:t>
      </w:r>
      <w:r w:rsidR="003D3F70">
        <w:t xml:space="preserve"> foreground and background. </w:t>
      </w:r>
    </w:p>
    <w:p w14:paraId="31FF9F54" w14:textId="4AE98914" w:rsidR="003D3F70" w:rsidRDefault="003D3F70" w:rsidP="004A0B37">
      <w:r>
        <w:tab/>
        <w:t xml:space="preserve">Foreground of region of interest contain more than just candidates for digits. This could be noise, other artefacts, other candidates for digits, etc. </w:t>
      </w:r>
      <w:r w:rsidR="000456A2">
        <w:t>We</w:t>
      </w:r>
      <w:r>
        <w:t xml:space="preserve"> mark each area in foreground by unique identifier. For that purpose is used Connected-component labeling mentioned in </w:t>
      </w:r>
      <w:r>
        <w:fldChar w:fldCharType="begin"/>
      </w:r>
      <w:r>
        <w:instrText xml:space="preserve"> REF _Ref470895205 \r \h </w:instrText>
      </w:r>
      <w:r>
        <w:fldChar w:fldCharType="separate"/>
      </w:r>
      <w:r w:rsidR="008C7BFB">
        <w:t>6.5</w:t>
      </w:r>
      <w:r>
        <w:fldChar w:fldCharType="end"/>
      </w:r>
      <w:proofErr w:type="gramStart"/>
      <w:r>
        <w:t>.</w:t>
      </w:r>
      <w:proofErr w:type="gramEnd"/>
    </w:p>
    <w:p w14:paraId="718152A1" w14:textId="48F6D2A7" w:rsidR="003D3F70" w:rsidRDefault="003D3F70" w:rsidP="004A0B37">
      <w:r>
        <w:lastRenderedPageBreak/>
        <w:tab/>
        <w:t>After labeling first correct candidate</w:t>
      </w:r>
      <w:r w:rsidR="00ED4088">
        <w:t>, selected by user,</w:t>
      </w:r>
      <w:r>
        <w:t xml:space="preserve"> and its neighbors on line are selected exactly as it described in </w:t>
      </w:r>
      <w:r>
        <w:fldChar w:fldCharType="begin"/>
      </w:r>
      <w:r>
        <w:instrText xml:space="preserve"> REF _Ref471219835 \r \h </w:instrText>
      </w:r>
      <w:r>
        <w:fldChar w:fldCharType="separate"/>
      </w:r>
      <w:r w:rsidR="008C7BFB">
        <w:t>6.6</w:t>
      </w:r>
      <w:r>
        <w:fldChar w:fldCharType="end"/>
      </w:r>
      <w:r>
        <w:t xml:space="preserve"> and </w:t>
      </w:r>
      <w:r>
        <w:fldChar w:fldCharType="begin"/>
      </w:r>
      <w:r>
        <w:instrText xml:space="preserve"> REF _Ref471219840 \r \h </w:instrText>
      </w:r>
      <w:r>
        <w:fldChar w:fldCharType="separate"/>
      </w:r>
      <w:r w:rsidR="008C7BFB">
        <w:t>6.7</w:t>
      </w:r>
      <w:r>
        <w:fldChar w:fldCharType="end"/>
      </w:r>
      <w:r>
        <w:t>. After that we have all what is necessary for upcoming data acquisition process. All processes mentioned in three paragraphs above</w:t>
      </w:r>
      <w:r w:rsidR="000456A2">
        <w:t>, included that one,</w:t>
      </w:r>
      <w:r>
        <w:t xml:space="preserve"> </w:t>
      </w:r>
      <w:proofErr w:type="gramStart"/>
      <w:r>
        <w:t>are</w:t>
      </w:r>
      <w:proofErr w:type="gramEnd"/>
      <w:r>
        <w:t xml:space="preserve"> done for all selected regions of interest. </w:t>
      </w:r>
      <w:r w:rsidR="00ED4088">
        <w:t xml:space="preserve">Whole process is shown in </w:t>
      </w:r>
      <w:r w:rsidR="00ED4088">
        <w:fldChar w:fldCharType="begin"/>
      </w:r>
      <w:r w:rsidR="00ED4088">
        <w:instrText xml:space="preserve"> REF _Ref471242785 \h </w:instrText>
      </w:r>
      <w:r w:rsidR="00ED4088">
        <w:fldChar w:fldCharType="separate"/>
      </w:r>
      <w:r w:rsidR="008C7BFB">
        <w:t xml:space="preserve">Schema </w:t>
      </w:r>
      <w:r w:rsidR="008C7BFB">
        <w:rPr>
          <w:noProof/>
        </w:rPr>
        <w:t>6</w:t>
      </w:r>
      <w:r w:rsidR="00ED4088">
        <w:fldChar w:fldCharType="end"/>
      </w:r>
      <w:r w:rsidR="00ED4088">
        <w:t>.</w:t>
      </w:r>
    </w:p>
    <w:p w14:paraId="600476D7" w14:textId="77777777" w:rsidR="00ED4088" w:rsidRDefault="00ED4088" w:rsidP="00ED4088">
      <w:pPr>
        <w:keepNext/>
      </w:pPr>
      <w:r>
        <w:rPr>
          <w:noProof/>
          <w:lang w:val="cs-CZ" w:eastAsia="cs-CZ"/>
        </w:rPr>
        <w:drawing>
          <wp:inline distT="0" distB="0" distL="0" distR="0" wp14:anchorId="5F907085" wp14:editId="18CB0EB5">
            <wp:extent cx="5943600" cy="2395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95855"/>
                    </a:xfrm>
                    <a:prstGeom prst="rect">
                      <a:avLst/>
                    </a:prstGeom>
                  </pic:spPr>
                </pic:pic>
              </a:graphicData>
            </a:graphic>
          </wp:inline>
        </w:drawing>
      </w:r>
    </w:p>
    <w:p w14:paraId="1F0BFC08" w14:textId="04E11DAE" w:rsidR="00ED4088" w:rsidRDefault="00ED4088" w:rsidP="00ED4088">
      <w:pPr>
        <w:pStyle w:val="Caption"/>
      </w:pPr>
      <w:bookmarkStart w:id="187" w:name="_Ref471242785"/>
      <w:r>
        <w:t xml:space="preserve">Schema </w:t>
      </w:r>
      <w:fldSimple w:instr=" SEQ Schema \* ARABIC ">
        <w:r w:rsidR="008C7BFB">
          <w:rPr>
            <w:noProof/>
          </w:rPr>
          <w:t>6</w:t>
        </w:r>
      </w:fldSimple>
      <w:bookmarkEnd w:id="187"/>
      <w:r>
        <w:t xml:space="preserve"> Calibration process for digits based approach with selected methods</w:t>
      </w:r>
    </w:p>
    <w:p w14:paraId="13FB256B" w14:textId="68EF633B" w:rsidR="003D3F70" w:rsidRDefault="003D3F70" w:rsidP="004A0B37">
      <w:r>
        <w:tab/>
        <w:t>If beta back up process is used, software find all possible candidates for all regions of interest. That means each region of interest contain information about its position in vertical and horizontal axis before actual data acquisition. Beta back up process is described in</w:t>
      </w:r>
      <w:r w:rsidR="000456A2">
        <w:t xml:space="preserve"> detail in</w:t>
      </w:r>
      <w:r>
        <w:t xml:space="preserve"> </w:t>
      </w:r>
      <w:r>
        <w:fldChar w:fldCharType="begin"/>
      </w:r>
      <w:r>
        <w:instrText xml:space="preserve"> REF _Ref471220160 \r \h </w:instrText>
      </w:r>
      <w:r>
        <w:fldChar w:fldCharType="separate"/>
      </w:r>
      <w:r w:rsidR="008C7BFB">
        <w:t>6.11</w:t>
      </w:r>
      <w:r>
        <w:fldChar w:fldCharType="end"/>
      </w:r>
      <w:r>
        <w:t>.</w:t>
      </w:r>
    </w:p>
    <w:p w14:paraId="4CC89BE4" w14:textId="47114847" w:rsidR="003D3F70" w:rsidRDefault="003D3F70" w:rsidP="003D3F70">
      <w:pPr>
        <w:pStyle w:val="Heading3"/>
      </w:pPr>
      <w:bookmarkStart w:id="188" w:name="_Toc471250885"/>
      <w:r>
        <w:t>Data acquisition process</w:t>
      </w:r>
      <w:bookmarkEnd w:id="188"/>
    </w:p>
    <w:p w14:paraId="0EB8C6F7" w14:textId="42BEC8CB" w:rsidR="003D3F70" w:rsidRDefault="003D3F70" w:rsidP="004A0B37">
      <w:r>
        <w:tab/>
        <w:t xml:space="preserve">During the actual data acquisition is detected change in each region of interest. If this change is above selected threshold, appropriate action is done. Used detection of change is exactly same as </w:t>
      </w:r>
      <w:r w:rsidR="000456A2">
        <w:t xml:space="preserve">detection </w:t>
      </w:r>
      <w:r>
        <w:t xml:space="preserve">mentioned in </w:t>
      </w:r>
      <w:r>
        <w:fldChar w:fldCharType="begin"/>
      </w:r>
      <w:r>
        <w:instrText xml:space="preserve"> REF _Ref470881969 \r \h </w:instrText>
      </w:r>
      <w:r>
        <w:fldChar w:fldCharType="separate"/>
      </w:r>
      <w:r w:rsidR="008C7BFB">
        <w:t>6.8</w:t>
      </w:r>
      <w:r>
        <w:fldChar w:fldCharType="end"/>
      </w:r>
      <w:r>
        <w:t xml:space="preserve">. </w:t>
      </w:r>
    </w:p>
    <w:p w14:paraId="66A7FD37" w14:textId="3CED8617" w:rsidR="003D3F70" w:rsidRDefault="003D3F70" w:rsidP="004A0B37">
      <w:r>
        <w:tab/>
        <w:t>When timer tick at user defined time, software try to classify each region of interest by Tesseract. If Tesseract fail</w:t>
      </w:r>
      <w:r w:rsidR="000456A2">
        <w:t>s</w:t>
      </w:r>
      <w:r>
        <w:t>,</w:t>
      </w:r>
      <w:r w:rsidR="000456A2">
        <w:t xml:space="preserve"> software tries</w:t>
      </w:r>
      <w:r>
        <w:t xml:space="preserve"> to use difference with stored masks as a classifier. If this method also fail result of that region of interest is equal to </w:t>
      </w:r>
      <w:proofErr w:type="spellStart"/>
      <w:r>
        <w:t>NaN</w:t>
      </w:r>
      <w:proofErr w:type="spellEnd"/>
      <w:r>
        <w:t>.</w:t>
      </w:r>
      <w:r w:rsidR="000456A2">
        <w:t xml:space="preserve"> This is done for all regions of interest.</w:t>
      </w:r>
      <w:r w:rsidR="002B5FF7">
        <w:t xml:space="preserve"> For more detail please refer to </w:t>
      </w:r>
      <w:r w:rsidR="002B5FF7">
        <w:fldChar w:fldCharType="begin"/>
      </w:r>
      <w:r w:rsidR="002B5FF7">
        <w:instrText xml:space="preserve"> REF _Ref471221280 \r \h </w:instrText>
      </w:r>
      <w:r w:rsidR="002B5FF7">
        <w:fldChar w:fldCharType="separate"/>
      </w:r>
      <w:r w:rsidR="008C7BFB">
        <w:t>6.9</w:t>
      </w:r>
      <w:r w:rsidR="002B5FF7">
        <w:fldChar w:fldCharType="end"/>
      </w:r>
      <w:r w:rsidR="002B5FF7">
        <w:t>.</w:t>
      </w:r>
    </w:p>
    <w:p w14:paraId="4A40FC24" w14:textId="49EDB5D2" w:rsidR="002B5FF7" w:rsidRDefault="002B5FF7" w:rsidP="004A0B37">
      <w:r>
        <w:tab/>
      </w:r>
      <w:proofErr w:type="spellStart"/>
      <w:r>
        <w:t>Calssified</w:t>
      </w:r>
      <w:proofErr w:type="spellEnd"/>
      <w:r>
        <w:t xml:space="preserve"> values are saved to CSV file. For more detail about CSV please refer to </w:t>
      </w:r>
      <w:r>
        <w:fldChar w:fldCharType="begin"/>
      </w:r>
      <w:r>
        <w:instrText xml:space="preserve"> REF _Ref471221419 \r \h </w:instrText>
      </w:r>
      <w:r>
        <w:fldChar w:fldCharType="separate"/>
      </w:r>
      <w:r w:rsidR="008C7BFB">
        <w:t>6.10</w:t>
      </w:r>
      <w:r>
        <w:fldChar w:fldCharType="end"/>
      </w:r>
      <w:r>
        <w:t>.</w:t>
      </w:r>
      <w:r w:rsidR="008C3F39">
        <w:t xml:space="preserve"> Whole pipeline of data acquisition process is shown in </w:t>
      </w:r>
      <w:r w:rsidR="008C3F39">
        <w:fldChar w:fldCharType="begin"/>
      </w:r>
      <w:r w:rsidR="008C3F39">
        <w:instrText xml:space="preserve"> REF _Ref471243355 \h </w:instrText>
      </w:r>
      <w:r w:rsidR="008C3F39">
        <w:fldChar w:fldCharType="separate"/>
      </w:r>
      <w:r w:rsidR="008C7BFB">
        <w:t xml:space="preserve">Schema </w:t>
      </w:r>
      <w:r w:rsidR="008C7BFB">
        <w:rPr>
          <w:noProof/>
        </w:rPr>
        <w:t>7</w:t>
      </w:r>
      <w:r w:rsidR="008C3F39">
        <w:fldChar w:fldCharType="end"/>
      </w:r>
      <w:r w:rsidR="008C3F39">
        <w:t>.</w:t>
      </w:r>
    </w:p>
    <w:p w14:paraId="76AA7A07" w14:textId="77777777" w:rsidR="008C3F39" w:rsidRDefault="008C3F39" w:rsidP="008C3F39">
      <w:pPr>
        <w:keepNext/>
      </w:pPr>
      <w:r>
        <w:rPr>
          <w:noProof/>
          <w:lang w:val="cs-CZ" w:eastAsia="cs-CZ"/>
        </w:rPr>
        <w:lastRenderedPageBreak/>
        <w:drawing>
          <wp:inline distT="0" distB="0" distL="0" distR="0" wp14:anchorId="1173C283" wp14:editId="3B914125">
            <wp:extent cx="5943600" cy="3016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16250"/>
                    </a:xfrm>
                    <a:prstGeom prst="rect">
                      <a:avLst/>
                    </a:prstGeom>
                  </pic:spPr>
                </pic:pic>
              </a:graphicData>
            </a:graphic>
          </wp:inline>
        </w:drawing>
      </w:r>
    </w:p>
    <w:p w14:paraId="1E601550" w14:textId="056394E3" w:rsidR="008C3F39" w:rsidRDefault="008C3F39" w:rsidP="008C3F39">
      <w:pPr>
        <w:pStyle w:val="Caption"/>
      </w:pPr>
      <w:bookmarkStart w:id="189" w:name="_Ref471243355"/>
      <w:r>
        <w:t xml:space="preserve">Schema </w:t>
      </w:r>
      <w:fldSimple w:instr=" SEQ Schema \* ARABIC ">
        <w:r w:rsidR="008C7BFB">
          <w:rPr>
            <w:noProof/>
          </w:rPr>
          <w:t>7</w:t>
        </w:r>
      </w:fldSimple>
      <w:bookmarkEnd w:id="189"/>
      <w:r>
        <w:t xml:space="preserve"> Data acquisition process for digits based approach with selected methods</w:t>
      </w:r>
    </w:p>
    <w:p w14:paraId="36ED8004" w14:textId="0E629335" w:rsidR="003D3F70" w:rsidRDefault="006C3BA4" w:rsidP="004A0B37">
      <w:r>
        <w:tab/>
      </w:r>
      <w:r w:rsidR="003D3F70">
        <w:t xml:space="preserve">If beta back up process is in use and tick violate its use, </w:t>
      </w:r>
      <w:r>
        <w:t xml:space="preserve">methods in </w:t>
      </w:r>
      <w:r>
        <w:fldChar w:fldCharType="begin"/>
      </w:r>
      <w:r>
        <w:instrText xml:space="preserve"> REF _Ref470899179 \r \h </w:instrText>
      </w:r>
      <w:r>
        <w:fldChar w:fldCharType="separate"/>
      </w:r>
      <w:r w:rsidR="008C7BFB">
        <w:t>6.11.3</w:t>
      </w:r>
      <w:r>
        <w:fldChar w:fldCharType="end"/>
      </w:r>
      <w:r>
        <w:t xml:space="preserve"> are used.</w:t>
      </w:r>
      <w:r w:rsidR="000456A2">
        <w:t xml:space="preserve"> That means we try to find the appropriate cluster of candidates at newly captured scene by positon in horizontal and vertical axis. This position was saved to all regions of interest during the calibration.</w:t>
      </w:r>
      <w:r w:rsidR="003D3F70">
        <w:t xml:space="preserve">   </w:t>
      </w:r>
    </w:p>
    <w:p w14:paraId="6230755D" w14:textId="739B9066" w:rsidR="00B63C99" w:rsidRPr="006E72A4" w:rsidRDefault="003D3F70" w:rsidP="004A0B37">
      <w:r>
        <w:tab/>
      </w:r>
      <w:r w:rsidR="00B63C99">
        <w:br w:type="page"/>
      </w:r>
    </w:p>
    <w:p w14:paraId="78134B85" w14:textId="77777777" w:rsidR="0095777A" w:rsidRDefault="0095777A" w:rsidP="00921B2C">
      <w:pPr>
        <w:pStyle w:val="Heading1"/>
      </w:pPr>
      <w:bookmarkStart w:id="190" w:name="_Toc471250886"/>
      <w:r>
        <w:lastRenderedPageBreak/>
        <w:t>Future extensions</w:t>
      </w:r>
      <w:bookmarkEnd w:id="190"/>
    </w:p>
    <w:p w14:paraId="17452C3F" w14:textId="77777777" w:rsidR="00E73387" w:rsidRDefault="00E73387" w:rsidP="00E73387">
      <w:r>
        <w:t>This diploma thesis is just a first step into optical data acquisition via camera from patient monitor. There was mentioned two approaches how to obtain textual information from patient monitor. But there are still many thing which could be included in the software as an extra</w:t>
      </w:r>
      <w:r w:rsidR="00921B2C">
        <w:t>,</w:t>
      </w:r>
      <w:r>
        <w:t xml:space="preserve"> like a multi-camera approach or curves acquisition. Other </w:t>
      </w:r>
      <w:r w:rsidR="00921B2C">
        <w:t>thing can be done more precisely, this thing are for example classification</w:t>
      </w:r>
      <w:r>
        <w:t xml:space="preserve"> and methods to separate digits from the captured scene. In following subchapters I go through possible extension with the greatest attention to multi-camera approach and curves acquisition.</w:t>
      </w:r>
    </w:p>
    <w:p w14:paraId="53BF3B56" w14:textId="77777777" w:rsidR="00E73387" w:rsidRDefault="00E73387" w:rsidP="00921B2C">
      <w:pPr>
        <w:pStyle w:val="Heading2"/>
      </w:pPr>
      <w:bookmarkStart w:id="191" w:name="_Ref470897596"/>
      <w:bookmarkStart w:id="192" w:name="_Toc471250887"/>
      <w:r>
        <w:t>Curves acquisition</w:t>
      </w:r>
      <w:bookmarkEnd w:id="191"/>
      <w:bookmarkEnd w:id="192"/>
    </w:p>
    <w:p w14:paraId="6A5432E6" w14:textId="082F598C" w:rsidR="00FC386C" w:rsidRDefault="00E73387" w:rsidP="00E73387">
      <w:r w:rsidRPr="002C2D31">
        <w:t xml:space="preserve">On the patient monitor are not only digits but also curves. This curves are </w:t>
      </w:r>
      <w:r w:rsidR="002C2D31" w:rsidRPr="002C2D31">
        <w:t>really</w:t>
      </w:r>
      <w:r w:rsidR="002C2D31">
        <w:t xml:space="preserve"> useful for medical personal and</w:t>
      </w:r>
      <w:r w:rsidRPr="002C2D31">
        <w:t xml:space="preserve"> can show many different</w:t>
      </w:r>
      <w:r w:rsidR="002C2D31">
        <w:t xml:space="preserve"> trends. T</w:t>
      </w:r>
      <w:r w:rsidR="002C2D31" w:rsidRPr="002C2D31">
        <w:t xml:space="preserve">he most known is </w:t>
      </w:r>
      <w:r w:rsidR="002C2D31" w:rsidRPr="002C2D31">
        <w:rPr>
          <w:rFonts w:cs="Arial"/>
          <w:bCs/>
          <w:color w:val="252525"/>
          <w:shd w:val="clear" w:color="auto" w:fill="FFFFFF"/>
        </w:rPr>
        <w:t>Electrocardiography</w:t>
      </w:r>
      <w:r w:rsidR="002C2D31" w:rsidRPr="002C2D31">
        <w:rPr>
          <w:rStyle w:val="apple-converted-space"/>
          <w:rFonts w:cs="Arial"/>
          <w:color w:val="252525"/>
          <w:shd w:val="clear" w:color="auto" w:fill="FFFFFF"/>
        </w:rPr>
        <w:t> i.e.</w:t>
      </w:r>
      <w:r w:rsidR="002C2D31" w:rsidRPr="002C2D31">
        <w:t xml:space="preserve"> EKG or ECG</w:t>
      </w:r>
      <w:r w:rsidR="002C2D31">
        <w:t xml:space="preserve"> [</w:t>
      </w:r>
      <w:r w:rsidR="001A39BB">
        <w:t>62</w:t>
      </w:r>
      <w:r w:rsidR="002C2D31">
        <w:t>]</w:t>
      </w:r>
      <w:r w:rsidR="002C2D31" w:rsidRPr="002C2D31">
        <w:t xml:space="preserve">. </w:t>
      </w:r>
      <w:r w:rsidR="002C2D31">
        <w:t>On EKG doctor can check for example if PQRST cycle looks like the one for health person. At all, information stored in curves stands for deposi</w:t>
      </w:r>
      <w:r w:rsidR="00921B2C">
        <w:t xml:space="preserve">ting. Once when we deposit them, </w:t>
      </w:r>
      <w:r w:rsidR="002C2D31">
        <w:t xml:space="preserve">we can </w:t>
      </w:r>
      <w:r w:rsidR="00921B2C">
        <w:t>use</w:t>
      </w:r>
      <w:r w:rsidR="002C2D31">
        <w:t xml:space="preserve"> some statistical analysis on them.</w:t>
      </w:r>
    </w:p>
    <w:p w14:paraId="3B318788" w14:textId="53BCCC58" w:rsidR="007610DD" w:rsidRDefault="007610DD" w:rsidP="00E73387">
      <w:r>
        <w:tab/>
      </w:r>
      <w:r w:rsidR="00DB10FA">
        <w:t xml:space="preserve">Curves on patient monitor can be described as a graphs. </w:t>
      </w:r>
      <w:r>
        <w:t xml:space="preserve">There </w:t>
      </w:r>
      <w:r w:rsidR="005860AF">
        <w:t>is</w:t>
      </w:r>
      <w:r>
        <w:t xml:space="preserve"> </w:t>
      </w:r>
      <w:r w:rsidR="005860AF">
        <w:t>software</w:t>
      </w:r>
      <w:r>
        <w:t xml:space="preserve"> which can </w:t>
      </w:r>
      <w:r w:rsidR="00921B2C">
        <w:t>extract</w:t>
      </w:r>
      <w:r>
        <w:t xml:space="preserve"> data from images of graphs</w:t>
      </w:r>
      <w:r w:rsidR="00DB10FA">
        <w:t>. For example im2graph [</w:t>
      </w:r>
      <w:r w:rsidR="001A39BB">
        <w:t>63</w:t>
      </w:r>
      <w:r w:rsidR="00DB10FA">
        <w:t xml:space="preserve">], </w:t>
      </w:r>
      <w:proofErr w:type="spellStart"/>
      <w:r w:rsidR="00DB10FA">
        <w:t>WebPlotDigitalizer</w:t>
      </w:r>
      <w:proofErr w:type="spellEnd"/>
      <w:r w:rsidR="00DB10FA">
        <w:t xml:space="preserve"> [</w:t>
      </w:r>
      <w:r w:rsidR="001A39BB">
        <w:t>64</w:t>
      </w:r>
      <w:r w:rsidR="00DB10FA">
        <w:t>] and others</w:t>
      </w:r>
      <w:r>
        <w:t>.</w:t>
      </w:r>
      <w:r w:rsidR="00DB10FA">
        <w:t xml:space="preserve"> </w:t>
      </w:r>
      <w:r>
        <w:t xml:space="preserve"> </w:t>
      </w:r>
      <w:r w:rsidR="00DB10FA">
        <w:t xml:space="preserve">These software are very similar </w:t>
      </w:r>
      <w:r w:rsidR="00921B2C">
        <w:t xml:space="preserve">to </w:t>
      </w:r>
      <w:r w:rsidR="00DB10FA">
        <w:t>what we want to do as a future extension, but there are few differences. All the</w:t>
      </w:r>
      <w:r w:rsidR="00921B2C">
        <w:t>se software used the defined axe</w:t>
      </w:r>
      <w:r w:rsidR="00DB10FA">
        <w:t>s or you need to define them before the acquisition. Also these programs work on static scenes, that means we obtain the data from them only once with the same ratio. There are also more problem</w:t>
      </w:r>
      <w:r w:rsidR="00921B2C">
        <w:t>s</w:t>
      </w:r>
      <w:r w:rsidR="00DB10FA">
        <w:t xml:space="preserve"> like that</w:t>
      </w:r>
      <w:r w:rsidR="00921B2C">
        <w:t>,</w:t>
      </w:r>
      <w:r w:rsidR="00DB10FA">
        <w:t xml:space="preserve"> these problems are described in</w:t>
      </w:r>
      <w:r w:rsidR="00921B2C">
        <w:t xml:space="preserve"> </w:t>
      </w:r>
      <w:r w:rsidR="00921B2C">
        <w:fldChar w:fldCharType="begin"/>
      </w:r>
      <w:r w:rsidR="00921B2C">
        <w:instrText xml:space="preserve"> REF _Ref470897173 \r \h </w:instrText>
      </w:r>
      <w:r w:rsidR="00921B2C">
        <w:fldChar w:fldCharType="separate"/>
      </w:r>
      <w:r w:rsidR="008C7BFB">
        <w:t>7.1.2</w:t>
      </w:r>
      <w:r w:rsidR="00921B2C">
        <w:fldChar w:fldCharType="end"/>
      </w:r>
      <w:r w:rsidR="00DB10FA">
        <w:t>.</w:t>
      </w:r>
    </w:p>
    <w:p w14:paraId="76294E69" w14:textId="77777777" w:rsidR="00DB10FA" w:rsidRDefault="00DB10FA" w:rsidP="00921B2C">
      <w:pPr>
        <w:pStyle w:val="Heading3"/>
      </w:pPr>
      <w:bookmarkStart w:id="193" w:name="_Ref470896862"/>
      <w:bookmarkStart w:id="194" w:name="_Toc471250888"/>
      <w:r>
        <w:t>Curves on patient monitor</w:t>
      </w:r>
      <w:bookmarkEnd w:id="193"/>
      <w:bookmarkEnd w:id="194"/>
    </w:p>
    <w:p w14:paraId="29B20277" w14:textId="77777777" w:rsidR="00FC386C" w:rsidRDefault="002C2D31" w:rsidP="00E73387">
      <w:r>
        <w:tab/>
      </w:r>
      <w:r w:rsidR="00FC386C">
        <w:t xml:space="preserve">On market, and in hospitals, is many different types of patient monitors. </w:t>
      </w:r>
      <w:r w:rsidR="00921B2C">
        <w:t>They use</w:t>
      </w:r>
      <w:r w:rsidR="00FC386C">
        <w:t xml:space="preserve"> different ways how to show curves on patient monitor. Some </w:t>
      </w:r>
      <w:r w:rsidR="00921B2C">
        <w:t>of them contain some kind of axi</w:t>
      </w:r>
      <w:r w:rsidR="00FC386C">
        <w:t>s so</w:t>
      </w:r>
      <w:r w:rsidR="00921B2C">
        <w:t>me of them contain multiples axe</w:t>
      </w:r>
      <w:r w:rsidR="00FC386C">
        <w:t xml:space="preserve">s. When some of them absolutely doesn’t contain </w:t>
      </w:r>
      <w:r w:rsidR="00921B2C">
        <w:t>any axe</w:t>
      </w:r>
      <w:r w:rsidR="00FC386C">
        <w:t>s. Example of different styles of curves showing is in</w:t>
      </w:r>
      <w:r w:rsidR="00921B2C">
        <w:t xml:space="preserve"> </w:t>
      </w:r>
      <w:r w:rsidR="00921B2C">
        <w:fldChar w:fldCharType="begin"/>
      </w:r>
      <w:r w:rsidR="00921B2C">
        <w:instrText xml:space="preserve"> REF _Ref470896987 \h </w:instrText>
      </w:r>
      <w:r w:rsidR="00921B2C">
        <w:fldChar w:fldCharType="separate"/>
      </w:r>
      <w:r w:rsidR="008C7BFB">
        <w:t xml:space="preserve">Figure </w:t>
      </w:r>
      <w:r w:rsidR="008C7BFB">
        <w:rPr>
          <w:noProof/>
        </w:rPr>
        <w:t>43</w:t>
      </w:r>
      <w:r w:rsidR="00921B2C">
        <w:fldChar w:fldCharType="end"/>
      </w:r>
      <w:r w:rsidR="00FC386C">
        <w:t>.</w:t>
      </w:r>
      <w:r w:rsidR="008E1C22">
        <w:t xml:space="preserve"> </w:t>
      </w:r>
      <w:r w:rsidR="00921B2C">
        <w:t>When I</w:t>
      </w:r>
      <w:r w:rsidR="008E1C22">
        <w:t xml:space="preserve"> do a survey through a web the most used style is style without axis. However this survey it isn’t conclusive. </w:t>
      </w:r>
    </w:p>
    <w:p w14:paraId="2D154D7F" w14:textId="77777777" w:rsidR="005A1C68" w:rsidRDefault="00D42FAA" w:rsidP="005A1C68">
      <w:pPr>
        <w:keepNext/>
      </w:pPr>
      <w:r>
        <w:pict w14:anchorId="6DBCDE42">
          <v:shape id="_x0000_i1051" type="#_x0000_t75" style="width:468pt;height:115.55pt">
            <v:imagedata r:id="rId72" o:title="patientmonitorTypes"/>
          </v:shape>
        </w:pict>
      </w:r>
    </w:p>
    <w:p w14:paraId="254AD8CE" w14:textId="77777777" w:rsidR="00FC386C" w:rsidRDefault="005A1C68" w:rsidP="005A1C68">
      <w:pPr>
        <w:pStyle w:val="Caption"/>
      </w:pPr>
      <w:bookmarkStart w:id="195" w:name="_Ref470896987"/>
      <w:bookmarkStart w:id="196" w:name="_Toc470951075"/>
      <w:r>
        <w:t xml:space="preserve">Figure </w:t>
      </w:r>
      <w:fldSimple w:instr=" SEQ Figure \* ARABIC ">
        <w:r w:rsidR="008C7BFB">
          <w:rPr>
            <w:noProof/>
          </w:rPr>
          <w:t>43</w:t>
        </w:r>
      </w:fldSimple>
      <w:bookmarkEnd w:id="195"/>
      <w:r>
        <w:t xml:space="preserve"> Different types of patient monitors with different way how to show curves on their screens</w:t>
      </w:r>
      <w:bookmarkEnd w:id="196"/>
    </w:p>
    <w:p w14:paraId="436C1E3E" w14:textId="77777777" w:rsidR="002C2D31" w:rsidRDefault="008E1C22" w:rsidP="00E73387">
      <w:r>
        <w:tab/>
      </w:r>
      <w:r w:rsidR="00FC386C">
        <w:t xml:space="preserve">First what should be mentioned is the style of curve redrawing on patient </w:t>
      </w:r>
      <w:proofErr w:type="gramStart"/>
      <w:r w:rsidR="00FC386C">
        <w:t>monitor.</w:t>
      </w:r>
      <w:proofErr w:type="gramEnd"/>
      <w:r w:rsidR="00FC386C">
        <w:t xml:space="preserve"> We have two basic types of redrawing. </w:t>
      </w:r>
      <w:r>
        <w:t xml:space="preserve">The first one and more present in patient monitors is when curve is redraw gradually by a small black window.  This small window travel iterative </w:t>
      </w:r>
      <w:r w:rsidR="00FC7E86">
        <w:t xml:space="preserve">from the left </w:t>
      </w:r>
      <w:r>
        <w:t xml:space="preserve">to the right along the curve. Every time when that windows appear on a curve new information </w:t>
      </w:r>
      <w:r w:rsidR="00FC7E86">
        <w:t>is</w:t>
      </w:r>
      <w:r>
        <w:t xml:space="preserve"> shown on </w:t>
      </w:r>
      <w:r>
        <w:lastRenderedPageBreak/>
        <w:t xml:space="preserve">the left side of that window. This window can be called as some kind of </w:t>
      </w:r>
      <w:r w:rsidR="00FC7E86">
        <w:t>redrawing</w:t>
      </w:r>
      <w:r>
        <w:t xml:space="preserve"> window and </w:t>
      </w:r>
      <w:r w:rsidR="005A1C68">
        <w:t>it’s</w:t>
      </w:r>
      <w:r>
        <w:t xml:space="preserve"> represented by a black window which </w:t>
      </w:r>
      <w:r w:rsidR="00FC7E86">
        <w:t>cover</w:t>
      </w:r>
      <w:r>
        <w:t xml:space="preserve"> the curve. This red</w:t>
      </w:r>
      <w:r w:rsidR="00921B2C">
        <w:t xml:space="preserve">rawing is nicely shown in </w:t>
      </w:r>
      <w:r w:rsidR="00921B2C">
        <w:fldChar w:fldCharType="begin"/>
      </w:r>
      <w:r w:rsidR="00921B2C">
        <w:instrText xml:space="preserve"> REF _Ref470897064 \h </w:instrText>
      </w:r>
      <w:r w:rsidR="00921B2C">
        <w:fldChar w:fldCharType="separate"/>
      </w:r>
      <w:r w:rsidR="008C7BFB">
        <w:t xml:space="preserve">Figure </w:t>
      </w:r>
      <w:r w:rsidR="008C7BFB">
        <w:rPr>
          <w:noProof/>
        </w:rPr>
        <w:t>44</w:t>
      </w:r>
      <w:r w:rsidR="00921B2C">
        <w:fldChar w:fldCharType="end"/>
      </w:r>
      <w:r>
        <w:t xml:space="preserve">. </w:t>
      </w:r>
    </w:p>
    <w:p w14:paraId="25D10E56" w14:textId="77777777" w:rsidR="005A1C68" w:rsidRDefault="00D42FAA" w:rsidP="005A1C68">
      <w:pPr>
        <w:keepNext/>
      </w:pPr>
      <w:r>
        <w:pict w14:anchorId="01A782FD">
          <v:shape id="_x0000_i1052" type="#_x0000_t75" style="width:468pt;height:93.75pt">
            <v:imagedata r:id="rId73" o:title="curves"/>
          </v:shape>
        </w:pict>
      </w:r>
    </w:p>
    <w:p w14:paraId="601FBC9A" w14:textId="77777777" w:rsidR="007610DD" w:rsidRDefault="005A1C68" w:rsidP="005A1C68">
      <w:pPr>
        <w:pStyle w:val="Caption"/>
      </w:pPr>
      <w:bookmarkStart w:id="197" w:name="_Ref470897064"/>
      <w:bookmarkStart w:id="198" w:name="_Toc470951076"/>
      <w:r>
        <w:t xml:space="preserve">Figure </w:t>
      </w:r>
      <w:fldSimple w:instr=" SEQ Figure \* ARABIC ">
        <w:r w:rsidR="008C7BFB">
          <w:rPr>
            <w:noProof/>
          </w:rPr>
          <w:t>44</w:t>
        </w:r>
      </w:fldSimple>
      <w:bookmarkEnd w:id="197"/>
      <w:r>
        <w:t xml:space="preserve"> EKG curve with different position of redrawing window</w:t>
      </w:r>
      <w:bookmarkEnd w:id="198"/>
    </w:p>
    <w:p w14:paraId="3C934519" w14:textId="77777777" w:rsidR="007610DD" w:rsidRDefault="007610DD" w:rsidP="00E73387">
      <w:r>
        <w:tab/>
        <w:t>Second possible approach of redrawing is by a moving of the whole curve on the patient monitor. That means when we need to show a new information in for</w:t>
      </w:r>
      <w:r w:rsidR="00921B2C">
        <w:t>m</w:t>
      </w:r>
      <w:r>
        <w:t xml:space="preserve"> of curve we move the whole curve to the right and show the new information on the left. Same amount of curve which is added to the left is deleted from the right side of curve. At all it looks like a whole curve is moving to the right.</w:t>
      </w:r>
    </w:p>
    <w:p w14:paraId="78CEB229" w14:textId="77777777" w:rsidR="00DB10FA" w:rsidRDefault="00DB10FA" w:rsidP="00921B2C">
      <w:pPr>
        <w:pStyle w:val="Heading3"/>
      </w:pPr>
      <w:bookmarkStart w:id="199" w:name="_Ref470897173"/>
      <w:bookmarkStart w:id="200" w:name="_Toc471250889"/>
      <w:r>
        <w:t>Problems with curves</w:t>
      </w:r>
      <w:bookmarkEnd w:id="199"/>
      <w:bookmarkEnd w:id="200"/>
    </w:p>
    <w:p w14:paraId="2C95C62F" w14:textId="77777777" w:rsidR="00DB10FA" w:rsidRDefault="00DB10FA" w:rsidP="00DB10FA">
      <w:r>
        <w:t xml:space="preserve">Curves on patient monitor aren’t regular static graphs and that cause many problems. In this chapter </w:t>
      </w:r>
      <w:r w:rsidR="00DF667B">
        <w:t>I</w:t>
      </w:r>
      <w:r>
        <w:t xml:space="preserve"> describe </w:t>
      </w:r>
      <w:r w:rsidR="00FC7E86">
        <w:t>these</w:t>
      </w:r>
      <w:r>
        <w:t xml:space="preserve"> problem</w:t>
      </w:r>
      <w:r w:rsidR="00FC7E86">
        <w:t>s</w:t>
      </w:r>
      <w:r>
        <w:t xml:space="preserve"> and show possible solutions.</w:t>
      </w:r>
    </w:p>
    <w:p w14:paraId="08E0B326" w14:textId="77777777" w:rsidR="00DB10FA" w:rsidRDefault="00DB10FA" w:rsidP="00DF667B">
      <w:pPr>
        <w:pStyle w:val="Heading4"/>
      </w:pPr>
      <w:r>
        <w:t>Axis problem</w:t>
      </w:r>
    </w:p>
    <w:p w14:paraId="2F456384" w14:textId="77777777" w:rsidR="008B2E93" w:rsidRDefault="00FC7E86" w:rsidP="00DB10FA">
      <w:r>
        <w:t xml:space="preserve">Patient monitors at </w:t>
      </w:r>
      <w:r w:rsidR="00DB10FA">
        <w:t xml:space="preserve">almost all </w:t>
      </w:r>
      <w:r w:rsidR="00DF667B">
        <w:t>cases doesn’t have any axe</w:t>
      </w:r>
      <w:r w:rsidR="00DB10FA">
        <w:t xml:space="preserve">s for a curves. As you can see in </w:t>
      </w:r>
      <w:r w:rsidR="00DF667B">
        <w:fldChar w:fldCharType="begin"/>
      </w:r>
      <w:r w:rsidR="00DF667B">
        <w:instrText xml:space="preserve"> REF _Ref470896987 \h </w:instrText>
      </w:r>
      <w:r w:rsidR="00DF667B">
        <w:fldChar w:fldCharType="separate"/>
      </w:r>
      <w:r w:rsidR="008C7BFB">
        <w:t xml:space="preserve">Figure </w:t>
      </w:r>
      <w:r w:rsidR="008C7BFB">
        <w:rPr>
          <w:noProof/>
        </w:rPr>
        <w:t>43</w:t>
      </w:r>
      <w:r w:rsidR="00DF667B">
        <w:fldChar w:fldCharType="end"/>
      </w:r>
      <w:r w:rsidR="00DF667B">
        <w:t xml:space="preserve"> </w:t>
      </w:r>
      <w:r w:rsidR="00DB10FA">
        <w:t>patient monitor can contain some lines which looks like ax</w:t>
      </w:r>
      <w:r w:rsidR="00DF667B">
        <w:t>es, but ordinary these axe</w:t>
      </w:r>
      <w:r w:rsidR="00DB10FA">
        <w:t xml:space="preserve">s don’t have any description about the values, units and scale. </w:t>
      </w:r>
      <w:r w:rsidR="008B2E93">
        <w:t xml:space="preserve">Some monitors absolutely don’t have </w:t>
      </w:r>
      <w:r w:rsidR="00DF667B">
        <w:t>any</w:t>
      </w:r>
      <w:r w:rsidR="008B2E93">
        <w:t xml:space="preserve"> lines on the screen. Because of that we can’t simply subtract the value from the curve, because we don’t know the value in horizontal and vertical axis. </w:t>
      </w:r>
    </w:p>
    <w:p w14:paraId="140786F6" w14:textId="77777777" w:rsidR="002D4349" w:rsidRDefault="008B2E93" w:rsidP="00DB10FA">
      <w:r>
        <w:tab/>
        <w:t xml:space="preserve">First </w:t>
      </w:r>
      <w:r w:rsidR="002D4349">
        <w:t>solution</w:t>
      </w:r>
      <w:r>
        <w:t xml:space="preserve"> seems to be definition of axis </w:t>
      </w:r>
      <w:r w:rsidR="002D4349">
        <w:t xml:space="preserve">for all curves </w:t>
      </w:r>
      <w:r>
        <w:t xml:space="preserve">by a borders of the captures scene. This will be ok, but we must meet few conditions. Monitor and camera have to be set perfectly parallel on each other. That means top and bottom border of the captured scene by a camera must by parallel to top and bottom edge of the patient monitor screen. </w:t>
      </w:r>
      <w:r w:rsidR="00DB10FA">
        <w:t xml:space="preserve"> </w:t>
      </w:r>
      <w:r>
        <w:t xml:space="preserve">That is related to that scene must be static i.e. no one can ever move with the monitor or camera during the acquisition process. Once when we meet these conditions, we can extract curve value in horizontal and vertical axis, where pixel of curve is located. In the end this approach is bad for </w:t>
      </w:r>
      <w:r w:rsidR="002D4349">
        <w:t>normal use, because the scene isn’t ordinary static.</w:t>
      </w:r>
    </w:p>
    <w:p w14:paraId="7FD15432" w14:textId="77777777" w:rsidR="00DB10FA" w:rsidRDefault="002D4349" w:rsidP="00DB10FA">
      <w:r>
        <w:tab/>
        <w:t>Second solution is based on definition of ax</w:t>
      </w:r>
      <w:r w:rsidR="00DF667B">
        <w:t>e</w:t>
      </w:r>
      <w:r>
        <w:t>s for all curves by a borders of the screen. This approach seems to be very ok</w:t>
      </w:r>
      <w:r w:rsidR="00DF667B">
        <w:t>, if</w:t>
      </w:r>
      <w:r>
        <w:t xml:space="preserve"> we use a monitor based approach</w:t>
      </w:r>
      <w:r w:rsidR="00DF667B">
        <w:t xml:space="preserve"> </w:t>
      </w:r>
      <w:r w:rsidR="00DF667B">
        <w:fldChar w:fldCharType="begin"/>
      </w:r>
      <w:r w:rsidR="00DF667B">
        <w:instrText xml:space="preserve"> REF _Ref470894468 \r \h </w:instrText>
      </w:r>
      <w:r w:rsidR="00DF667B">
        <w:fldChar w:fldCharType="separate"/>
      </w:r>
      <w:r w:rsidR="008C7BFB">
        <w:t>5.1</w:t>
      </w:r>
      <w:r w:rsidR="00DF667B">
        <w:fldChar w:fldCharType="end"/>
      </w:r>
      <w:r>
        <w:t xml:space="preserve">. Monitor is </w:t>
      </w:r>
      <w:r w:rsidR="00DF667B">
        <w:t>projective corrected on every frame</w:t>
      </w:r>
      <w:r>
        <w:t xml:space="preserve"> so borders and curves should </w:t>
      </w:r>
      <w:r w:rsidR="00DF667B">
        <w:t>at the same position in these frames</w:t>
      </w:r>
      <w:r>
        <w:t>. If we move with the monitor, or camera, projective correction set screen back to rectangle every time and we can simply ex</w:t>
      </w:r>
      <w:r w:rsidR="00DF667B">
        <w:t>tract value of curve in both axe</w:t>
      </w:r>
      <w:r>
        <w:t>s. Projective correction also solve the scale problem when patie</w:t>
      </w:r>
      <w:r w:rsidR="00DF667B">
        <w:t xml:space="preserve">nt monitor is closer or further. </w:t>
      </w:r>
      <w:r>
        <w:t xml:space="preserve"> </w:t>
      </w:r>
      <w:r w:rsidR="00DF667B">
        <w:t>Because</w:t>
      </w:r>
      <w:r>
        <w:t xml:space="preserve"> every time</w:t>
      </w:r>
      <w:r w:rsidR="00DF667B">
        <w:t xml:space="preserve"> we</w:t>
      </w:r>
      <w:r>
        <w:t xml:space="preserve"> correct the patient monitor screen to rectangular with the same size. This approach seems to be most</w:t>
      </w:r>
      <w:r w:rsidR="003422B8">
        <w:t xml:space="preserve"> suitable solution and user can </w:t>
      </w:r>
      <w:r w:rsidR="00DF667B">
        <w:t>define the scale of the both axe</w:t>
      </w:r>
      <w:r w:rsidR="003422B8">
        <w:t>s.</w:t>
      </w:r>
    </w:p>
    <w:p w14:paraId="1C97F149" w14:textId="77777777" w:rsidR="002D4349" w:rsidRDefault="002D4349" w:rsidP="00DB10FA">
      <w:r>
        <w:lastRenderedPageBreak/>
        <w:tab/>
        <w:t>Last solution i</w:t>
      </w:r>
      <w:r w:rsidR="00DF667B">
        <w:t>s definition of every single axe</w:t>
      </w:r>
      <w:r>
        <w:t xml:space="preserve">s for every monitor manually by a user. This approach is usually used in mentioned programs </w:t>
      </w:r>
      <w:r w:rsidR="00DF667B">
        <w:t xml:space="preserve">in </w:t>
      </w:r>
      <w:r w:rsidR="00DF667B">
        <w:fldChar w:fldCharType="begin"/>
      </w:r>
      <w:r w:rsidR="00DF667B">
        <w:instrText xml:space="preserve"> REF _Ref470897596 \r \h </w:instrText>
      </w:r>
      <w:r w:rsidR="00DF667B">
        <w:fldChar w:fldCharType="separate"/>
      </w:r>
      <w:r w:rsidR="008C7BFB">
        <w:t>7.1</w:t>
      </w:r>
      <w:r w:rsidR="00DF667B">
        <w:fldChar w:fldCharType="end"/>
      </w:r>
      <w:r>
        <w:t>.</w:t>
      </w:r>
      <w:r w:rsidR="00407A01">
        <w:t xml:space="preserve"> All processes mentioned below are done on projective corrected image.</w:t>
      </w:r>
      <w:r>
        <w:t xml:space="preserve"> We simply set two points for horizontal axis</w:t>
      </w:r>
      <w:r w:rsidR="00407A01">
        <w:t xml:space="preserve"> and two points for vertical axis </w:t>
      </w:r>
      <w:r>
        <w:t xml:space="preserve">with the corresponding values. </w:t>
      </w:r>
      <w:r w:rsidR="00407A01">
        <w:t>Because we don’t know these value</w:t>
      </w:r>
      <w:r w:rsidR="00DF667B">
        <w:t>s,</w:t>
      </w:r>
      <w:r w:rsidR="00407A01">
        <w:t xml:space="preserve"> </w:t>
      </w:r>
      <w:r w:rsidR="00DF667B">
        <w:t>as a best solution seems to be (</w:t>
      </w:r>
      <w:r w:rsidR="00407A01">
        <w:t>0</w:t>
      </w:r>
      <w:r w:rsidR="00DF667B">
        <w:t xml:space="preserve">, </w:t>
      </w:r>
      <w:r w:rsidR="00407A01">
        <w:t>1</w:t>
      </w:r>
      <w:r w:rsidR="00DF667B">
        <w:t>)</w:t>
      </w:r>
      <w:r w:rsidR="00407A01">
        <w:t xml:space="preserve"> interval. Once</w:t>
      </w:r>
      <w:r w:rsidR="00DF667B">
        <w:t xml:space="preserve"> we defined all axe</w:t>
      </w:r>
      <w:r w:rsidR="00407A01">
        <w:t>s for all curves we can just simply extract information from them, because these axis will be also projective corrected every time when patient</w:t>
      </w:r>
      <w:r w:rsidR="00DF667B">
        <w:t xml:space="preserve"> monitor</w:t>
      </w:r>
      <w:r w:rsidR="00407A01">
        <w:t xml:space="preserve"> screen is corrected. This approach is fine, but because we don’t know the values on axis we can use the previous one. In the previous one there is less work for the PC and also for a user.</w:t>
      </w:r>
    </w:p>
    <w:p w14:paraId="0C103F63" w14:textId="77777777" w:rsidR="00407A01" w:rsidRDefault="00407A01" w:rsidP="00DF667B">
      <w:pPr>
        <w:pStyle w:val="Heading4"/>
      </w:pPr>
      <w:bookmarkStart w:id="201" w:name="_Ref470898214"/>
      <w:r>
        <w:t>Crossing curves</w:t>
      </w:r>
      <w:bookmarkEnd w:id="201"/>
    </w:p>
    <w:p w14:paraId="665C5F7A" w14:textId="77777777" w:rsidR="00407A01" w:rsidRDefault="00407A01" w:rsidP="00DB10FA">
      <w:r>
        <w:t>On some mo</w:t>
      </w:r>
      <w:r w:rsidR="00DF667B">
        <w:t>nitors curves can cross with axe</w:t>
      </w:r>
      <w:r>
        <w:t xml:space="preserve">s or other lines on the patient monitor. This problem is really </w:t>
      </w:r>
      <w:r w:rsidR="00FC7E86">
        <w:t>important</w:t>
      </w:r>
      <w:r>
        <w:t xml:space="preserve">, because these lines looks almost like a </w:t>
      </w:r>
      <w:r w:rsidR="00DF667B">
        <w:t xml:space="preserve">required </w:t>
      </w:r>
      <w:r>
        <w:t>curve</w:t>
      </w:r>
      <w:r w:rsidR="00DF667B">
        <w:t>s</w:t>
      </w:r>
      <w:r>
        <w:t xml:space="preserve">. </w:t>
      </w:r>
      <w:r w:rsidR="006106AC">
        <w:t xml:space="preserve">Shown curves ordinary don’t </w:t>
      </w:r>
      <w:r w:rsidR="00FC7E86">
        <w:t>look like a line</w:t>
      </w:r>
      <w:r w:rsidR="006106AC">
        <w:t>, but for example when heart rate is equal to zero curve will be</w:t>
      </w:r>
      <w:r w:rsidR="00DF667B">
        <w:t xml:space="preserve"> the</w:t>
      </w:r>
      <w:r w:rsidR="006106AC">
        <w:t xml:space="preserve"> line and that doesn’t mean it’s </w:t>
      </w:r>
      <w:r w:rsidR="00FC7E86">
        <w:t xml:space="preserve">not a </w:t>
      </w:r>
      <w:r w:rsidR="00DF667B">
        <w:t xml:space="preserve">required </w:t>
      </w:r>
      <w:r w:rsidR="00FC7E86">
        <w:t>curve</w:t>
      </w:r>
      <w:r w:rsidR="006106AC">
        <w:t xml:space="preserve">. These lines should be misinterpreted as </w:t>
      </w:r>
      <w:r w:rsidR="00DF667B">
        <w:t xml:space="preserve">a required </w:t>
      </w:r>
      <w:r w:rsidR="006106AC">
        <w:t xml:space="preserve">curves. These lines are nicely shown in detail </w:t>
      </w:r>
      <w:r w:rsidR="00DF667B">
        <w:t xml:space="preserve">in </w:t>
      </w:r>
      <w:r w:rsidR="00DF667B">
        <w:fldChar w:fldCharType="begin"/>
      </w:r>
      <w:r w:rsidR="00DF667B">
        <w:instrText xml:space="preserve"> REF _Ref470897810 \h </w:instrText>
      </w:r>
      <w:r w:rsidR="00DF667B">
        <w:fldChar w:fldCharType="separate"/>
      </w:r>
      <w:r w:rsidR="008C7BFB">
        <w:t xml:space="preserve">Figure </w:t>
      </w:r>
      <w:r w:rsidR="008C7BFB">
        <w:rPr>
          <w:noProof/>
        </w:rPr>
        <w:t>45</w:t>
      </w:r>
      <w:r w:rsidR="00DF667B">
        <w:fldChar w:fldCharType="end"/>
      </w:r>
      <w:r w:rsidR="006106AC">
        <w:t>.</w:t>
      </w:r>
    </w:p>
    <w:p w14:paraId="00C7B31A" w14:textId="77777777" w:rsidR="005A1C68" w:rsidRDefault="006106AC" w:rsidP="005A1C68">
      <w:pPr>
        <w:keepNext/>
        <w:jc w:val="center"/>
      </w:pPr>
      <w:r>
        <w:rPr>
          <w:noProof/>
          <w:lang w:val="cs-CZ" w:eastAsia="cs-CZ"/>
        </w:rPr>
        <w:drawing>
          <wp:inline distT="0" distB="0" distL="0" distR="0" wp14:anchorId="1A43D3FD" wp14:editId="37285D1D">
            <wp:extent cx="3190875" cy="962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0875" cy="962025"/>
                    </a:xfrm>
                    <a:prstGeom prst="rect">
                      <a:avLst/>
                    </a:prstGeom>
                  </pic:spPr>
                </pic:pic>
              </a:graphicData>
            </a:graphic>
          </wp:inline>
        </w:drawing>
      </w:r>
    </w:p>
    <w:p w14:paraId="082E8F84" w14:textId="77777777" w:rsidR="006106AC" w:rsidRDefault="005A1C68" w:rsidP="005A1C68">
      <w:pPr>
        <w:pStyle w:val="Caption"/>
        <w:jc w:val="center"/>
      </w:pPr>
      <w:bookmarkStart w:id="202" w:name="_Ref470897810"/>
      <w:bookmarkStart w:id="203" w:name="_Toc470951077"/>
      <w:r>
        <w:t xml:space="preserve">Figure </w:t>
      </w:r>
      <w:fldSimple w:instr=" SEQ Figure \* ARABIC ">
        <w:r w:rsidR="008C7BFB">
          <w:rPr>
            <w:noProof/>
          </w:rPr>
          <w:t>45</w:t>
        </w:r>
      </w:fldSimple>
      <w:bookmarkEnd w:id="202"/>
      <w:r>
        <w:t xml:space="preserve"> Crossing curves from background of the patient monitor with </w:t>
      </w:r>
      <w:r w:rsidR="00DF667B">
        <w:t>required</w:t>
      </w:r>
      <w:r>
        <w:t xml:space="preserve"> curve which we want to obtain</w:t>
      </w:r>
      <w:bookmarkEnd w:id="203"/>
    </w:p>
    <w:p w14:paraId="7D446EBA" w14:textId="77777777" w:rsidR="006106AC" w:rsidRDefault="006106AC" w:rsidP="006106AC">
      <w:r>
        <w:tab/>
        <w:t xml:space="preserve">That what is typical for these lines is they are all the time at the same position. That mean every time when we try to acquire </w:t>
      </w:r>
      <w:r w:rsidR="00DF667B">
        <w:t>data</w:t>
      </w:r>
      <w:r>
        <w:t xml:space="preserve"> form the </w:t>
      </w:r>
      <w:r w:rsidR="00DF667B">
        <w:t>patient monitor</w:t>
      </w:r>
      <w:r>
        <w:t xml:space="preserve"> these lines will be the same and that’s the solution. We can store a mask before the </w:t>
      </w:r>
      <w:r w:rsidR="00DF667B">
        <w:t xml:space="preserve">required </w:t>
      </w:r>
      <w:r>
        <w:t>curves appear and use that mask as a background which we every time subtract from the actually captured frame.</w:t>
      </w:r>
      <w:r w:rsidR="00FF3868">
        <w:t xml:space="preserve"> After that the image obtain only the curve with some artefacts after the subtraction. Sometimes it’s </w:t>
      </w:r>
      <w:r w:rsidR="00DF667B">
        <w:t>not possible</w:t>
      </w:r>
      <w:r w:rsidR="00FF3868">
        <w:t xml:space="preserve"> to acquire mask without the curves. In that case we use </w:t>
      </w:r>
      <w:r w:rsidR="00B111BA">
        <w:t xml:space="preserve">a bunch of frames from previous seconds </w:t>
      </w:r>
      <w:r w:rsidR="00FF3868">
        <w:t xml:space="preserve">and do a unification on them. All these </w:t>
      </w:r>
      <w:r w:rsidR="00DF667B">
        <w:t>frames</w:t>
      </w:r>
      <w:r w:rsidR="00FF3868">
        <w:t xml:space="preserve"> should have same only these </w:t>
      </w:r>
      <w:r w:rsidR="00B111BA">
        <w:t>lines, which</w:t>
      </w:r>
      <w:r w:rsidR="00FF3868">
        <w:t xml:space="preserve"> means we got the mask and we can continue with process same as I mention above. </w:t>
      </w:r>
    </w:p>
    <w:p w14:paraId="4558CE9E" w14:textId="77777777" w:rsidR="00AD2D66" w:rsidRDefault="00AD2D66" w:rsidP="00DF667B">
      <w:pPr>
        <w:pStyle w:val="Heading3"/>
      </w:pPr>
      <w:bookmarkStart w:id="204" w:name="_Toc471250890"/>
      <w:r>
        <w:t>Curves acquisition</w:t>
      </w:r>
      <w:bookmarkEnd w:id="204"/>
    </w:p>
    <w:p w14:paraId="7AFB5AFD" w14:textId="77777777" w:rsidR="007D138E" w:rsidRDefault="00AD2D66" w:rsidP="007D138E">
      <w:r>
        <w:t xml:space="preserve">The curves acquisition is quite similar to </w:t>
      </w:r>
      <w:r w:rsidR="000528B6">
        <w:t xml:space="preserve">monitor based </w:t>
      </w:r>
      <w:r w:rsidR="00DF667B">
        <w:t xml:space="preserve">approach </w:t>
      </w:r>
      <w:r w:rsidR="00DF667B">
        <w:fldChar w:fldCharType="begin"/>
      </w:r>
      <w:r w:rsidR="00DF667B">
        <w:instrText xml:space="preserve"> REF _Ref470894468 \r \h </w:instrText>
      </w:r>
      <w:r w:rsidR="00DF667B">
        <w:fldChar w:fldCharType="separate"/>
      </w:r>
      <w:r w:rsidR="008C7BFB">
        <w:t>5.1</w:t>
      </w:r>
      <w:r w:rsidR="00DF667B">
        <w:fldChar w:fldCharType="end"/>
      </w:r>
      <w:r w:rsidR="0077595A">
        <w:t xml:space="preserve">. </w:t>
      </w:r>
      <w:r w:rsidR="006B1A0C">
        <w:t>In this</w:t>
      </w:r>
      <w:r w:rsidR="00E76EEA">
        <w:t xml:space="preserve"> approach I </w:t>
      </w:r>
      <w:r w:rsidR="00E76EEA" w:rsidRPr="00E76EEA">
        <w:t xml:space="preserve">contemplating </w:t>
      </w:r>
      <w:r w:rsidR="00E76EEA">
        <w:t>with patient monitor with lines</w:t>
      </w:r>
      <w:r w:rsidR="0077595A">
        <w:t xml:space="preserve"> on screen</w:t>
      </w:r>
      <w:r w:rsidR="00E76EEA">
        <w:t xml:space="preserve"> and redraw window</w:t>
      </w:r>
      <w:r w:rsidR="000528B6">
        <w:t>.</w:t>
      </w:r>
      <w:r w:rsidR="007D138E">
        <w:t xml:space="preserve"> There</w:t>
      </w:r>
      <w:r w:rsidR="006B1A0C">
        <w:t xml:space="preserve"> are</w:t>
      </w:r>
      <w:r w:rsidR="007D138E">
        <w:t xml:space="preserve"> more approaches how to obtain curves and this is only one of them. At all we can use more methods which are mentioned in previous chapters or </w:t>
      </w:r>
      <w:r w:rsidR="00DF667B">
        <w:t>some</w:t>
      </w:r>
      <w:r w:rsidR="007D138E">
        <w:t xml:space="preserve"> others in every single step of </w:t>
      </w:r>
      <w:r w:rsidR="006B1A0C">
        <w:t xml:space="preserve">curve </w:t>
      </w:r>
      <w:r w:rsidR="007D138E">
        <w:t>acquisition.</w:t>
      </w:r>
    </w:p>
    <w:p w14:paraId="17DE82B7" w14:textId="77777777" w:rsidR="00AD2D66" w:rsidRDefault="007D138E" w:rsidP="00AD2D66">
      <w:r>
        <w:tab/>
      </w:r>
      <w:r w:rsidR="0077595A">
        <w:t>F</w:t>
      </w:r>
      <w:r w:rsidR="000528B6">
        <w:t>irst of all we need to find the corners of the monitor. If we have the corners of the monitor we can do a projective correction. After that correction</w:t>
      </w:r>
      <w:r w:rsidR="00DF667B">
        <w:t>,</w:t>
      </w:r>
      <w:r w:rsidR="000528B6">
        <w:t xml:space="preserve"> user define the regions of interest with curves and software set left and bottom edge of patient monitor screen as vertical and horizontal </w:t>
      </w:r>
      <w:r>
        <w:t>axis and user set their scale.</w:t>
      </w:r>
      <w:r w:rsidR="000528B6">
        <w:t xml:space="preserve"> </w:t>
      </w:r>
      <w:r w:rsidR="00AD2D66">
        <w:t xml:space="preserve"> </w:t>
      </w:r>
    </w:p>
    <w:p w14:paraId="4E49620C" w14:textId="77777777" w:rsidR="000528B6" w:rsidRDefault="000528B6" w:rsidP="00AD2D66">
      <w:r>
        <w:tab/>
        <w:t xml:space="preserve">Now we </w:t>
      </w:r>
      <w:r w:rsidR="007D138E">
        <w:t xml:space="preserve">move to </w:t>
      </w:r>
      <w:r w:rsidR="00DF667B">
        <w:t xml:space="preserve">actual </w:t>
      </w:r>
      <w:r w:rsidR="007D138E">
        <w:t xml:space="preserve">acquisition and </w:t>
      </w:r>
      <w:r>
        <w:t xml:space="preserve">need to extract only curve from ROI. At first we grayscale </w:t>
      </w:r>
      <w:r w:rsidR="00DF667B">
        <w:t xml:space="preserve">contain of </w:t>
      </w:r>
      <w:r>
        <w:t>ROI or use the value channel from HSV space. If we done with this</w:t>
      </w:r>
      <w:r w:rsidR="00DF667B">
        <w:t>,</w:t>
      </w:r>
      <w:r>
        <w:t xml:space="preserve"> we use some kind of </w:t>
      </w:r>
      <w:proofErr w:type="spellStart"/>
      <w:r>
        <w:t>binarization</w:t>
      </w:r>
      <w:proofErr w:type="spellEnd"/>
      <w:r>
        <w:t xml:space="preserve"> method. Because the curve could be relatively long, and some part of patient </w:t>
      </w:r>
      <w:r>
        <w:lastRenderedPageBreak/>
        <w:t xml:space="preserve">monitor screen could be occupied by light reflection. Locally </w:t>
      </w:r>
      <w:r w:rsidR="00185D53">
        <w:t xml:space="preserve">adaptive threshold </w:t>
      </w:r>
      <w:r w:rsidR="00DF667B">
        <w:fldChar w:fldCharType="begin"/>
      </w:r>
      <w:r w:rsidR="00DF667B">
        <w:instrText xml:space="preserve"> REF _Ref470888642 \r \h </w:instrText>
      </w:r>
      <w:r w:rsidR="00DF667B">
        <w:fldChar w:fldCharType="separate"/>
      </w:r>
      <w:r w:rsidR="008C7BFB">
        <w:t>6.4.3</w:t>
      </w:r>
      <w:r w:rsidR="00DF667B">
        <w:fldChar w:fldCharType="end"/>
      </w:r>
      <w:r w:rsidR="00DF667B">
        <w:t xml:space="preserve"> </w:t>
      </w:r>
      <w:r w:rsidR="00185D53">
        <w:t xml:space="preserve">seems to be best option. </w:t>
      </w:r>
      <w:r w:rsidR="00FC2136">
        <w:t xml:space="preserve">Sometimes curve can be </w:t>
      </w:r>
      <w:r w:rsidR="00FC2136" w:rsidRPr="00FC2136">
        <w:t>discontinuous</w:t>
      </w:r>
      <w:r w:rsidR="00FC2136">
        <w:t>. That problem will be solved by morphological close which connect the close objects.</w:t>
      </w:r>
    </w:p>
    <w:p w14:paraId="70434FB5" w14:textId="1171289A" w:rsidR="000528B6" w:rsidRDefault="00FC2136" w:rsidP="00AD2D66">
      <w:r>
        <w:tab/>
        <w:t xml:space="preserve">Now we have all candidates for curves in the </w:t>
      </w:r>
      <w:r w:rsidR="00DF667B">
        <w:t>ROI</w:t>
      </w:r>
      <w:r>
        <w:t xml:space="preserve"> so we need to filter some of them out. At first we try to filter the constant lines in the ROI. </w:t>
      </w:r>
      <w:r w:rsidR="00DF667B">
        <w:t>These</w:t>
      </w:r>
      <w:r>
        <w:t xml:space="preserve"> lines can be removed by method mentioned in</w:t>
      </w:r>
      <w:r w:rsidR="00DF667B">
        <w:t xml:space="preserve"> </w:t>
      </w:r>
      <w:r w:rsidR="00DF667B">
        <w:fldChar w:fldCharType="begin"/>
      </w:r>
      <w:r w:rsidR="00DF667B">
        <w:instrText xml:space="preserve"> REF _Ref470898214 \r \h </w:instrText>
      </w:r>
      <w:r w:rsidR="00DF667B">
        <w:fldChar w:fldCharType="separate"/>
      </w:r>
      <w:r w:rsidR="008C7BFB">
        <w:t>7.1.2.2</w:t>
      </w:r>
      <w:r w:rsidR="00DF667B">
        <w:fldChar w:fldCharType="end"/>
      </w:r>
      <w:r>
        <w:t>. Afte</w:t>
      </w:r>
      <w:r w:rsidR="007D138E">
        <w:t>r that curve can be cut by removed lines.</w:t>
      </w:r>
      <w:r>
        <w:t xml:space="preserve"> That means we want to connect </w:t>
      </w:r>
      <w:r w:rsidR="007D138E">
        <w:t>them</w:t>
      </w:r>
      <w:r>
        <w:t xml:space="preserve"> back. For that we again use morphological close. Other thing that</w:t>
      </w:r>
      <w:r w:rsidR="000528B6">
        <w:t xml:space="preserve"> is typical </w:t>
      </w:r>
      <w:r>
        <w:t xml:space="preserve">for curves is </w:t>
      </w:r>
      <w:r w:rsidR="000528B6">
        <w:t>their bounding box area</w:t>
      </w:r>
      <w:r w:rsidR="00DF667B">
        <w:t xml:space="preserve"> of their bounding box</w:t>
      </w:r>
      <w:r w:rsidR="000528B6">
        <w:t xml:space="preserve"> is many time bigger than occupied area inside of it. </w:t>
      </w:r>
      <w:r>
        <w:t>Also size of the bounding box should cover at least approximately 1/</w:t>
      </w:r>
      <w:r w:rsidR="003422B8">
        <w:t>20</w:t>
      </w:r>
      <w:r>
        <w:t xml:space="preserve"> of the ROI. </w:t>
      </w:r>
      <w:r w:rsidR="003422B8">
        <w:t>Yes this condition should cut out the small pieces at the end or start</w:t>
      </w:r>
      <w:r w:rsidR="007D138E">
        <w:t xml:space="preserve"> of </w:t>
      </w:r>
      <w:r w:rsidR="00DF667B">
        <w:t xml:space="preserve">the required </w:t>
      </w:r>
      <w:r w:rsidR="007D138E">
        <w:t>curve</w:t>
      </w:r>
      <w:r w:rsidR="003422B8">
        <w:t xml:space="preserve"> in some situations. However we obtain curves at least every second, and redraw time of the whole curve is longer.</w:t>
      </w:r>
      <w:r w:rsidR="00133E99">
        <w:t xml:space="preserve"> Another way how to filter curves is by stroke width variation. </w:t>
      </w:r>
      <w:r w:rsidR="00E35B2F">
        <w:t xml:space="preserve">Because curves have almost the same with all along the curve. This method is used ordinary for </w:t>
      </w:r>
      <w:r w:rsidR="0077595A">
        <w:t>extracting</w:t>
      </w:r>
      <w:r w:rsidR="00E35B2F">
        <w:t xml:space="preserve"> text in natural scenes [</w:t>
      </w:r>
      <w:r w:rsidR="008411C4">
        <w:t>65</w:t>
      </w:r>
      <w:r w:rsidR="00E35B2F">
        <w:t>].</w:t>
      </w:r>
    </w:p>
    <w:p w14:paraId="6155BB6D" w14:textId="77777777" w:rsidR="003422B8" w:rsidRDefault="003422B8" w:rsidP="00AD2D66">
      <w:r>
        <w:tab/>
        <w:t>After these basic filters we should have only two curves separated by a redraw window mentioned in</w:t>
      </w:r>
      <w:r w:rsidR="00DF667B">
        <w:t xml:space="preserve"> </w:t>
      </w:r>
      <w:r w:rsidR="00DF667B">
        <w:fldChar w:fldCharType="begin"/>
      </w:r>
      <w:r w:rsidR="00DF667B">
        <w:instrText xml:space="preserve"> REF _Ref470896862 \r \h </w:instrText>
      </w:r>
      <w:r w:rsidR="00DF667B">
        <w:fldChar w:fldCharType="separate"/>
      </w:r>
      <w:r w:rsidR="008C7BFB">
        <w:t>7.1.1</w:t>
      </w:r>
      <w:r w:rsidR="00DF667B">
        <w:fldChar w:fldCharType="end"/>
      </w:r>
      <w:r>
        <w:t>. This window is essential for upcoming storing process. We want to store only new data from every frame from the curve</w:t>
      </w:r>
      <w:r w:rsidR="0016108C">
        <w:t>. W</w:t>
      </w:r>
      <w:r>
        <w:t xml:space="preserve">e need to connect the old one curve which is already stored to the new one obtained from actual frame. </w:t>
      </w:r>
      <w:r w:rsidR="007D138E">
        <w:t xml:space="preserve">Redrawing window help us with this problem. </w:t>
      </w:r>
      <w:r w:rsidR="0016108C">
        <w:t xml:space="preserve">We store the position of this window every time when we save data from curve to the database. Because we know the window is moving from the left to the right. We also know that curve between the old position </w:t>
      </w:r>
      <w:r w:rsidR="007D138E">
        <w:t>of</w:t>
      </w:r>
      <w:r w:rsidR="0016108C">
        <w:t xml:space="preserve"> </w:t>
      </w:r>
      <w:r w:rsidR="00DF667B">
        <w:t xml:space="preserve">redrawing </w:t>
      </w:r>
      <w:r w:rsidR="0016108C">
        <w:t xml:space="preserve">window and new position of </w:t>
      </w:r>
      <w:r w:rsidR="00DF667B">
        <w:t xml:space="preserve">that </w:t>
      </w:r>
      <w:r w:rsidR="0016108C">
        <w:t>window is new</w:t>
      </w:r>
      <w:r w:rsidR="007D138E">
        <w:t xml:space="preserve"> part of the curve</w:t>
      </w:r>
      <w:r w:rsidR="0016108C">
        <w:t>. So we can store only the new data.</w:t>
      </w:r>
    </w:p>
    <w:p w14:paraId="31043B5C" w14:textId="77777777" w:rsidR="00D05F23" w:rsidRDefault="00DF667B" w:rsidP="00AD2D66">
      <w:r>
        <w:tab/>
        <w:t>F</w:t>
      </w:r>
      <w:r w:rsidR="00D05F23">
        <w:t xml:space="preserve">iltrated curves on the patient monitor isn’t smooth and there could still be some other parts </w:t>
      </w:r>
      <w:r w:rsidR="00E35B2F">
        <w:t>in</w:t>
      </w:r>
      <w:r w:rsidR="00D05F23">
        <w:t xml:space="preserve"> </w:t>
      </w:r>
      <w:r w:rsidR="00E35B2F">
        <w:t>ROI</w:t>
      </w:r>
      <w:r w:rsidR="00D05F23">
        <w:t xml:space="preserve"> which are connected to curves. </w:t>
      </w:r>
      <w:r w:rsidR="00E35B2F">
        <w:t>Value in horizontal and vertical</w:t>
      </w:r>
      <w:r w:rsidR="00FA5638">
        <w:t xml:space="preserve"> axis is simply calculated by fo</w:t>
      </w:r>
      <w:r w:rsidR="00E35B2F">
        <w:t>llowing formulas</w:t>
      </w:r>
      <w:r>
        <w:t xml:space="preserve"> (52), (53)</w:t>
      </w:r>
      <w:r w:rsidR="00E35B2F">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5174F491" w14:textId="77777777" w:rsidTr="00C85E9E">
        <w:tc>
          <w:tcPr>
            <w:tcW w:w="1134" w:type="dxa"/>
          </w:tcPr>
          <w:p w14:paraId="0A660E71" w14:textId="77777777" w:rsidR="005D70DA" w:rsidRDefault="005D70DA" w:rsidP="000C7B44"/>
        </w:tc>
        <w:tc>
          <w:tcPr>
            <w:tcW w:w="0" w:type="auto"/>
          </w:tcPr>
          <w:p w14:paraId="0844CC9C" w14:textId="77777777" w:rsidR="005D70DA" w:rsidRPr="005D70DA" w:rsidRDefault="005D70DA" w:rsidP="00C85E9E">
            <w:pPr>
              <w:rPr>
                <w:sz w:val="20"/>
                <w:szCs w:val="20"/>
              </w:rPr>
            </w:pPr>
            <m:oMathPara>
              <m:oMath>
                <m:r>
                  <w:rPr>
                    <w:rFonts w:ascii="Cambria Math" w:hAnsi="Cambria Math"/>
                    <w:sz w:val="20"/>
                    <w:szCs w:val="20"/>
                  </w:rPr>
                  <m:t>X=horizontalPositon*</m:t>
                </m:r>
                <m:r>
                  <m:rPr>
                    <m:sty m:val="p"/>
                  </m:rPr>
                  <w:rPr>
                    <w:rFonts w:ascii="Cambria Math" w:hAnsi="Cambria Math"/>
                    <w:sz w:val="20"/>
                    <w:szCs w:val="20"/>
                  </w:rPr>
                  <m:t>max⁡</m:t>
                </m:r>
                <m:r>
                  <w:rPr>
                    <w:rFonts w:ascii="Cambria Math" w:hAnsi="Cambria Math"/>
                    <w:sz w:val="20"/>
                    <w:szCs w:val="20"/>
                  </w:rPr>
                  <m:t>(horizontalAxis)/</m:t>
                </m:r>
                <m:sSub>
                  <m:sSubPr>
                    <m:ctrlPr>
                      <w:rPr>
                        <w:rFonts w:ascii="Cambria Math" w:hAnsi="Cambria Math"/>
                        <w:i/>
                        <w:sz w:val="20"/>
                        <w:szCs w:val="20"/>
                      </w:rPr>
                    </m:ctrlPr>
                  </m:sSubPr>
                  <m:e>
                    <m:r>
                      <w:rPr>
                        <w:rFonts w:ascii="Cambria Math" w:hAnsi="Cambria Math"/>
                        <w:sz w:val="20"/>
                        <w:szCs w:val="20"/>
                      </w:rPr>
                      <m:t>Width</m:t>
                    </m:r>
                  </m:e>
                  <m:sub>
                    <m:r>
                      <w:rPr>
                        <w:rFonts w:ascii="Cambria Math" w:hAnsi="Cambria Math"/>
                        <w:sz w:val="20"/>
                        <w:szCs w:val="20"/>
                      </w:rPr>
                      <m:t>wholeCorrectedScreen</m:t>
                    </m:r>
                  </m:sub>
                </m:sSub>
              </m:oMath>
            </m:oMathPara>
          </w:p>
        </w:tc>
        <w:tc>
          <w:tcPr>
            <w:tcW w:w="1134" w:type="dxa"/>
          </w:tcPr>
          <w:p w14:paraId="526A420E" w14:textId="77777777" w:rsidR="005D70DA" w:rsidRDefault="005D70DA" w:rsidP="00987F8C">
            <w:pPr>
              <w:pStyle w:val="Bibliography"/>
              <w:numPr>
                <w:ilvl w:val="0"/>
                <w:numId w:val="1"/>
              </w:numPr>
              <w:jc w:val="center"/>
            </w:pPr>
          </w:p>
        </w:tc>
      </w:tr>
    </w:tbl>
    <w:p w14:paraId="0ED74495" w14:textId="77777777" w:rsidR="005D70DA" w:rsidRDefault="005D70DA" w:rsidP="00AD2D66"/>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3373C0B0" w14:textId="77777777" w:rsidTr="00C85E9E">
        <w:tc>
          <w:tcPr>
            <w:tcW w:w="1134" w:type="dxa"/>
          </w:tcPr>
          <w:p w14:paraId="736EBCCD" w14:textId="77777777" w:rsidR="005D70DA" w:rsidRDefault="005D70DA" w:rsidP="000C7B44"/>
        </w:tc>
        <w:tc>
          <w:tcPr>
            <w:tcW w:w="0" w:type="auto"/>
          </w:tcPr>
          <w:p w14:paraId="7A4DF8E8" w14:textId="77777777" w:rsidR="005D70DA" w:rsidRPr="005D70DA" w:rsidRDefault="005D70DA" w:rsidP="00C85E9E">
            <w:pPr>
              <w:rPr>
                <w:sz w:val="20"/>
                <w:szCs w:val="20"/>
              </w:rPr>
            </w:pPr>
            <m:oMathPara>
              <m:oMath>
                <m:r>
                  <w:rPr>
                    <w:rFonts w:ascii="Cambria Math" w:hAnsi="Cambria Math"/>
                    <w:sz w:val="20"/>
                    <w:szCs w:val="20"/>
                  </w:rPr>
                  <m:t>Y=verticalPositon*</m:t>
                </m:r>
                <m:r>
                  <m:rPr>
                    <m:sty m:val="p"/>
                  </m:rPr>
                  <w:rPr>
                    <w:rFonts w:ascii="Cambria Math" w:hAnsi="Cambria Math"/>
                    <w:sz w:val="20"/>
                    <w:szCs w:val="20"/>
                  </w:rPr>
                  <m:t>max⁡</m:t>
                </m:r>
                <m:r>
                  <w:rPr>
                    <w:rFonts w:ascii="Cambria Math" w:hAnsi="Cambria Math"/>
                    <w:sz w:val="20"/>
                    <w:szCs w:val="20"/>
                  </w:rPr>
                  <m:t>(verticalAxis)/</m:t>
                </m:r>
                <m:sSub>
                  <m:sSubPr>
                    <m:ctrlPr>
                      <w:rPr>
                        <w:rFonts w:ascii="Cambria Math" w:hAnsi="Cambria Math"/>
                        <w:i/>
                        <w:sz w:val="20"/>
                        <w:szCs w:val="20"/>
                      </w:rPr>
                    </m:ctrlPr>
                  </m:sSubPr>
                  <m:e>
                    <m:r>
                      <w:rPr>
                        <w:rFonts w:ascii="Cambria Math" w:hAnsi="Cambria Math"/>
                        <w:sz w:val="20"/>
                        <w:szCs w:val="20"/>
                      </w:rPr>
                      <m:t>Height</m:t>
                    </m:r>
                  </m:e>
                  <m:sub>
                    <m:r>
                      <w:rPr>
                        <w:rFonts w:ascii="Cambria Math" w:hAnsi="Cambria Math"/>
                        <w:sz w:val="20"/>
                        <w:szCs w:val="20"/>
                      </w:rPr>
                      <m:t>wholeCorrectedScreen</m:t>
                    </m:r>
                  </m:sub>
                </m:sSub>
              </m:oMath>
            </m:oMathPara>
          </w:p>
        </w:tc>
        <w:tc>
          <w:tcPr>
            <w:tcW w:w="1134" w:type="dxa"/>
          </w:tcPr>
          <w:p w14:paraId="1C52E6FA" w14:textId="77777777" w:rsidR="005D70DA" w:rsidRDefault="005D70DA" w:rsidP="00987F8C">
            <w:pPr>
              <w:pStyle w:val="Bibliography"/>
              <w:numPr>
                <w:ilvl w:val="0"/>
                <w:numId w:val="1"/>
              </w:numPr>
              <w:jc w:val="center"/>
            </w:pPr>
          </w:p>
        </w:tc>
      </w:tr>
    </w:tbl>
    <w:p w14:paraId="7AB3FECB" w14:textId="77777777" w:rsidR="005D70DA" w:rsidRDefault="005D70DA" w:rsidP="00AD2D66"/>
    <w:p w14:paraId="6642B04C" w14:textId="77777777" w:rsidR="00A85C61" w:rsidRDefault="002D6338" w:rsidP="00AD2D66">
      <w:r>
        <w:tab/>
        <w:t xml:space="preserve">Horizontal position is median of point in curve from horizontal neighborhood with size equal to </w:t>
      </w:r>
      <w:r w:rsidR="00DF667B">
        <w:t>appropriate value which is depend on the resolution</w:t>
      </w:r>
      <w:r>
        <w:t>. Vertical position is defined in the same way but in vertical neighborhood.</w:t>
      </w:r>
      <w:r w:rsidR="00A85C61">
        <w:t xml:space="preserve"> </w:t>
      </w:r>
      <w:r w:rsidR="00FA6ABE">
        <w:t xml:space="preserve">We also can use mean value, but median value is more robust to outliers. </w:t>
      </w:r>
      <w:r w:rsidR="00A85C61">
        <w:t>If we solve this</w:t>
      </w:r>
      <w:r w:rsidR="001512DA">
        <w:t xml:space="preserve"> for one point</w:t>
      </w:r>
      <w:r w:rsidR="00A85C61">
        <w:t xml:space="preserve"> we move one pixel further in horizontal axis.</w:t>
      </w:r>
    </w:p>
    <w:p w14:paraId="27724BDF" w14:textId="39832544" w:rsidR="007D138E" w:rsidRDefault="00A85C61" w:rsidP="00AD2D66">
      <w:r>
        <w:tab/>
      </w:r>
      <w:r w:rsidR="00E76EEA">
        <w:t>The storage of curve is opened problem. Because when we want to storage curve point by point it takes a huge place on hard drive. This is a general problem of time series. For example one</w:t>
      </w:r>
      <w:r w:rsidR="00CC394C">
        <w:t xml:space="preserve"> hour of EKG takes 1 Gigabyte [</w:t>
      </w:r>
      <w:r w:rsidR="008411C4">
        <w:t>66</w:t>
      </w:r>
      <w:r w:rsidR="00E76EEA">
        <w:t xml:space="preserve">]. We can </w:t>
      </w:r>
      <w:r w:rsidR="00DF667B">
        <w:t>save</w:t>
      </w:r>
      <w:r w:rsidR="00E76EEA">
        <w:t xml:space="preserve"> only some features about the curves like max value, min value, autocor</w:t>
      </w:r>
      <w:r w:rsidR="00DF667B">
        <w:t xml:space="preserve">relation, zero crossings, ARIMA, </w:t>
      </w:r>
      <w:r w:rsidR="00E76EEA">
        <w:t>etc. or space curve with lines. Sometimes is necessary to storage the whole data</w:t>
      </w:r>
      <w:r w:rsidR="00DF667B">
        <w:t xml:space="preserve"> point by point</w:t>
      </w:r>
      <w:r w:rsidR="00E76EEA">
        <w:t>.</w:t>
      </w:r>
    </w:p>
    <w:p w14:paraId="66D571F1" w14:textId="77777777" w:rsidR="0016108C" w:rsidRDefault="005E5A49" w:rsidP="00DF667B">
      <w:pPr>
        <w:pStyle w:val="Heading2"/>
      </w:pPr>
      <w:bookmarkStart w:id="205" w:name="_Toc471250891"/>
      <w:r>
        <w:lastRenderedPageBreak/>
        <w:t>Multi-camera usage</w:t>
      </w:r>
      <w:bookmarkEnd w:id="205"/>
    </w:p>
    <w:p w14:paraId="258112C7" w14:textId="77777777" w:rsidR="005E5A49" w:rsidRDefault="005E5A49" w:rsidP="005E5A49">
      <w:r>
        <w:t xml:space="preserve">With the multiple sources of </w:t>
      </w:r>
      <w:r w:rsidR="00DF667B">
        <w:t>data</w:t>
      </w:r>
      <w:r>
        <w:t xml:space="preserve"> we obtain more robust </w:t>
      </w:r>
      <w:r w:rsidR="00DF667B">
        <w:t>results</w:t>
      </w:r>
      <w:r>
        <w:t xml:space="preserve">. That also work for multi-camera approach. If we use multiple cameras for data acquisition from patient monitor, we can use multiple </w:t>
      </w:r>
      <w:r w:rsidR="00DF667B">
        <w:t>data</w:t>
      </w:r>
      <w:r>
        <w:t xml:space="preserve"> sources in every single step of this acquisition process. For more cameras which are focused </w:t>
      </w:r>
      <w:r w:rsidR="00DF667B">
        <w:t>to patient monitor are</w:t>
      </w:r>
      <w:r>
        <w:t xml:space="preserve"> better to use different position in the </w:t>
      </w:r>
      <w:r w:rsidR="00DF667B">
        <w:t>room where patient monitor is located</w:t>
      </w:r>
      <w:r>
        <w:t xml:space="preserve">. If both cameras will be on the almost same spot that means all processes on obtained frames will be also almost the same.  Locate cameras in different positions in the space, also provide bigger possibility </w:t>
      </w:r>
      <w:r w:rsidRPr="005E5A49">
        <w:t xml:space="preserve">that if </w:t>
      </w:r>
      <w:r>
        <w:t>patient monitor is cover</w:t>
      </w:r>
      <w:r w:rsidR="00DF667B">
        <w:t>ed</w:t>
      </w:r>
      <w:r>
        <w:t xml:space="preserve"> by something for first camera</w:t>
      </w:r>
      <w:r w:rsidR="00CA4F71">
        <w:t xml:space="preserve">, this </w:t>
      </w:r>
      <w:r w:rsidR="000C7C9B">
        <w:t>obstacle probably</w:t>
      </w:r>
      <w:r w:rsidR="00CA4F71">
        <w:t xml:space="preserve"> doesn’t block the view of the second one.</w:t>
      </w:r>
      <w:r w:rsidR="00DD0DAD">
        <w:t xml:space="preserve"> </w:t>
      </w:r>
    </w:p>
    <w:p w14:paraId="63BA292B" w14:textId="77777777" w:rsidR="00DD0DAD" w:rsidRDefault="00DD0DAD" w:rsidP="00CB53D6">
      <w:pPr>
        <w:pStyle w:val="Heading3"/>
      </w:pPr>
      <w:bookmarkStart w:id="206" w:name="_Ref470898919"/>
      <w:bookmarkStart w:id="207" w:name="_Toc471250892"/>
      <w:r>
        <w:t>Possible situations</w:t>
      </w:r>
      <w:bookmarkEnd w:id="206"/>
      <w:bookmarkEnd w:id="207"/>
    </w:p>
    <w:p w14:paraId="77CA3E65" w14:textId="77777777" w:rsidR="00DD0DAD" w:rsidRDefault="00DD0DAD" w:rsidP="00DD0DAD">
      <w:r>
        <w:t xml:space="preserve">Every single camera of multi-camera approach work itself i.e. all of </w:t>
      </w:r>
      <w:r w:rsidR="00DF667B">
        <w:t>these</w:t>
      </w:r>
      <w:r>
        <w:t xml:space="preserve"> </w:t>
      </w:r>
      <w:r w:rsidR="00DF667B">
        <w:t>cameras</w:t>
      </w:r>
      <w:r>
        <w:t xml:space="preserve"> has its own thread. </w:t>
      </w:r>
      <w:r w:rsidR="00DF667B">
        <w:t>In</w:t>
      </w:r>
      <w:r>
        <w:t xml:space="preserve"> the end of acquisition pipeline results from all cameras are compared and best option for result is select. After</w:t>
      </w:r>
      <w:r w:rsidR="00DF667B">
        <w:t xml:space="preserve"> the actual</w:t>
      </w:r>
      <w:r>
        <w:t xml:space="preserve"> acquisition can </w:t>
      </w:r>
      <w:r w:rsidR="00DF667B">
        <w:t>occur</w:t>
      </w:r>
      <w:r>
        <w:t xml:space="preserve"> more situations and depending on this situation we select the best option. All these option</w:t>
      </w:r>
      <w:r w:rsidR="00CB53D6">
        <w:t>s</w:t>
      </w:r>
      <w:r>
        <w:t xml:space="preserve"> are mentioned below</w:t>
      </w:r>
      <w:r w:rsidR="00CB53D6">
        <w:t xml:space="preserve"> in </w:t>
      </w:r>
      <w:r w:rsidR="00CB53D6">
        <w:fldChar w:fldCharType="begin"/>
      </w:r>
      <w:r w:rsidR="00CB53D6">
        <w:instrText xml:space="preserve"> REF _Ref470898919 \r \h </w:instrText>
      </w:r>
      <w:r w:rsidR="00CB53D6">
        <w:fldChar w:fldCharType="separate"/>
      </w:r>
      <w:r w:rsidR="008C7BFB">
        <w:t>7.2.1</w:t>
      </w:r>
      <w:r w:rsidR="00CB53D6">
        <w:fldChar w:fldCharType="end"/>
      </w:r>
      <w:r>
        <w:t>. All situations will be described for two camera system, but usage in multi-camera system is almost the same.</w:t>
      </w:r>
    </w:p>
    <w:p w14:paraId="24C8987D" w14:textId="77777777" w:rsidR="00DD0DAD" w:rsidRDefault="00DD0DAD" w:rsidP="00CB53D6">
      <w:pPr>
        <w:pStyle w:val="Heading4"/>
      </w:pPr>
      <w:r>
        <w:t>Two same results</w:t>
      </w:r>
    </w:p>
    <w:p w14:paraId="3E8EA730" w14:textId="77777777" w:rsidR="00DD0DAD" w:rsidRDefault="00DD0DAD" w:rsidP="00DD0DAD">
      <w:r>
        <w:t xml:space="preserve">If both threads after the classification contain the same result solution is easy. Final result of classification is the value which is classified </w:t>
      </w:r>
      <w:r w:rsidR="00CB53D6">
        <w:t>by</w:t>
      </w:r>
      <w:r>
        <w:t xml:space="preserve"> both threads.</w:t>
      </w:r>
    </w:p>
    <w:p w14:paraId="01B0A3A0" w14:textId="77777777" w:rsidR="00DD0DAD" w:rsidRDefault="00DD0DAD" w:rsidP="00CB53D6">
      <w:pPr>
        <w:pStyle w:val="Heading4"/>
      </w:pPr>
      <w:r>
        <w:t>Two different results</w:t>
      </w:r>
    </w:p>
    <w:p w14:paraId="7081D3AA" w14:textId="6235B48B" w:rsidR="00DD0DAD" w:rsidRDefault="00DD0DAD" w:rsidP="00DD0DAD">
      <w:r>
        <w:t xml:space="preserve">If one camera classify one value and the other </w:t>
      </w:r>
      <w:r w:rsidR="00CB53D6">
        <w:t>classify</w:t>
      </w:r>
      <w:r>
        <w:t xml:space="preserve"> different</w:t>
      </w:r>
      <w:r w:rsidR="00CB53D6">
        <w:t xml:space="preserve"> one</w:t>
      </w:r>
      <w:r>
        <w:t xml:space="preserve"> we have to aggregate the result. Simplest way is comparison of </w:t>
      </w:r>
      <w:r w:rsidR="00D927E4">
        <w:t xml:space="preserve">classification error of both threads. Afterwards we select the result from the classifier with lower classification error. More sophisticated solution is classifying of both bounding boxes with candidates with another type of classifier. After that we compare the sums of classification error for all obtained results.  Option with the lowest sum is afterwards select as a final result.  </w:t>
      </w:r>
    </w:p>
    <w:p w14:paraId="3FA216D9" w14:textId="77777777" w:rsidR="00D927E4" w:rsidRDefault="00D927E4" w:rsidP="00CB53D6">
      <w:pPr>
        <w:pStyle w:val="Heading4"/>
      </w:pPr>
      <w:r>
        <w:t>One result and no candidates</w:t>
      </w:r>
    </w:p>
    <w:p w14:paraId="48535793" w14:textId="77777777" w:rsidR="00D927E4" w:rsidRDefault="00D927E4" w:rsidP="00D927E4">
      <w:r>
        <w:t>This situation means that one camera source is covered by something</w:t>
      </w:r>
      <w:r w:rsidR="00CB53D6">
        <w:t>, or monitor is off, and</w:t>
      </w:r>
      <w:r>
        <w:t xml:space="preserve"> the other not. Final result is the result from the</w:t>
      </w:r>
      <w:r w:rsidR="00A04350">
        <w:t xml:space="preserve"> </w:t>
      </w:r>
      <w:r w:rsidR="00CB53D6">
        <w:t>thread</w:t>
      </w:r>
      <w:r w:rsidR="00A04350">
        <w:t xml:space="preserve"> which contain the result.</w:t>
      </w:r>
    </w:p>
    <w:p w14:paraId="40538CF3" w14:textId="77777777" w:rsidR="00A04350" w:rsidRDefault="00A04350" w:rsidP="00CB53D6">
      <w:pPr>
        <w:pStyle w:val="Heading4"/>
      </w:pPr>
      <w:r>
        <w:t>One result and candidates without label</w:t>
      </w:r>
    </w:p>
    <w:p w14:paraId="60532B5B" w14:textId="77777777" w:rsidR="00A04350" w:rsidRDefault="00A04350" w:rsidP="00D927E4">
      <w:r>
        <w:t>In this situation one camera could not classify and other yes. In that case we use one extra classifier to classify both bounding boxes again. After that we compare the sums of classification error for all obtained results.  Nonempty option with the lowest sum is afterwards select as a final result.</w:t>
      </w:r>
    </w:p>
    <w:p w14:paraId="71B31D2B" w14:textId="77777777" w:rsidR="00A04350" w:rsidRDefault="00A04350" w:rsidP="00CB53D6">
      <w:pPr>
        <w:pStyle w:val="Heading4"/>
      </w:pPr>
      <w:r>
        <w:t>Candidates without label and no candidates</w:t>
      </w:r>
    </w:p>
    <w:p w14:paraId="7F72F606" w14:textId="77777777" w:rsidR="00A04350" w:rsidRPr="00A04350" w:rsidRDefault="00A04350" w:rsidP="00A04350">
      <w:r>
        <w:t xml:space="preserve">In that case we try to use new classifier to the candidates without label. If that classifier give us a result we use that one as a </w:t>
      </w:r>
      <w:r w:rsidR="00CB53D6">
        <w:t xml:space="preserve">final </w:t>
      </w:r>
      <w:r>
        <w:t xml:space="preserve">result, if not result is </w:t>
      </w:r>
      <w:proofErr w:type="spellStart"/>
      <w:r>
        <w:t>NaN</w:t>
      </w:r>
      <w:proofErr w:type="spellEnd"/>
      <w:r>
        <w:t>.</w:t>
      </w:r>
    </w:p>
    <w:p w14:paraId="78554AAC" w14:textId="77777777" w:rsidR="00A04350" w:rsidRDefault="00A04350" w:rsidP="00CB53D6">
      <w:pPr>
        <w:pStyle w:val="Heading4"/>
      </w:pPr>
      <w:r>
        <w:t>No candidates at all</w:t>
      </w:r>
    </w:p>
    <w:p w14:paraId="7B1EAA7B" w14:textId="77777777" w:rsidR="00A04350" w:rsidRDefault="00A04350" w:rsidP="00A04350">
      <w:r>
        <w:t xml:space="preserve">That means both cameras are covered by something </w:t>
      </w:r>
      <w:r w:rsidR="00CB53D6">
        <w:t>or</w:t>
      </w:r>
      <w:r>
        <w:t xml:space="preserve"> monitor is turned off. In that case the final result is </w:t>
      </w:r>
      <w:proofErr w:type="spellStart"/>
      <w:r>
        <w:t>NaN</w:t>
      </w:r>
      <w:proofErr w:type="spellEnd"/>
      <w:r>
        <w:t>.</w:t>
      </w:r>
    </w:p>
    <w:p w14:paraId="627F3694" w14:textId="77777777" w:rsidR="008D2B1E" w:rsidRDefault="008D2B1E" w:rsidP="00CB53D6">
      <w:pPr>
        <w:pStyle w:val="Heading3"/>
        <w:rPr>
          <w:rStyle w:val="apple-converted-space"/>
          <w:rFonts w:cs="Arial"/>
          <w:shd w:val="clear" w:color="auto" w:fill="FFFFFF"/>
        </w:rPr>
      </w:pPr>
      <w:bookmarkStart w:id="208" w:name="_Toc471250893"/>
      <w:r>
        <w:lastRenderedPageBreak/>
        <w:t xml:space="preserve">Use during the </w:t>
      </w:r>
      <w:r>
        <w:rPr>
          <w:rStyle w:val="apple-converted-space"/>
          <w:rFonts w:cs="Arial"/>
          <w:shd w:val="clear" w:color="auto" w:fill="FFFFFF"/>
        </w:rPr>
        <w:t>backup process</w:t>
      </w:r>
      <w:bookmarkEnd w:id="208"/>
    </w:p>
    <w:p w14:paraId="455DBC62" w14:textId="77777777" w:rsidR="00D22DC7" w:rsidRDefault="00D22DC7" w:rsidP="008D2B1E">
      <w:r>
        <w:t>Multi-camera system could be also useful during the backup process</w:t>
      </w:r>
      <w:r w:rsidR="00CB53D6">
        <w:t xml:space="preserve"> </w:t>
      </w:r>
      <w:r w:rsidR="00CB53D6">
        <w:fldChar w:fldCharType="begin"/>
      </w:r>
      <w:r w:rsidR="00CB53D6">
        <w:instrText xml:space="preserve"> REF _Ref470899179 \r \h </w:instrText>
      </w:r>
      <w:r w:rsidR="00CB53D6">
        <w:fldChar w:fldCharType="separate"/>
      </w:r>
      <w:r w:rsidR="008C7BFB">
        <w:t>6.11.3</w:t>
      </w:r>
      <w:r w:rsidR="00CB53D6">
        <w:fldChar w:fldCharType="end"/>
      </w:r>
      <w:r>
        <w:t xml:space="preserve">. If one camera for a long period of time doesn’t </w:t>
      </w:r>
      <w:r w:rsidR="00CB53D6">
        <w:t>extract</w:t>
      </w:r>
      <w:r>
        <w:t xml:space="preserve"> any candidates for a digits. Camera or monitor was probably moved away, meanwhile something covering it. That means we try to use a backup process. </w:t>
      </w:r>
    </w:p>
    <w:p w14:paraId="3810D5AB" w14:textId="77777777" w:rsidR="008D2B1E" w:rsidRDefault="00D22DC7" w:rsidP="008D2B1E">
      <w:r>
        <w:tab/>
        <w:t xml:space="preserve">At the end of this process we have separated clusters of candidates for ROIs.  One of these clusters is selected for concrete ROI. Once when this cluster is selected we can switch this ROI to test mode for few upcoming second. If </w:t>
      </w:r>
      <w:r w:rsidR="00DF07DA">
        <w:t xml:space="preserve">classified data from test ROI for one camera correspond to classified data from second camera, backup process select the right ROI for cluster and we switch this ROI to normal mode. If results from these two ROIs are different we redefine test ROI to new cluster from backup process. This process continue until all clusters are </w:t>
      </w:r>
      <w:r w:rsidR="00CB53D6">
        <w:t>correctly</w:t>
      </w:r>
      <w:r w:rsidR="00DF07DA">
        <w:t xml:space="preserve"> paired with their ROIs. </w:t>
      </w:r>
    </w:p>
    <w:p w14:paraId="78E1C155" w14:textId="77777777" w:rsidR="008F0994" w:rsidRDefault="008F0994" w:rsidP="00CB53D6">
      <w:pPr>
        <w:pStyle w:val="Heading2"/>
      </w:pPr>
      <w:bookmarkStart w:id="209" w:name="_Toc471250894"/>
      <w:r>
        <w:t>Other extensions</w:t>
      </w:r>
      <w:bookmarkEnd w:id="209"/>
    </w:p>
    <w:p w14:paraId="07C2CD46" w14:textId="77777777" w:rsidR="008F0994" w:rsidRDefault="008F0994" w:rsidP="008F0994">
      <w:r>
        <w:t xml:space="preserve">In this chapter I try to introduce other </w:t>
      </w:r>
      <w:r w:rsidR="00CB53D6">
        <w:t xml:space="preserve">possible </w:t>
      </w:r>
      <w:r>
        <w:t xml:space="preserve">extensions. All of these extensions are almost in every case connected to the problem in application. </w:t>
      </w:r>
    </w:p>
    <w:p w14:paraId="57499F6A" w14:textId="77777777" w:rsidR="008F0994" w:rsidRDefault="00DB2C37" w:rsidP="00CB53D6">
      <w:pPr>
        <w:pStyle w:val="Heading3"/>
      </w:pPr>
      <w:bookmarkStart w:id="210" w:name="_Toc471250895"/>
      <w:r>
        <w:t>S</w:t>
      </w:r>
      <w:r w:rsidR="008F0994">
        <w:t>eparation of candidates</w:t>
      </w:r>
      <w:bookmarkEnd w:id="210"/>
    </w:p>
    <w:p w14:paraId="3E758D0F" w14:textId="77777777" w:rsidR="008F0994" w:rsidRDefault="008F0994" w:rsidP="008F0994">
      <w:r>
        <w:t xml:space="preserve">This is in my opinion the biggest problem of this diploma thesis. Because when we are testing candidates </w:t>
      </w:r>
      <w:r w:rsidR="00CB53D6">
        <w:t>by</w:t>
      </w:r>
      <w:r>
        <w:t xml:space="preserve"> test</w:t>
      </w:r>
      <w:r w:rsidR="00CB53D6">
        <w:t>s</w:t>
      </w:r>
      <w:r>
        <w:t xml:space="preserve"> in</w:t>
      </w:r>
      <w:r w:rsidR="00CB53D6">
        <w:t xml:space="preserve"> </w:t>
      </w:r>
      <w:r w:rsidR="00CB53D6">
        <w:fldChar w:fldCharType="begin"/>
      </w:r>
      <w:r w:rsidR="00CB53D6">
        <w:instrText xml:space="preserve"> REF _Ref470890425 \r \h </w:instrText>
      </w:r>
      <w:r w:rsidR="00CB53D6">
        <w:fldChar w:fldCharType="separate"/>
      </w:r>
      <w:r w:rsidR="008C7BFB">
        <w:t>6.6.1</w:t>
      </w:r>
      <w:r w:rsidR="00CB53D6">
        <w:fldChar w:fldCharType="end"/>
      </w:r>
      <w:r w:rsidR="00CB53D6">
        <w:t xml:space="preserve"> and </w:t>
      </w:r>
      <w:r w:rsidR="00CB53D6">
        <w:fldChar w:fldCharType="begin"/>
      </w:r>
      <w:r w:rsidR="00CB53D6">
        <w:instrText xml:space="preserve"> REF _Ref470891325 \r \h </w:instrText>
      </w:r>
      <w:r w:rsidR="00CB53D6">
        <w:fldChar w:fldCharType="separate"/>
      </w:r>
      <w:r w:rsidR="008C7BFB">
        <w:t>6.7.1</w:t>
      </w:r>
      <w:r w:rsidR="00CB53D6">
        <w:fldChar w:fldCharType="end"/>
      </w:r>
      <w:r>
        <w:t xml:space="preserve">. We assume that these candidates are separated characters with specific characteristics. In case </w:t>
      </w:r>
      <w:r w:rsidR="00CB53D6">
        <w:t xml:space="preserve">that </w:t>
      </w:r>
      <w:r>
        <w:t xml:space="preserve">two or more letters are connected we don’t accept these candidates. </w:t>
      </w:r>
    </w:p>
    <w:p w14:paraId="3EB15356" w14:textId="77777777" w:rsidR="008F0994" w:rsidRDefault="008F0994" w:rsidP="008F0994">
      <w:r>
        <w:tab/>
      </w:r>
      <w:r w:rsidR="002A3739">
        <w:t xml:space="preserve">Solution for this could be erosion with </w:t>
      </w:r>
      <w:r w:rsidR="002A3739" w:rsidRPr="002A3739">
        <w:t>appropriate</w:t>
      </w:r>
      <w:r w:rsidR="002A3739">
        <w:t xml:space="preserve"> kernel. This solution is useful only in cases if connection between the characters are significantly smaller than stroke width of the letters. If stroke width has similar size as connection between the characters. Erosion start to erode also characters itself.</w:t>
      </w:r>
    </w:p>
    <w:p w14:paraId="33D6F0BF" w14:textId="7EFFB3B5" w:rsidR="002A3739" w:rsidRDefault="002A3739" w:rsidP="008F0994">
      <w:r>
        <w:tab/>
        <w:t xml:space="preserve">Nice solution </w:t>
      </w:r>
      <w:r w:rsidR="00CB53D6">
        <w:t xml:space="preserve">of </w:t>
      </w:r>
      <w:proofErr w:type="gramStart"/>
      <w:r w:rsidR="00CB53D6">
        <w:t>candidates</w:t>
      </w:r>
      <w:proofErr w:type="gramEnd"/>
      <w:r w:rsidR="00CB53D6">
        <w:t xml:space="preserve"> separation </w:t>
      </w:r>
      <w:r>
        <w:t>was published by Lukas Neumann [</w:t>
      </w:r>
      <w:r w:rsidR="008411C4">
        <w:t>26</w:t>
      </w:r>
      <w:r>
        <w:t>]. In this method we measure distance between top and low pixel in every column</w:t>
      </w:r>
      <w:r w:rsidR="00A76B59">
        <w:t xml:space="preserve">, in projective corrected candidate. </w:t>
      </w:r>
      <w:r>
        <w:t xml:space="preserve">After that we find a local </w:t>
      </w:r>
      <w:r w:rsidR="00CB53D6">
        <w:t>minimums</w:t>
      </w:r>
      <w:r>
        <w:t xml:space="preserve"> and try to cut candidates gradually in t</w:t>
      </w:r>
      <w:r w:rsidR="00A23896">
        <w:t>hese extremes and classify newly created candidates. Example is nicely shown in</w:t>
      </w:r>
      <w:r w:rsidR="00CB53D6">
        <w:t xml:space="preserve"> </w:t>
      </w:r>
      <w:r w:rsidR="00CB53D6">
        <w:fldChar w:fldCharType="begin"/>
      </w:r>
      <w:r w:rsidR="00CB53D6">
        <w:instrText xml:space="preserve"> REF _Ref470899522 \h </w:instrText>
      </w:r>
      <w:r w:rsidR="00CB53D6">
        <w:fldChar w:fldCharType="separate"/>
      </w:r>
      <w:r w:rsidR="008C7BFB">
        <w:t xml:space="preserve">Figure </w:t>
      </w:r>
      <w:r w:rsidR="008C7BFB">
        <w:rPr>
          <w:noProof/>
        </w:rPr>
        <w:t>46</w:t>
      </w:r>
      <w:r w:rsidR="00CB53D6">
        <w:fldChar w:fldCharType="end"/>
      </w:r>
      <w:r w:rsidR="00A23896">
        <w:t>.</w:t>
      </w:r>
    </w:p>
    <w:p w14:paraId="57DE9572" w14:textId="77777777" w:rsidR="00CC5BCC" w:rsidRDefault="00A23896" w:rsidP="00CC5BCC">
      <w:pPr>
        <w:keepNext/>
        <w:jc w:val="center"/>
      </w:pPr>
      <w:r>
        <w:rPr>
          <w:noProof/>
          <w:lang w:val="cs-CZ" w:eastAsia="cs-CZ"/>
        </w:rPr>
        <w:drawing>
          <wp:inline distT="0" distB="0" distL="0" distR="0" wp14:anchorId="2288F0F6" wp14:editId="7A90D585">
            <wp:extent cx="3260587" cy="119316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3933" cy="1227324"/>
                    </a:xfrm>
                    <a:prstGeom prst="rect">
                      <a:avLst/>
                    </a:prstGeom>
                  </pic:spPr>
                </pic:pic>
              </a:graphicData>
            </a:graphic>
          </wp:inline>
        </w:drawing>
      </w:r>
    </w:p>
    <w:p w14:paraId="111809E3" w14:textId="580B772B" w:rsidR="00A23896" w:rsidRDefault="00CC5BCC" w:rsidP="00CC5BCC">
      <w:pPr>
        <w:pStyle w:val="Caption"/>
        <w:jc w:val="center"/>
        <w:rPr>
          <w:noProof/>
          <w:lang w:val="cs-CZ" w:eastAsia="cs-CZ"/>
        </w:rPr>
      </w:pPr>
      <w:bookmarkStart w:id="211" w:name="_Ref470899522"/>
      <w:bookmarkStart w:id="212" w:name="_Toc470951078"/>
      <w:r>
        <w:t xml:space="preserve">Figure </w:t>
      </w:r>
      <w:fldSimple w:instr=" SEQ Figure \* ARABIC ">
        <w:r w:rsidR="008C7BFB">
          <w:rPr>
            <w:noProof/>
          </w:rPr>
          <w:t>46</w:t>
        </w:r>
      </w:fldSimple>
      <w:bookmarkEnd w:id="211"/>
      <w:r>
        <w:t xml:space="preserve"> Connected candidates for symbols; graph of distance between top and low pixel in every column with local minimums</w:t>
      </w:r>
      <w:r w:rsidR="00CB53D6">
        <w:t xml:space="preserve"> </w:t>
      </w:r>
      <w:bookmarkEnd w:id="212"/>
      <w:r w:rsidR="008411C4">
        <w:t>[26]</w:t>
      </w:r>
    </w:p>
    <w:p w14:paraId="62400A47" w14:textId="77777777" w:rsidR="00DB2C37" w:rsidRPr="00DB2C37" w:rsidRDefault="00DB2C37" w:rsidP="00CB53D6">
      <w:pPr>
        <w:pStyle w:val="Heading3"/>
        <w:rPr>
          <w:noProof/>
          <w:lang w:eastAsia="cs-CZ"/>
        </w:rPr>
      </w:pPr>
      <w:bookmarkStart w:id="213" w:name="_Toc471250896"/>
      <w:r w:rsidRPr="00DB2C37">
        <w:rPr>
          <w:noProof/>
          <w:lang w:eastAsia="cs-CZ"/>
        </w:rPr>
        <w:t>Combining of both approaches</w:t>
      </w:r>
      <w:bookmarkEnd w:id="213"/>
    </w:p>
    <w:p w14:paraId="4DD72434" w14:textId="77777777" w:rsidR="00DB2C37" w:rsidRDefault="00DB2C37" w:rsidP="00DB2C37">
      <w:pPr>
        <w:rPr>
          <w:lang w:eastAsia="cs-CZ"/>
        </w:rPr>
      </w:pPr>
      <w:r w:rsidRPr="00DB2C37">
        <w:rPr>
          <w:lang w:eastAsia="cs-CZ"/>
        </w:rPr>
        <w:t>Both of mentioned approach</w:t>
      </w:r>
      <w:r>
        <w:rPr>
          <w:lang w:eastAsia="cs-CZ"/>
        </w:rPr>
        <w:t xml:space="preserve">es for data acquisition have its own </w:t>
      </w:r>
      <w:r w:rsidR="00DA6A21">
        <w:rPr>
          <w:lang w:eastAsia="cs-CZ"/>
        </w:rPr>
        <w:t>advantages</w:t>
      </w:r>
      <w:r>
        <w:rPr>
          <w:lang w:eastAsia="cs-CZ"/>
        </w:rPr>
        <w:t xml:space="preserve"> and </w:t>
      </w:r>
      <w:r w:rsidR="00DA6A21">
        <w:rPr>
          <w:lang w:eastAsia="cs-CZ"/>
        </w:rPr>
        <w:t>disadvantages</w:t>
      </w:r>
      <w:r>
        <w:rPr>
          <w:lang w:eastAsia="cs-CZ"/>
        </w:rPr>
        <w:t xml:space="preserve">. If we combine these two approaches in one and use </w:t>
      </w:r>
      <w:r w:rsidR="00DA6A21">
        <w:rPr>
          <w:lang w:eastAsia="cs-CZ"/>
        </w:rPr>
        <w:t>advantages</w:t>
      </w:r>
      <w:r>
        <w:rPr>
          <w:lang w:eastAsia="cs-CZ"/>
        </w:rPr>
        <w:t xml:space="preserve"> from both of them we obtain better results. </w:t>
      </w:r>
    </w:p>
    <w:p w14:paraId="5194B3A2" w14:textId="77777777" w:rsidR="00DB2C37" w:rsidRDefault="00DB2C37" w:rsidP="00DB2C37">
      <w:pPr>
        <w:rPr>
          <w:lang w:eastAsia="cs-CZ"/>
        </w:rPr>
      </w:pPr>
      <w:r>
        <w:rPr>
          <w:lang w:eastAsia="cs-CZ"/>
        </w:rPr>
        <w:lastRenderedPageBreak/>
        <w:tab/>
        <w:t>Monitor based approach is better, if someone is moving with the patient monitor, meanwhile something is covering it. Also from curve acquisition</w:t>
      </w:r>
      <w:r w:rsidR="00CB53D6">
        <w:rPr>
          <w:lang w:eastAsia="cs-CZ"/>
        </w:rPr>
        <w:t xml:space="preserve"> in</w:t>
      </w:r>
      <w:r>
        <w:rPr>
          <w:lang w:eastAsia="cs-CZ"/>
        </w:rPr>
        <w:t xml:space="preserve"> </w:t>
      </w:r>
      <w:r w:rsidR="00CB53D6">
        <w:rPr>
          <w:lang w:eastAsia="cs-CZ"/>
        </w:rPr>
        <w:fldChar w:fldCharType="begin"/>
      </w:r>
      <w:r w:rsidR="00CB53D6">
        <w:rPr>
          <w:lang w:eastAsia="cs-CZ"/>
        </w:rPr>
        <w:instrText xml:space="preserve"> REF _Ref470897596 \r \h </w:instrText>
      </w:r>
      <w:r w:rsidR="00CB53D6">
        <w:rPr>
          <w:lang w:eastAsia="cs-CZ"/>
        </w:rPr>
      </w:r>
      <w:r w:rsidR="00CB53D6">
        <w:rPr>
          <w:lang w:eastAsia="cs-CZ"/>
        </w:rPr>
        <w:fldChar w:fldCharType="separate"/>
      </w:r>
      <w:r w:rsidR="008C7BFB">
        <w:rPr>
          <w:lang w:eastAsia="cs-CZ"/>
        </w:rPr>
        <w:t>7.1</w:t>
      </w:r>
      <w:r w:rsidR="00CB53D6">
        <w:rPr>
          <w:lang w:eastAsia="cs-CZ"/>
        </w:rPr>
        <w:fldChar w:fldCharType="end"/>
      </w:r>
      <w:r w:rsidR="00CB53D6">
        <w:rPr>
          <w:lang w:eastAsia="cs-CZ"/>
        </w:rPr>
        <w:t xml:space="preserve">, </w:t>
      </w:r>
      <w:r>
        <w:rPr>
          <w:lang w:eastAsia="cs-CZ"/>
        </w:rPr>
        <w:t xml:space="preserve">this approach is many time more suitable. On the other side this </w:t>
      </w:r>
      <w:r w:rsidR="00CB53D6">
        <w:rPr>
          <w:lang w:eastAsia="cs-CZ"/>
        </w:rPr>
        <w:t>approach</w:t>
      </w:r>
      <w:r>
        <w:rPr>
          <w:lang w:eastAsia="cs-CZ"/>
        </w:rPr>
        <w:t xml:space="preserve"> is relatively time and source consuming and we can use it </w:t>
      </w:r>
      <w:r w:rsidR="00CB53D6">
        <w:rPr>
          <w:lang w:eastAsia="cs-CZ"/>
        </w:rPr>
        <w:t xml:space="preserve">only </w:t>
      </w:r>
      <w:r>
        <w:rPr>
          <w:lang w:eastAsia="cs-CZ"/>
        </w:rPr>
        <w:t xml:space="preserve">when border of the patient monitor screen </w:t>
      </w:r>
      <w:r w:rsidR="00CB53D6">
        <w:rPr>
          <w:lang w:eastAsia="cs-CZ"/>
        </w:rPr>
        <w:t>is</w:t>
      </w:r>
      <w:r>
        <w:rPr>
          <w:lang w:eastAsia="cs-CZ"/>
        </w:rPr>
        <w:t xml:space="preserve"> recognizable.</w:t>
      </w:r>
    </w:p>
    <w:p w14:paraId="50BC3866" w14:textId="77777777" w:rsidR="00DB2C37" w:rsidRDefault="00DB2C37" w:rsidP="00DB2C37">
      <w:pPr>
        <w:rPr>
          <w:lang w:eastAsia="cs-CZ"/>
        </w:rPr>
      </w:pPr>
      <w:r>
        <w:rPr>
          <w:lang w:eastAsia="cs-CZ"/>
        </w:rPr>
        <w:tab/>
        <w:t xml:space="preserve">Digits based approach is faster and should work with similar accuracy in case of digits acquisition. We can also use it during the night, when light conditions in the room is dark. But curve acquisition is almost impossible and backup process doesn’t work so well. </w:t>
      </w:r>
    </w:p>
    <w:p w14:paraId="5FCC8622" w14:textId="77777777" w:rsidR="00DB2C37" w:rsidRDefault="00DB2C37" w:rsidP="00DB2C37">
      <w:pPr>
        <w:rPr>
          <w:lang w:eastAsia="cs-CZ"/>
        </w:rPr>
      </w:pPr>
      <w:r>
        <w:rPr>
          <w:lang w:eastAsia="cs-CZ"/>
        </w:rPr>
        <w:tab/>
      </w:r>
      <w:r w:rsidR="005C46B4">
        <w:rPr>
          <w:lang w:eastAsia="cs-CZ"/>
        </w:rPr>
        <w:t xml:space="preserve">In the end that means if we want to </w:t>
      </w:r>
      <w:r w:rsidR="00CB53D6">
        <w:rPr>
          <w:lang w:eastAsia="cs-CZ"/>
        </w:rPr>
        <w:t>extract</w:t>
      </w:r>
      <w:r w:rsidR="005C46B4">
        <w:rPr>
          <w:lang w:eastAsia="cs-CZ"/>
        </w:rPr>
        <w:t xml:space="preserve"> only digits from the patient monitor and no back up process is needed we use digits based approach. If it’s necessary to use back up process we use monitor based approach, if borders of patient monitor screen are recognizable. In the other case we use backup process from digits based approach. In the end if we want to acquire curves as well we need to use monitor based approach. It’s also possible to use both approaches separately on two threads and combine the </w:t>
      </w:r>
      <w:r w:rsidR="00CB53D6">
        <w:rPr>
          <w:lang w:eastAsia="cs-CZ"/>
        </w:rPr>
        <w:t>data</w:t>
      </w:r>
      <w:r w:rsidR="005C46B4">
        <w:rPr>
          <w:lang w:eastAsia="cs-CZ"/>
        </w:rPr>
        <w:t xml:space="preserve"> from both of them in essential parts like results of classifiers.</w:t>
      </w:r>
    </w:p>
    <w:p w14:paraId="4442A177" w14:textId="77777777" w:rsidR="00EF71AC" w:rsidRDefault="00EF71AC" w:rsidP="00CB53D6">
      <w:pPr>
        <w:pStyle w:val="Heading3"/>
        <w:rPr>
          <w:lang w:eastAsia="cs-CZ"/>
        </w:rPr>
      </w:pPr>
      <w:bookmarkStart w:id="214" w:name="_Toc471250897"/>
      <w:r>
        <w:rPr>
          <w:lang w:eastAsia="cs-CZ"/>
        </w:rPr>
        <w:t>Communication along the network</w:t>
      </w:r>
      <w:bookmarkEnd w:id="214"/>
    </w:p>
    <w:p w14:paraId="4B392746" w14:textId="74A50923" w:rsidR="006240E1" w:rsidRDefault="00EF71AC" w:rsidP="00EF71AC">
      <w:pPr>
        <w:rPr>
          <w:lang w:eastAsia="cs-CZ"/>
        </w:rPr>
      </w:pPr>
      <w:r>
        <w:rPr>
          <w:lang w:eastAsia="cs-CZ"/>
        </w:rPr>
        <w:t xml:space="preserve">Now all </w:t>
      </w:r>
      <w:r w:rsidR="00CB53D6">
        <w:rPr>
          <w:lang w:eastAsia="cs-CZ"/>
        </w:rPr>
        <w:t>classified</w:t>
      </w:r>
      <w:r>
        <w:rPr>
          <w:lang w:eastAsia="cs-CZ"/>
        </w:rPr>
        <w:t xml:space="preserve"> digits from patient monitor are stored to CSV file [</w:t>
      </w:r>
      <w:r w:rsidR="00CB53D6">
        <w:rPr>
          <w:lang w:eastAsia="cs-CZ"/>
        </w:rPr>
        <w:t>61</w:t>
      </w:r>
      <w:r>
        <w:rPr>
          <w:lang w:eastAsia="cs-CZ"/>
        </w:rPr>
        <w:t xml:space="preserve">]. It will be nice to make a client and </w:t>
      </w:r>
      <w:r w:rsidR="006240E1">
        <w:rPr>
          <w:lang w:eastAsia="cs-CZ"/>
        </w:rPr>
        <w:t>server</w:t>
      </w:r>
      <w:r>
        <w:rPr>
          <w:lang w:eastAsia="cs-CZ"/>
        </w:rPr>
        <w:t xml:space="preserve"> for this application. Client will be installed on some distance PC which could set calibration and start acquisition on the </w:t>
      </w:r>
      <w:r w:rsidR="006240E1">
        <w:rPr>
          <w:lang w:eastAsia="cs-CZ"/>
        </w:rPr>
        <w:t>server</w:t>
      </w:r>
      <w:r>
        <w:rPr>
          <w:lang w:eastAsia="cs-CZ"/>
        </w:rPr>
        <w:t xml:space="preserve">. </w:t>
      </w:r>
      <w:r w:rsidR="006240E1">
        <w:rPr>
          <w:lang w:eastAsia="cs-CZ"/>
        </w:rPr>
        <w:t>Server</w:t>
      </w:r>
      <w:r>
        <w:rPr>
          <w:lang w:eastAsia="cs-CZ"/>
        </w:rPr>
        <w:t xml:space="preserve"> will be installed on the gizmo </w:t>
      </w:r>
      <w:r w:rsidR="006240E1">
        <w:rPr>
          <w:lang w:eastAsia="cs-CZ"/>
        </w:rPr>
        <w:t xml:space="preserve">with camera </w:t>
      </w:r>
      <w:r>
        <w:rPr>
          <w:lang w:eastAsia="cs-CZ"/>
        </w:rPr>
        <w:t>in the room where patient monitor is located. On</w:t>
      </w:r>
      <w:r w:rsidR="006240E1">
        <w:rPr>
          <w:lang w:eastAsia="cs-CZ"/>
        </w:rPr>
        <w:t>c</w:t>
      </w:r>
      <w:r>
        <w:rPr>
          <w:lang w:eastAsia="cs-CZ"/>
        </w:rPr>
        <w:t xml:space="preserve">e when client set all </w:t>
      </w:r>
      <w:r w:rsidR="00CB53D6">
        <w:rPr>
          <w:lang w:eastAsia="cs-CZ"/>
        </w:rPr>
        <w:t>required settings on</w:t>
      </w:r>
      <w:r>
        <w:rPr>
          <w:lang w:eastAsia="cs-CZ"/>
        </w:rPr>
        <w:t xml:space="preserve"> the host actual</w:t>
      </w:r>
      <w:r w:rsidR="006240E1">
        <w:rPr>
          <w:lang w:eastAsia="cs-CZ"/>
        </w:rPr>
        <w:t xml:space="preserve"> acquisition process begin. Client-server could be implemented as a thick or fat client [</w:t>
      </w:r>
      <w:r w:rsidR="008411C4">
        <w:rPr>
          <w:lang w:eastAsia="cs-CZ"/>
        </w:rPr>
        <w:t>67</w:t>
      </w:r>
      <w:r w:rsidR="006240E1">
        <w:rPr>
          <w:lang w:eastAsia="cs-CZ"/>
        </w:rPr>
        <w:t>]. Because sending image via internet or internal network is a big amount of data, thick client looks like a better option. All</w:t>
      </w:r>
      <w:r>
        <w:rPr>
          <w:lang w:eastAsia="cs-CZ"/>
        </w:rPr>
        <w:t xml:space="preserve"> acquired</w:t>
      </w:r>
      <w:r w:rsidR="006240E1">
        <w:rPr>
          <w:lang w:eastAsia="cs-CZ"/>
        </w:rPr>
        <w:t xml:space="preserve"> data, or frames,</w:t>
      </w:r>
      <w:r>
        <w:rPr>
          <w:lang w:eastAsia="cs-CZ"/>
        </w:rPr>
        <w:t xml:space="preserve"> will be sent to client PC via TCP/IP [</w:t>
      </w:r>
      <w:r w:rsidR="008411C4">
        <w:rPr>
          <w:lang w:eastAsia="cs-CZ"/>
        </w:rPr>
        <w:t>68</w:t>
      </w:r>
      <w:r>
        <w:rPr>
          <w:lang w:eastAsia="cs-CZ"/>
        </w:rPr>
        <w:t>].</w:t>
      </w:r>
      <w:r w:rsidR="006240E1">
        <w:rPr>
          <w:lang w:eastAsia="cs-CZ"/>
        </w:rPr>
        <w:t xml:space="preserve"> </w:t>
      </w:r>
    </w:p>
    <w:p w14:paraId="6AA4887C" w14:textId="77777777" w:rsidR="00EF71AC" w:rsidRDefault="006240E1" w:rsidP="00EF71AC">
      <w:pPr>
        <w:rPr>
          <w:lang w:eastAsia="cs-CZ"/>
        </w:rPr>
      </w:pPr>
      <w:r>
        <w:rPr>
          <w:lang w:eastAsia="cs-CZ"/>
        </w:rPr>
        <w:tab/>
        <w:t>That means it</w:t>
      </w:r>
      <w:r w:rsidR="00EF71AC">
        <w:rPr>
          <w:lang w:eastAsia="cs-CZ"/>
        </w:rPr>
        <w:t xml:space="preserve"> won’t be necessary to visit room with the patient monitor </w:t>
      </w:r>
      <w:r>
        <w:rPr>
          <w:lang w:eastAsia="cs-CZ"/>
        </w:rPr>
        <w:t xml:space="preserve">every time when we want to start data acquisition process. </w:t>
      </w:r>
    </w:p>
    <w:p w14:paraId="4514F801" w14:textId="77777777" w:rsidR="005C3187" w:rsidRDefault="005C3187" w:rsidP="00CB53D6">
      <w:pPr>
        <w:pStyle w:val="Heading3"/>
        <w:rPr>
          <w:lang w:eastAsia="cs-CZ"/>
        </w:rPr>
      </w:pPr>
      <w:bookmarkStart w:id="215" w:name="_Toc471250898"/>
      <w:r>
        <w:rPr>
          <w:lang w:eastAsia="cs-CZ"/>
        </w:rPr>
        <w:t>Detection of separators</w:t>
      </w:r>
      <w:bookmarkEnd w:id="215"/>
    </w:p>
    <w:p w14:paraId="507B1AF9" w14:textId="77777777" w:rsidR="008D2B1E" w:rsidRDefault="005C3187" w:rsidP="00CB53D6">
      <w:pPr>
        <w:rPr>
          <w:lang w:eastAsia="cs-CZ"/>
        </w:rPr>
      </w:pPr>
      <w:r>
        <w:rPr>
          <w:lang w:eastAsia="cs-CZ"/>
        </w:rPr>
        <w:t xml:space="preserve">On patient monitor can appear in addition to digits also separators. In this thesis I work with three kind of them. These are braces and slash. On the patient monitor can occur different types of </w:t>
      </w:r>
      <w:proofErr w:type="gramStart"/>
      <w:r>
        <w:rPr>
          <w:lang w:eastAsia="cs-CZ"/>
        </w:rPr>
        <w:t>separators.</w:t>
      </w:r>
      <w:proofErr w:type="gramEnd"/>
      <w:r>
        <w:rPr>
          <w:lang w:eastAsia="cs-CZ"/>
        </w:rPr>
        <w:t xml:space="preserve"> Most important are comma or dot. Problem with both of these separators it’s their big similarity with noise in the scene. That means it’s necessary to implement filters whic</w:t>
      </w:r>
      <w:r w:rsidR="00CB53D6">
        <w:rPr>
          <w:lang w:eastAsia="cs-CZ"/>
        </w:rPr>
        <w:t>h try to find these separators.</w:t>
      </w:r>
    </w:p>
    <w:p w14:paraId="1DC6AFC8" w14:textId="77777777" w:rsidR="00B63C99" w:rsidRPr="007D138E" w:rsidRDefault="00B63C99">
      <w:r>
        <w:br w:type="page"/>
      </w:r>
    </w:p>
    <w:p w14:paraId="6A523FA7" w14:textId="77777777" w:rsidR="00A26D16" w:rsidRDefault="00A26D16" w:rsidP="00CB53D6">
      <w:pPr>
        <w:pStyle w:val="Heading1"/>
      </w:pPr>
      <w:bookmarkStart w:id="216" w:name="_Toc471250899"/>
      <w:r>
        <w:lastRenderedPageBreak/>
        <w:t>Implementation</w:t>
      </w:r>
      <w:bookmarkEnd w:id="216"/>
    </w:p>
    <w:p w14:paraId="633738AF" w14:textId="227D7AC8" w:rsidR="0028386F" w:rsidRPr="003E228E" w:rsidRDefault="005C3187" w:rsidP="003E228E">
      <w:pPr>
        <w:rPr>
          <w:rFonts w:cs="Arial"/>
          <w:color w:val="222222"/>
          <w:shd w:val="clear" w:color="auto" w:fill="FFFFFF"/>
        </w:rPr>
      </w:pPr>
      <w:r>
        <w:t xml:space="preserve">Digits based approach was implemented </w:t>
      </w:r>
      <w:r w:rsidR="0093156D">
        <w:t xml:space="preserve">as a standalone application </w:t>
      </w:r>
      <w:r>
        <w:t xml:space="preserve">in programing language C#. </w:t>
      </w:r>
      <w:r w:rsidR="004D1588">
        <w:t xml:space="preserve">I use some third </w:t>
      </w:r>
      <w:r w:rsidR="004D1588" w:rsidRPr="004D1588">
        <w:t xml:space="preserve">party </w:t>
      </w:r>
      <w:r w:rsidR="004D1588" w:rsidRPr="001412AC">
        <w:t>libraries, which are mentioned below</w:t>
      </w:r>
      <w:r w:rsidR="00CB53D6">
        <w:t xml:space="preserve"> in </w:t>
      </w:r>
      <w:r w:rsidR="00CB53D6">
        <w:fldChar w:fldCharType="begin"/>
      </w:r>
      <w:r w:rsidR="00CB53D6">
        <w:instrText xml:space="preserve"> REF _Ref470900052 \r \h </w:instrText>
      </w:r>
      <w:r w:rsidR="00CB53D6">
        <w:fldChar w:fldCharType="separate"/>
      </w:r>
      <w:r w:rsidR="008C7BFB">
        <w:t>8.2</w:t>
      </w:r>
      <w:r w:rsidR="00CB53D6">
        <w:fldChar w:fldCharType="end"/>
      </w:r>
      <w:r w:rsidR="004D1588" w:rsidRPr="001412AC">
        <w:t xml:space="preserve">. </w:t>
      </w:r>
      <w:r w:rsidR="001412AC" w:rsidRPr="001412AC">
        <w:t xml:space="preserve">For graphical user interface (GUI) of the application was selected windows forms. Newer version of making GUI in C# called </w:t>
      </w:r>
      <w:r w:rsidR="001412AC" w:rsidRPr="001412AC">
        <w:rPr>
          <w:rFonts w:cs="Arial"/>
          <w:color w:val="222222"/>
          <w:shd w:val="clear" w:color="auto" w:fill="FFFFFF"/>
        </w:rPr>
        <w:t>Windows Presentation Foundation isn’t supported by a</w:t>
      </w:r>
      <w:r w:rsidR="001412AC">
        <w:rPr>
          <w:rFonts w:cs="Arial"/>
          <w:color w:val="222222"/>
          <w:shd w:val="clear" w:color="auto" w:fill="FFFFFF"/>
        </w:rPr>
        <w:t>n</w:t>
      </w:r>
      <w:r w:rsidR="001412AC" w:rsidRPr="001412AC">
        <w:rPr>
          <w:rFonts w:cs="Arial"/>
          <w:color w:val="222222"/>
          <w:shd w:val="clear" w:color="auto" w:fill="FFFFFF"/>
        </w:rPr>
        <w:t xml:space="preserve"> </w:t>
      </w:r>
      <w:proofErr w:type="spellStart"/>
      <w:r w:rsidR="001412AC" w:rsidRPr="001412AC">
        <w:rPr>
          <w:rFonts w:cs="Arial"/>
          <w:color w:val="222222"/>
          <w:shd w:val="clear" w:color="auto" w:fill="FFFFFF"/>
        </w:rPr>
        <w:t>EmguCV</w:t>
      </w:r>
      <w:proofErr w:type="spellEnd"/>
      <w:r w:rsidR="001412AC" w:rsidRPr="001412AC">
        <w:rPr>
          <w:rFonts w:cs="Arial"/>
          <w:color w:val="222222"/>
          <w:shd w:val="clear" w:color="auto" w:fill="FFFFFF"/>
        </w:rPr>
        <w:t xml:space="preserve"> library.</w:t>
      </w:r>
      <w:r w:rsidR="00104F6F">
        <w:rPr>
          <w:rFonts w:cs="Arial"/>
          <w:color w:val="222222"/>
          <w:shd w:val="clear" w:color="auto" w:fill="FFFFFF"/>
        </w:rPr>
        <w:t xml:space="preserve"> GUI is </w:t>
      </w:r>
      <w:r w:rsidR="00D902F6">
        <w:rPr>
          <w:rFonts w:cs="Arial"/>
          <w:color w:val="222222"/>
          <w:shd w:val="clear" w:color="auto" w:fill="FFFFFF"/>
        </w:rPr>
        <w:t>resizable and should show information readable on almost all computer screens.</w:t>
      </w:r>
    </w:p>
    <w:p w14:paraId="4959B059" w14:textId="5C231075" w:rsidR="00D42FAA" w:rsidRDefault="004D1588" w:rsidP="005C3187">
      <w:r>
        <w:tab/>
        <w:t xml:space="preserve">The main goals of the application were two. First of them is quality of </w:t>
      </w:r>
      <w:r w:rsidR="007111FB">
        <w:t>classified</w:t>
      </w:r>
      <w:r>
        <w:t xml:space="preserve"> digits from patient monitor. User do several </w:t>
      </w:r>
      <w:r w:rsidR="00D47C7D">
        <w:t>setting during</w:t>
      </w:r>
      <w:r>
        <w:t xml:space="preserve"> calibration</w:t>
      </w:r>
      <w:r w:rsidR="00D47C7D">
        <w:t xml:space="preserve"> process every time before actual acquisition </w:t>
      </w:r>
      <w:r w:rsidR="005860AF">
        <w:t>for more</w:t>
      </w:r>
      <w:r>
        <w:t xml:space="preserve"> robust results. The second one was performance, because in near feature it will be fine to use </w:t>
      </w:r>
      <w:r w:rsidR="007111FB">
        <w:t>Mono C# compiler [</w:t>
      </w:r>
      <w:r w:rsidR="008411C4">
        <w:t>69</w:t>
      </w:r>
      <w:r w:rsidR="007111FB">
        <w:t>] and transform this application to mini PC like Raspberry pi</w:t>
      </w:r>
      <w:r w:rsidR="0093156D">
        <w:t xml:space="preserve"> </w:t>
      </w:r>
      <w:r w:rsidR="007111FB">
        <w:t xml:space="preserve">with connected camera. </w:t>
      </w:r>
    </w:p>
    <w:p w14:paraId="2D2AEB8B" w14:textId="3F6354CF" w:rsidR="00E30661" w:rsidRDefault="00D42FAA" w:rsidP="005C3187">
      <w:r>
        <w:tab/>
      </w:r>
      <w:r w:rsidRPr="00D42FAA">
        <w:rPr>
          <w:i/>
        </w:rPr>
        <w:t xml:space="preserve">Raspberry Pi is a credit-size single board computer developed in United Kingdom by Raspberry Pi Foundation to promote teaching on basic computer science </w:t>
      </w:r>
      <w:r w:rsidRPr="00D42FAA">
        <w:rPr>
          <w:rFonts w:cs="Arial"/>
          <w:i/>
          <w:shd w:val="clear" w:color="auto" w:fill="FFFFFF"/>
        </w:rPr>
        <w:t>in schools and in</w:t>
      </w:r>
      <w:r w:rsidRPr="00D42FAA">
        <w:rPr>
          <w:rStyle w:val="apple-converted-space"/>
          <w:rFonts w:cs="Arial"/>
          <w:i/>
          <w:shd w:val="clear" w:color="auto" w:fill="FFFFFF"/>
        </w:rPr>
        <w:t> </w:t>
      </w:r>
      <w:hyperlink r:id="rId76" w:tooltip="Developing countries" w:history="1">
        <w:r w:rsidRPr="00D42FAA">
          <w:rPr>
            <w:rStyle w:val="Hyperlink"/>
            <w:rFonts w:cs="Arial"/>
            <w:i/>
            <w:color w:val="auto"/>
            <w:u w:val="none"/>
            <w:shd w:val="clear" w:color="auto" w:fill="FFFFFF"/>
          </w:rPr>
          <w:t>developing countries</w:t>
        </w:r>
      </w:hyperlink>
      <w:r>
        <w:rPr>
          <w:i/>
        </w:rPr>
        <w:t xml:space="preserve"> [70]</w:t>
      </w:r>
      <w:r w:rsidRPr="00D42FAA">
        <w:rPr>
          <w:rFonts w:cs="Arial"/>
          <w:i/>
          <w:shd w:val="clear" w:color="auto" w:fill="FFFFFF"/>
        </w:rPr>
        <w:t>.</w:t>
      </w:r>
      <w:r>
        <w:rPr>
          <w:rFonts w:cs="Arial"/>
          <w:i/>
          <w:shd w:val="clear" w:color="auto" w:fill="FFFFFF"/>
        </w:rPr>
        <w:t xml:space="preserve"> </w:t>
      </w:r>
      <w:r w:rsidR="00C8785F">
        <w:rPr>
          <w:rFonts w:cs="Arial"/>
          <w:shd w:val="clear" w:color="auto" w:fill="FFFFFF"/>
        </w:rPr>
        <w:t xml:space="preserve">Five millions Raspberry </w:t>
      </w:r>
      <w:proofErr w:type="spellStart"/>
      <w:r w:rsidR="00C8785F">
        <w:rPr>
          <w:rFonts w:cs="Arial"/>
          <w:shd w:val="clear" w:color="auto" w:fill="FFFFFF"/>
        </w:rPr>
        <w:t>Pis</w:t>
      </w:r>
      <w:proofErr w:type="spellEnd"/>
      <w:r w:rsidR="00C8785F">
        <w:rPr>
          <w:rFonts w:cs="Arial"/>
          <w:shd w:val="clear" w:color="auto" w:fill="FFFFFF"/>
        </w:rPr>
        <w:t xml:space="preserve"> have been sold before </w:t>
      </w:r>
      <w:proofErr w:type="spellStart"/>
      <w:r w:rsidR="00C8785F">
        <w:rPr>
          <w:rFonts w:cs="Arial"/>
          <w:shd w:val="clear" w:color="auto" w:fill="FFFFFF"/>
        </w:rPr>
        <w:t>Febura</w:t>
      </w:r>
      <w:proofErr w:type="spellEnd"/>
      <w:r w:rsidR="00C8785F">
        <w:rPr>
          <w:rFonts w:cs="Arial"/>
          <w:shd w:val="clear" w:color="auto" w:fill="FFFFFF"/>
        </w:rPr>
        <w:t xml:space="preserve"> </w:t>
      </w:r>
      <w:proofErr w:type="gramStart"/>
      <w:r w:rsidR="00C8785F">
        <w:rPr>
          <w:rFonts w:cs="Arial"/>
          <w:shd w:val="clear" w:color="auto" w:fill="FFFFFF"/>
        </w:rPr>
        <w:t>2015, that</w:t>
      </w:r>
      <w:proofErr w:type="gramEnd"/>
      <w:r w:rsidR="00C8785F">
        <w:rPr>
          <w:rFonts w:cs="Arial"/>
          <w:shd w:val="clear" w:color="auto" w:fill="FFFFFF"/>
        </w:rPr>
        <w:t xml:space="preserve"> makes this mini PC best-selling British computer [74].</w:t>
      </w:r>
      <w:r w:rsidR="00533679">
        <w:rPr>
          <w:rFonts w:cs="Arial"/>
          <w:shd w:val="clear" w:color="auto" w:fill="FFFFFF"/>
        </w:rPr>
        <w:t xml:space="preserve"> Average price for the newest model Raspberry Pi 3 is about $40 (3.1.2017). </w:t>
      </w:r>
      <w:r w:rsidRPr="00D42FAA">
        <w:rPr>
          <w:rFonts w:cs="Arial"/>
          <w:shd w:val="clear" w:color="auto" w:fill="FFFFFF"/>
        </w:rPr>
        <w:t>Camera, case and other accessories isn’t included with Raspberry Pi.</w:t>
      </w:r>
      <w:r w:rsidRPr="00D42FAA">
        <w:t xml:space="preserve"> Raspberry Pi has classical USB 2.0 connector so it’s possible to connect camera via this connector.</w:t>
      </w:r>
      <w:r>
        <w:t xml:space="preserve"> On this mini PC is possible to run many types of operating systems</w:t>
      </w:r>
      <w:r w:rsidR="00C8785F">
        <w:t xml:space="preserve">, for example: </w:t>
      </w:r>
      <w:proofErr w:type="spellStart"/>
      <w:r w:rsidR="00C8785F">
        <w:t>Raspbian</w:t>
      </w:r>
      <w:proofErr w:type="spellEnd"/>
      <w:r w:rsidR="00C8785F">
        <w:t>, Fedora, Ubuntu Mate, Kali Linu</w:t>
      </w:r>
      <w:r w:rsidR="00533679">
        <w:t>x</w:t>
      </w:r>
      <w:r w:rsidR="00C8785F">
        <w:t xml:space="preserve">, Windows 10 for </w:t>
      </w:r>
      <w:proofErr w:type="spellStart"/>
      <w:r w:rsidR="00C8785F">
        <w:t>IoT</w:t>
      </w:r>
      <w:proofErr w:type="spellEnd"/>
      <w:r w:rsidR="00C8785F">
        <w:t>, etc. Raspberry Pi</w:t>
      </w:r>
      <w:r w:rsidR="001412AC">
        <w:t xml:space="preserve"> doesn’t have a performance as currently sold average personal computers. </w:t>
      </w:r>
      <w:r w:rsidR="00CB53D6">
        <w:t>That’s</w:t>
      </w:r>
      <w:r w:rsidR="007111FB">
        <w:t xml:space="preserve"> the reason why all image transformation are done on the smallest possible </w:t>
      </w:r>
      <w:r w:rsidR="00CB53D6">
        <w:t>selections</w:t>
      </w:r>
      <w:r w:rsidR="007111FB">
        <w:t>.</w:t>
      </w:r>
      <w:r w:rsidR="00E30661">
        <w:t xml:space="preserve"> </w:t>
      </w:r>
      <w:r w:rsidR="00E30661" w:rsidRPr="0060122B">
        <w:t xml:space="preserve">Raspberry Pi 3 Model B contain </w:t>
      </w:r>
      <w:r w:rsidR="00E30661" w:rsidRPr="0060122B">
        <w:rPr>
          <w:color w:val="333333"/>
          <w:shd w:val="clear" w:color="auto" w:fill="FFFFFF"/>
        </w:rPr>
        <w:t>ARMv7 Processor rev 4 (v7l)</w:t>
      </w:r>
      <w:r w:rsidR="00E30661" w:rsidRPr="0060122B">
        <w:rPr>
          <w:color w:val="333333"/>
          <w:shd w:val="clear" w:color="auto" w:fill="FFFFFF"/>
        </w:rPr>
        <w:t>, which has performance equal to 1.09 GFLOPS per one core [</w:t>
      </w:r>
      <w:r w:rsidR="0060122B" w:rsidRPr="0060122B">
        <w:rPr>
          <w:color w:val="333333"/>
          <w:shd w:val="clear" w:color="auto" w:fill="FFFFFF"/>
        </w:rPr>
        <w:t>75</w:t>
      </w:r>
      <w:proofErr w:type="gramStart"/>
      <w:r w:rsidR="00E30661" w:rsidRPr="0060122B">
        <w:rPr>
          <w:color w:val="333333"/>
          <w:shd w:val="clear" w:color="auto" w:fill="FFFFFF"/>
        </w:rPr>
        <w:t>][</w:t>
      </w:r>
      <w:proofErr w:type="gramEnd"/>
      <w:r w:rsidR="0060122B" w:rsidRPr="0060122B">
        <w:rPr>
          <w:color w:val="333333"/>
          <w:shd w:val="clear" w:color="auto" w:fill="FFFFFF"/>
        </w:rPr>
        <w:t>76</w:t>
      </w:r>
      <w:r w:rsidR="00E30661" w:rsidRPr="0060122B">
        <w:rPr>
          <w:color w:val="333333"/>
          <w:shd w:val="clear" w:color="auto" w:fill="FFFFFF"/>
        </w:rPr>
        <w:t>].</w:t>
      </w:r>
      <w:r w:rsidR="0060122B">
        <w:rPr>
          <w:color w:val="333333"/>
          <w:shd w:val="clear" w:color="auto" w:fill="FFFFFF"/>
        </w:rPr>
        <w:t xml:space="preserve"> PC mentioned in </w:t>
      </w:r>
      <w:r w:rsidR="0060122B">
        <w:rPr>
          <w:color w:val="333333"/>
          <w:shd w:val="clear" w:color="auto" w:fill="FFFFFF"/>
        </w:rPr>
        <w:fldChar w:fldCharType="begin"/>
      </w:r>
      <w:r w:rsidR="0060122B">
        <w:rPr>
          <w:color w:val="333333"/>
          <w:shd w:val="clear" w:color="auto" w:fill="FFFFFF"/>
        </w:rPr>
        <w:instrText xml:space="preserve"> REF _Ref471291292 \r \h </w:instrText>
      </w:r>
      <w:r w:rsidR="0060122B">
        <w:rPr>
          <w:color w:val="333333"/>
          <w:shd w:val="clear" w:color="auto" w:fill="FFFFFF"/>
        </w:rPr>
      </w:r>
      <w:r w:rsidR="0060122B">
        <w:rPr>
          <w:color w:val="333333"/>
          <w:shd w:val="clear" w:color="auto" w:fill="FFFFFF"/>
        </w:rPr>
        <w:fldChar w:fldCharType="separate"/>
      </w:r>
      <w:r w:rsidR="0060122B">
        <w:rPr>
          <w:color w:val="333333"/>
          <w:shd w:val="clear" w:color="auto" w:fill="FFFFFF"/>
        </w:rPr>
        <w:t>9</w:t>
      </w:r>
      <w:r w:rsidR="0060122B">
        <w:rPr>
          <w:color w:val="333333"/>
          <w:shd w:val="clear" w:color="auto" w:fill="FFFFFF"/>
        </w:rPr>
        <w:fldChar w:fldCharType="end"/>
      </w:r>
      <w:r w:rsidR="0060122B">
        <w:rPr>
          <w:color w:val="333333"/>
          <w:shd w:val="clear" w:color="auto" w:fill="FFFFFF"/>
        </w:rPr>
        <w:t>, where experiments we conducted has 4.35 GFLOPS per core [76].</w:t>
      </w:r>
    </w:p>
    <w:p w14:paraId="6EA0ED56" w14:textId="77777777" w:rsidR="00E30661" w:rsidRDefault="00E30661" w:rsidP="005C3187"/>
    <w:p w14:paraId="37C533D4" w14:textId="629AFB20" w:rsidR="004D1588" w:rsidRPr="00C8785F" w:rsidRDefault="00E30661" w:rsidP="005C3187">
      <w:pPr>
        <w:rPr>
          <w:i/>
        </w:rPr>
      </w:pPr>
      <w:r>
        <w:t xml:space="preserve"> </w:t>
      </w:r>
      <w:r w:rsidR="00C8785F">
        <w:t xml:space="preserve"> For more details about Raspberry Pi please refer to [70].</w:t>
      </w:r>
    </w:p>
    <w:p w14:paraId="236213A6" w14:textId="77777777" w:rsidR="00D902F6" w:rsidRDefault="007111FB" w:rsidP="005C3187">
      <w:r>
        <w:tab/>
        <w:t xml:space="preserve">Application was implemented for 64bit </w:t>
      </w:r>
      <w:r w:rsidR="00104F6F">
        <w:t xml:space="preserve">windows </w:t>
      </w:r>
      <w:r>
        <w:t xml:space="preserve">systems. This application also should work with 32bit </w:t>
      </w:r>
      <w:r w:rsidR="00104F6F">
        <w:t xml:space="preserve">windows </w:t>
      </w:r>
      <w:r>
        <w:t>systems, but it’s necessary to download 32bit version of libraries mentioned below</w:t>
      </w:r>
      <w:r w:rsidR="00CB53D6">
        <w:t xml:space="preserve"> in </w:t>
      </w:r>
      <w:r w:rsidR="00CB53D6">
        <w:fldChar w:fldCharType="begin"/>
      </w:r>
      <w:r w:rsidR="00CB53D6">
        <w:instrText xml:space="preserve"> REF _Ref470900052 \r \h </w:instrText>
      </w:r>
      <w:r w:rsidR="00CB53D6">
        <w:fldChar w:fldCharType="separate"/>
      </w:r>
      <w:r w:rsidR="008C7BFB">
        <w:t>8.2</w:t>
      </w:r>
      <w:r w:rsidR="00CB53D6">
        <w:fldChar w:fldCharType="end"/>
      </w:r>
      <w:r>
        <w:t xml:space="preserve">. </w:t>
      </w:r>
      <w:r w:rsidR="00104F6F">
        <w:t xml:space="preserve">If you want to run this application on other systems its necessary to use different library for </w:t>
      </w:r>
      <w:r w:rsidR="00CB53D6">
        <w:t>selection of camera</w:t>
      </w:r>
      <w:r w:rsidR="00104F6F">
        <w:t xml:space="preserve"> source and do a</w:t>
      </w:r>
      <w:r w:rsidR="00104F6F" w:rsidRPr="00104F6F">
        <w:t>ppropriate adjustments in code</w:t>
      </w:r>
      <w:r w:rsidR="00104F6F">
        <w:t xml:space="preserve">. </w:t>
      </w:r>
    </w:p>
    <w:p w14:paraId="049893A9" w14:textId="77777777" w:rsidR="00104F6F" w:rsidRDefault="00D902F6" w:rsidP="005C3187">
      <w:r>
        <w:tab/>
        <w:t>Camera is selected from all successfully installed cameras on the system.</w:t>
      </w:r>
    </w:p>
    <w:p w14:paraId="712ABD07" w14:textId="0FA2A603" w:rsidR="00CE693F" w:rsidRDefault="00CE693F" w:rsidP="00CE693F">
      <w:pPr>
        <w:pStyle w:val="Heading2"/>
      </w:pPr>
      <w:bookmarkStart w:id="217" w:name="_Toc471250900"/>
      <w:r>
        <w:t>Brief description of implemented code</w:t>
      </w:r>
      <w:bookmarkEnd w:id="217"/>
    </w:p>
    <w:p w14:paraId="57FD9A71" w14:textId="6EAC657C" w:rsidR="00CE693F" w:rsidRDefault="00CE693F" w:rsidP="00CE693F">
      <w:r>
        <w:t xml:space="preserve">In this chapter I describe most essential classes implemented inside the application. </w:t>
      </w:r>
    </w:p>
    <w:p w14:paraId="1965C912" w14:textId="70DF8889" w:rsidR="00CE693F" w:rsidRDefault="00CE693F" w:rsidP="00CE693F">
      <w:pPr>
        <w:pStyle w:val="Heading3"/>
      </w:pPr>
      <w:bookmarkStart w:id="218" w:name="_Toc471250901"/>
      <w:r>
        <w:t>Graphical interface</w:t>
      </w:r>
      <w:bookmarkEnd w:id="218"/>
    </w:p>
    <w:p w14:paraId="20D4C05A" w14:textId="17CC6AC0" w:rsidR="00CE693F" w:rsidRDefault="00CE693F" w:rsidP="00CE693F">
      <w:r>
        <w:t>Graphical interface of implemented application is composed from seven windows forms. Every one of them have different function in application.</w:t>
      </w:r>
    </w:p>
    <w:p w14:paraId="5577200F" w14:textId="079C9D35" w:rsidR="003E228E" w:rsidRDefault="003E228E" w:rsidP="003E228E">
      <w:pPr>
        <w:jc w:val="center"/>
      </w:pPr>
      <w:r>
        <w:rPr>
          <w:noProof/>
          <w:lang w:val="cs-CZ" w:eastAsia="cs-CZ"/>
        </w:rPr>
        <w:lastRenderedPageBreak/>
        <w:drawing>
          <wp:inline distT="0" distB="0" distL="0" distR="0" wp14:anchorId="1E47C183" wp14:editId="41D78E77">
            <wp:extent cx="5037826" cy="3169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3485" cy="3179484"/>
                    </a:xfrm>
                    <a:prstGeom prst="rect">
                      <a:avLst/>
                    </a:prstGeom>
                  </pic:spPr>
                </pic:pic>
              </a:graphicData>
            </a:graphic>
          </wp:inline>
        </w:drawing>
      </w:r>
    </w:p>
    <w:p w14:paraId="42DC1E6D" w14:textId="12EDD729" w:rsidR="003E228E" w:rsidRPr="003E228E" w:rsidRDefault="003E228E" w:rsidP="003E228E">
      <w:pPr>
        <w:pStyle w:val="Caption"/>
        <w:jc w:val="center"/>
        <w:rPr>
          <w:noProof/>
          <w:lang w:val="cs-CZ" w:eastAsia="cs-CZ"/>
        </w:rPr>
      </w:pPr>
      <w:bookmarkStart w:id="219" w:name="_Toc470951079"/>
      <w:r>
        <w:t xml:space="preserve">Figure </w:t>
      </w:r>
      <w:fldSimple w:instr=" SEQ Figure \* ARABIC ">
        <w:r w:rsidR="008C7BFB">
          <w:rPr>
            <w:noProof/>
          </w:rPr>
          <w:t>47</w:t>
        </w:r>
      </w:fldSimple>
      <w:r>
        <w:t xml:space="preserve"> Example from GUI of implemented application</w:t>
      </w:r>
      <w:bookmarkEnd w:id="219"/>
    </w:p>
    <w:p w14:paraId="2B668A17" w14:textId="18280BCA" w:rsidR="00CE693F" w:rsidRDefault="00CE693F" w:rsidP="00CE693F">
      <w:pPr>
        <w:pStyle w:val="Heading4"/>
      </w:pPr>
      <w:proofErr w:type="spellStart"/>
      <w:proofErr w:type="gramStart"/>
      <w:r>
        <w:t>frmMain</w:t>
      </w:r>
      <w:proofErr w:type="spellEnd"/>
      <w:proofErr w:type="gramEnd"/>
    </w:p>
    <w:p w14:paraId="1C26AB9A" w14:textId="33B7B248" w:rsidR="00CE693F" w:rsidRDefault="00CE693F" w:rsidP="00CE693F">
      <w:r>
        <w:t>This form work like a main menu of whole application. There are only two possibilities what to do. First is start of calibration process before data acquisition and second is exit of the application.</w:t>
      </w:r>
    </w:p>
    <w:p w14:paraId="4C8C0C10" w14:textId="293F4049" w:rsidR="00CE693F" w:rsidRDefault="00CE693F" w:rsidP="00CE693F">
      <w:pPr>
        <w:pStyle w:val="Heading4"/>
      </w:pPr>
      <w:proofErr w:type="spellStart"/>
      <w:proofErr w:type="gramStart"/>
      <w:r>
        <w:t>welcomeSettings</w:t>
      </w:r>
      <w:proofErr w:type="spellEnd"/>
      <w:proofErr w:type="gramEnd"/>
    </w:p>
    <w:p w14:paraId="2FD06019" w14:textId="1842950A" w:rsidR="00CE693F" w:rsidRDefault="00CE693F" w:rsidP="00CE693F">
      <w:r>
        <w:t>At this form user of the application is welcome and should continue.</w:t>
      </w:r>
    </w:p>
    <w:p w14:paraId="69D7D63B" w14:textId="4D5C60EC" w:rsidR="00CE693F" w:rsidRDefault="00CE693F" w:rsidP="00CE693F">
      <w:pPr>
        <w:pStyle w:val="Heading4"/>
      </w:pPr>
      <w:proofErr w:type="spellStart"/>
      <w:proofErr w:type="gramStart"/>
      <w:r>
        <w:t>selectCameraSettings</w:t>
      </w:r>
      <w:proofErr w:type="spellEnd"/>
      <w:proofErr w:type="gramEnd"/>
    </w:p>
    <w:p w14:paraId="0D7C19A9" w14:textId="7718C478" w:rsidR="00CE693F" w:rsidRDefault="00CE693F" w:rsidP="00CE693F">
      <w:r>
        <w:t>In this form is the user prompted to select one installed camera from shown combo box</w:t>
      </w:r>
      <w:r w:rsidR="00FA5B5D">
        <w:t xml:space="preserve">. Information about installed cameras on system is provided by library </w:t>
      </w:r>
      <w:proofErr w:type="spellStart"/>
      <w:r w:rsidR="00FA5B5D">
        <w:t>DirectShowNet</w:t>
      </w:r>
      <w:proofErr w:type="spellEnd"/>
      <w:r w:rsidR="00FA5B5D">
        <w:t xml:space="preserve"> mentioned in </w:t>
      </w:r>
      <w:r w:rsidR="00FA5B5D">
        <w:fldChar w:fldCharType="begin"/>
      </w:r>
      <w:r w:rsidR="00FA5B5D">
        <w:instrText xml:space="preserve"> REF _Ref471244280 \r \h </w:instrText>
      </w:r>
      <w:r w:rsidR="00FA5B5D">
        <w:fldChar w:fldCharType="separate"/>
      </w:r>
      <w:r w:rsidR="008C7BFB">
        <w:t>8.2.2</w:t>
      </w:r>
      <w:r w:rsidR="00FA5B5D">
        <w:fldChar w:fldCharType="end"/>
      </w:r>
      <w:r w:rsidR="00FA5B5D">
        <w:t xml:space="preserve">. For this purpose is called class </w:t>
      </w:r>
      <w:proofErr w:type="spellStart"/>
      <w:r w:rsidR="00FA5B5D">
        <w:t>cameraSettings</w:t>
      </w:r>
      <w:proofErr w:type="spellEnd"/>
      <w:r w:rsidR="00120711">
        <w:t xml:space="preserve"> </w:t>
      </w:r>
      <w:r w:rsidR="00120711">
        <w:fldChar w:fldCharType="begin"/>
      </w:r>
      <w:r w:rsidR="00120711">
        <w:instrText xml:space="preserve"> REF _Ref471247130 \r \h </w:instrText>
      </w:r>
      <w:r w:rsidR="00120711">
        <w:fldChar w:fldCharType="separate"/>
      </w:r>
      <w:r w:rsidR="008C7BFB">
        <w:t>8.1.2.1</w:t>
      </w:r>
      <w:r w:rsidR="00120711">
        <w:fldChar w:fldCharType="end"/>
      </w:r>
      <w:r w:rsidR="00FA5B5D">
        <w:t>. When camera is selected its socket is same to new instance of class camera</w:t>
      </w:r>
      <w:r w:rsidR="00120711">
        <w:t xml:space="preserve"> </w:t>
      </w:r>
      <w:r w:rsidR="00120711">
        <w:fldChar w:fldCharType="begin"/>
      </w:r>
      <w:r w:rsidR="00120711">
        <w:instrText xml:space="preserve"> REF _Ref471247138 \r \h </w:instrText>
      </w:r>
      <w:r w:rsidR="00120711">
        <w:fldChar w:fldCharType="separate"/>
      </w:r>
      <w:r w:rsidR="008C7BFB">
        <w:t>8.1.2.2</w:t>
      </w:r>
      <w:r w:rsidR="00120711">
        <w:fldChar w:fldCharType="end"/>
      </w:r>
      <w:r w:rsidR="00FA5B5D">
        <w:t>.</w:t>
      </w:r>
    </w:p>
    <w:p w14:paraId="6EC501C2" w14:textId="57DB86C3" w:rsidR="00FA5B5D" w:rsidRDefault="00FA5B5D" w:rsidP="00FA5B5D">
      <w:pPr>
        <w:pStyle w:val="Heading4"/>
      </w:pPr>
      <w:proofErr w:type="spellStart"/>
      <w:proofErr w:type="gramStart"/>
      <w:r>
        <w:t>setCameraInSpaceSettings</w:t>
      </w:r>
      <w:proofErr w:type="spellEnd"/>
      <w:proofErr w:type="gramEnd"/>
    </w:p>
    <w:p w14:paraId="00CA765F" w14:textId="4E730379" w:rsidR="00FA5B5D" w:rsidRDefault="00FA5B5D" w:rsidP="00FA5B5D">
      <w:r>
        <w:t xml:space="preserve">In this form user can see video signal provided by selected camera and recommendations for setting up camera in space. Frames are captured every time when application in idle state. Frame acquisition and its show in </w:t>
      </w:r>
      <w:proofErr w:type="spellStart"/>
      <w:r>
        <w:t>imageBox</w:t>
      </w:r>
      <w:proofErr w:type="spellEnd"/>
      <w:r>
        <w:t xml:space="preserve"> provide methods from </w:t>
      </w:r>
      <w:proofErr w:type="spellStart"/>
      <w:r>
        <w:t>EmguCv</w:t>
      </w:r>
      <w:proofErr w:type="spellEnd"/>
      <w:r>
        <w:t xml:space="preserve"> library </w:t>
      </w:r>
      <w:r>
        <w:fldChar w:fldCharType="begin"/>
      </w:r>
      <w:r>
        <w:instrText xml:space="preserve"> REF _Ref471244612 \r \h </w:instrText>
      </w:r>
      <w:r>
        <w:fldChar w:fldCharType="separate"/>
      </w:r>
      <w:r w:rsidR="008C7BFB">
        <w:t>8.2.1</w:t>
      </w:r>
      <w:r>
        <w:fldChar w:fldCharType="end"/>
      </w:r>
      <w:r>
        <w:t>.</w:t>
      </w:r>
    </w:p>
    <w:p w14:paraId="200BCE98" w14:textId="2D591173" w:rsidR="00FA5B5D" w:rsidRDefault="00FA5B5D" w:rsidP="00FA5B5D">
      <w:pPr>
        <w:pStyle w:val="Heading4"/>
      </w:pPr>
      <w:proofErr w:type="spellStart"/>
      <w:proofErr w:type="gramStart"/>
      <w:r>
        <w:t>roiSettings</w:t>
      </w:r>
      <w:proofErr w:type="spellEnd"/>
      <w:proofErr w:type="gramEnd"/>
    </w:p>
    <w:p w14:paraId="4CFF3DF8" w14:textId="3977D31F" w:rsidR="00FA5B5D" w:rsidRDefault="00FA5B5D" w:rsidP="00FA5B5D">
      <w:r>
        <w:t xml:space="preserve">In this form user select all ROIs in captured scene by rectangular selection. For this purpose are used action click, unclick and move while holding left mouse button. Left click by a mouse is defined as start of the selection. Move while holding left mouse button is recognize as a size change of selection. Unclick of left mouse button is defined as end of selection. Coordinates are recalculated to regular image by </w:t>
      </w:r>
      <w:r>
        <w:fldChar w:fldCharType="begin"/>
      </w:r>
      <w:r>
        <w:instrText xml:space="preserve"> REF _Ref471244941 \r \h </w:instrText>
      </w:r>
      <w:r>
        <w:fldChar w:fldCharType="separate"/>
      </w:r>
      <w:r w:rsidR="008C7BFB">
        <w:t>6.2</w:t>
      </w:r>
      <w:r>
        <w:fldChar w:fldCharType="end"/>
      </w:r>
      <w:r>
        <w:t>.</w:t>
      </w:r>
      <w:r w:rsidR="003E228E">
        <w:t xml:space="preserve"> This manipulation is implemented inside the class</w:t>
      </w:r>
      <w:r w:rsidR="00120711">
        <w:t xml:space="preserve"> </w:t>
      </w:r>
      <w:proofErr w:type="spellStart"/>
      <w:r w:rsidR="00120711">
        <w:t>coordinatesManipulation</w:t>
      </w:r>
      <w:proofErr w:type="spellEnd"/>
      <w:r w:rsidR="00120711">
        <w:t xml:space="preserve"> mentioned in </w:t>
      </w:r>
      <w:r w:rsidR="00120711">
        <w:fldChar w:fldCharType="begin"/>
      </w:r>
      <w:r w:rsidR="00120711">
        <w:instrText xml:space="preserve"> REF _Ref471247150 \r \h </w:instrText>
      </w:r>
      <w:r w:rsidR="00120711">
        <w:fldChar w:fldCharType="separate"/>
      </w:r>
      <w:r w:rsidR="008C7BFB">
        <w:t>8.1.2.5</w:t>
      </w:r>
      <w:r w:rsidR="00120711">
        <w:fldChar w:fldCharType="end"/>
      </w:r>
      <w:r w:rsidR="003E228E">
        <w:t>.</w:t>
      </w:r>
      <w:r>
        <w:t xml:space="preserve"> Final selection with its coordinates is saved to appropriate instance of class camera</w:t>
      </w:r>
      <w:r w:rsidR="00120711">
        <w:t xml:space="preserve"> </w:t>
      </w:r>
      <w:r w:rsidR="00120711">
        <w:fldChar w:fldCharType="begin"/>
      </w:r>
      <w:r w:rsidR="00120711">
        <w:instrText xml:space="preserve"> REF _Ref471247138 \r \h </w:instrText>
      </w:r>
      <w:r w:rsidR="00120711">
        <w:fldChar w:fldCharType="separate"/>
      </w:r>
      <w:r w:rsidR="008C7BFB">
        <w:t>8.1.2.2</w:t>
      </w:r>
      <w:r w:rsidR="00120711">
        <w:fldChar w:fldCharType="end"/>
      </w:r>
      <w:r>
        <w:t>.</w:t>
      </w:r>
    </w:p>
    <w:p w14:paraId="23C44FB0" w14:textId="708D7FAD" w:rsidR="00FA5B5D" w:rsidRDefault="00FA5B5D" w:rsidP="00FA5B5D">
      <w:pPr>
        <w:pStyle w:val="Heading4"/>
      </w:pPr>
      <w:proofErr w:type="spellStart"/>
      <w:proofErr w:type="gramStart"/>
      <w:r>
        <w:lastRenderedPageBreak/>
        <w:t>additionSettings</w:t>
      </w:r>
      <w:proofErr w:type="spellEnd"/>
      <w:proofErr w:type="gramEnd"/>
    </w:p>
    <w:p w14:paraId="7F680AF4" w14:textId="5724ADFD" w:rsidR="00FA5B5D" w:rsidRDefault="00FA5B5D" w:rsidP="00FA5B5D">
      <w:r>
        <w:t>In this form user set name of upcoming CSV file, rate of classification and if beta back up process should be turn on or not. All these options are saved to appropriate instance of class camera</w:t>
      </w:r>
      <w:r w:rsidR="00120711">
        <w:t xml:space="preserve"> </w:t>
      </w:r>
      <w:r w:rsidR="00120711">
        <w:fldChar w:fldCharType="begin"/>
      </w:r>
      <w:r w:rsidR="00120711">
        <w:instrText xml:space="preserve"> REF _Ref471247138 \r \h </w:instrText>
      </w:r>
      <w:r w:rsidR="00120711">
        <w:fldChar w:fldCharType="separate"/>
      </w:r>
      <w:r w:rsidR="008C7BFB">
        <w:t>8.1.2.2</w:t>
      </w:r>
      <w:r w:rsidR="00120711">
        <w:fldChar w:fldCharType="end"/>
      </w:r>
      <w:r>
        <w:t>.</w:t>
      </w:r>
    </w:p>
    <w:p w14:paraId="494E0BE5" w14:textId="522B32DF" w:rsidR="00FA5B5D" w:rsidRDefault="00FA5B5D" w:rsidP="00FA5B5D">
      <w:pPr>
        <w:pStyle w:val="Heading4"/>
      </w:pPr>
      <w:proofErr w:type="spellStart"/>
      <w:proofErr w:type="gramStart"/>
      <w:r>
        <w:t>addAreasSettings</w:t>
      </w:r>
      <w:proofErr w:type="spellEnd"/>
      <w:proofErr w:type="gramEnd"/>
    </w:p>
    <w:p w14:paraId="5E4B7751" w14:textId="3C709AFF" w:rsidR="00FA5B5D" w:rsidRDefault="00FA5B5D" w:rsidP="00FA5B5D">
      <w:r>
        <w:t xml:space="preserve">This form </w:t>
      </w:r>
      <w:r w:rsidR="003E228E">
        <w:t>provide</w:t>
      </w:r>
      <w:r>
        <w:t xml:space="preserve"> what is described in </w:t>
      </w:r>
      <w:r>
        <w:fldChar w:fldCharType="begin"/>
      </w:r>
      <w:r>
        <w:instrText xml:space="preserve"> REF _Ref471242785 \h </w:instrText>
      </w:r>
      <w:r>
        <w:fldChar w:fldCharType="separate"/>
      </w:r>
      <w:r w:rsidR="008C7BFB">
        <w:t xml:space="preserve">Schema </w:t>
      </w:r>
      <w:r w:rsidR="008C7BFB">
        <w:rPr>
          <w:noProof/>
        </w:rPr>
        <w:t>6</w:t>
      </w:r>
      <w:r>
        <w:fldChar w:fldCharType="end"/>
      </w:r>
      <w:r>
        <w:t xml:space="preserve"> inside the part with name </w:t>
      </w:r>
      <w:r w:rsidRPr="00FA5B5D">
        <w:rPr>
          <w:i/>
        </w:rPr>
        <w:t>Iterative for all required ROIs</w:t>
      </w:r>
      <w:r>
        <w:t xml:space="preserve">. </w:t>
      </w:r>
      <w:r w:rsidR="003E228E">
        <w:t xml:space="preserve">Every time when new ROI is selected this form call class </w:t>
      </w:r>
      <w:proofErr w:type="spellStart"/>
      <w:r w:rsidR="003E228E">
        <w:t>labelSettings</w:t>
      </w:r>
      <w:proofErr w:type="spellEnd"/>
      <w:r w:rsidR="003E228E">
        <w:t xml:space="preserve"> </w:t>
      </w:r>
      <w:r w:rsidR="00120711">
        <w:fldChar w:fldCharType="begin"/>
      </w:r>
      <w:r w:rsidR="00120711">
        <w:instrText xml:space="preserve"> REF _Ref471247194 \r \h </w:instrText>
      </w:r>
      <w:r w:rsidR="00120711">
        <w:fldChar w:fldCharType="separate"/>
      </w:r>
      <w:r w:rsidR="008C7BFB">
        <w:t>8.1.2.3</w:t>
      </w:r>
      <w:r w:rsidR="00120711">
        <w:fldChar w:fldCharType="end"/>
      </w:r>
      <w:r w:rsidR="00120711">
        <w:t xml:space="preserve"> </w:t>
      </w:r>
      <w:r w:rsidR="003E228E">
        <w:t xml:space="preserve">which create a new instance of class label </w:t>
      </w:r>
      <w:r w:rsidR="00120711">
        <w:fldChar w:fldCharType="begin"/>
      </w:r>
      <w:r w:rsidR="00120711">
        <w:instrText xml:space="preserve"> REF _Ref471247201 \r \h </w:instrText>
      </w:r>
      <w:r w:rsidR="00120711">
        <w:fldChar w:fldCharType="separate"/>
      </w:r>
      <w:r w:rsidR="008C7BFB">
        <w:t>8.1.2.4</w:t>
      </w:r>
      <w:r w:rsidR="00120711">
        <w:fldChar w:fldCharType="end"/>
      </w:r>
      <w:r w:rsidR="003E228E">
        <w:t xml:space="preserve">.  All internal image manipulation are done externally in actual label class </w:t>
      </w:r>
      <w:r w:rsidR="00120711">
        <w:fldChar w:fldCharType="begin"/>
      </w:r>
      <w:r w:rsidR="00120711">
        <w:instrText xml:space="preserve"> REF _Ref471247201 \r \h </w:instrText>
      </w:r>
      <w:r w:rsidR="00120711">
        <w:fldChar w:fldCharType="separate"/>
      </w:r>
      <w:r w:rsidR="008C7BFB">
        <w:t>8.1.2.4</w:t>
      </w:r>
      <w:r w:rsidR="00120711">
        <w:fldChar w:fldCharType="end"/>
      </w:r>
      <w:r w:rsidR="003E228E">
        <w:t>. If next button is clicked actual data acquisition process starts.</w:t>
      </w:r>
    </w:p>
    <w:p w14:paraId="1838D413" w14:textId="64BCBE9F" w:rsidR="003E228E" w:rsidRDefault="003E228E" w:rsidP="003E228E">
      <w:pPr>
        <w:pStyle w:val="Heading4"/>
      </w:pPr>
      <w:proofErr w:type="spellStart"/>
      <w:proofErr w:type="gramStart"/>
      <w:r>
        <w:t>checkTrackingSettings</w:t>
      </w:r>
      <w:proofErr w:type="spellEnd"/>
      <w:proofErr w:type="gramEnd"/>
    </w:p>
    <w:p w14:paraId="4963FC23" w14:textId="37DF0AA2" w:rsidR="003E228E" w:rsidRDefault="003E228E" w:rsidP="003E228E">
      <w:r>
        <w:t xml:space="preserve">This form provide us information about actual contain of selected ROIs. </w:t>
      </w:r>
      <w:r w:rsidR="0047574C">
        <w:t xml:space="preserve">All internal processes are called from this class. These are wait for ticks, checking if change inside any ROIs isn’t above the selected threshold and saving to CSV file. </w:t>
      </w:r>
      <w:r>
        <w:t xml:space="preserve">If button End session is clicked whole data acquisition process ended. </w:t>
      </w:r>
    </w:p>
    <w:p w14:paraId="3DD8E63B" w14:textId="73D8CE26" w:rsidR="0047574C" w:rsidRDefault="0047574C" w:rsidP="0047574C">
      <w:pPr>
        <w:pStyle w:val="Heading3"/>
      </w:pPr>
      <w:bookmarkStart w:id="220" w:name="_Toc471250902"/>
      <w:r>
        <w:t>Internal classes</w:t>
      </w:r>
      <w:bookmarkEnd w:id="220"/>
    </w:p>
    <w:p w14:paraId="7087F62D" w14:textId="54112155" w:rsidR="00FA5B5D" w:rsidRDefault="0047574C" w:rsidP="00CE693F">
      <w:r w:rsidRPr="0047574C">
        <w:t>These classes ensures the functionality of the application.</w:t>
      </w:r>
    </w:p>
    <w:p w14:paraId="30388FD3" w14:textId="04F2523F" w:rsidR="0047574C" w:rsidRDefault="0047574C" w:rsidP="0047574C">
      <w:pPr>
        <w:pStyle w:val="Heading4"/>
      </w:pPr>
      <w:bookmarkStart w:id="221" w:name="_Ref471247130"/>
      <w:proofErr w:type="spellStart"/>
      <w:proofErr w:type="gramStart"/>
      <w:r>
        <w:t>cameraSettings</w:t>
      </w:r>
      <w:bookmarkEnd w:id="221"/>
      <w:proofErr w:type="spellEnd"/>
      <w:proofErr w:type="gramEnd"/>
    </w:p>
    <w:p w14:paraId="5900B350" w14:textId="39B3F2E6" w:rsidR="0047574C" w:rsidRDefault="0047574C" w:rsidP="0047574C">
      <w:r>
        <w:t xml:space="preserve">This class is a factory for a class camera </w:t>
      </w:r>
      <w:r w:rsidR="00120711">
        <w:fldChar w:fldCharType="begin"/>
      </w:r>
      <w:r w:rsidR="00120711">
        <w:instrText xml:space="preserve"> REF _Ref471247138 \r \h </w:instrText>
      </w:r>
      <w:r w:rsidR="00120711">
        <w:fldChar w:fldCharType="separate"/>
      </w:r>
      <w:r w:rsidR="008C7BFB">
        <w:t>8.1.2.2</w:t>
      </w:r>
      <w:r w:rsidR="00120711">
        <w:fldChar w:fldCharType="end"/>
      </w:r>
      <w:r>
        <w:t xml:space="preserve">. This class also provide a list of all cameras installed on system by library </w:t>
      </w:r>
      <w:proofErr w:type="spellStart"/>
      <w:r>
        <w:t>DirectShowNet</w:t>
      </w:r>
      <w:proofErr w:type="spellEnd"/>
      <w:r>
        <w:t xml:space="preserve"> mentioned in </w:t>
      </w:r>
      <w:r>
        <w:fldChar w:fldCharType="begin"/>
      </w:r>
      <w:r>
        <w:instrText xml:space="preserve"> REF _Ref471244280 \r \h </w:instrText>
      </w:r>
      <w:r>
        <w:fldChar w:fldCharType="separate"/>
      </w:r>
      <w:r w:rsidR="008C7BFB">
        <w:t>8.2.2</w:t>
      </w:r>
      <w:r>
        <w:fldChar w:fldCharType="end"/>
      </w:r>
      <w:r>
        <w:t>. Information about index of active camera is stored in this class.</w:t>
      </w:r>
    </w:p>
    <w:p w14:paraId="7F9FD64C" w14:textId="1DAA4704" w:rsidR="0047574C" w:rsidRDefault="0047574C" w:rsidP="0047574C">
      <w:pPr>
        <w:pStyle w:val="Heading4"/>
      </w:pPr>
      <w:bookmarkStart w:id="222" w:name="_Ref471247138"/>
      <w:proofErr w:type="gramStart"/>
      <w:r>
        <w:t>camera</w:t>
      </w:r>
      <w:bookmarkEnd w:id="222"/>
      <w:proofErr w:type="gramEnd"/>
    </w:p>
    <w:p w14:paraId="68C31365" w14:textId="70156DCE" w:rsidR="0047574C" w:rsidRDefault="0047574C" w:rsidP="0047574C">
      <w:r>
        <w:t>Each instance of this class represents one camera. In this class are stored information about the calibration process.</w:t>
      </w:r>
    </w:p>
    <w:p w14:paraId="7A642CBE" w14:textId="0122708D" w:rsidR="0047574C" w:rsidRDefault="0047574C" w:rsidP="0047574C">
      <w:pPr>
        <w:pStyle w:val="Heading4"/>
      </w:pPr>
      <w:bookmarkStart w:id="223" w:name="_Ref471247194"/>
      <w:proofErr w:type="spellStart"/>
      <w:proofErr w:type="gramStart"/>
      <w:r>
        <w:t>labelSettings</w:t>
      </w:r>
      <w:bookmarkEnd w:id="223"/>
      <w:proofErr w:type="spellEnd"/>
      <w:proofErr w:type="gramEnd"/>
    </w:p>
    <w:p w14:paraId="5035C05A" w14:textId="6B8CBA3D" w:rsidR="0047574C" w:rsidRDefault="0047574C" w:rsidP="0047574C">
      <w:r>
        <w:t xml:space="preserve">This class is a factory for a class label </w:t>
      </w:r>
      <w:r w:rsidR="00120711">
        <w:fldChar w:fldCharType="begin"/>
      </w:r>
      <w:r w:rsidR="00120711">
        <w:instrText xml:space="preserve"> REF _Ref471247201 \r \h </w:instrText>
      </w:r>
      <w:r w:rsidR="00120711">
        <w:fldChar w:fldCharType="separate"/>
      </w:r>
      <w:r w:rsidR="008C7BFB">
        <w:t>8.1.2.4</w:t>
      </w:r>
      <w:r w:rsidR="00120711">
        <w:fldChar w:fldCharType="end"/>
      </w:r>
      <w:r>
        <w:t>. This class can add and remove selected ROIs.</w:t>
      </w:r>
    </w:p>
    <w:p w14:paraId="4777D14F" w14:textId="1596B9F5" w:rsidR="0047574C" w:rsidRDefault="0047574C" w:rsidP="0047574C">
      <w:pPr>
        <w:pStyle w:val="Heading4"/>
      </w:pPr>
      <w:bookmarkStart w:id="224" w:name="_Ref471247201"/>
      <w:proofErr w:type="gramStart"/>
      <w:r>
        <w:t>label</w:t>
      </w:r>
      <w:bookmarkEnd w:id="224"/>
      <w:proofErr w:type="gramEnd"/>
    </w:p>
    <w:p w14:paraId="15FD15E0" w14:textId="08C0CAFC" w:rsidR="0047574C" w:rsidRDefault="0047574C" w:rsidP="0047574C">
      <w:r>
        <w:t xml:space="preserve">Each instance of this class represent one selected ROI. All image manipulation processes which are associated with concrete ROI are done in this class. </w:t>
      </w:r>
      <w:r w:rsidR="00120711">
        <w:t xml:space="preserve">This class also contain all information about the ROI and digits inside. Function in this class corresponds to methods in </w:t>
      </w:r>
      <w:r w:rsidR="00120711">
        <w:fldChar w:fldCharType="begin"/>
      </w:r>
      <w:r w:rsidR="00120711">
        <w:instrText xml:space="preserve"> REF _Ref471246707 \r \h </w:instrText>
      </w:r>
      <w:r w:rsidR="00120711">
        <w:fldChar w:fldCharType="separate"/>
      </w:r>
      <w:r w:rsidR="008C7BFB">
        <w:t>6.12</w:t>
      </w:r>
      <w:r w:rsidR="00120711">
        <w:fldChar w:fldCharType="end"/>
      </w:r>
      <w:r w:rsidR="00120711">
        <w:t>. Except the classification and saving to the file.</w:t>
      </w:r>
    </w:p>
    <w:p w14:paraId="6737E635" w14:textId="66877617" w:rsidR="00120711" w:rsidRDefault="00120711" w:rsidP="00120711">
      <w:pPr>
        <w:pStyle w:val="Heading4"/>
      </w:pPr>
      <w:bookmarkStart w:id="225" w:name="_Ref471247150"/>
      <w:proofErr w:type="spellStart"/>
      <w:proofErr w:type="gramStart"/>
      <w:r>
        <w:t>coordinatesManipulation</w:t>
      </w:r>
      <w:bookmarkEnd w:id="225"/>
      <w:proofErr w:type="spellEnd"/>
      <w:proofErr w:type="gramEnd"/>
    </w:p>
    <w:p w14:paraId="3DD24718" w14:textId="1D3B34D2" w:rsidR="00120711" w:rsidRDefault="00120711" w:rsidP="00120711">
      <w:r>
        <w:t xml:space="preserve">This class do exactly what is described in chapter </w:t>
      </w:r>
      <w:r>
        <w:fldChar w:fldCharType="begin"/>
      </w:r>
      <w:r>
        <w:instrText xml:space="preserve"> REF _Ref471246781 \r \h </w:instrText>
      </w:r>
      <w:r>
        <w:fldChar w:fldCharType="separate"/>
      </w:r>
      <w:r w:rsidR="008C7BFB">
        <w:t>6.2</w:t>
      </w:r>
      <w:r>
        <w:fldChar w:fldCharType="end"/>
      </w:r>
      <w:r>
        <w:t>.</w:t>
      </w:r>
    </w:p>
    <w:p w14:paraId="413EB1E3" w14:textId="416E7BE3" w:rsidR="00120711" w:rsidRDefault="00120711" w:rsidP="00120711">
      <w:pPr>
        <w:pStyle w:val="Heading4"/>
      </w:pPr>
      <w:proofErr w:type="spellStart"/>
      <w:proofErr w:type="gramStart"/>
      <w:r>
        <w:t>saveToFile</w:t>
      </w:r>
      <w:proofErr w:type="spellEnd"/>
      <w:proofErr w:type="gramEnd"/>
    </w:p>
    <w:p w14:paraId="6A04CB44" w14:textId="3F74F80B" w:rsidR="00120711" w:rsidRDefault="00120711" w:rsidP="00120711">
      <w:pPr>
        <w:rPr>
          <w:i/>
        </w:rPr>
      </w:pPr>
      <w:r>
        <w:t xml:space="preserve">Methods in this class is called when timer in application tick. That means application tries to classify contain of all bounding boxes by Tesseract. If Tesseract fails application tries to classify candidates by difference with stored masks. Work of this class is described in </w:t>
      </w:r>
      <w:r>
        <w:fldChar w:fldCharType="begin"/>
      </w:r>
      <w:r>
        <w:instrText xml:space="preserve"> REF _Ref471243355 \h </w:instrText>
      </w:r>
      <w:r>
        <w:fldChar w:fldCharType="separate"/>
      </w:r>
      <w:r w:rsidR="008C7BFB">
        <w:t xml:space="preserve">Schema </w:t>
      </w:r>
      <w:r w:rsidR="008C7BFB">
        <w:rPr>
          <w:noProof/>
        </w:rPr>
        <w:t>7</w:t>
      </w:r>
      <w:r>
        <w:fldChar w:fldCharType="end"/>
      </w:r>
      <w:r>
        <w:t xml:space="preserve"> in part called </w:t>
      </w:r>
      <w:r w:rsidRPr="00120711">
        <w:rPr>
          <w:i/>
        </w:rPr>
        <w:t>Waiting for tick of timer.</w:t>
      </w:r>
    </w:p>
    <w:p w14:paraId="055C96DD" w14:textId="4C146018" w:rsidR="00120711" w:rsidRDefault="00120711" w:rsidP="00120711">
      <w:pPr>
        <w:pStyle w:val="Heading4"/>
      </w:pPr>
      <w:proofErr w:type="spellStart"/>
      <w:proofErr w:type="gramStart"/>
      <w:r>
        <w:lastRenderedPageBreak/>
        <w:t>backUpProcess</w:t>
      </w:r>
      <w:proofErr w:type="spellEnd"/>
      <w:proofErr w:type="gramEnd"/>
    </w:p>
    <w:p w14:paraId="175BFA24" w14:textId="470097B4" w:rsidR="00120711" w:rsidRPr="00120711" w:rsidRDefault="00120711" w:rsidP="00120711">
      <w:r>
        <w:t xml:space="preserve">This class do what is described in chapter </w:t>
      </w:r>
      <w:r>
        <w:fldChar w:fldCharType="begin"/>
      </w:r>
      <w:r>
        <w:instrText xml:space="preserve"> REF _Ref471247106 \r \h </w:instrText>
      </w:r>
      <w:r>
        <w:fldChar w:fldCharType="separate"/>
      </w:r>
      <w:r w:rsidR="008C7BFB">
        <w:t>6.11</w:t>
      </w:r>
      <w:r>
        <w:fldChar w:fldCharType="end"/>
      </w:r>
      <w:r>
        <w:t>.</w:t>
      </w:r>
    </w:p>
    <w:p w14:paraId="6C657164" w14:textId="77777777" w:rsidR="004D1588" w:rsidRDefault="007111FB" w:rsidP="00CB53D6">
      <w:pPr>
        <w:pStyle w:val="Heading2"/>
      </w:pPr>
      <w:bookmarkStart w:id="226" w:name="_Ref470900052"/>
      <w:bookmarkStart w:id="227" w:name="_Toc471250903"/>
      <w:r>
        <w:t>Libraries</w:t>
      </w:r>
      <w:bookmarkEnd w:id="226"/>
      <w:bookmarkEnd w:id="227"/>
    </w:p>
    <w:p w14:paraId="0ABBEF9C" w14:textId="77777777" w:rsidR="007111FB" w:rsidRPr="007111FB" w:rsidRDefault="007111FB" w:rsidP="00CB53D6">
      <w:pPr>
        <w:pStyle w:val="Heading3"/>
      </w:pPr>
      <w:bookmarkStart w:id="228" w:name="_Ref471244612"/>
      <w:bookmarkStart w:id="229" w:name="_Toc471250904"/>
      <w:proofErr w:type="spellStart"/>
      <w:r>
        <w:t>EmguCv</w:t>
      </w:r>
      <w:bookmarkEnd w:id="228"/>
      <w:bookmarkEnd w:id="229"/>
      <w:proofErr w:type="spellEnd"/>
    </w:p>
    <w:p w14:paraId="66E3E4E6" w14:textId="0D4F6652" w:rsidR="005C3187" w:rsidRDefault="005C3187" w:rsidP="005C3187">
      <w:r>
        <w:t xml:space="preserve">Because program working with images manipulation </w:t>
      </w:r>
      <w:r w:rsidR="00CB53D6">
        <w:t>all the time</w:t>
      </w:r>
      <w:r>
        <w:t xml:space="preserve">, </w:t>
      </w:r>
      <w:r w:rsidR="004D1588">
        <w:t xml:space="preserve">we also use cross platform .NET wrapper to the </w:t>
      </w:r>
      <w:proofErr w:type="spellStart"/>
      <w:r w:rsidR="004D1588">
        <w:t>OpenCV</w:t>
      </w:r>
      <w:proofErr w:type="spellEnd"/>
      <w:r w:rsidR="004D1588">
        <w:t xml:space="preserve"> library called </w:t>
      </w:r>
      <w:proofErr w:type="spellStart"/>
      <w:r w:rsidR="004D1588">
        <w:t>EmguCV</w:t>
      </w:r>
      <w:proofErr w:type="spellEnd"/>
      <w:r w:rsidR="001412AC">
        <w:t xml:space="preserve"> [</w:t>
      </w:r>
      <w:r w:rsidR="00767BA5">
        <w:t>58</w:t>
      </w:r>
      <w:r w:rsidR="001412AC">
        <w:t>]</w:t>
      </w:r>
      <w:r w:rsidR="004D1588">
        <w:t xml:space="preserve">. </w:t>
      </w:r>
      <w:r w:rsidR="007111FB">
        <w:t xml:space="preserve">This library pack contain several image manipulation functions. Because it isn’t clear </w:t>
      </w:r>
      <w:proofErr w:type="spellStart"/>
      <w:r w:rsidR="007111FB">
        <w:t>OpenCV</w:t>
      </w:r>
      <w:proofErr w:type="spellEnd"/>
      <w:r w:rsidR="007111FB">
        <w:t xml:space="preserve"> but only a wrapper </w:t>
      </w:r>
      <w:proofErr w:type="spellStart"/>
      <w:r w:rsidR="001412AC">
        <w:t>EmguCV</w:t>
      </w:r>
      <w:proofErr w:type="spellEnd"/>
      <w:r w:rsidR="00CB53D6">
        <w:t xml:space="preserve"> sometimes</w:t>
      </w:r>
      <w:r w:rsidR="001412AC">
        <w:t xml:space="preserve"> didn’t work as should. There is also problem with functions from this </w:t>
      </w:r>
      <w:proofErr w:type="spellStart"/>
      <w:r w:rsidR="001412AC">
        <w:t>lbrary</w:t>
      </w:r>
      <w:proofErr w:type="spellEnd"/>
      <w:r w:rsidR="001412AC">
        <w:t xml:space="preserve"> where some of them are missing in used version</w:t>
      </w:r>
      <w:r w:rsidR="005304FA">
        <w:t xml:space="preserve"> for implementation</w:t>
      </w:r>
      <w:r w:rsidR="001412AC">
        <w:t>, but older versions contain them. Used version was 3.1.0.2282</w:t>
      </w:r>
    </w:p>
    <w:p w14:paraId="4FD1325B" w14:textId="77777777" w:rsidR="001412AC" w:rsidRDefault="001412AC" w:rsidP="005304FA">
      <w:pPr>
        <w:pStyle w:val="Heading3"/>
      </w:pPr>
      <w:bookmarkStart w:id="230" w:name="_Ref471244280"/>
      <w:bookmarkStart w:id="231" w:name="_Toc471250905"/>
      <w:proofErr w:type="spellStart"/>
      <w:r>
        <w:t>DirectShowNet</w:t>
      </w:r>
      <w:bookmarkEnd w:id="230"/>
      <w:bookmarkEnd w:id="231"/>
      <w:proofErr w:type="spellEnd"/>
    </w:p>
    <w:p w14:paraId="2785AEFE" w14:textId="39BC0AEA" w:rsidR="001412AC" w:rsidRDefault="00104F6F" w:rsidP="001412AC">
      <w:proofErr w:type="spellStart"/>
      <w:r>
        <w:t>DirectShowNet</w:t>
      </w:r>
      <w:proofErr w:type="spellEnd"/>
      <w:r>
        <w:t xml:space="preserve"> library [</w:t>
      </w:r>
      <w:r w:rsidR="00767BA5">
        <w:t>71</w:t>
      </w:r>
      <w:r>
        <w:t>]</w:t>
      </w:r>
      <w:r w:rsidR="001412AC">
        <w:t xml:space="preserve"> provide application all </w:t>
      </w:r>
      <w:r>
        <w:t>successfully</w:t>
      </w:r>
      <w:r w:rsidR="001412AC">
        <w:t xml:space="preserve"> installed cameras on the </w:t>
      </w:r>
      <w:r>
        <w:t xml:space="preserve">windows </w:t>
      </w:r>
      <w:r w:rsidR="001412AC">
        <w:t>system.</w:t>
      </w:r>
      <w:r>
        <w:t xml:space="preserve"> This version of used library is 2.1.0.0. </w:t>
      </w:r>
    </w:p>
    <w:p w14:paraId="4E970942" w14:textId="77777777" w:rsidR="00D902F6" w:rsidRDefault="00D902F6" w:rsidP="005304FA">
      <w:pPr>
        <w:pStyle w:val="Heading2"/>
      </w:pPr>
      <w:bookmarkStart w:id="232" w:name="_Ref470894907"/>
      <w:bookmarkStart w:id="233" w:name="_Toc471250906"/>
      <w:r>
        <w:t>Tests</w:t>
      </w:r>
      <w:bookmarkEnd w:id="232"/>
      <w:bookmarkEnd w:id="233"/>
    </w:p>
    <w:p w14:paraId="134B11A8" w14:textId="56776CFE" w:rsidR="00B63C99" w:rsidRPr="00D902F6" w:rsidRDefault="00D902F6">
      <w:r w:rsidRPr="004D1588">
        <w:t>Testing of monitor based approach</w:t>
      </w:r>
      <w:r w:rsidR="0081315A">
        <w:t xml:space="preserve"> </w:t>
      </w:r>
      <w:r w:rsidR="000113D3">
        <w:t>methods</w:t>
      </w:r>
      <w:r w:rsidRPr="004D1588">
        <w:t xml:space="preserve"> and also testing for the second approach was done in software </w:t>
      </w:r>
      <w:r w:rsidR="005304FA">
        <w:t xml:space="preserve">called </w:t>
      </w:r>
      <w:proofErr w:type="spellStart"/>
      <w:r w:rsidRPr="004D1588">
        <w:t>Matlab</w:t>
      </w:r>
      <w:proofErr w:type="spellEnd"/>
      <w:r w:rsidRPr="004D1588">
        <w:t xml:space="preserve"> from company </w:t>
      </w:r>
      <w:proofErr w:type="spellStart"/>
      <w:r w:rsidRPr="004D1588">
        <w:t>Mathworks</w:t>
      </w:r>
      <w:proofErr w:type="spellEnd"/>
      <w:r w:rsidRPr="004D1588">
        <w:t xml:space="preserve"> [</w:t>
      </w:r>
      <w:r w:rsidR="00767BA5">
        <w:t>16</w:t>
      </w:r>
      <w:r w:rsidRPr="004D1588">
        <w:t>].</w:t>
      </w:r>
      <w:r>
        <w:t xml:space="preserve"> All these test</w:t>
      </w:r>
      <w:r w:rsidR="005304FA">
        <w:t>s</w:t>
      </w:r>
      <w:r>
        <w:t xml:space="preserve"> </w:t>
      </w:r>
      <w:r w:rsidR="005304FA">
        <w:t>were</w:t>
      </w:r>
      <w:r>
        <w:t xml:space="preserve"> done on static images. Big advantage of </w:t>
      </w:r>
      <w:proofErr w:type="spellStart"/>
      <w:r>
        <w:t>Matlab</w:t>
      </w:r>
      <w:proofErr w:type="spellEnd"/>
      <w:r>
        <w:t xml:space="preserve"> is image processing toolbox. This toolbox contain almost all image </w:t>
      </w:r>
      <w:r w:rsidR="005304FA">
        <w:t>manipulations methods used</w:t>
      </w:r>
      <w:r>
        <w:t xml:space="preserve"> in my thesis</w:t>
      </w:r>
      <w:r w:rsidR="005304FA">
        <w:t>.</w:t>
      </w:r>
      <w:r>
        <w:t xml:space="preserve"> </w:t>
      </w:r>
      <w:r w:rsidR="00B63C99">
        <w:br w:type="page"/>
      </w:r>
    </w:p>
    <w:p w14:paraId="41F103FE" w14:textId="77777777" w:rsidR="005A6510" w:rsidRDefault="00106E26" w:rsidP="000E6FF6">
      <w:pPr>
        <w:pStyle w:val="Heading1"/>
      </w:pPr>
      <w:bookmarkStart w:id="234" w:name="_Toc471250907"/>
      <w:bookmarkStart w:id="235" w:name="_Ref471291292"/>
      <w:r>
        <w:lastRenderedPageBreak/>
        <w:t>Experiments</w:t>
      </w:r>
      <w:bookmarkEnd w:id="234"/>
      <w:bookmarkEnd w:id="235"/>
    </w:p>
    <w:p w14:paraId="5632F652" w14:textId="4E6C76F6" w:rsidR="005A6510" w:rsidRDefault="005A6510" w:rsidP="005A6510">
      <w:r>
        <w:t xml:space="preserve">Implemented application was tested on simulated patient monitor. For this purpose was chosen </w:t>
      </w:r>
      <w:proofErr w:type="spellStart"/>
      <w:r>
        <w:t>Laerdal</w:t>
      </w:r>
      <w:proofErr w:type="spellEnd"/>
      <w:r>
        <w:t xml:space="preserve"> software [</w:t>
      </w:r>
      <w:r w:rsidR="00767BA5">
        <w:t>72</w:t>
      </w:r>
      <w:r>
        <w:t>]. This tool is a complex bundle of applications which can simulate various situation during the whole medical process. Patient monitor simulated by this software has same occurrence as classical patient monitor.</w:t>
      </w:r>
    </w:p>
    <w:p w14:paraId="7C2099D4" w14:textId="77777777" w:rsidR="005A6510" w:rsidRDefault="005A6510" w:rsidP="005A6510">
      <w:r>
        <w:tab/>
        <w:t xml:space="preserve">All experiments </w:t>
      </w:r>
      <w:r w:rsidR="005860AF">
        <w:t>were</w:t>
      </w:r>
      <w:r>
        <w:t xml:space="preserve"> captured by 720p camera (1280x720 </w:t>
      </w:r>
      <w:proofErr w:type="spellStart"/>
      <w:proofErr w:type="gramStart"/>
      <w:r>
        <w:t>px</w:t>
      </w:r>
      <w:proofErr w:type="spellEnd"/>
      <w:proofErr w:type="gramEnd"/>
      <w:r>
        <w:t>) which transmitted signal to personal computer via Wi-Fi.</w:t>
      </w:r>
      <w:r w:rsidR="00392FEF">
        <w:t xml:space="preserve"> For all tests were used same simulation of patient monitor</w:t>
      </w:r>
      <w:r w:rsidR="00AC26BD">
        <w:t xml:space="preserve"> with length equal to 156s</w:t>
      </w:r>
      <w:r w:rsidR="00392FEF">
        <w:t>.</w:t>
      </w:r>
      <w:r>
        <w:t xml:space="preserve"> Tests were done under various conditions and during the different daytime. That’s the reason why I choose </w:t>
      </w:r>
      <w:proofErr w:type="spellStart"/>
      <w:r>
        <w:t>Laerdal</w:t>
      </w:r>
      <w:proofErr w:type="spellEnd"/>
      <w:r>
        <w:t xml:space="preserve"> solution, because we can run simulation of patient monitor how we want.</w:t>
      </w:r>
    </w:p>
    <w:p w14:paraId="09BA4564" w14:textId="77777777" w:rsidR="00392FEF" w:rsidRDefault="00392FEF" w:rsidP="005A6510">
      <w:r>
        <w:tab/>
        <w:t xml:space="preserve">During the experiments was tracked five </w:t>
      </w:r>
      <w:r w:rsidR="000E6FF6">
        <w:t>source of data, parameters,</w:t>
      </w:r>
      <w:r>
        <w:t xml:space="preserve"> on patient monitor. These </w:t>
      </w:r>
      <w:r w:rsidR="000E6FF6">
        <w:t>data</w:t>
      </w:r>
      <w:r>
        <w:t xml:space="preserve"> correspond to heart rate (HR), pulse, blood oxygen level (SpO2) and ambulatory blood pressure (ABP) in two options. First three parameters are easier to recognize and last two are more difficult. Last two parameters are smaller and doesn’t contain only digits but also delimiters.</w:t>
      </w:r>
      <w:r w:rsidR="007866A7">
        <w:t xml:space="preserve"> Figures of all parameters will be shown at every experiment with information about their size.</w:t>
      </w:r>
    </w:p>
    <w:p w14:paraId="4A04CC0B" w14:textId="77777777" w:rsidR="007866A7" w:rsidRDefault="007866A7" w:rsidP="000E6FF6">
      <w:pPr>
        <w:pStyle w:val="Heading2"/>
      </w:pPr>
      <w:bookmarkStart w:id="236" w:name="_Toc471250908"/>
      <w:r>
        <w:t xml:space="preserve">Tracked </w:t>
      </w:r>
      <w:r w:rsidR="0070266F">
        <w:t>outcomes</w:t>
      </w:r>
      <w:bookmarkEnd w:id="236"/>
    </w:p>
    <w:p w14:paraId="35149D1C" w14:textId="77777777" w:rsidR="00392FEF" w:rsidRDefault="007866A7" w:rsidP="005A6510">
      <w:r>
        <w:t xml:space="preserve">During experiments was evaluated several outcomes. In this chapter I describe them and show how they </w:t>
      </w:r>
      <w:r w:rsidR="000E6FF6">
        <w:t>are</w:t>
      </w:r>
      <w:r>
        <w:t xml:space="preserve"> calculated. Reference data was obtained from simulated patient monitor by a human. After that collected values was checked five times for error of human factor</w:t>
      </w:r>
      <w:r w:rsidR="000E6FF6">
        <w:t xml:space="preserve"> close to zero</w:t>
      </w:r>
      <w:r>
        <w:t>.</w:t>
      </w:r>
    </w:p>
    <w:p w14:paraId="72DC1036" w14:textId="77777777" w:rsidR="007866A7" w:rsidRDefault="007866A7" w:rsidP="000E6FF6">
      <w:pPr>
        <w:pStyle w:val="Heading3"/>
      </w:pPr>
      <w:bookmarkStart w:id="237" w:name="_Toc471250909"/>
      <w:r>
        <w:t>Success rate</w:t>
      </w:r>
      <w:bookmarkEnd w:id="237"/>
    </w:p>
    <w:p w14:paraId="7F66EE09" w14:textId="77777777" w:rsidR="007866A7" w:rsidRDefault="007866A7" w:rsidP="007866A7">
      <w:r>
        <w:t xml:space="preserve">This outcome is percentage of corrected classified values during the whole simulation.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38E1ED11" w14:textId="77777777" w:rsidTr="00C85E9E">
        <w:tc>
          <w:tcPr>
            <w:tcW w:w="1134" w:type="dxa"/>
          </w:tcPr>
          <w:p w14:paraId="2AC6CA61" w14:textId="77777777" w:rsidR="005D70DA" w:rsidRDefault="005D70DA" w:rsidP="000C7B44"/>
        </w:tc>
        <w:tc>
          <w:tcPr>
            <w:tcW w:w="0" w:type="auto"/>
          </w:tcPr>
          <w:p w14:paraId="274EAF80" w14:textId="77777777" w:rsidR="005D70DA" w:rsidRDefault="005D70DA" w:rsidP="005D70DA">
            <w:pPr>
              <w:jc w:val="center"/>
            </w:pPr>
            <m:oMathPara>
              <m:oMath>
                <m:r>
                  <w:rPr>
                    <w:rFonts w:ascii="Cambria Math" w:hAnsi="Cambria Math"/>
                  </w:rPr>
                  <m:t>SR=</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correctResults</m:t>
                            </m:r>
                          </m:e>
                        </m:d>
                      </m:num>
                      <m:den>
                        <m:r>
                          <w:rPr>
                            <w:rFonts w:ascii="Cambria Math" w:hAnsi="Cambria Math"/>
                          </w:rPr>
                          <m:t>count</m:t>
                        </m:r>
                        <m:d>
                          <m:dPr>
                            <m:ctrlPr>
                              <w:rPr>
                                <w:rFonts w:ascii="Cambria Math" w:hAnsi="Cambria Math"/>
                                <w:i/>
                              </w:rPr>
                            </m:ctrlPr>
                          </m:dPr>
                          <m:e>
                            <m:r>
                              <w:rPr>
                                <w:rFonts w:ascii="Cambria Math" w:hAnsi="Cambria Math"/>
                              </w:rPr>
                              <m:t>allResults</m:t>
                            </m:r>
                          </m:e>
                        </m:d>
                      </m:den>
                    </m:f>
                  </m:e>
                </m:d>
                <m:r>
                  <w:rPr>
                    <w:rFonts w:ascii="Cambria Math" w:hAnsi="Cambria Math"/>
                  </w:rPr>
                  <m:t>*100</m:t>
                </m:r>
              </m:oMath>
            </m:oMathPara>
          </w:p>
        </w:tc>
        <w:tc>
          <w:tcPr>
            <w:tcW w:w="1134" w:type="dxa"/>
          </w:tcPr>
          <w:p w14:paraId="10AF8730" w14:textId="77777777" w:rsidR="005D70DA" w:rsidRDefault="005D70DA" w:rsidP="00987F8C">
            <w:pPr>
              <w:pStyle w:val="Bibliography"/>
              <w:numPr>
                <w:ilvl w:val="0"/>
                <w:numId w:val="1"/>
              </w:numPr>
              <w:jc w:val="center"/>
            </w:pPr>
          </w:p>
        </w:tc>
      </w:tr>
    </w:tbl>
    <w:p w14:paraId="4E507A98" w14:textId="77777777" w:rsidR="00D0272E" w:rsidRDefault="00D0272E" w:rsidP="000E6FF6">
      <w:pPr>
        <w:pStyle w:val="Heading3"/>
      </w:pPr>
      <w:bookmarkStart w:id="238" w:name="_Toc471250910"/>
      <w:r>
        <w:t>Success rate after correction</w:t>
      </w:r>
      <w:bookmarkEnd w:id="238"/>
    </w:p>
    <w:p w14:paraId="007BF5C2" w14:textId="77777777" w:rsidR="00D0272E" w:rsidRDefault="00D0272E" w:rsidP="00D0272E">
      <w:r>
        <w:t>In experiments I obtained that delimiters are a big problem of classification. For example value which should be equal to 123/80 is classified as 123180. Because of that I do an easy post processing on data and correct these facts. It’s possible because every ROI have some specification and for example value 123180 is absolute nonsense for ABP. Systolic pressure must be bigger than diastolic that means 123/180 is bad result. Also another position of slash in this result is nonsense. Final result is that slash was misclassified as digit one. All following outcomes are calculated on post processed results.</w:t>
      </w:r>
    </w:p>
    <w:p w14:paraId="2E8FD377" w14:textId="77777777" w:rsidR="00D0272E" w:rsidRDefault="00D0272E" w:rsidP="00D0272E">
      <w:r>
        <w:tab/>
        <w:t xml:space="preserve"> </w:t>
      </w:r>
      <w:commentRangeStart w:id="239"/>
      <w:r>
        <w:t xml:space="preserve">Success rate after correction is percentage of corrected classified values during the whole simulation after post processing. </w:t>
      </w:r>
      <w:r w:rsidR="005860AF">
        <w:t>This outcome is the most important outcome at all and give us an idea of the result of experiment</w:t>
      </w:r>
      <w:r w:rsidR="00A42EB3">
        <w:t>s</w:t>
      </w:r>
      <w:r w:rsidR="005860AF">
        <w:t xml:space="preserve">. </w:t>
      </w:r>
      <w:commentRangeEnd w:id="239"/>
      <w:r w:rsidR="00A42EB3">
        <w:rPr>
          <w:rStyle w:val="CommentReference"/>
        </w:rPr>
        <w:commentReference w:id="239"/>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76574CE" w14:textId="77777777" w:rsidTr="00C85E9E">
        <w:tc>
          <w:tcPr>
            <w:tcW w:w="1134" w:type="dxa"/>
          </w:tcPr>
          <w:p w14:paraId="5EB05AB7" w14:textId="77777777" w:rsidR="005D70DA" w:rsidRDefault="005D70DA" w:rsidP="000C7B44"/>
        </w:tc>
        <w:tc>
          <w:tcPr>
            <w:tcW w:w="0" w:type="auto"/>
          </w:tcPr>
          <w:p w14:paraId="2E9505B2" w14:textId="77777777" w:rsidR="005D70DA" w:rsidRDefault="005D70DA" w:rsidP="005D70DA">
            <w:pPr>
              <w:jc w:val="center"/>
            </w:pPr>
            <m:oMathPara>
              <m:oMath>
                <m:r>
                  <w:rPr>
                    <w:rFonts w:ascii="Cambria Math" w:hAnsi="Cambria Math"/>
                  </w:rPr>
                  <m:t>SRAC=</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correctResultsAC</m:t>
                            </m:r>
                          </m:e>
                        </m:d>
                      </m:num>
                      <m:den>
                        <m:r>
                          <w:rPr>
                            <w:rFonts w:ascii="Cambria Math" w:hAnsi="Cambria Math"/>
                          </w:rPr>
                          <m:t>count</m:t>
                        </m:r>
                        <m:d>
                          <m:dPr>
                            <m:ctrlPr>
                              <w:rPr>
                                <w:rFonts w:ascii="Cambria Math" w:hAnsi="Cambria Math"/>
                                <w:i/>
                              </w:rPr>
                            </m:ctrlPr>
                          </m:dPr>
                          <m:e>
                            <m:r>
                              <w:rPr>
                                <w:rFonts w:ascii="Cambria Math" w:hAnsi="Cambria Math"/>
                              </w:rPr>
                              <m:t>allResults</m:t>
                            </m:r>
                          </m:e>
                        </m:d>
                      </m:den>
                    </m:f>
                  </m:e>
                </m:d>
                <m:r>
                  <w:rPr>
                    <w:rFonts w:ascii="Cambria Math" w:hAnsi="Cambria Math"/>
                  </w:rPr>
                  <m:t>*100</m:t>
                </m:r>
              </m:oMath>
            </m:oMathPara>
          </w:p>
        </w:tc>
        <w:tc>
          <w:tcPr>
            <w:tcW w:w="1134" w:type="dxa"/>
          </w:tcPr>
          <w:p w14:paraId="26084C57" w14:textId="77777777" w:rsidR="005D70DA" w:rsidRDefault="005D70DA" w:rsidP="00987F8C">
            <w:pPr>
              <w:pStyle w:val="Bibliography"/>
              <w:numPr>
                <w:ilvl w:val="0"/>
                <w:numId w:val="1"/>
              </w:numPr>
              <w:jc w:val="center"/>
            </w:pPr>
          </w:p>
        </w:tc>
      </w:tr>
    </w:tbl>
    <w:p w14:paraId="7A3EDC72" w14:textId="77777777" w:rsidR="005D70DA" w:rsidRDefault="005D70DA" w:rsidP="00D0272E"/>
    <w:p w14:paraId="589C0AE8" w14:textId="77777777" w:rsidR="0070266F" w:rsidRDefault="0070266F" w:rsidP="000E6FF6">
      <w:pPr>
        <w:pStyle w:val="Heading3"/>
      </w:pPr>
      <w:bookmarkStart w:id="240" w:name="_Toc471250911"/>
      <w:r>
        <w:lastRenderedPageBreak/>
        <w:t>No text</w:t>
      </w:r>
      <w:bookmarkEnd w:id="240"/>
    </w:p>
    <w:p w14:paraId="755B4C1B" w14:textId="77777777" w:rsidR="0070266F" w:rsidRDefault="0070266F" w:rsidP="0070266F">
      <w:r>
        <w:t>This outcome is percentage of results with none founded candidates for digits.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3138FD4" w14:textId="77777777" w:rsidTr="00C85E9E">
        <w:tc>
          <w:tcPr>
            <w:tcW w:w="1134" w:type="dxa"/>
          </w:tcPr>
          <w:p w14:paraId="4A83A23E" w14:textId="77777777" w:rsidR="005D70DA" w:rsidRDefault="005D70DA" w:rsidP="000C7B44"/>
        </w:tc>
        <w:tc>
          <w:tcPr>
            <w:tcW w:w="0" w:type="auto"/>
          </w:tcPr>
          <w:p w14:paraId="36F3F6DF" w14:textId="77777777" w:rsidR="005D70DA" w:rsidRDefault="005D70DA" w:rsidP="005D70DA">
            <w:pPr>
              <w:jc w:val="center"/>
            </w:pPr>
            <m:oMathPara>
              <m:oMath>
                <m:r>
                  <w:rPr>
                    <w:rFonts w:ascii="Cambria Math" w:hAnsi="Cambria Math"/>
                  </w:rPr>
                  <m:t>NT=</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NoText</m:t>
                            </m:r>
                          </m:e>
                        </m:d>
                      </m:num>
                      <m:den>
                        <m:r>
                          <w:rPr>
                            <w:rFonts w:ascii="Cambria Math" w:hAnsi="Cambria Math"/>
                          </w:rPr>
                          <m:t>count</m:t>
                        </m:r>
                        <m:d>
                          <m:dPr>
                            <m:ctrlPr>
                              <w:rPr>
                                <w:rFonts w:ascii="Cambria Math" w:hAnsi="Cambria Math"/>
                                <w:i/>
                              </w:rPr>
                            </m:ctrlPr>
                          </m:dPr>
                          <m:e>
                            <m:r>
                              <w:rPr>
                                <w:rFonts w:ascii="Cambria Math" w:hAnsi="Cambria Math"/>
                              </w:rPr>
                              <m:t>allPPResults</m:t>
                            </m:r>
                          </m:e>
                        </m:d>
                      </m:den>
                    </m:f>
                  </m:e>
                </m:d>
                <m:r>
                  <w:rPr>
                    <w:rFonts w:ascii="Cambria Math" w:hAnsi="Cambria Math"/>
                  </w:rPr>
                  <m:t>*100</m:t>
                </m:r>
              </m:oMath>
            </m:oMathPara>
          </w:p>
        </w:tc>
        <w:tc>
          <w:tcPr>
            <w:tcW w:w="1134" w:type="dxa"/>
          </w:tcPr>
          <w:p w14:paraId="48529464" w14:textId="77777777" w:rsidR="005D70DA" w:rsidRDefault="005D70DA" w:rsidP="00987F8C">
            <w:pPr>
              <w:pStyle w:val="Bibliography"/>
              <w:numPr>
                <w:ilvl w:val="0"/>
                <w:numId w:val="1"/>
              </w:numPr>
              <w:jc w:val="center"/>
            </w:pPr>
          </w:p>
        </w:tc>
      </w:tr>
    </w:tbl>
    <w:p w14:paraId="40818724" w14:textId="77777777" w:rsidR="005D70DA" w:rsidRPr="0070266F" w:rsidRDefault="005D70DA" w:rsidP="0070266F"/>
    <w:p w14:paraId="442A42B9" w14:textId="77777777" w:rsidR="0070266F" w:rsidRDefault="0070266F" w:rsidP="000E6FF6">
      <w:pPr>
        <w:pStyle w:val="Heading3"/>
      </w:pPr>
      <w:bookmarkStart w:id="241" w:name="_Toc471250912"/>
      <w:r>
        <w:t>No result</w:t>
      </w:r>
      <w:bookmarkEnd w:id="241"/>
    </w:p>
    <w:p w14:paraId="244E9A76" w14:textId="77777777" w:rsidR="0070266F" w:rsidRDefault="0070266F" w:rsidP="0070266F">
      <w:r>
        <w:t>This outcome is percentage of results which have after Tesseract and difference with stored masks no result.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492BE08B" w14:textId="77777777" w:rsidTr="00C85E9E">
        <w:tc>
          <w:tcPr>
            <w:tcW w:w="1134" w:type="dxa"/>
          </w:tcPr>
          <w:p w14:paraId="76885FE1" w14:textId="77777777" w:rsidR="005D70DA" w:rsidRDefault="005D70DA" w:rsidP="000C7B44"/>
        </w:tc>
        <w:tc>
          <w:tcPr>
            <w:tcW w:w="0" w:type="auto"/>
          </w:tcPr>
          <w:p w14:paraId="68D331B9" w14:textId="77777777" w:rsidR="005D70DA" w:rsidRDefault="005D70DA" w:rsidP="00C85E9E">
            <m:oMathPara>
              <m:oMath>
                <m:r>
                  <w:rPr>
                    <w:rFonts w:ascii="Cambria Math" w:hAnsi="Cambria Math"/>
                  </w:rPr>
                  <m:t>NR=</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NoResult</m:t>
                            </m:r>
                          </m:e>
                        </m:d>
                      </m:num>
                      <m:den>
                        <m:r>
                          <w:rPr>
                            <w:rFonts w:ascii="Cambria Math" w:hAnsi="Cambria Math"/>
                          </w:rPr>
                          <m:t>count</m:t>
                        </m:r>
                        <m:d>
                          <m:dPr>
                            <m:ctrlPr>
                              <w:rPr>
                                <w:rFonts w:ascii="Cambria Math" w:hAnsi="Cambria Math"/>
                                <w:i/>
                              </w:rPr>
                            </m:ctrlPr>
                          </m:dPr>
                          <m:e>
                            <m:r>
                              <w:rPr>
                                <w:rFonts w:ascii="Cambria Math" w:hAnsi="Cambria Math"/>
                              </w:rPr>
                              <m:t>allResults</m:t>
                            </m:r>
                          </m:e>
                        </m:d>
                      </m:den>
                    </m:f>
                  </m:e>
                </m:d>
                <m:r>
                  <w:rPr>
                    <w:rFonts w:ascii="Cambria Math" w:hAnsi="Cambria Math"/>
                  </w:rPr>
                  <m:t>*100</m:t>
                </m:r>
              </m:oMath>
            </m:oMathPara>
          </w:p>
        </w:tc>
        <w:tc>
          <w:tcPr>
            <w:tcW w:w="1134" w:type="dxa"/>
          </w:tcPr>
          <w:p w14:paraId="09277122" w14:textId="77777777" w:rsidR="005D70DA" w:rsidRDefault="005D70DA" w:rsidP="00987F8C">
            <w:pPr>
              <w:pStyle w:val="Bibliography"/>
              <w:numPr>
                <w:ilvl w:val="0"/>
                <w:numId w:val="1"/>
              </w:numPr>
              <w:jc w:val="center"/>
            </w:pPr>
          </w:p>
        </w:tc>
      </w:tr>
    </w:tbl>
    <w:p w14:paraId="3352215E" w14:textId="77777777" w:rsidR="005D70DA" w:rsidRDefault="005D70DA" w:rsidP="0070266F"/>
    <w:p w14:paraId="70D6EA10" w14:textId="77777777" w:rsidR="0070266F" w:rsidRDefault="0070266F" w:rsidP="000E6FF6">
      <w:pPr>
        <w:pStyle w:val="Heading3"/>
      </w:pPr>
      <w:bookmarkStart w:id="242" w:name="_Toc471250913"/>
      <w:r>
        <w:t>Difference with stored masks</w:t>
      </w:r>
      <w:bookmarkEnd w:id="242"/>
    </w:p>
    <w:p w14:paraId="7FDE5C9F" w14:textId="77777777" w:rsidR="0070266F" w:rsidRDefault="0070266F" w:rsidP="0070266F">
      <w:r>
        <w:t>This outcome is percentage of results which was classified by difference with stored masks after Tesseract classifier fails.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553AFF8" w14:textId="77777777" w:rsidTr="00C85E9E">
        <w:tc>
          <w:tcPr>
            <w:tcW w:w="1134" w:type="dxa"/>
          </w:tcPr>
          <w:p w14:paraId="109446DC" w14:textId="77777777" w:rsidR="005D70DA" w:rsidRDefault="005D70DA" w:rsidP="000C7B44"/>
        </w:tc>
        <w:tc>
          <w:tcPr>
            <w:tcW w:w="0" w:type="auto"/>
          </w:tcPr>
          <w:p w14:paraId="236F2C95" w14:textId="77777777" w:rsidR="005D70DA" w:rsidRDefault="005D70DA" w:rsidP="00C85E9E">
            <m:oMathPara>
              <m:oMath>
                <m:r>
                  <w:rPr>
                    <w:rFonts w:ascii="Cambria Math" w:hAnsi="Cambria Math"/>
                  </w:rPr>
                  <m:t>DSM=</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testedByDWSM</m:t>
                            </m:r>
                          </m:e>
                        </m:d>
                      </m:num>
                      <m:den>
                        <m:r>
                          <w:rPr>
                            <w:rFonts w:ascii="Cambria Math" w:hAnsi="Cambria Math"/>
                          </w:rPr>
                          <m:t>count</m:t>
                        </m:r>
                        <m:d>
                          <m:dPr>
                            <m:ctrlPr>
                              <w:rPr>
                                <w:rFonts w:ascii="Cambria Math" w:hAnsi="Cambria Math"/>
                                <w:i/>
                              </w:rPr>
                            </m:ctrlPr>
                          </m:dPr>
                          <m:e>
                            <m:r>
                              <w:rPr>
                                <w:rFonts w:ascii="Cambria Math" w:hAnsi="Cambria Math"/>
                              </w:rPr>
                              <m:t>allResults</m:t>
                            </m:r>
                          </m:e>
                        </m:d>
                      </m:den>
                    </m:f>
                  </m:e>
                </m:d>
                <m:r>
                  <w:rPr>
                    <w:rFonts w:ascii="Cambria Math" w:hAnsi="Cambria Math"/>
                  </w:rPr>
                  <m:t>*100</m:t>
                </m:r>
              </m:oMath>
            </m:oMathPara>
          </w:p>
        </w:tc>
        <w:tc>
          <w:tcPr>
            <w:tcW w:w="1134" w:type="dxa"/>
          </w:tcPr>
          <w:p w14:paraId="7B0E0E9E" w14:textId="77777777" w:rsidR="005D70DA" w:rsidRDefault="005D70DA" w:rsidP="00987F8C">
            <w:pPr>
              <w:pStyle w:val="Bibliography"/>
              <w:numPr>
                <w:ilvl w:val="0"/>
                <w:numId w:val="1"/>
              </w:numPr>
              <w:jc w:val="center"/>
            </w:pPr>
          </w:p>
        </w:tc>
      </w:tr>
    </w:tbl>
    <w:p w14:paraId="56929E93" w14:textId="77777777" w:rsidR="005D70DA" w:rsidRDefault="005D70DA" w:rsidP="0070266F"/>
    <w:p w14:paraId="51DA534E" w14:textId="77777777" w:rsidR="00AC26BD" w:rsidRDefault="00AC26BD" w:rsidP="000E6FF6">
      <w:pPr>
        <w:pStyle w:val="Heading3"/>
      </w:pPr>
      <w:bookmarkStart w:id="243" w:name="_Toc471250914"/>
      <w:r>
        <w:t>Difference with stored masks – success rate</w:t>
      </w:r>
      <w:bookmarkEnd w:id="243"/>
    </w:p>
    <w:p w14:paraId="3FBAB260" w14:textId="77777777" w:rsidR="00AC26BD" w:rsidRDefault="00AC26BD" w:rsidP="00AC26BD">
      <w:r>
        <w:t>This outcome is percentage success rate of difference with stored mask on result which was classified by this classifier.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23386536" w14:textId="77777777" w:rsidTr="00C85E9E">
        <w:tc>
          <w:tcPr>
            <w:tcW w:w="1134" w:type="dxa"/>
          </w:tcPr>
          <w:p w14:paraId="7859DAF2" w14:textId="77777777" w:rsidR="005D70DA" w:rsidRDefault="005D70DA" w:rsidP="000C7B44"/>
        </w:tc>
        <w:tc>
          <w:tcPr>
            <w:tcW w:w="0" w:type="auto"/>
          </w:tcPr>
          <w:p w14:paraId="2A318075" w14:textId="77777777" w:rsidR="005D70DA" w:rsidRDefault="005D70DA" w:rsidP="00C85E9E">
            <m:oMathPara>
              <m:oMath>
                <m:r>
                  <w:rPr>
                    <w:rFonts w:ascii="Cambria Math" w:hAnsi="Cambria Math"/>
                  </w:rPr>
                  <m:t>DSMSR=</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testedByDWSM &amp; correctResultsAC</m:t>
                            </m:r>
                          </m:e>
                        </m:d>
                      </m:num>
                      <m:den>
                        <m:r>
                          <w:rPr>
                            <w:rFonts w:ascii="Cambria Math" w:hAnsi="Cambria Math"/>
                          </w:rPr>
                          <m:t>count</m:t>
                        </m:r>
                        <m:d>
                          <m:dPr>
                            <m:ctrlPr>
                              <w:rPr>
                                <w:rFonts w:ascii="Cambria Math" w:hAnsi="Cambria Math"/>
                                <w:i/>
                              </w:rPr>
                            </m:ctrlPr>
                          </m:dPr>
                          <m:e>
                            <m:r>
                              <w:rPr>
                                <w:rFonts w:ascii="Cambria Math" w:hAnsi="Cambria Math"/>
                              </w:rPr>
                              <m:t>testedByDWSM</m:t>
                            </m:r>
                          </m:e>
                        </m:d>
                      </m:den>
                    </m:f>
                  </m:e>
                </m:d>
                <m:r>
                  <w:rPr>
                    <w:rFonts w:ascii="Cambria Math" w:hAnsi="Cambria Math"/>
                  </w:rPr>
                  <m:t>*100</m:t>
                </m:r>
              </m:oMath>
            </m:oMathPara>
          </w:p>
        </w:tc>
        <w:tc>
          <w:tcPr>
            <w:tcW w:w="1134" w:type="dxa"/>
          </w:tcPr>
          <w:p w14:paraId="4819DCCC" w14:textId="77777777" w:rsidR="005D70DA" w:rsidRDefault="005D70DA" w:rsidP="00987F8C">
            <w:pPr>
              <w:pStyle w:val="Bibliography"/>
              <w:numPr>
                <w:ilvl w:val="0"/>
                <w:numId w:val="1"/>
              </w:numPr>
              <w:jc w:val="center"/>
            </w:pPr>
          </w:p>
        </w:tc>
      </w:tr>
    </w:tbl>
    <w:p w14:paraId="458FA00F" w14:textId="77777777" w:rsidR="005D70DA" w:rsidRDefault="005D70DA" w:rsidP="00AC26BD"/>
    <w:p w14:paraId="31FC3851" w14:textId="77777777" w:rsidR="00AC26BD" w:rsidRPr="00AC26BD" w:rsidRDefault="00AC26BD" w:rsidP="007D1279">
      <w:pPr>
        <w:pStyle w:val="Heading3"/>
      </w:pPr>
      <w:bookmarkStart w:id="244" w:name="_Toc471250915"/>
      <w:r>
        <w:t>Tesseract</w:t>
      </w:r>
      <w:bookmarkEnd w:id="244"/>
    </w:p>
    <w:p w14:paraId="34093F3D" w14:textId="77777777" w:rsidR="00AC26BD" w:rsidRDefault="00AC26BD" w:rsidP="0070266F">
      <w:r>
        <w:t>This outcome is percentage of results which was classified only by Tesseract.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B09F0BA" w14:textId="77777777" w:rsidTr="00C85E9E">
        <w:tc>
          <w:tcPr>
            <w:tcW w:w="1134" w:type="dxa"/>
          </w:tcPr>
          <w:p w14:paraId="61CBC965" w14:textId="77777777" w:rsidR="005D70DA" w:rsidRDefault="005D70DA" w:rsidP="000C7B44"/>
        </w:tc>
        <w:tc>
          <w:tcPr>
            <w:tcW w:w="0" w:type="auto"/>
          </w:tcPr>
          <w:p w14:paraId="61FA1768" w14:textId="77777777" w:rsidR="005D70DA" w:rsidRDefault="005D70DA" w:rsidP="00C85E9E">
            <m:oMathPara>
              <m:oMath>
                <m:r>
                  <w:rPr>
                    <w:rFonts w:ascii="Cambria Math" w:hAnsi="Cambria Math"/>
                  </w:rPr>
                  <m:t xml:space="preserve">T= </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testedByTesseract</m:t>
                            </m:r>
                          </m:e>
                        </m:d>
                      </m:num>
                      <m:den>
                        <m:r>
                          <w:rPr>
                            <w:rFonts w:ascii="Cambria Math" w:hAnsi="Cambria Math"/>
                          </w:rPr>
                          <m:t>count</m:t>
                        </m:r>
                        <m:d>
                          <m:dPr>
                            <m:ctrlPr>
                              <w:rPr>
                                <w:rFonts w:ascii="Cambria Math" w:hAnsi="Cambria Math"/>
                                <w:i/>
                              </w:rPr>
                            </m:ctrlPr>
                          </m:dPr>
                          <m:e>
                            <m:r>
                              <w:rPr>
                                <w:rFonts w:ascii="Cambria Math" w:hAnsi="Cambria Math"/>
                              </w:rPr>
                              <m:t>allResults</m:t>
                            </m:r>
                          </m:e>
                        </m:d>
                      </m:den>
                    </m:f>
                  </m:e>
                </m:d>
                <m:r>
                  <w:rPr>
                    <w:rFonts w:ascii="Cambria Math" w:hAnsi="Cambria Math"/>
                  </w:rPr>
                  <m:t>*100</m:t>
                </m:r>
              </m:oMath>
            </m:oMathPara>
          </w:p>
        </w:tc>
        <w:tc>
          <w:tcPr>
            <w:tcW w:w="1134" w:type="dxa"/>
          </w:tcPr>
          <w:p w14:paraId="5260EA50" w14:textId="77777777" w:rsidR="005D70DA" w:rsidRDefault="005D70DA" w:rsidP="00987F8C">
            <w:pPr>
              <w:pStyle w:val="Bibliography"/>
              <w:numPr>
                <w:ilvl w:val="0"/>
                <w:numId w:val="1"/>
              </w:numPr>
              <w:jc w:val="center"/>
            </w:pPr>
          </w:p>
        </w:tc>
      </w:tr>
    </w:tbl>
    <w:p w14:paraId="7764FE76" w14:textId="77777777" w:rsidR="005D70DA" w:rsidRDefault="005D70DA" w:rsidP="0070266F"/>
    <w:p w14:paraId="7882EE79" w14:textId="77777777" w:rsidR="00AC26BD" w:rsidRPr="0070266F" w:rsidRDefault="00AC26BD" w:rsidP="007D1279">
      <w:pPr>
        <w:pStyle w:val="Heading3"/>
      </w:pPr>
      <w:bookmarkStart w:id="245" w:name="_Toc471250916"/>
      <w:r>
        <w:t>Tesseract – success rate</w:t>
      </w:r>
      <w:bookmarkEnd w:id="245"/>
    </w:p>
    <w:p w14:paraId="520390AA" w14:textId="77777777" w:rsidR="0070266F" w:rsidRDefault="00AC26BD" w:rsidP="0070266F">
      <w:r>
        <w:t>This outcome is percentage success rate of Tesseract on result which was classified by this classifier.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5D70DA" w14:paraId="6599F637" w14:textId="77777777" w:rsidTr="00C85E9E">
        <w:tc>
          <w:tcPr>
            <w:tcW w:w="1134" w:type="dxa"/>
          </w:tcPr>
          <w:p w14:paraId="6DD1BB92" w14:textId="77777777" w:rsidR="005D70DA" w:rsidRDefault="005D70DA" w:rsidP="000C7B44"/>
        </w:tc>
        <w:tc>
          <w:tcPr>
            <w:tcW w:w="0" w:type="auto"/>
          </w:tcPr>
          <w:p w14:paraId="2215CCDF" w14:textId="77777777" w:rsidR="005D70DA" w:rsidRDefault="005D70DA" w:rsidP="00C85E9E">
            <m:oMathPara>
              <m:oMath>
                <m:r>
                  <w:rPr>
                    <w:rFonts w:ascii="Cambria Math" w:hAnsi="Cambria Math"/>
                  </w:rPr>
                  <m:t xml:space="preserve">TSR= </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testedByTesseract &amp; correctResultsAC</m:t>
                            </m:r>
                          </m:e>
                        </m:d>
                      </m:num>
                      <m:den>
                        <m:r>
                          <w:rPr>
                            <w:rFonts w:ascii="Cambria Math" w:hAnsi="Cambria Math"/>
                          </w:rPr>
                          <m:t>count</m:t>
                        </m:r>
                        <m:d>
                          <m:dPr>
                            <m:ctrlPr>
                              <w:rPr>
                                <w:rFonts w:ascii="Cambria Math" w:hAnsi="Cambria Math"/>
                                <w:i/>
                              </w:rPr>
                            </m:ctrlPr>
                          </m:dPr>
                          <m:e>
                            <m:r>
                              <w:rPr>
                                <w:rFonts w:ascii="Cambria Math" w:hAnsi="Cambria Math"/>
                              </w:rPr>
                              <m:t>testedByTesseract</m:t>
                            </m:r>
                          </m:e>
                        </m:d>
                      </m:den>
                    </m:f>
                  </m:e>
                </m:d>
                <m:r>
                  <w:rPr>
                    <w:rFonts w:ascii="Cambria Math" w:hAnsi="Cambria Math"/>
                  </w:rPr>
                  <m:t>*100</m:t>
                </m:r>
              </m:oMath>
            </m:oMathPara>
          </w:p>
        </w:tc>
        <w:tc>
          <w:tcPr>
            <w:tcW w:w="1134" w:type="dxa"/>
          </w:tcPr>
          <w:p w14:paraId="3961522A" w14:textId="77777777" w:rsidR="005D70DA" w:rsidRDefault="005D70DA" w:rsidP="00987F8C">
            <w:pPr>
              <w:pStyle w:val="Bibliography"/>
              <w:numPr>
                <w:ilvl w:val="0"/>
                <w:numId w:val="1"/>
              </w:numPr>
              <w:jc w:val="center"/>
            </w:pPr>
          </w:p>
        </w:tc>
      </w:tr>
    </w:tbl>
    <w:p w14:paraId="5E877777" w14:textId="77777777" w:rsidR="005D70DA" w:rsidRDefault="005D70DA" w:rsidP="0070266F"/>
    <w:p w14:paraId="0DFF081E" w14:textId="77777777" w:rsidR="00400608" w:rsidRDefault="00400608" w:rsidP="009909F3">
      <w:pPr>
        <w:pStyle w:val="Heading2"/>
      </w:pPr>
      <w:bookmarkStart w:id="246" w:name="_Toc471250917"/>
      <w:r>
        <w:lastRenderedPageBreak/>
        <w:t>Experiments</w:t>
      </w:r>
      <w:bookmarkEnd w:id="246"/>
    </w:p>
    <w:p w14:paraId="0BE7325B" w14:textId="77777777" w:rsidR="00400608" w:rsidRDefault="00400608" w:rsidP="009909F3">
      <w:pPr>
        <w:pStyle w:val="Heading3"/>
      </w:pPr>
      <w:bookmarkStart w:id="247" w:name="_Ref470945906"/>
      <w:bookmarkStart w:id="248" w:name="_Toc471250918"/>
      <w:r>
        <w:t>One meter – light on</w:t>
      </w:r>
      <w:bookmarkEnd w:id="247"/>
      <w:bookmarkEnd w:id="248"/>
    </w:p>
    <w:p w14:paraId="3F837D2A" w14:textId="77777777" w:rsidR="00400608" w:rsidRDefault="00400608" w:rsidP="00400608">
      <w:r>
        <w:t>In this test camera was located one meter far from simulated patient monitor. Plane of the patient monitor was almost parallel to captured plane by camera. Light in the room was turned on. During the whole test camera and patient monitor was on the same position.</w:t>
      </w:r>
    </w:p>
    <w:p w14:paraId="32657F43" w14:textId="77777777" w:rsidR="0028386F" w:rsidRDefault="00D42FAA" w:rsidP="0028386F">
      <w:pPr>
        <w:keepNext/>
        <w:jc w:val="center"/>
      </w:pPr>
      <w:r>
        <w:pict w14:anchorId="2730A20E">
          <v:shape id="_x0000_i1053" type="#_x0000_t75" style="width:309.75pt;height:172.45pt">
            <v:imagedata r:id="rId78" o:title="Test_1"/>
          </v:shape>
        </w:pict>
      </w:r>
    </w:p>
    <w:p w14:paraId="7AD0005B" w14:textId="77777777" w:rsidR="00400608" w:rsidRDefault="0028386F" w:rsidP="0028386F">
      <w:pPr>
        <w:pStyle w:val="Caption"/>
        <w:jc w:val="center"/>
      </w:pPr>
      <w:bookmarkStart w:id="249" w:name="_Toc470951080"/>
      <w:r>
        <w:t xml:space="preserve">Figure </w:t>
      </w:r>
      <w:fldSimple w:instr=" SEQ Figure \* ARABIC ">
        <w:r w:rsidR="008C7BFB">
          <w:rPr>
            <w:noProof/>
          </w:rPr>
          <w:t>48</w:t>
        </w:r>
      </w:fldSimple>
      <w:r>
        <w:t xml:space="preserve"> Captured scene from one meter with light on</w:t>
      </w:r>
      <w:bookmarkEnd w:id="249"/>
    </w:p>
    <w:p w14:paraId="18AAAD27" w14:textId="77777777" w:rsidR="00400608" w:rsidRDefault="00400608" w:rsidP="009909F3">
      <w:pPr>
        <w:pStyle w:val="Heading4"/>
      </w:pPr>
      <w:bookmarkStart w:id="250" w:name="_Ref470946445"/>
      <w:r>
        <w:t>Scanned parameters</w:t>
      </w:r>
      <w:bookmarkEnd w:id="250"/>
    </w:p>
    <w:p w14:paraId="66C18203" w14:textId="77777777" w:rsidR="007D1279" w:rsidRDefault="007D1279" w:rsidP="007D1279">
      <w:pPr>
        <w:keepNext/>
      </w:pPr>
      <w:r>
        <w:rPr>
          <w:noProof/>
          <w:lang w:val="cs-CZ" w:eastAsia="cs-CZ"/>
        </w:rPr>
        <w:drawing>
          <wp:inline distT="0" distB="0" distL="0" distR="0" wp14:anchorId="370DACD1" wp14:editId="22AB9F60">
            <wp:extent cx="5943600" cy="4483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8310"/>
                    </a:xfrm>
                    <a:prstGeom prst="rect">
                      <a:avLst/>
                    </a:prstGeom>
                  </pic:spPr>
                </pic:pic>
              </a:graphicData>
            </a:graphic>
          </wp:inline>
        </w:drawing>
      </w:r>
    </w:p>
    <w:p w14:paraId="28A5ACEB" w14:textId="77777777" w:rsidR="007D1279" w:rsidRDefault="007D1279" w:rsidP="007D1279">
      <w:pPr>
        <w:pStyle w:val="Caption"/>
      </w:pPr>
      <w:bookmarkStart w:id="251" w:name="_Toc470951081"/>
      <w:r>
        <w:t xml:space="preserve">Figure </w:t>
      </w:r>
      <w:fldSimple w:instr=" SEQ Figure \* ARABIC ">
        <w:r w:rsidR="008C7BFB">
          <w:rPr>
            <w:noProof/>
          </w:rPr>
          <w:t>49</w:t>
        </w:r>
      </w:fldSimple>
      <w:r>
        <w:t xml:space="preserve"> </w:t>
      </w:r>
      <w:proofErr w:type="gramStart"/>
      <w:r>
        <w:t>All</w:t>
      </w:r>
      <w:proofErr w:type="gramEnd"/>
      <w:r>
        <w:t xml:space="preserve"> scanned parameters in their bounding boxes from one meter with light on</w:t>
      </w:r>
      <w:r w:rsidR="008D0889">
        <w:t xml:space="preserve"> captured before acquisition process</w:t>
      </w:r>
      <w:r>
        <w:t>. HR; Pulse; SpO2; APB_1; APB_2</w:t>
      </w:r>
      <w:bookmarkEnd w:id="251"/>
    </w:p>
    <w:p w14:paraId="76E78890" w14:textId="77777777" w:rsidR="00276A00" w:rsidRDefault="00276A00" w:rsidP="00276A00">
      <w:pPr>
        <w:pStyle w:val="Caption"/>
        <w:keepNext/>
      </w:pPr>
      <w:bookmarkStart w:id="252" w:name="_Ref470945537"/>
      <w:bookmarkStart w:id="253" w:name="_Toc470951092"/>
      <w:r>
        <w:t xml:space="preserve">Table </w:t>
      </w:r>
      <w:fldSimple w:instr=" SEQ Table \* ARABIC ">
        <w:r w:rsidR="008C7BFB">
          <w:rPr>
            <w:noProof/>
          </w:rPr>
          <w:t>2</w:t>
        </w:r>
      </w:fldSimple>
      <w:bookmarkEnd w:id="252"/>
      <w:r>
        <w:t xml:space="preserve"> Size of digits for experiment from one meter with light on</w:t>
      </w:r>
      <w:bookmarkEnd w:id="253"/>
    </w:p>
    <w:tbl>
      <w:tblPr>
        <w:tblStyle w:val="TableGrid"/>
        <w:tblW w:w="0" w:type="auto"/>
        <w:tblLook w:val="04A0" w:firstRow="1" w:lastRow="0" w:firstColumn="1" w:lastColumn="0" w:noHBand="0" w:noVBand="1"/>
      </w:tblPr>
      <w:tblGrid>
        <w:gridCol w:w="3116"/>
        <w:gridCol w:w="3117"/>
        <w:gridCol w:w="3117"/>
      </w:tblGrid>
      <w:tr w:rsidR="00400608" w14:paraId="13FB28E9" w14:textId="77777777" w:rsidTr="00400608">
        <w:tc>
          <w:tcPr>
            <w:tcW w:w="3116" w:type="dxa"/>
          </w:tcPr>
          <w:p w14:paraId="2B6EEA4F" w14:textId="77777777" w:rsidR="00400608" w:rsidRPr="00A42EB3" w:rsidRDefault="00400608" w:rsidP="00400608">
            <w:pPr>
              <w:rPr>
                <w:b/>
              </w:rPr>
            </w:pPr>
            <w:r w:rsidRPr="00A42EB3">
              <w:rPr>
                <w:b/>
              </w:rPr>
              <w:t>Parameter</w:t>
            </w:r>
          </w:p>
        </w:tc>
        <w:tc>
          <w:tcPr>
            <w:tcW w:w="3117" w:type="dxa"/>
          </w:tcPr>
          <w:p w14:paraId="591FA50D" w14:textId="77777777" w:rsidR="00400608" w:rsidRPr="00A42EB3" w:rsidRDefault="00400608" w:rsidP="00400608">
            <w:pPr>
              <w:rPr>
                <w:b/>
              </w:rPr>
            </w:pPr>
            <w:r w:rsidRPr="00A42EB3">
              <w:rPr>
                <w:b/>
              </w:rPr>
              <w:t>Avg. height of digit</w:t>
            </w:r>
          </w:p>
        </w:tc>
        <w:tc>
          <w:tcPr>
            <w:tcW w:w="3117" w:type="dxa"/>
          </w:tcPr>
          <w:p w14:paraId="2E0BC116" w14:textId="77777777" w:rsidR="00400608" w:rsidRPr="00A42EB3" w:rsidRDefault="00400608" w:rsidP="00400608">
            <w:pPr>
              <w:rPr>
                <w:b/>
              </w:rPr>
            </w:pPr>
            <w:r w:rsidRPr="00A42EB3">
              <w:rPr>
                <w:b/>
              </w:rPr>
              <w:t>Avg. width of digit</w:t>
            </w:r>
          </w:p>
        </w:tc>
      </w:tr>
      <w:tr w:rsidR="00400608" w14:paraId="50167BEC" w14:textId="77777777" w:rsidTr="00400608">
        <w:tc>
          <w:tcPr>
            <w:tcW w:w="3116" w:type="dxa"/>
          </w:tcPr>
          <w:p w14:paraId="255D23CD" w14:textId="77777777" w:rsidR="00400608" w:rsidRPr="00A42EB3" w:rsidRDefault="00400608" w:rsidP="00400608">
            <w:pPr>
              <w:rPr>
                <w:b/>
              </w:rPr>
            </w:pPr>
            <w:r w:rsidRPr="00A42EB3">
              <w:rPr>
                <w:b/>
              </w:rPr>
              <w:t>HR</w:t>
            </w:r>
          </w:p>
        </w:tc>
        <w:tc>
          <w:tcPr>
            <w:tcW w:w="3117" w:type="dxa"/>
          </w:tcPr>
          <w:p w14:paraId="013328F2" w14:textId="77777777" w:rsidR="00400608" w:rsidRDefault="00400608" w:rsidP="00400608">
            <w:r>
              <w:t>34</w:t>
            </w:r>
          </w:p>
        </w:tc>
        <w:tc>
          <w:tcPr>
            <w:tcW w:w="3117" w:type="dxa"/>
          </w:tcPr>
          <w:p w14:paraId="22B68B9B" w14:textId="77777777" w:rsidR="00400608" w:rsidRDefault="00400608" w:rsidP="00400608">
            <w:r>
              <w:t>24</w:t>
            </w:r>
          </w:p>
        </w:tc>
      </w:tr>
      <w:tr w:rsidR="00400608" w14:paraId="1C10D084" w14:textId="77777777" w:rsidTr="00400608">
        <w:tc>
          <w:tcPr>
            <w:tcW w:w="3116" w:type="dxa"/>
          </w:tcPr>
          <w:p w14:paraId="099CDE13" w14:textId="77777777" w:rsidR="00400608" w:rsidRPr="00A42EB3" w:rsidRDefault="00400608" w:rsidP="00400608">
            <w:pPr>
              <w:rPr>
                <w:b/>
              </w:rPr>
            </w:pPr>
            <w:r w:rsidRPr="00A42EB3">
              <w:rPr>
                <w:b/>
              </w:rPr>
              <w:t>Pulse</w:t>
            </w:r>
          </w:p>
        </w:tc>
        <w:tc>
          <w:tcPr>
            <w:tcW w:w="3117" w:type="dxa"/>
          </w:tcPr>
          <w:p w14:paraId="620025B7" w14:textId="77777777" w:rsidR="00400608" w:rsidRDefault="00400608" w:rsidP="00400608">
            <w:r>
              <w:t>35</w:t>
            </w:r>
          </w:p>
        </w:tc>
        <w:tc>
          <w:tcPr>
            <w:tcW w:w="3117" w:type="dxa"/>
          </w:tcPr>
          <w:p w14:paraId="3AB3BAC4" w14:textId="77777777" w:rsidR="00400608" w:rsidRDefault="00400608" w:rsidP="00400608">
            <w:r>
              <w:t>24</w:t>
            </w:r>
          </w:p>
        </w:tc>
      </w:tr>
      <w:tr w:rsidR="00400608" w14:paraId="1E78E9B1" w14:textId="77777777" w:rsidTr="00400608">
        <w:tc>
          <w:tcPr>
            <w:tcW w:w="3116" w:type="dxa"/>
          </w:tcPr>
          <w:p w14:paraId="4C1C0D3A" w14:textId="77777777" w:rsidR="00400608" w:rsidRPr="00A42EB3" w:rsidRDefault="00400608" w:rsidP="00400608">
            <w:pPr>
              <w:rPr>
                <w:b/>
              </w:rPr>
            </w:pPr>
            <w:r w:rsidRPr="00A42EB3">
              <w:rPr>
                <w:b/>
              </w:rPr>
              <w:t>SpO2</w:t>
            </w:r>
          </w:p>
        </w:tc>
        <w:tc>
          <w:tcPr>
            <w:tcW w:w="3117" w:type="dxa"/>
          </w:tcPr>
          <w:p w14:paraId="6B344987" w14:textId="77777777" w:rsidR="00400608" w:rsidRDefault="00400608" w:rsidP="00400608">
            <w:r>
              <w:t>36</w:t>
            </w:r>
          </w:p>
        </w:tc>
        <w:tc>
          <w:tcPr>
            <w:tcW w:w="3117" w:type="dxa"/>
          </w:tcPr>
          <w:p w14:paraId="4FF5A99E" w14:textId="77777777" w:rsidR="00400608" w:rsidRDefault="00400608" w:rsidP="00400608">
            <w:r>
              <w:t>24</w:t>
            </w:r>
          </w:p>
        </w:tc>
      </w:tr>
      <w:tr w:rsidR="00400608" w14:paraId="24DD1CF4" w14:textId="77777777" w:rsidTr="00400608">
        <w:tc>
          <w:tcPr>
            <w:tcW w:w="3116" w:type="dxa"/>
          </w:tcPr>
          <w:p w14:paraId="1FA9F63B" w14:textId="77777777" w:rsidR="00400608" w:rsidRPr="00A42EB3" w:rsidRDefault="00400608" w:rsidP="00400608">
            <w:pPr>
              <w:rPr>
                <w:b/>
              </w:rPr>
            </w:pPr>
            <w:r w:rsidRPr="00A42EB3">
              <w:rPr>
                <w:b/>
              </w:rPr>
              <w:t>APB_1</w:t>
            </w:r>
          </w:p>
        </w:tc>
        <w:tc>
          <w:tcPr>
            <w:tcW w:w="3117" w:type="dxa"/>
          </w:tcPr>
          <w:p w14:paraId="5658017C" w14:textId="77777777" w:rsidR="00400608" w:rsidRDefault="00400608" w:rsidP="00400608">
            <w:r>
              <w:t>18</w:t>
            </w:r>
          </w:p>
        </w:tc>
        <w:tc>
          <w:tcPr>
            <w:tcW w:w="3117" w:type="dxa"/>
          </w:tcPr>
          <w:p w14:paraId="093DD9E7" w14:textId="77777777" w:rsidR="00400608" w:rsidRDefault="00400608" w:rsidP="00400608">
            <w:r>
              <w:t>12</w:t>
            </w:r>
          </w:p>
        </w:tc>
      </w:tr>
      <w:tr w:rsidR="00400608" w14:paraId="674949A9" w14:textId="77777777" w:rsidTr="00400608">
        <w:tc>
          <w:tcPr>
            <w:tcW w:w="3116" w:type="dxa"/>
          </w:tcPr>
          <w:p w14:paraId="51AC92A8" w14:textId="77777777" w:rsidR="00400608" w:rsidRPr="00A42EB3" w:rsidRDefault="00400608" w:rsidP="00400608">
            <w:pPr>
              <w:rPr>
                <w:b/>
              </w:rPr>
            </w:pPr>
            <w:r w:rsidRPr="00A42EB3">
              <w:rPr>
                <w:b/>
              </w:rPr>
              <w:t>APB_2</w:t>
            </w:r>
          </w:p>
        </w:tc>
        <w:tc>
          <w:tcPr>
            <w:tcW w:w="3117" w:type="dxa"/>
          </w:tcPr>
          <w:p w14:paraId="648324F3" w14:textId="77777777" w:rsidR="00400608" w:rsidRDefault="00400608" w:rsidP="00400608">
            <w:r>
              <w:t>16</w:t>
            </w:r>
          </w:p>
        </w:tc>
        <w:tc>
          <w:tcPr>
            <w:tcW w:w="3117" w:type="dxa"/>
          </w:tcPr>
          <w:p w14:paraId="162D6A07" w14:textId="77777777" w:rsidR="00400608" w:rsidRDefault="00400608" w:rsidP="00400608">
            <w:r>
              <w:t>11</w:t>
            </w:r>
          </w:p>
        </w:tc>
      </w:tr>
    </w:tbl>
    <w:p w14:paraId="019BBE4D" w14:textId="77777777" w:rsidR="00400608" w:rsidRDefault="00400608" w:rsidP="00400608"/>
    <w:p w14:paraId="4EE044A6" w14:textId="77777777" w:rsidR="00400608" w:rsidRDefault="00400608" w:rsidP="009909F3">
      <w:pPr>
        <w:pStyle w:val="Heading4"/>
      </w:pPr>
      <w:r>
        <w:t>Results of experiment</w:t>
      </w:r>
    </w:p>
    <w:p w14:paraId="0CB66262" w14:textId="77777777" w:rsidR="00276A00" w:rsidRDefault="00276A00" w:rsidP="00276A00">
      <w:pPr>
        <w:pStyle w:val="Caption"/>
        <w:keepNext/>
      </w:pPr>
      <w:bookmarkStart w:id="254" w:name="_Ref470945435"/>
      <w:bookmarkStart w:id="255" w:name="_Toc470951093"/>
      <w:r>
        <w:t xml:space="preserve">Table </w:t>
      </w:r>
      <w:fldSimple w:instr=" SEQ Table \* ARABIC ">
        <w:r w:rsidR="008C7BFB">
          <w:rPr>
            <w:noProof/>
          </w:rPr>
          <w:t>3</w:t>
        </w:r>
      </w:fldSimple>
      <w:bookmarkEnd w:id="254"/>
      <w:r>
        <w:t xml:space="preserve"> </w:t>
      </w:r>
      <w:r w:rsidRPr="006D674C">
        <w:t>Results of experiment from one meter with light on</w:t>
      </w:r>
      <w:bookmarkEnd w:id="255"/>
    </w:p>
    <w:tbl>
      <w:tblPr>
        <w:tblStyle w:val="TableGrid"/>
        <w:tblW w:w="0" w:type="auto"/>
        <w:tblLook w:val="04A0" w:firstRow="1" w:lastRow="0" w:firstColumn="1" w:lastColumn="0" w:noHBand="0" w:noVBand="1"/>
      </w:tblPr>
      <w:tblGrid>
        <w:gridCol w:w="1213"/>
        <w:gridCol w:w="978"/>
        <w:gridCol w:w="1410"/>
        <w:gridCol w:w="958"/>
        <w:gridCol w:w="897"/>
        <w:gridCol w:w="936"/>
        <w:gridCol w:w="993"/>
        <w:gridCol w:w="986"/>
        <w:gridCol w:w="979"/>
      </w:tblGrid>
      <w:tr w:rsidR="00CD4043" w14:paraId="6DBD7C11" w14:textId="77777777" w:rsidTr="00A42EB3">
        <w:tc>
          <w:tcPr>
            <w:tcW w:w="1213" w:type="dxa"/>
          </w:tcPr>
          <w:p w14:paraId="4BE912E2" w14:textId="77777777" w:rsidR="00CD4043" w:rsidRPr="00CD4043" w:rsidRDefault="00CD4043" w:rsidP="00400608">
            <w:pPr>
              <w:rPr>
                <w:b/>
              </w:rPr>
            </w:pPr>
            <w:r w:rsidRPr="00CD4043">
              <w:rPr>
                <w:b/>
              </w:rPr>
              <w:t>Parameter</w:t>
            </w:r>
          </w:p>
        </w:tc>
        <w:tc>
          <w:tcPr>
            <w:tcW w:w="1018" w:type="dxa"/>
          </w:tcPr>
          <w:p w14:paraId="4786344E" w14:textId="77777777" w:rsidR="00CD4043" w:rsidRPr="00CD4043" w:rsidRDefault="00CD4043" w:rsidP="00CD4043">
            <w:pPr>
              <w:jc w:val="center"/>
              <w:rPr>
                <w:b/>
              </w:rPr>
            </w:pPr>
            <w:r w:rsidRPr="00CD4043">
              <w:rPr>
                <w:b/>
              </w:rPr>
              <w:t>SR</w:t>
            </w:r>
          </w:p>
        </w:tc>
        <w:tc>
          <w:tcPr>
            <w:tcW w:w="1017" w:type="dxa"/>
            <w:shd w:val="clear" w:color="auto" w:fill="F2F2F2" w:themeFill="background1" w:themeFillShade="F2"/>
          </w:tcPr>
          <w:p w14:paraId="029163C4" w14:textId="77777777" w:rsidR="00CD4043" w:rsidRPr="00CD4043" w:rsidRDefault="00CD4043" w:rsidP="00CD4043">
            <w:pPr>
              <w:jc w:val="center"/>
              <w:rPr>
                <w:b/>
              </w:rPr>
            </w:pPr>
            <w:r w:rsidRPr="00CD4043">
              <w:rPr>
                <w:b/>
              </w:rPr>
              <w:t>SRAC</w:t>
            </w:r>
          </w:p>
        </w:tc>
        <w:tc>
          <w:tcPr>
            <w:tcW w:w="1017" w:type="dxa"/>
          </w:tcPr>
          <w:p w14:paraId="1EACF800" w14:textId="77777777" w:rsidR="00CD4043" w:rsidRPr="00CD4043" w:rsidRDefault="00CD4043" w:rsidP="00CD4043">
            <w:pPr>
              <w:jc w:val="center"/>
              <w:rPr>
                <w:b/>
              </w:rPr>
            </w:pPr>
            <w:r w:rsidRPr="00CD4043">
              <w:rPr>
                <w:b/>
              </w:rPr>
              <w:t>NT</w:t>
            </w:r>
          </w:p>
        </w:tc>
        <w:tc>
          <w:tcPr>
            <w:tcW w:w="1015" w:type="dxa"/>
          </w:tcPr>
          <w:p w14:paraId="6CB2C867" w14:textId="77777777" w:rsidR="00CD4043" w:rsidRPr="00CD4043" w:rsidRDefault="00CD4043" w:rsidP="00CD4043">
            <w:pPr>
              <w:jc w:val="center"/>
              <w:rPr>
                <w:b/>
              </w:rPr>
            </w:pPr>
            <w:r w:rsidRPr="00CD4043">
              <w:rPr>
                <w:b/>
              </w:rPr>
              <w:t>NR</w:t>
            </w:r>
          </w:p>
        </w:tc>
        <w:tc>
          <w:tcPr>
            <w:tcW w:w="1016" w:type="dxa"/>
          </w:tcPr>
          <w:p w14:paraId="21BF154D" w14:textId="77777777" w:rsidR="00CD4043" w:rsidRPr="00CD4043" w:rsidRDefault="00CD4043" w:rsidP="00CD4043">
            <w:pPr>
              <w:jc w:val="center"/>
              <w:rPr>
                <w:b/>
              </w:rPr>
            </w:pPr>
            <w:r w:rsidRPr="00CD4043">
              <w:rPr>
                <w:b/>
              </w:rPr>
              <w:t>DSM</w:t>
            </w:r>
          </w:p>
        </w:tc>
        <w:tc>
          <w:tcPr>
            <w:tcW w:w="1018" w:type="dxa"/>
          </w:tcPr>
          <w:p w14:paraId="3AA0E471" w14:textId="77777777" w:rsidR="00CD4043" w:rsidRPr="00CD4043" w:rsidRDefault="00CD4043" w:rsidP="00CD4043">
            <w:pPr>
              <w:jc w:val="center"/>
              <w:rPr>
                <w:b/>
              </w:rPr>
            </w:pPr>
            <w:r w:rsidRPr="00CD4043">
              <w:rPr>
                <w:b/>
              </w:rPr>
              <w:t>DSMSR</w:t>
            </w:r>
          </w:p>
        </w:tc>
        <w:tc>
          <w:tcPr>
            <w:tcW w:w="1018" w:type="dxa"/>
          </w:tcPr>
          <w:p w14:paraId="4968A91A" w14:textId="77777777" w:rsidR="00CD4043" w:rsidRPr="00CD4043" w:rsidRDefault="00CD4043" w:rsidP="00CD4043">
            <w:pPr>
              <w:jc w:val="center"/>
              <w:rPr>
                <w:b/>
              </w:rPr>
            </w:pPr>
            <w:r w:rsidRPr="00CD4043">
              <w:rPr>
                <w:b/>
              </w:rPr>
              <w:t>T</w:t>
            </w:r>
          </w:p>
        </w:tc>
        <w:tc>
          <w:tcPr>
            <w:tcW w:w="1018" w:type="dxa"/>
          </w:tcPr>
          <w:p w14:paraId="4F2C336B" w14:textId="77777777" w:rsidR="00CD4043" w:rsidRPr="00CD4043" w:rsidRDefault="00CD4043" w:rsidP="00CD4043">
            <w:pPr>
              <w:jc w:val="center"/>
              <w:rPr>
                <w:b/>
              </w:rPr>
            </w:pPr>
            <w:r w:rsidRPr="00CD4043">
              <w:rPr>
                <w:b/>
              </w:rPr>
              <w:t>TSR</w:t>
            </w:r>
          </w:p>
        </w:tc>
      </w:tr>
      <w:tr w:rsidR="00CD4043" w14:paraId="288E8CBC" w14:textId="77777777" w:rsidTr="00A42EB3">
        <w:tc>
          <w:tcPr>
            <w:tcW w:w="1213" w:type="dxa"/>
          </w:tcPr>
          <w:p w14:paraId="194D7D1B" w14:textId="77777777" w:rsidR="00CD4043" w:rsidRPr="00CD4043" w:rsidRDefault="00CD4043" w:rsidP="00400608">
            <w:pPr>
              <w:rPr>
                <w:b/>
              </w:rPr>
            </w:pPr>
            <w:r w:rsidRPr="00CD4043">
              <w:rPr>
                <w:b/>
              </w:rPr>
              <w:t>HR</w:t>
            </w:r>
          </w:p>
        </w:tc>
        <w:tc>
          <w:tcPr>
            <w:tcW w:w="1018" w:type="dxa"/>
          </w:tcPr>
          <w:p w14:paraId="4CC5420F" w14:textId="77777777" w:rsidR="00CD4043" w:rsidRPr="00CD4043" w:rsidRDefault="00CD4043" w:rsidP="00CD4043">
            <w:pPr>
              <w:jc w:val="center"/>
              <w:rPr>
                <w:rFonts w:ascii="Calibri" w:hAnsi="Calibri"/>
                <w:color w:val="000000"/>
              </w:rPr>
            </w:pPr>
            <w:r>
              <w:rPr>
                <w:rFonts w:ascii="Calibri" w:hAnsi="Calibri"/>
                <w:color w:val="000000"/>
              </w:rPr>
              <w:t>100</w:t>
            </w:r>
          </w:p>
        </w:tc>
        <w:tc>
          <w:tcPr>
            <w:tcW w:w="1017" w:type="dxa"/>
            <w:shd w:val="clear" w:color="auto" w:fill="F2F2F2" w:themeFill="background1" w:themeFillShade="F2"/>
          </w:tcPr>
          <w:p w14:paraId="46841DB4" w14:textId="77777777" w:rsidR="00CD4043" w:rsidRDefault="00CD4043" w:rsidP="00CD4043">
            <w:pPr>
              <w:jc w:val="center"/>
            </w:pPr>
            <w:r>
              <w:t>100</w:t>
            </w:r>
          </w:p>
        </w:tc>
        <w:tc>
          <w:tcPr>
            <w:tcW w:w="1017" w:type="dxa"/>
          </w:tcPr>
          <w:p w14:paraId="55745D94" w14:textId="77777777" w:rsidR="00CD4043" w:rsidRDefault="00CD4043" w:rsidP="00CD4043">
            <w:pPr>
              <w:jc w:val="center"/>
            </w:pPr>
            <w:r>
              <w:t>0</w:t>
            </w:r>
          </w:p>
        </w:tc>
        <w:tc>
          <w:tcPr>
            <w:tcW w:w="1015" w:type="dxa"/>
          </w:tcPr>
          <w:p w14:paraId="6C36D2C6" w14:textId="77777777" w:rsidR="00CD4043" w:rsidRDefault="00CD4043" w:rsidP="00CD4043">
            <w:pPr>
              <w:jc w:val="center"/>
            </w:pPr>
            <w:r>
              <w:t>0</w:t>
            </w:r>
          </w:p>
        </w:tc>
        <w:tc>
          <w:tcPr>
            <w:tcW w:w="1016" w:type="dxa"/>
          </w:tcPr>
          <w:p w14:paraId="0E40F83C" w14:textId="77777777" w:rsidR="00CD4043" w:rsidRDefault="00CD4043" w:rsidP="00CD4043">
            <w:pPr>
              <w:jc w:val="center"/>
            </w:pPr>
            <w:r>
              <w:t>0</w:t>
            </w:r>
          </w:p>
        </w:tc>
        <w:tc>
          <w:tcPr>
            <w:tcW w:w="1018" w:type="dxa"/>
          </w:tcPr>
          <w:p w14:paraId="6D7FC47A" w14:textId="77777777" w:rsidR="00CD4043" w:rsidRDefault="00CD4043" w:rsidP="00CD4043">
            <w:pPr>
              <w:jc w:val="center"/>
            </w:pPr>
            <w:proofErr w:type="spellStart"/>
            <w:r>
              <w:t>NaN</w:t>
            </w:r>
            <w:proofErr w:type="spellEnd"/>
          </w:p>
        </w:tc>
        <w:tc>
          <w:tcPr>
            <w:tcW w:w="1018" w:type="dxa"/>
          </w:tcPr>
          <w:p w14:paraId="59A15C61" w14:textId="77777777" w:rsidR="00CD4043" w:rsidRDefault="00CD4043" w:rsidP="00CD4043">
            <w:pPr>
              <w:jc w:val="center"/>
            </w:pPr>
            <w:r>
              <w:t>100</w:t>
            </w:r>
          </w:p>
        </w:tc>
        <w:tc>
          <w:tcPr>
            <w:tcW w:w="1018" w:type="dxa"/>
          </w:tcPr>
          <w:p w14:paraId="1E61C9FC" w14:textId="77777777" w:rsidR="00CD4043" w:rsidRDefault="00CD4043" w:rsidP="00CD4043">
            <w:pPr>
              <w:jc w:val="center"/>
            </w:pPr>
            <w:r>
              <w:t>100</w:t>
            </w:r>
          </w:p>
        </w:tc>
      </w:tr>
      <w:tr w:rsidR="00CD4043" w14:paraId="52186F21" w14:textId="77777777" w:rsidTr="00A42EB3">
        <w:tc>
          <w:tcPr>
            <w:tcW w:w="1213" w:type="dxa"/>
          </w:tcPr>
          <w:p w14:paraId="7FB9C702" w14:textId="77777777" w:rsidR="00CD4043" w:rsidRPr="00CD4043" w:rsidRDefault="00CD4043" w:rsidP="00400608">
            <w:pPr>
              <w:rPr>
                <w:b/>
              </w:rPr>
            </w:pPr>
            <w:r w:rsidRPr="00CD4043">
              <w:rPr>
                <w:b/>
              </w:rPr>
              <w:t>Pulse</w:t>
            </w:r>
          </w:p>
        </w:tc>
        <w:tc>
          <w:tcPr>
            <w:tcW w:w="1018" w:type="dxa"/>
          </w:tcPr>
          <w:p w14:paraId="15149935" w14:textId="77777777" w:rsidR="00CD4043" w:rsidRDefault="00CD4043" w:rsidP="00CD4043">
            <w:pPr>
              <w:jc w:val="center"/>
            </w:pPr>
            <w:r>
              <w:t>99.367</w:t>
            </w:r>
          </w:p>
        </w:tc>
        <w:tc>
          <w:tcPr>
            <w:tcW w:w="1017" w:type="dxa"/>
            <w:shd w:val="clear" w:color="auto" w:fill="F2F2F2" w:themeFill="background1" w:themeFillShade="F2"/>
          </w:tcPr>
          <w:p w14:paraId="524634EF" w14:textId="77777777" w:rsidR="00CD4043" w:rsidRDefault="00CD4043" w:rsidP="00CD4043">
            <w:pPr>
              <w:jc w:val="center"/>
            </w:pPr>
            <w:r>
              <w:t>99.367</w:t>
            </w:r>
          </w:p>
        </w:tc>
        <w:tc>
          <w:tcPr>
            <w:tcW w:w="1017" w:type="dxa"/>
          </w:tcPr>
          <w:p w14:paraId="6A6994E1" w14:textId="77777777" w:rsidR="00CD4043" w:rsidRDefault="00CD4043" w:rsidP="00CD4043">
            <w:pPr>
              <w:jc w:val="center"/>
            </w:pPr>
            <w:r>
              <w:t>0</w:t>
            </w:r>
          </w:p>
        </w:tc>
        <w:tc>
          <w:tcPr>
            <w:tcW w:w="1015" w:type="dxa"/>
          </w:tcPr>
          <w:p w14:paraId="6F8176B1" w14:textId="77777777" w:rsidR="00CD4043" w:rsidRDefault="00CD4043" w:rsidP="00CD4043">
            <w:pPr>
              <w:jc w:val="center"/>
            </w:pPr>
            <w:r>
              <w:t>0</w:t>
            </w:r>
          </w:p>
        </w:tc>
        <w:tc>
          <w:tcPr>
            <w:tcW w:w="1016" w:type="dxa"/>
          </w:tcPr>
          <w:p w14:paraId="54B36746" w14:textId="77777777" w:rsidR="00CD4043" w:rsidRDefault="00CD4043" w:rsidP="00CD4043">
            <w:pPr>
              <w:jc w:val="center"/>
            </w:pPr>
            <w:r>
              <w:t>0</w:t>
            </w:r>
          </w:p>
        </w:tc>
        <w:tc>
          <w:tcPr>
            <w:tcW w:w="1018" w:type="dxa"/>
          </w:tcPr>
          <w:p w14:paraId="018DD5C1" w14:textId="77777777" w:rsidR="00CD4043" w:rsidRDefault="00CD4043" w:rsidP="00CD4043">
            <w:pPr>
              <w:jc w:val="center"/>
            </w:pPr>
            <w:proofErr w:type="spellStart"/>
            <w:r>
              <w:t>NaN</w:t>
            </w:r>
            <w:proofErr w:type="spellEnd"/>
          </w:p>
        </w:tc>
        <w:tc>
          <w:tcPr>
            <w:tcW w:w="1018" w:type="dxa"/>
          </w:tcPr>
          <w:p w14:paraId="394E011D" w14:textId="77777777" w:rsidR="00CD4043" w:rsidRDefault="00CD4043" w:rsidP="00CD4043">
            <w:pPr>
              <w:jc w:val="center"/>
            </w:pPr>
            <w:r>
              <w:t>100</w:t>
            </w:r>
          </w:p>
        </w:tc>
        <w:tc>
          <w:tcPr>
            <w:tcW w:w="1018" w:type="dxa"/>
          </w:tcPr>
          <w:p w14:paraId="008D91A1" w14:textId="77777777" w:rsidR="00CD4043" w:rsidRDefault="00CD4043" w:rsidP="00CD4043">
            <w:pPr>
              <w:jc w:val="center"/>
            </w:pPr>
            <w:r>
              <w:t>99.367</w:t>
            </w:r>
          </w:p>
        </w:tc>
      </w:tr>
      <w:tr w:rsidR="00CD4043" w14:paraId="5D9C3EC8" w14:textId="77777777" w:rsidTr="00A42EB3">
        <w:tc>
          <w:tcPr>
            <w:tcW w:w="1213" w:type="dxa"/>
          </w:tcPr>
          <w:p w14:paraId="0E6C3430" w14:textId="77777777" w:rsidR="00CD4043" w:rsidRPr="00CD4043" w:rsidRDefault="00CD4043" w:rsidP="00400608">
            <w:pPr>
              <w:rPr>
                <w:b/>
              </w:rPr>
            </w:pPr>
            <w:r w:rsidRPr="00CD4043">
              <w:rPr>
                <w:b/>
              </w:rPr>
              <w:t>SpO2</w:t>
            </w:r>
          </w:p>
        </w:tc>
        <w:tc>
          <w:tcPr>
            <w:tcW w:w="1018" w:type="dxa"/>
          </w:tcPr>
          <w:p w14:paraId="681AC34B" w14:textId="77777777" w:rsidR="00CD4043" w:rsidRDefault="00CD4043" w:rsidP="00CD4043">
            <w:pPr>
              <w:jc w:val="center"/>
            </w:pPr>
            <w:r>
              <w:t>100</w:t>
            </w:r>
          </w:p>
        </w:tc>
        <w:tc>
          <w:tcPr>
            <w:tcW w:w="1017" w:type="dxa"/>
            <w:shd w:val="clear" w:color="auto" w:fill="F2F2F2" w:themeFill="background1" w:themeFillShade="F2"/>
          </w:tcPr>
          <w:p w14:paraId="65C2F461" w14:textId="77777777" w:rsidR="00CD4043" w:rsidRDefault="00CD4043" w:rsidP="00CD4043">
            <w:pPr>
              <w:jc w:val="center"/>
            </w:pPr>
            <w:r>
              <w:t>100</w:t>
            </w:r>
          </w:p>
        </w:tc>
        <w:tc>
          <w:tcPr>
            <w:tcW w:w="1017" w:type="dxa"/>
          </w:tcPr>
          <w:p w14:paraId="032608CE" w14:textId="77777777" w:rsidR="00CD4043" w:rsidRDefault="00CD4043" w:rsidP="00CD4043">
            <w:pPr>
              <w:jc w:val="center"/>
            </w:pPr>
            <w:r>
              <w:t>0</w:t>
            </w:r>
          </w:p>
        </w:tc>
        <w:tc>
          <w:tcPr>
            <w:tcW w:w="1015" w:type="dxa"/>
          </w:tcPr>
          <w:p w14:paraId="652C78F6" w14:textId="77777777" w:rsidR="00CD4043" w:rsidRDefault="00CD4043" w:rsidP="00CD4043">
            <w:pPr>
              <w:jc w:val="center"/>
            </w:pPr>
            <w:r>
              <w:t>0</w:t>
            </w:r>
          </w:p>
        </w:tc>
        <w:tc>
          <w:tcPr>
            <w:tcW w:w="1016" w:type="dxa"/>
          </w:tcPr>
          <w:p w14:paraId="76296310" w14:textId="77777777" w:rsidR="00CD4043" w:rsidRDefault="00CD4043" w:rsidP="00CD4043">
            <w:pPr>
              <w:jc w:val="center"/>
            </w:pPr>
            <w:r>
              <w:t>0</w:t>
            </w:r>
          </w:p>
        </w:tc>
        <w:tc>
          <w:tcPr>
            <w:tcW w:w="1018" w:type="dxa"/>
          </w:tcPr>
          <w:p w14:paraId="2CCA4AA9" w14:textId="77777777" w:rsidR="00CD4043" w:rsidRDefault="00CD4043" w:rsidP="00CD4043">
            <w:pPr>
              <w:jc w:val="center"/>
            </w:pPr>
            <w:proofErr w:type="spellStart"/>
            <w:r>
              <w:t>NaN</w:t>
            </w:r>
            <w:proofErr w:type="spellEnd"/>
          </w:p>
        </w:tc>
        <w:tc>
          <w:tcPr>
            <w:tcW w:w="1018" w:type="dxa"/>
          </w:tcPr>
          <w:p w14:paraId="679EF3F5" w14:textId="77777777" w:rsidR="00CD4043" w:rsidRDefault="00CD4043" w:rsidP="00CD4043">
            <w:pPr>
              <w:jc w:val="center"/>
            </w:pPr>
            <w:r>
              <w:t>100</w:t>
            </w:r>
          </w:p>
        </w:tc>
        <w:tc>
          <w:tcPr>
            <w:tcW w:w="1018" w:type="dxa"/>
          </w:tcPr>
          <w:p w14:paraId="5801F18B" w14:textId="77777777" w:rsidR="00CD4043" w:rsidRDefault="00CD4043" w:rsidP="00CD4043">
            <w:pPr>
              <w:jc w:val="center"/>
            </w:pPr>
            <w:r>
              <w:t>100</w:t>
            </w:r>
          </w:p>
        </w:tc>
      </w:tr>
      <w:tr w:rsidR="00CD4043" w14:paraId="47CA11E7" w14:textId="77777777" w:rsidTr="00A42EB3">
        <w:tc>
          <w:tcPr>
            <w:tcW w:w="1213" w:type="dxa"/>
          </w:tcPr>
          <w:p w14:paraId="4E215DF7" w14:textId="77777777" w:rsidR="00CD4043" w:rsidRPr="00CD4043" w:rsidRDefault="00CD4043" w:rsidP="00400608">
            <w:pPr>
              <w:rPr>
                <w:b/>
              </w:rPr>
            </w:pPr>
            <w:r w:rsidRPr="00CD4043">
              <w:rPr>
                <w:b/>
              </w:rPr>
              <w:t>APB_1</w:t>
            </w:r>
          </w:p>
        </w:tc>
        <w:tc>
          <w:tcPr>
            <w:tcW w:w="1018" w:type="dxa"/>
          </w:tcPr>
          <w:p w14:paraId="711EA85D" w14:textId="77777777" w:rsidR="00CD4043" w:rsidRDefault="00CD4043" w:rsidP="00CD4043">
            <w:pPr>
              <w:jc w:val="center"/>
            </w:pPr>
            <w:r>
              <w:t>1.266</w:t>
            </w:r>
          </w:p>
        </w:tc>
        <w:tc>
          <w:tcPr>
            <w:tcW w:w="1017" w:type="dxa"/>
            <w:shd w:val="clear" w:color="auto" w:fill="F2F2F2" w:themeFill="background1" w:themeFillShade="F2"/>
          </w:tcPr>
          <w:p w14:paraId="402DFD9B" w14:textId="77777777" w:rsidR="00CD4043" w:rsidRDefault="00CD4043" w:rsidP="00CD4043">
            <w:pPr>
              <w:jc w:val="center"/>
            </w:pPr>
            <w:r>
              <w:t>84.177</w:t>
            </w:r>
          </w:p>
        </w:tc>
        <w:tc>
          <w:tcPr>
            <w:tcW w:w="1017" w:type="dxa"/>
          </w:tcPr>
          <w:p w14:paraId="3F670D08" w14:textId="77777777" w:rsidR="00CD4043" w:rsidRDefault="00CD4043" w:rsidP="00CD4043">
            <w:pPr>
              <w:jc w:val="center"/>
            </w:pPr>
            <w:r>
              <w:t>11.392</w:t>
            </w:r>
          </w:p>
        </w:tc>
        <w:tc>
          <w:tcPr>
            <w:tcW w:w="1015" w:type="dxa"/>
          </w:tcPr>
          <w:p w14:paraId="6F6BD10F" w14:textId="77777777" w:rsidR="00CD4043" w:rsidRDefault="00CD4043" w:rsidP="00CD4043">
            <w:pPr>
              <w:jc w:val="center"/>
            </w:pPr>
            <w:r>
              <w:t>0</w:t>
            </w:r>
          </w:p>
        </w:tc>
        <w:tc>
          <w:tcPr>
            <w:tcW w:w="1016" w:type="dxa"/>
          </w:tcPr>
          <w:p w14:paraId="16400E89" w14:textId="77777777" w:rsidR="00CD4043" w:rsidRDefault="00CD4043" w:rsidP="00CD4043">
            <w:pPr>
              <w:jc w:val="center"/>
            </w:pPr>
            <w:r>
              <w:t>0</w:t>
            </w:r>
          </w:p>
        </w:tc>
        <w:tc>
          <w:tcPr>
            <w:tcW w:w="1018" w:type="dxa"/>
          </w:tcPr>
          <w:p w14:paraId="327A4868" w14:textId="77777777" w:rsidR="00CD4043" w:rsidRDefault="00CD4043" w:rsidP="00CD4043">
            <w:pPr>
              <w:jc w:val="center"/>
            </w:pPr>
            <w:proofErr w:type="spellStart"/>
            <w:r>
              <w:t>NaN</w:t>
            </w:r>
            <w:proofErr w:type="spellEnd"/>
          </w:p>
        </w:tc>
        <w:tc>
          <w:tcPr>
            <w:tcW w:w="1018" w:type="dxa"/>
          </w:tcPr>
          <w:p w14:paraId="18387ED2" w14:textId="77777777" w:rsidR="00CD4043" w:rsidRDefault="00CD4043" w:rsidP="00CD4043">
            <w:pPr>
              <w:jc w:val="center"/>
            </w:pPr>
            <w:r>
              <w:t>88.608</w:t>
            </w:r>
          </w:p>
        </w:tc>
        <w:tc>
          <w:tcPr>
            <w:tcW w:w="1018" w:type="dxa"/>
          </w:tcPr>
          <w:p w14:paraId="4A660B3D" w14:textId="77777777" w:rsidR="00CD4043" w:rsidRDefault="00CD4043" w:rsidP="00CD4043">
            <w:pPr>
              <w:jc w:val="center"/>
            </w:pPr>
            <w:r>
              <w:t>95</w:t>
            </w:r>
          </w:p>
        </w:tc>
      </w:tr>
      <w:tr w:rsidR="00CD4043" w14:paraId="7A99108C" w14:textId="77777777" w:rsidTr="00A42EB3">
        <w:tc>
          <w:tcPr>
            <w:tcW w:w="1213" w:type="dxa"/>
          </w:tcPr>
          <w:p w14:paraId="2E1DB697" w14:textId="77777777" w:rsidR="00CD4043" w:rsidRPr="00CD4043" w:rsidRDefault="00CD4043" w:rsidP="00400608">
            <w:pPr>
              <w:rPr>
                <w:b/>
              </w:rPr>
            </w:pPr>
            <w:r w:rsidRPr="00CD4043">
              <w:rPr>
                <w:b/>
              </w:rPr>
              <w:t>APB_2</w:t>
            </w:r>
          </w:p>
        </w:tc>
        <w:tc>
          <w:tcPr>
            <w:tcW w:w="1018" w:type="dxa"/>
          </w:tcPr>
          <w:p w14:paraId="44F2995E" w14:textId="77777777" w:rsidR="00CD4043" w:rsidRDefault="00CD4043" w:rsidP="00CD4043">
            <w:pPr>
              <w:jc w:val="center"/>
            </w:pPr>
            <w:r>
              <w:t>87.342</w:t>
            </w:r>
          </w:p>
        </w:tc>
        <w:tc>
          <w:tcPr>
            <w:tcW w:w="1017" w:type="dxa"/>
            <w:shd w:val="clear" w:color="auto" w:fill="F2F2F2" w:themeFill="background1" w:themeFillShade="F2"/>
          </w:tcPr>
          <w:p w14:paraId="29F2952C" w14:textId="77777777" w:rsidR="00CD4043" w:rsidRDefault="00CD4043" w:rsidP="00CD4043">
            <w:pPr>
              <w:jc w:val="center"/>
            </w:pPr>
            <w:commentRangeStart w:id="256"/>
            <w:r>
              <w:t>87.342</w:t>
            </w:r>
            <w:commentRangeEnd w:id="256"/>
            <w:r w:rsidR="00A42EB3">
              <w:rPr>
                <w:rStyle w:val="CommentReference"/>
              </w:rPr>
              <w:commentReference w:id="256"/>
            </w:r>
          </w:p>
        </w:tc>
        <w:tc>
          <w:tcPr>
            <w:tcW w:w="1017" w:type="dxa"/>
          </w:tcPr>
          <w:p w14:paraId="5A5193A5" w14:textId="77777777" w:rsidR="00CD4043" w:rsidRDefault="00CD4043" w:rsidP="00CD4043">
            <w:pPr>
              <w:jc w:val="center"/>
            </w:pPr>
            <w:r>
              <w:t>0</w:t>
            </w:r>
          </w:p>
        </w:tc>
        <w:tc>
          <w:tcPr>
            <w:tcW w:w="1015" w:type="dxa"/>
          </w:tcPr>
          <w:p w14:paraId="069A18E8" w14:textId="77777777" w:rsidR="00CD4043" w:rsidRDefault="00CD4043" w:rsidP="00CD4043">
            <w:pPr>
              <w:jc w:val="center"/>
            </w:pPr>
            <w:r>
              <w:t>0</w:t>
            </w:r>
          </w:p>
        </w:tc>
        <w:tc>
          <w:tcPr>
            <w:tcW w:w="1016" w:type="dxa"/>
          </w:tcPr>
          <w:p w14:paraId="60BA2856" w14:textId="77777777" w:rsidR="00CD4043" w:rsidRDefault="00CD4043" w:rsidP="00CD4043">
            <w:pPr>
              <w:jc w:val="center"/>
            </w:pPr>
            <w:r>
              <w:t>0</w:t>
            </w:r>
          </w:p>
        </w:tc>
        <w:tc>
          <w:tcPr>
            <w:tcW w:w="1018" w:type="dxa"/>
          </w:tcPr>
          <w:p w14:paraId="60AA63F3" w14:textId="77777777" w:rsidR="00CD4043" w:rsidRDefault="00CD4043" w:rsidP="00CD4043">
            <w:pPr>
              <w:jc w:val="center"/>
            </w:pPr>
            <w:proofErr w:type="spellStart"/>
            <w:r>
              <w:t>NaN</w:t>
            </w:r>
            <w:proofErr w:type="spellEnd"/>
          </w:p>
        </w:tc>
        <w:tc>
          <w:tcPr>
            <w:tcW w:w="1018" w:type="dxa"/>
          </w:tcPr>
          <w:p w14:paraId="03C95306" w14:textId="77777777" w:rsidR="00CD4043" w:rsidRDefault="00CD4043" w:rsidP="00CD4043">
            <w:pPr>
              <w:jc w:val="center"/>
            </w:pPr>
            <w:r>
              <w:t>100</w:t>
            </w:r>
          </w:p>
        </w:tc>
        <w:tc>
          <w:tcPr>
            <w:tcW w:w="1018" w:type="dxa"/>
          </w:tcPr>
          <w:p w14:paraId="5D82B650" w14:textId="77777777" w:rsidR="00CD4043" w:rsidRDefault="00CD4043" w:rsidP="00CD4043">
            <w:pPr>
              <w:jc w:val="center"/>
            </w:pPr>
            <w:r>
              <w:t>87.342</w:t>
            </w:r>
          </w:p>
        </w:tc>
      </w:tr>
      <w:tr w:rsidR="00CD4043" w14:paraId="795F33A5" w14:textId="77777777" w:rsidTr="00A42EB3">
        <w:tc>
          <w:tcPr>
            <w:tcW w:w="1213" w:type="dxa"/>
          </w:tcPr>
          <w:p w14:paraId="5D1CC3DE" w14:textId="77777777" w:rsidR="00CD4043" w:rsidRPr="00CD4043" w:rsidRDefault="00CD4043" w:rsidP="00400608">
            <w:pPr>
              <w:rPr>
                <w:b/>
              </w:rPr>
            </w:pPr>
            <w:r w:rsidRPr="00CD4043">
              <w:rPr>
                <w:b/>
              </w:rPr>
              <w:lastRenderedPageBreak/>
              <w:t>Total</w:t>
            </w:r>
          </w:p>
        </w:tc>
        <w:tc>
          <w:tcPr>
            <w:tcW w:w="1018" w:type="dxa"/>
          </w:tcPr>
          <w:p w14:paraId="339302FA" w14:textId="77777777" w:rsidR="00CD4043" w:rsidRPr="00CD4043" w:rsidRDefault="00CD4043" w:rsidP="00CD4043">
            <w:pPr>
              <w:jc w:val="center"/>
              <w:rPr>
                <w:b/>
              </w:rPr>
            </w:pPr>
            <w:r w:rsidRPr="00CD4043">
              <w:rPr>
                <w:b/>
              </w:rPr>
              <w:t>77.595</w:t>
            </w:r>
          </w:p>
        </w:tc>
        <w:tc>
          <w:tcPr>
            <w:tcW w:w="1017" w:type="dxa"/>
            <w:shd w:val="clear" w:color="auto" w:fill="F2F2F2" w:themeFill="background1" w:themeFillShade="F2"/>
          </w:tcPr>
          <w:p w14:paraId="29E5F6CE" w14:textId="77777777" w:rsidR="00CD4043" w:rsidRPr="00CD4043" w:rsidRDefault="00CD4043" w:rsidP="00CD4043">
            <w:pPr>
              <w:jc w:val="center"/>
              <w:rPr>
                <w:b/>
              </w:rPr>
            </w:pPr>
            <w:r w:rsidRPr="00CD4043">
              <w:rPr>
                <w:b/>
              </w:rPr>
              <w:t>94.177</w:t>
            </w:r>
          </w:p>
        </w:tc>
        <w:tc>
          <w:tcPr>
            <w:tcW w:w="1017" w:type="dxa"/>
          </w:tcPr>
          <w:p w14:paraId="763A0956" w14:textId="77777777" w:rsidR="00CD4043" w:rsidRPr="00CD4043" w:rsidRDefault="00CD4043" w:rsidP="00CD4043">
            <w:pPr>
              <w:jc w:val="center"/>
              <w:rPr>
                <w:b/>
              </w:rPr>
            </w:pPr>
            <w:r w:rsidRPr="00CD4043">
              <w:rPr>
                <w:b/>
              </w:rPr>
              <w:t>2.278</w:t>
            </w:r>
          </w:p>
        </w:tc>
        <w:tc>
          <w:tcPr>
            <w:tcW w:w="1015" w:type="dxa"/>
          </w:tcPr>
          <w:p w14:paraId="2B85138B" w14:textId="77777777" w:rsidR="00CD4043" w:rsidRPr="00CD4043" w:rsidRDefault="00CD4043" w:rsidP="00CD4043">
            <w:pPr>
              <w:jc w:val="center"/>
              <w:rPr>
                <w:b/>
              </w:rPr>
            </w:pPr>
            <w:r w:rsidRPr="00CD4043">
              <w:rPr>
                <w:b/>
              </w:rPr>
              <w:t>0</w:t>
            </w:r>
          </w:p>
        </w:tc>
        <w:tc>
          <w:tcPr>
            <w:tcW w:w="1016" w:type="dxa"/>
          </w:tcPr>
          <w:p w14:paraId="2B4B732B" w14:textId="77777777" w:rsidR="00CD4043" w:rsidRPr="00CD4043" w:rsidRDefault="00CD4043" w:rsidP="00CD4043">
            <w:pPr>
              <w:jc w:val="center"/>
              <w:rPr>
                <w:b/>
              </w:rPr>
            </w:pPr>
            <w:r w:rsidRPr="00CD4043">
              <w:rPr>
                <w:b/>
              </w:rPr>
              <w:t>0</w:t>
            </w:r>
          </w:p>
        </w:tc>
        <w:tc>
          <w:tcPr>
            <w:tcW w:w="1018" w:type="dxa"/>
          </w:tcPr>
          <w:p w14:paraId="088E10E4" w14:textId="77777777" w:rsidR="00CD4043" w:rsidRPr="00CD4043" w:rsidRDefault="00CD4043" w:rsidP="00CD4043">
            <w:pPr>
              <w:jc w:val="center"/>
              <w:rPr>
                <w:b/>
              </w:rPr>
            </w:pPr>
            <w:proofErr w:type="spellStart"/>
            <w:r w:rsidRPr="00CD4043">
              <w:rPr>
                <w:b/>
              </w:rPr>
              <w:t>NaN</w:t>
            </w:r>
            <w:proofErr w:type="spellEnd"/>
          </w:p>
        </w:tc>
        <w:tc>
          <w:tcPr>
            <w:tcW w:w="1018" w:type="dxa"/>
          </w:tcPr>
          <w:p w14:paraId="4D2AAD41" w14:textId="77777777" w:rsidR="00CD4043" w:rsidRPr="00CD4043" w:rsidRDefault="00CD4043" w:rsidP="00CD4043">
            <w:pPr>
              <w:jc w:val="center"/>
              <w:rPr>
                <w:b/>
              </w:rPr>
            </w:pPr>
            <w:r w:rsidRPr="00CD4043">
              <w:rPr>
                <w:b/>
              </w:rPr>
              <w:t>97.722</w:t>
            </w:r>
          </w:p>
        </w:tc>
        <w:tc>
          <w:tcPr>
            <w:tcW w:w="1018" w:type="dxa"/>
          </w:tcPr>
          <w:p w14:paraId="794579D1" w14:textId="77777777" w:rsidR="00CD4043" w:rsidRPr="00CD4043" w:rsidRDefault="00CD4043" w:rsidP="00CD4043">
            <w:pPr>
              <w:jc w:val="center"/>
              <w:rPr>
                <w:b/>
              </w:rPr>
            </w:pPr>
            <w:r w:rsidRPr="00CD4043">
              <w:rPr>
                <w:b/>
              </w:rPr>
              <w:t>96.342</w:t>
            </w:r>
          </w:p>
        </w:tc>
      </w:tr>
    </w:tbl>
    <w:p w14:paraId="544D305C" w14:textId="77777777" w:rsidR="00400608" w:rsidRDefault="00400608" w:rsidP="00400608"/>
    <w:p w14:paraId="30451729" w14:textId="77777777" w:rsidR="00CD4043" w:rsidRDefault="00CD4043" w:rsidP="009909F3">
      <w:pPr>
        <w:pStyle w:val="Heading4"/>
      </w:pPr>
      <w:r>
        <w:t>Conclusion</w:t>
      </w:r>
    </w:p>
    <w:p w14:paraId="65963C49" w14:textId="77777777" w:rsidR="00CD4043" w:rsidRDefault="00CD4043" w:rsidP="00400608">
      <w:r>
        <w:t xml:space="preserve">From results of this experiment </w:t>
      </w:r>
      <w:r w:rsidR="009909F3">
        <w:t xml:space="preserve">in </w:t>
      </w:r>
      <w:r w:rsidR="009909F3">
        <w:fldChar w:fldCharType="begin"/>
      </w:r>
      <w:r w:rsidR="009909F3">
        <w:instrText xml:space="preserve"> REF _Ref470945435 \h </w:instrText>
      </w:r>
      <w:r w:rsidR="009909F3">
        <w:fldChar w:fldCharType="separate"/>
      </w:r>
      <w:r w:rsidR="008C7BFB">
        <w:t xml:space="preserve">Table </w:t>
      </w:r>
      <w:r w:rsidR="008C7BFB">
        <w:rPr>
          <w:noProof/>
        </w:rPr>
        <w:t>3</w:t>
      </w:r>
      <w:r w:rsidR="009909F3">
        <w:fldChar w:fldCharType="end"/>
      </w:r>
      <w:r w:rsidR="009909F3">
        <w:t xml:space="preserve"> </w:t>
      </w:r>
      <w:r>
        <w:t>you can see that success rate is sufficient. For bigger numerical values without delimiters</w:t>
      </w:r>
      <w:r w:rsidR="009909F3">
        <w:t xml:space="preserve"> SR</w:t>
      </w:r>
      <w:r>
        <w:t xml:space="preserve"> is above the 99 percent. Interesting result is difference between the success rate before and after correction at APB_1. This big difference means that almost all slashes was misinterpreted as digit one.</w:t>
      </w:r>
      <w:r w:rsidR="008145F7">
        <w:t xml:space="preserve"> No text at ABP_1 was caused by connection of digit with the slash. As you can see </w:t>
      </w:r>
      <w:proofErr w:type="gramStart"/>
      <w:r w:rsidR="008145F7">
        <w:t xml:space="preserve">in </w:t>
      </w:r>
      <w:r w:rsidR="009909F3">
        <w:t xml:space="preserve"> and</w:t>
      </w:r>
      <w:proofErr w:type="gramEnd"/>
      <w:r w:rsidR="009909F3">
        <w:t xml:space="preserve"> </w:t>
      </w:r>
      <w:r w:rsidR="009909F3">
        <w:fldChar w:fldCharType="begin"/>
      </w:r>
      <w:r w:rsidR="009909F3">
        <w:instrText xml:space="preserve"> REF _Ref470945537 \h </w:instrText>
      </w:r>
      <w:r w:rsidR="009909F3">
        <w:fldChar w:fldCharType="separate"/>
      </w:r>
      <w:r w:rsidR="008C7BFB">
        <w:t xml:space="preserve">Table </w:t>
      </w:r>
      <w:r w:rsidR="008C7BFB">
        <w:rPr>
          <w:noProof/>
        </w:rPr>
        <w:t>2</w:t>
      </w:r>
      <w:r w:rsidR="009909F3">
        <w:fldChar w:fldCharType="end"/>
      </w:r>
      <w:r w:rsidR="008145F7">
        <w:t>, distance between these characters isn’t bigger than 3px.</w:t>
      </w:r>
    </w:p>
    <w:p w14:paraId="4F93A5CB" w14:textId="77777777" w:rsidR="008145F7" w:rsidRDefault="008145F7" w:rsidP="009909F3">
      <w:pPr>
        <w:pStyle w:val="Heading3"/>
      </w:pPr>
      <w:bookmarkStart w:id="257" w:name="_Toc471250919"/>
      <w:r>
        <w:t>One meter – light on – angle</w:t>
      </w:r>
      <w:bookmarkEnd w:id="257"/>
    </w:p>
    <w:p w14:paraId="6E4C3E73" w14:textId="77777777" w:rsidR="008145F7" w:rsidRPr="008145F7" w:rsidRDefault="008145F7" w:rsidP="008145F7">
      <w:r>
        <w:t>In this test camera was located one meter far from simulated patient monitor. Plane of the patient monitor</w:t>
      </w:r>
      <w:r w:rsidR="009909F3">
        <w:t xml:space="preserve"> screen</w:t>
      </w:r>
      <w:r>
        <w:t xml:space="preserve"> was placed under angle equal to 45 degrees to plane of the scene captured by camera. Light in the room was turned on. During the whole test camera and patient monitor was on the same position.</w:t>
      </w:r>
    </w:p>
    <w:p w14:paraId="7E04BC95" w14:textId="77777777" w:rsidR="00CE69CB" w:rsidRDefault="008145F7" w:rsidP="00CE69CB">
      <w:pPr>
        <w:keepNext/>
        <w:jc w:val="center"/>
      </w:pPr>
      <w:r>
        <w:rPr>
          <w:noProof/>
          <w:lang w:val="cs-CZ" w:eastAsia="cs-CZ"/>
        </w:rPr>
        <w:drawing>
          <wp:inline distT="0" distB="0" distL="0" distR="0" wp14:anchorId="2D0DEA5C" wp14:editId="09E4A604">
            <wp:extent cx="4105910" cy="2312035"/>
            <wp:effectExtent l="0" t="0" r="8890" b="0"/>
            <wp:docPr id="59" name="Picture 59" descr="C:\Users\sazee\AppData\Local\Microsoft\Windows\INetCache\Content.Word\Test_1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sazee\AppData\Local\Microsoft\Windows\INetCache\Content.Word\Test_1Angl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05910" cy="2312035"/>
                    </a:xfrm>
                    <a:prstGeom prst="rect">
                      <a:avLst/>
                    </a:prstGeom>
                    <a:noFill/>
                    <a:ln>
                      <a:noFill/>
                    </a:ln>
                  </pic:spPr>
                </pic:pic>
              </a:graphicData>
            </a:graphic>
          </wp:inline>
        </w:drawing>
      </w:r>
    </w:p>
    <w:p w14:paraId="16C3953F" w14:textId="77777777" w:rsidR="004D0D75" w:rsidRPr="004D0D75" w:rsidRDefault="00CE69CB" w:rsidP="004D0D75">
      <w:pPr>
        <w:pStyle w:val="Caption"/>
        <w:jc w:val="center"/>
      </w:pPr>
      <w:bookmarkStart w:id="258" w:name="_Toc470951082"/>
      <w:r>
        <w:t xml:space="preserve">Figure </w:t>
      </w:r>
      <w:fldSimple w:instr=" SEQ Figure \* ARABIC ">
        <w:r w:rsidR="008C7BFB">
          <w:rPr>
            <w:noProof/>
          </w:rPr>
          <w:t>50</w:t>
        </w:r>
      </w:fldSimple>
      <w:r>
        <w:t xml:space="preserve"> Captured scene from one meter with light on under angle 45 </w:t>
      </w:r>
      <w:r w:rsidR="004D0D75">
        <w:t>degrees</w:t>
      </w:r>
      <w:bookmarkEnd w:id="258"/>
    </w:p>
    <w:p w14:paraId="684141C4" w14:textId="77777777" w:rsidR="008145F7" w:rsidRDefault="008145F7" w:rsidP="009909F3">
      <w:pPr>
        <w:pStyle w:val="Heading4"/>
      </w:pPr>
      <w:bookmarkStart w:id="259" w:name="_Ref470946849"/>
      <w:r>
        <w:t>Scanned parameters</w:t>
      </w:r>
      <w:bookmarkEnd w:id="259"/>
    </w:p>
    <w:p w14:paraId="2A84D8AB" w14:textId="77777777" w:rsidR="007D1279" w:rsidRDefault="007D1279" w:rsidP="007D1279">
      <w:pPr>
        <w:keepNext/>
      </w:pPr>
      <w:r>
        <w:rPr>
          <w:noProof/>
          <w:lang w:val="cs-CZ" w:eastAsia="cs-CZ"/>
        </w:rPr>
        <w:drawing>
          <wp:inline distT="0" distB="0" distL="0" distR="0" wp14:anchorId="23C18BB8" wp14:editId="5319E863">
            <wp:extent cx="5943600" cy="584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4835"/>
                    </a:xfrm>
                    <a:prstGeom prst="rect">
                      <a:avLst/>
                    </a:prstGeom>
                  </pic:spPr>
                </pic:pic>
              </a:graphicData>
            </a:graphic>
          </wp:inline>
        </w:drawing>
      </w:r>
    </w:p>
    <w:p w14:paraId="4578D124" w14:textId="77777777" w:rsidR="008145F7" w:rsidRDefault="007D1279" w:rsidP="007D1279">
      <w:pPr>
        <w:pStyle w:val="Caption"/>
      </w:pPr>
      <w:bookmarkStart w:id="260" w:name="_Toc470951083"/>
      <w:r>
        <w:t xml:space="preserve">Figure </w:t>
      </w:r>
      <w:fldSimple w:instr=" SEQ Figure \* ARABIC ">
        <w:r w:rsidR="008C7BFB">
          <w:rPr>
            <w:noProof/>
          </w:rPr>
          <w:t>51</w:t>
        </w:r>
      </w:fldSimple>
      <w:r>
        <w:t xml:space="preserve"> </w:t>
      </w:r>
      <w:proofErr w:type="gramStart"/>
      <w:r>
        <w:t>All</w:t>
      </w:r>
      <w:proofErr w:type="gramEnd"/>
      <w:r>
        <w:t xml:space="preserve"> scanned parameters in their bounding boxes </w:t>
      </w:r>
      <w:r w:rsidRPr="004B4FFF">
        <w:t>from one meter with light on</w:t>
      </w:r>
      <w:r>
        <w:t xml:space="preserve"> under angle 45 degrees</w:t>
      </w:r>
      <w:r w:rsidR="008D0889">
        <w:t xml:space="preserve"> captured before acquisition process</w:t>
      </w:r>
      <w:r>
        <w:t>. HR; Pulse; SpO2; APB_1; APB_2</w:t>
      </w:r>
      <w:bookmarkEnd w:id="260"/>
    </w:p>
    <w:p w14:paraId="46FC34AF" w14:textId="77777777" w:rsidR="00276A00" w:rsidRDefault="00276A00" w:rsidP="00276A00">
      <w:pPr>
        <w:pStyle w:val="Caption"/>
        <w:keepNext/>
      </w:pPr>
      <w:bookmarkStart w:id="261" w:name="_Toc470951094"/>
      <w:r>
        <w:t xml:space="preserve">Table </w:t>
      </w:r>
      <w:fldSimple w:instr=" SEQ Table \* ARABIC ">
        <w:r w:rsidR="008C7BFB">
          <w:rPr>
            <w:noProof/>
          </w:rPr>
          <w:t>4</w:t>
        </w:r>
      </w:fldSimple>
      <w:r>
        <w:t xml:space="preserve"> </w:t>
      </w:r>
      <w:r w:rsidRPr="006E070A">
        <w:t>Size of digits for experiment from one meter with light</w:t>
      </w:r>
      <w:r>
        <w:t xml:space="preserve"> on</w:t>
      </w:r>
      <w:r w:rsidRPr="006E070A">
        <w:t xml:space="preserve"> </w:t>
      </w:r>
      <w:r>
        <w:t>under angle 45 degrees</w:t>
      </w:r>
      <w:bookmarkEnd w:id="261"/>
    </w:p>
    <w:tbl>
      <w:tblPr>
        <w:tblStyle w:val="TableGrid"/>
        <w:tblW w:w="0" w:type="auto"/>
        <w:tblLook w:val="04A0" w:firstRow="1" w:lastRow="0" w:firstColumn="1" w:lastColumn="0" w:noHBand="0" w:noVBand="1"/>
      </w:tblPr>
      <w:tblGrid>
        <w:gridCol w:w="3116"/>
        <w:gridCol w:w="3117"/>
        <w:gridCol w:w="3117"/>
      </w:tblGrid>
      <w:tr w:rsidR="008145F7" w14:paraId="0C4224CE" w14:textId="77777777" w:rsidTr="008145F7">
        <w:tc>
          <w:tcPr>
            <w:tcW w:w="3116" w:type="dxa"/>
          </w:tcPr>
          <w:p w14:paraId="547DF8E9" w14:textId="77777777" w:rsidR="008145F7" w:rsidRPr="00A42EB3" w:rsidRDefault="008145F7" w:rsidP="008145F7">
            <w:pPr>
              <w:rPr>
                <w:b/>
              </w:rPr>
            </w:pPr>
            <w:r w:rsidRPr="00A42EB3">
              <w:rPr>
                <w:b/>
              </w:rPr>
              <w:t>Parameter</w:t>
            </w:r>
          </w:p>
        </w:tc>
        <w:tc>
          <w:tcPr>
            <w:tcW w:w="3117" w:type="dxa"/>
          </w:tcPr>
          <w:p w14:paraId="7FC2EC97" w14:textId="77777777" w:rsidR="008145F7" w:rsidRPr="00A42EB3" w:rsidRDefault="008145F7" w:rsidP="008145F7">
            <w:pPr>
              <w:rPr>
                <w:b/>
              </w:rPr>
            </w:pPr>
            <w:r w:rsidRPr="00A42EB3">
              <w:rPr>
                <w:b/>
              </w:rPr>
              <w:t>Avg. height of digit</w:t>
            </w:r>
          </w:p>
        </w:tc>
        <w:tc>
          <w:tcPr>
            <w:tcW w:w="3117" w:type="dxa"/>
          </w:tcPr>
          <w:p w14:paraId="73FB56E9" w14:textId="77777777" w:rsidR="008145F7" w:rsidRPr="00A42EB3" w:rsidRDefault="008145F7" w:rsidP="008145F7">
            <w:pPr>
              <w:rPr>
                <w:b/>
              </w:rPr>
            </w:pPr>
            <w:r w:rsidRPr="00A42EB3">
              <w:rPr>
                <w:b/>
              </w:rPr>
              <w:t>Avg. width of digit</w:t>
            </w:r>
          </w:p>
        </w:tc>
      </w:tr>
      <w:tr w:rsidR="008145F7" w14:paraId="3DC5D923" w14:textId="77777777" w:rsidTr="008145F7">
        <w:tc>
          <w:tcPr>
            <w:tcW w:w="3116" w:type="dxa"/>
          </w:tcPr>
          <w:p w14:paraId="608AA590" w14:textId="77777777" w:rsidR="008145F7" w:rsidRPr="00A42EB3" w:rsidRDefault="008145F7" w:rsidP="008145F7">
            <w:pPr>
              <w:rPr>
                <w:b/>
              </w:rPr>
            </w:pPr>
            <w:r w:rsidRPr="00A42EB3">
              <w:rPr>
                <w:b/>
              </w:rPr>
              <w:t>HR</w:t>
            </w:r>
          </w:p>
        </w:tc>
        <w:tc>
          <w:tcPr>
            <w:tcW w:w="3117" w:type="dxa"/>
          </w:tcPr>
          <w:p w14:paraId="41FE5E07" w14:textId="77777777" w:rsidR="008145F7" w:rsidRDefault="008145F7" w:rsidP="008145F7">
            <w:r>
              <w:t>36</w:t>
            </w:r>
          </w:p>
        </w:tc>
        <w:tc>
          <w:tcPr>
            <w:tcW w:w="3117" w:type="dxa"/>
          </w:tcPr>
          <w:p w14:paraId="566A0EC7" w14:textId="77777777" w:rsidR="008145F7" w:rsidRDefault="008145F7" w:rsidP="008145F7">
            <w:r>
              <w:t>21</w:t>
            </w:r>
          </w:p>
        </w:tc>
      </w:tr>
      <w:tr w:rsidR="008145F7" w14:paraId="1805C0BD" w14:textId="77777777" w:rsidTr="008145F7">
        <w:tc>
          <w:tcPr>
            <w:tcW w:w="3116" w:type="dxa"/>
          </w:tcPr>
          <w:p w14:paraId="6A27DC51" w14:textId="77777777" w:rsidR="008145F7" w:rsidRPr="00A42EB3" w:rsidRDefault="008145F7" w:rsidP="008145F7">
            <w:pPr>
              <w:rPr>
                <w:b/>
              </w:rPr>
            </w:pPr>
            <w:r w:rsidRPr="00A42EB3">
              <w:rPr>
                <w:b/>
              </w:rPr>
              <w:t>Pulse</w:t>
            </w:r>
          </w:p>
        </w:tc>
        <w:tc>
          <w:tcPr>
            <w:tcW w:w="3117" w:type="dxa"/>
          </w:tcPr>
          <w:p w14:paraId="163C1001" w14:textId="77777777" w:rsidR="008145F7" w:rsidRDefault="008145F7" w:rsidP="008145F7">
            <w:r>
              <w:t>39</w:t>
            </w:r>
          </w:p>
        </w:tc>
        <w:tc>
          <w:tcPr>
            <w:tcW w:w="3117" w:type="dxa"/>
          </w:tcPr>
          <w:p w14:paraId="193EC484" w14:textId="77777777" w:rsidR="008145F7" w:rsidRDefault="008145F7" w:rsidP="008145F7">
            <w:r>
              <w:t>25</w:t>
            </w:r>
          </w:p>
        </w:tc>
      </w:tr>
      <w:tr w:rsidR="008145F7" w14:paraId="76701FD0" w14:textId="77777777" w:rsidTr="008145F7">
        <w:tc>
          <w:tcPr>
            <w:tcW w:w="3116" w:type="dxa"/>
          </w:tcPr>
          <w:p w14:paraId="2FBFE2C3" w14:textId="77777777" w:rsidR="008145F7" w:rsidRPr="00A42EB3" w:rsidRDefault="008145F7" w:rsidP="008145F7">
            <w:pPr>
              <w:rPr>
                <w:b/>
              </w:rPr>
            </w:pPr>
            <w:r w:rsidRPr="00A42EB3">
              <w:rPr>
                <w:b/>
              </w:rPr>
              <w:t>SpO2</w:t>
            </w:r>
          </w:p>
        </w:tc>
        <w:tc>
          <w:tcPr>
            <w:tcW w:w="3117" w:type="dxa"/>
          </w:tcPr>
          <w:p w14:paraId="6F6B0CFB" w14:textId="77777777" w:rsidR="008145F7" w:rsidRDefault="008145F7" w:rsidP="008145F7">
            <w:r>
              <w:t>38</w:t>
            </w:r>
          </w:p>
        </w:tc>
        <w:tc>
          <w:tcPr>
            <w:tcW w:w="3117" w:type="dxa"/>
          </w:tcPr>
          <w:p w14:paraId="78DDF796" w14:textId="77777777" w:rsidR="008145F7" w:rsidRDefault="008145F7" w:rsidP="008145F7">
            <w:r>
              <w:t>22</w:t>
            </w:r>
          </w:p>
        </w:tc>
      </w:tr>
      <w:tr w:rsidR="008145F7" w14:paraId="18E7D584" w14:textId="77777777" w:rsidTr="008145F7">
        <w:tc>
          <w:tcPr>
            <w:tcW w:w="3116" w:type="dxa"/>
          </w:tcPr>
          <w:p w14:paraId="4681652D" w14:textId="77777777" w:rsidR="008145F7" w:rsidRPr="00A42EB3" w:rsidRDefault="008145F7" w:rsidP="008145F7">
            <w:pPr>
              <w:rPr>
                <w:b/>
              </w:rPr>
            </w:pPr>
            <w:r w:rsidRPr="00A42EB3">
              <w:rPr>
                <w:b/>
              </w:rPr>
              <w:t>APB_1</w:t>
            </w:r>
          </w:p>
        </w:tc>
        <w:tc>
          <w:tcPr>
            <w:tcW w:w="3117" w:type="dxa"/>
          </w:tcPr>
          <w:p w14:paraId="6D133780" w14:textId="77777777" w:rsidR="008145F7" w:rsidRDefault="008145F7" w:rsidP="008145F7">
            <w:r>
              <w:t>19</w:t>
            </w:r>
          </w:p>
        </w:tc>
        <w:tc>
          <w:tcPr>
            <w:tcW w:w="3117" w:type="dxa"/>
          </w:tcPr>
          <w:p w14:paraId="154526A2" w14:textId="77777777" w:rsidR="008145F7" w:rsidRDefault="008145F7" w:rsidP="008145F7">
            <w:r>
              <w:t>11</w:t>
            </w:r>
          </w:p>
        </w:tc>
      </w:tr>
      <w:tr w:rsidR="008145F7" w14:paraId="5A3CB838" w14:textId="77777777" w:rsidTr="008145F7">
        <w:tc>
          <w:tcPr>
            <w:tcW w:w="3116" w:type="dxa"/>
          </w:tcPr>
          <w:p w14:paraId="10F6F96E" w14:textId="77777777" w:rsidR="008145F7" w:rsidRPr="00A42EB3" w:rsidRDefault="008145F7" w:rsidP="008145F7">
            <w:pPr>
              <w:rPr>
                <w:b/>
              </w:rPr>
            </w:pPr>
            <w:r w:rsidRPr="00A42EB3">
              <w:rPr>
                <w:b/>
              </w:rPr>
              <w:lastRenderedPageBreak/>
              <w:t>APB_2</w:t>
            </w:r>
          </w:p>
        </w:tc>
        <w:tc>
          <w:tcPr>
            <w:tcW w:w="3117" w:type="dxa"/>
          </w:tcPr>
          <w:p w14:paraId="6DCBA795" w14:textId="77777777" w:rsidR="008145F7" w:rsidRDefault="008145F7" w:rsidP="008145F7">
            <w:r>
              <w:t>16</w:t>
            </w:r>
          </w:p>
        </w:tc>
        <w:tc>
          <w:tcPr>
            <w:tcW w:w="3117" w:type="dxa"/>
          </w:tcPr>
          <w:p w14:paraId="38E8E8EE" w14:textId="77777777" w:rsidR="008145F7" w:rsidRDefault="008145F7" w:rsidP="008145F7">
            <w:r>
              <w:t>10</w:t>
            </w:r>
          </w:p>
        </w:tc>
      </w:tr>
    </w:tbl>
    <w:p w14:paraId="66741A4D" w14:textId="77777777" w:rsidR="008145F7" w:rsidRPr="008145F7" w:rsidRDefault="008145F7" w:rsidP="008145F7"/>
    <w:p w14:paraId="0F21F3A3" w14:textId="77777777" w:rsidR="008145F7" w:rsidRDefault="008145F7" w:rsidP="009909F3">
      <w:pPr>
        <w:pStyle w:val="Heading4"/>
      </w:pPr>
      <w:r>
        <w:t>Results of experiment</w:t>
      </w:r>
    </w:p>
    <w:p w14:paraId="248C6AC4" w14:textId="77777777" w:rsidR="00276A00" w:rsidRDefault="00276A00" w:rsidP="00276A00">
      <w:pPr>
        <w:pStyle w:val="Caption"/>
        <w:keepNext/>
      </w:pPr>
      <w:bookmarkStart w:id="262" w:name="_Ref470945929"/>
      <w:bookmarkStart w:id="263" w:name="_Toc470951095"/>
      <w:r>
        <w:t xml:space="preserve">Table </w:t>
      </w:r>
      <w:fldSimple w:instr=" SEQ Table \* ARABIC ">
        <w:r w:rsidR="008C7BFB">
          <w:rPr>
            <w:noProof/>
          </w:rPr>
          <w:t>5</w:t>
        </w:r>
      </w:fldSimple>
      <w:bookmarkEnd w:id="262"/>
      <w:r>
        <w:t xml:space="preserve"> Result of experiment from one meter with light on under 45 degrees</w:t>
      </w:r>
      <w:bookmarkEnd w:id="263"/>
    </w:p>
    <w:tbl>
      <w:tblPr>
        <w:tblStyle w:val="TableGrid"/>
        <w:tblW w:w="0" w:type="auto"/>
        <w:tblLook w:val="04A0" w:firstRow="1" w:lastRow="0" w:firstColumn="1" w:lastColumn="0" w:noHBand="0" w:noVBand="1"/>
      </w:tblPr>
      <w:tblGrid>
        <w:gridCol w:w="1214"/>
        <w:gridCol w:w="1018"/>
        <w:gridCol w:w="1017"/>
        <w:gridCol w:w="1017"/>
        <w:gridCol w:w="1016"/>
        <w:gridCol w:w="1016"/>
        <w:gridCol w:w="1018"/>
        <w:gridCol w:w="1017"/>
        <w:gridCol w:w="1017"/>
      </w:tblGrid>
      <w:tr w:rsidR="008145F7" w14:paraId="6325C1D6" w14:textId="77777777" w:rsidTr="00A42EB3">
        <w:tc>
          <w:tcPr>
            <w:tcW w:w="1214" w:type="dxa"/>
          </w:tcPr>
          <w:p w14:paraId="39E89DAC" w14:textId="77777777" w:rsidR="008145F7" w:rsidRPr="00CD4043" w:rsidRDefault="008145F7" w:rsidP="008145F7">
            <w:pPr>
              <w:rPr>
                <w:b/>
              </w:rPr>
            </w:pPr>
            <w:r w:rsidRPr="00CD4043">
              <w:rPr>
                <w:b/>
              </w:rPr>
              <w:t>Parameter</w:t>
            </w:r>
          </w:p>
        </w:tc>
        <w:tc>
          <w:tcPr>
            <w:tcW w:w="1018" w:type="dxa"/>
          </w:tcPr>
          <w:p w14:paraId="2BF5995D" w14:textId="77777777" w:rsidR="008145F7" w:rsidRPr="00CD4043" w:rsidRDefault="008145F7" w:rsidP="008145F7">
            <w:pPr>
              <w:jc w:val="center"/>
              <w:rPr>
                <w:b/>
              </w:rPr>
            </w:pPr>
            <w:r w:rsidRPr="00CD4043">
              <w:rPr>
                <w:b/>
              </w:rPr>
              <w:t>SR</w:t>
            </w:r>
          </w:p>
        </w:tc>
        <w:tc>
          <w:tcPr>
            <w:tcW w:w="1017" w:type="dxa"/>
            <w:shd w:val="clear" w:color="auto" w:fill="F2F2F2" w:themeFill="background1" w:themeFillShade="F2"/>
          </w:tcPr>
          <w:p w14:paraId="08096260" w14:textId="77777777" w:rsidR="008145F7" w:rsidRPr="00CD4043" w:rsidRDefault="008145F7" w:rsidP="008145F7">
            <w:pPr>
              <w:jc w:val="center"/>
              <w:rPr>
                <w:b/>
              </w:rPr>
            </w:pPr>
            <w:r w:rsidRPr="00CD4043">
              <w:rPr>
                <w:b/>
              </w:rPr>
              <w:t>SRAC</w:t>
            </w:r>
          </w:p>
        </w:tc>
        <w:tc>
          <w:tcPr>
            <w:tcW w:w="1017" w:type="dxa"/>
          </w:tcPr>
          <w:p w14:paraId="6B0FAB54" w14:textId="77777777" w:rsidR="008145F7" w:rsidRPr="00CD4043" w:rsidRDefault="008145F7" w:rsidP="008145F7">
            <w:pPr>
              <w:jc w:val="center"/>
              <w:rPr>
                <w:b/>
              </w:rPr>
            </w:pPr>
            <w:r w:rsidRPr="00CD4043">
              <w:rPr>
                <w:b/>
              </w:rPr>
              <w:t>NT</w:t>
            </w:r>
          </w:p>
        </w:tc>
        <w:tc>
          <w:tcPr>
            <w:tcW w:w="1016" w:type="dxa"/>
          </w:tcPr>
          <w:p w14:paraId="532CA708" w14:textId="77777777" w:rsidR="008145F7" w:rsidRPr="00CD4043" w:rsidRDefault="008145F7" w:rsidP="008145F7">
            <w:pPr>
              <w:jc w:val="center"/>
              <w:rPr>
                <w:b/>
              </w:rPr>
            </w:pPr>
            <w:r w:rsidRPr="00CD4043">
              <w:rPr>
                <w:b/>
              </w:rPr>
              <w:t>NR</w:t>
            </w:r>
          </w:p>
        </w:tc>
        <w:tc>
          <w:tcPr>
            <w:tcW w:w="1016" w:type="dxa"/>
          </w:tcPr>
          <w:p w14:paraId="7310BEF0" w14:textId="77777777" w:rsidR="008145F7" w:rsidRPr="00CD4043" w:rsidRDefault="008145F7" w:rsidP="008145F7">
            <w:pPr>
              <w:jc w:val="center"/>
              <w:rPr>
                <w:b/>
              </w:rPr>
            </w:pPr>
            <w:r w:rsidRPr="00CD4043">
              <w:rPr>
                <w:b/>
              </w:rPr>
              <w:t>DSM</w:t>
            </w:r>
          </w:p>
        </w:tc>
        <w:tc>
          <w:tcPr>
            <w:tcW w:w="1018" w:type="dxa"/>
          </w:tcPr>
          <w:p w14:paraId="6479DFA4" w14:textId="77777777" w:rsidR="008145F7" w:rsidRPr="00CD4043" w:rsidRDefault="008145F7" w:rsidP="008145F7">
            <w:pPr>
              <w:jc w:val="center"/>
              <w:rPr>
                <w:b/>
              </w:rPr>
            </w:pPr>
            <w:r w:rsidRPr="00CD4043">
              <w:rPr>
                <w:b/>
              </w:rPr>
              <w:t>DSMSR</w:t>
            </w:r>
          </w:p>
        </w:tc>
        <w:tc>
          <w:tcPr>
            <w:tcW w:w="1017" w:type="dxa"/>
          </w:tcPr>
          <w:p w14:paraId="32858A7E" w14:textId="77777777" w:rsidR="008145F7" w:rsidRPr="00CD4043" w:rsidRDefault="008145F7" w:rsidP="008145F7">
            <w:pPr>
              <w:jc w:val="center"/>
              <w:rPr>
                <w:b/>
              </w:rPr>
            </w:pPr>
            <w:r w:rsidRPr="00CD4043">
              <w:rPr>
                <w:b/>
              </w:rPr>
              <w:t>T</w:t>
            </w:r>
          </w:p>
        </w:tc>
        <w:tc>
          <w:tcPr>
            <w:tcW w:w="1017" w:type="dxa"/>
          </w:tcPr>
          <w:p w14:paraId="481EDD8A" w14:textId="77777777" w:rsidR="008145F7" w:rsidRPr="00CD4043" w:rsidRDefault="008145F7" w:rsidP="008145F7">
            <w:pPr>
              <w:jc w:val="center"/>
              <w:rPr>
                <w:b/>
              </w:rPr>
            </w:pPr>
            <w:r w:rsidRPr="00CD4043">
              <w:rPr>
                <w:b/>
              </w:rPr>
              <w:t>TSR</w:t>
            </w:r>
          </w:p>
        </w:tc>
      </w:tr>
      <w:tr w:rsidR="008145F7" w14:paraId="73A0B8DD" w14:textId="77777777" w:rsidTr="00A42EB3">
        <w:tc>
          <w:tcPr>
            <w:tcW w:w="1214" w:type="dxa"/>
          </w:tcPr>
          <w:p w14:paraId="3A8A0C41" w14:textId="77777777" w:rsidR="008145F7" w:rsidRPr="00CD4043" w:rsidRDefault="008145F7" w:rsidP="008145F7">
            <w:pPr>
              <w:rPr>
                <w:b/>
              </w:rPr>
            </w:pPr>
            <w:r w:rsidRPr="00CD4043">
              <w:rPr>
                <w:b/>
              </w:rPr>
              <w:t>HR</w:t>
            </w:r>
          </w:p>
        </w:tc>
        <w:tc>
          <w:tcPr>
            <w:tcW w:w="1018" w:type="dxa"/>
          </w:tcPr>
          <w:p w14:paraId="5D04E776" w14:textId="77777777" w:rsidR="008145F7" w:rsidRPr="00CD4043" w:rsidRDefault="008145F7" w:rsidP="008145F7">
            <w:pPr>
              <w:jc w:val="center"/>
              <w:rPr>
                <w:rFonts w:ascii="Calibri" w:hAnsi="Calibri"/>
                <w:color w:val="000000"/>
              </w:rPr>
            </w:pPr>
            <w:r>
              <w:rPr>
                <w:rFonts w:ascii="Calibri" w:hAnsi="Calibri"/>
                <w:color w:val="000000"/>
              </w:rPr>
              <w:t>97.468</w:t>
            </w:r>
          </w:p>
        </w:tc>
        <w:tc>
          <w:tcPr>
            <w:tcW w:w="1017" w:type="dxa"/>
            <w:shd w:val="clear" w:color="auto" w:fill="F2F2F2" w:themeFill="background1" w:themeFillShade="F2"/>
          </w:tcPr>
          <w:p w14:paraId="20308F82" w14:textId="77777777" w:rsidR="008145F7" w:rsidRDefault="008145F7" w:rsidP="008145F7">
            <w:pPr>
              <w:jc w:val="center"/>
            </w:pPr>
            <w:r>
              <w:t>97.468</w:t>
            </w:r>
          </w:p>
        </w:tc>
        <w:tc>
          <w:tcPr>
            <w:tcW w:w="1017" w:type="dxa"/>
          </w:tcPr>
          <w:p w14:paraId="01FE2873" w14:textId="77777777" w:rsidR="008145F7" w:rsidRDefault="008145F7" w:rsidP="008145F7">
            <w:pPr>
              <w:jc w:val="center"/>
            </w:pPr>
            <w:r>
              <w:t>1.266</w:t>
            </w:r>
          </w:p>
        </w:tc>
        <w:tc>
          <w:tcPr>
            <w:tcW w:w="1016" w:type="dxa"/>
          </w:tcPr>
          <w:p w14:paraId="0E627C6D" w14:textId="77777777" w:rsidR="008145F7" w:rsidRDefault="008145F7" w:rsidP="008145F7">
            <w:pPr>
              <w:jc w:val="center"/>
            </w:pPr>
            <w:r>
              <w:t>0.633</w:t>
            </w:r>
          </w:p>
        </w:tc>
        <w:tc>
          <w:tcPr>
            <w:tcW w:w="1016" w:type="dxa"/>
          </w:tcPr>
          <w:p w14:paraId="734C215C" w14:textId="77777777" w:rsidR="008145F7" w:rsidRDefault="008145F7" w:rsidP="008145F7">
            <w:pPr>
              <w:jc w:val="center"/>
            </w:pPr>
            <w:r>
              <w:t>0</w:t>
            </w:r>
          </w:p>
        </w:tc>
        <w:tc>
          <w:tcPr>
            <w:tcW w:w="1018" w:type="dxa"/>
          </w:tcPr>
          <w:p w14:paraId="4AA8CD5E" w14:textId="77777777" w:rsidR="008145F7" w:rsidRDefault="008145F7" w:rsidP="008145F7">
            <w:pPr>
              <w:jc w:val="center"/>
            </w:pPr>
            <w:proofErr w:type="spellStart"/>
            <w:r>
              <w:t>NaN</w:t>
            </w:r>
            <w:proofErr w:type="spellEnd"/>
          </w:p>
        </w:tc>
        <w:tc>
          <w:tcPr>
            <w:tcW w:w="1017" w:type="dxa"/>
          </w:tcPr>
          <w:p w14:paraId="48DB6E3B" w14:textId="77777777" w:rsidR="008145F7" w:rsidRDefault="008145F7" w:rsidP="008145F7">
            <w:pPr>
              <w:jc w:val="center"/>
            </w:pPr>
            <w:r>
              <w:t>98.101</w:t>
            </w:r>
          </w:p>
        </w:tc>
        <w:tc>
          <w:tcPr>
            <w:tcW w:w="1017" w:type="dxa"/>
          </w:tcPr>
          <w:p w14:paraId="2520BA88" w14:textId="77777777" w:rsidR="008145F7" w:rsidRDefault="008145F7" w:rsidP="008145F7">
            <w:pPr>
              <w:jc w:val="center"/>
            </w:pPr>
            <w:r>
              <w:t>99.355</w:t>
            </w:r>
          </w:p>
        </w:tc>
      </w:tr>
      <w:tr w:rsidR="008145F7" w14:paraId="280D4488" w14:textId="77777777" w:rsidTr="00A42EB3">
        <w:tc>
          <w:tcPr>
            <w:tcW w:w="1214" w:type="dxa"/>
          </w:tcPr>
          <w:p w14:paraId="77E0DEBB" w14:textId="77777777" w:rsidR="008145F7" w:rsidRPr="00CD4043" w:rsidRDefault="008145F7" w:rsidP="008145F7">
            <w:pPr>
              <w:rPr>
                <w:b/>
              </w:rPr>
            </w:pPr>
            <w:r w:rsidRPr="00CD4043">
              <w:rPr>
                <w:b/>
              </w:rPr>
              <w:t>Pulse</w:t>
            </w:r>
          </w:p>
        </w:tc>
        <w:tc>
          <w:tcPr>
            <w:tcW w:w="1018" w:type="dxa"/>
          </w:tcPr>
          <w:p w14:paraId="08CDB43B" w14:textId="77777777" w:rsidR="008145F7" w:rsidRDefault="008145F7" w:rsidP="008145F7">
            <w:pPr>
              <w:jc w:val="center"/>
            </w:pPr>
            <w:r>
              <w:t>89.873</w:t>
            </w:r>
          </w:p>
        </w:tc>
        <w:tc>
          <w:tcPr>
            <w:tcW w:w="1017" w:type="dxa"/>
            <w:shd w:val="clear" w:color="auto" w:fill="F2F2F2" w:themeFill="background1" w:themeFillShade="F2"/>
          </w:tcPr>
          <w:p w14:paraId="5687FE7E" w14:textId="77777777" w:rsidR="008145F7" w:rsidRDefault="008145F7" w:rsidP="008145F7">
            <w:pPr>
              <w:jc w:val="center"/>
            </w:pPr>
            <w:r>
              <w:t>89.873</w:t>
            </w:r>
          </w:p>
        </w:tc>
        <w:tc>
          <w:tcPr>
            <w:tcW w:w="1017" w:type="dxa"/>
          </w:tcPr>
          <w:p w14:paraId="3A3B176B" w14:textId="77777777" w:rsidR="008145F7" w:rsidRDefault="008145F7" w:rsidP="008145F7">
            <w:pPr>
              <w:jc w:val="center"/>
            </w:pPr>
            <w:r>
              <w:t>1.266</w:t>
            </w:r>
          </w:p>
        </w:tc>
        <w:tc>
          <w:tcPr>
            <w:tcW w:w="1016" w:type="dxa"/>
          </w:tcPr>
          <w:p w14:paraId="07FE3014" w14:textId="77777777" w:rsidR="008145F7" w:rsidRDefault="008145F7" w:rsidP="008145F7">
            <w:pPr>
              <w:jc w:val="center"/>
            </w:pPr>
            <w:r>
              <w:t>3.797</w:t>
            </w:r>
          </w:p>
        </w:tc>
        <w:tc>
          <w:tcPr>
            <w:tcW w:w="1016" w:type="dxa"/>
          </w:tcPr>
          <w:p w14:paraId="3D871854" w14:textId="77777777" w:rsidR="008145F7" w:rsidRDefault="008145F7" w:rsidP="008145F7">
            <w:pPr>
              <w:jc w:val="center"/>
            </w:pPr>
            <w:r>
              <w:t>0</w:t>
            </w:r>
          </w:p>
        </w:tc>
        <w:tc>
          <w:tcPr>
            <w:tcW w:w="1018" w:type="dxa"/>
          </w:tcPr>
          <w:p w14:paraId="02BD16AD" w14:textId="77777777" w:rsidR="008145F7" w:rsidRDefault="008145F7" w:rsidP="008145F7">
            <w:pPr>
              <w:jc w:val="center"/>
            </w:pPr>
            <w:proofErr w:type="spellStart"/>
            <w:r>
              <w:t>NaN</w:t>
            </w:r>
            <w:proofErr w:type="spellEnd"/>
          </w:p>
        </w:tc>
        <w:tc>
          <w:tcPr>
            <w:tcW w:w="1017" w:type="dxa"/>
          </w:tcPr>
          <w:p w14:paraId="2B1B9B41" w14:textId="77777777" w:rsidR="008145F7" w:rsidRDefault="008145F7" w:rsidP="008145F7">
            <w:pPr>
              <w:jc w:val="center"/>
            </w:pPr>
            <w:r>
              <w:t>94.937</w:t>
            </w:r>
          </w:p>
        </w:tc>
        <w:tc>
          <w:tcPr>
            <w:tcW w:w="1017" w:type="dxa"/>
          </w:tcPr>
          <w:p w14:paraId="5D1FCD21" w14:textId="77777777" w:rsidR="008145F7" w:rsidRDefault="008145F7" w:rsidP="008145F7">
            <w:pPr>
              <w:jc w:val="center"/>
            </w:pPr>
            <w:r>
              <w:t>94.667</w:t>
            </w:r>
          </w:p>
        </w:tc>
      </w:tr>
      <w:tr w:rsidR="008145F7" w14:paraId="3CC0EC60" w14:textId="77777777" w:rsidTr="00A42EB3">
        <w:tc>
          <w:tcPr>
            <w:tcW w:w="1214" w:type="dxa"/>
          </w:tcPr>
          <w:p w14:paraId="200ACB35" w14:textId="77777777" w:rsidR="008145F7" w:rsidRPr="00CD4043" w:rsidRDefault="008145F7" w:rsidP="008145F7">
            <w:pPr>
              <w:rPr>
                <w:b/>
              </w:rPr>
            </w:pPr>
            <w:r w:rsidRPr="00CD4043">
              <w:rPr>
                <w:b/>
              </w:rPr>
              <w:t>SpO2</w:t>
            </w:r>
          </w:p>
        </w:tc>
        <w:tc>
          <w:tcPr>
            <w:tcW w:w="1018" w:type="dxa"/>
          </w:tcPr>
          <w:p w14:paraId="592273C3" w14:textId="77777777" w:rsidR="008145F7" w:rsidRDefault="008145F7" w:rsidP="008145F7">
            <w:pPr>
              <w:jc w:val="center"/>
            </w:pPr>
            <w:r>
              <w:t>98.101</w:t>
            </w:r>
          </w:p>
        </w:tc>
        <w:tc>
          <w:tcPr>
            <w:tcW w:w="1017" w:type="dxa"/>
            <w:shd w:val="clear" w:color="auto" w:fill="F2F2F2" w:themeFill="background1" w:themeFillShade="F2"/>
          </w:tcPr>
          <w:p w14:paraId="19BFF2EF" w14:textId="77777777" w:rsidR="008145F7" w:rsidRDefault="008145F7" w:rsidP="008145F7">
            <w:pPr>
              <w:jc w:val="center"/>
            </w:pPr>
            <w:r>
              <w:t>98.101</w:t>
            </w:r>
          </w:p>
        </w:tc>
        <w:tc>
          <w:tcPr>
            <w:tcW w:w="1017" w:type="dxa"/>
          </w:tcPr>
          <w:p w14:paraId="73D76E4C" w14:textId="77777777" w:rsidR="008145F7" w:rsidRDefault="008145F7" w:rsidP="008145F7">
            <w:pPr>
              <w:jc w:val="center"/>
            </w:pPr>
            <w:r>
              <w:t>0</w:t>
            </w:r>
          </w:p>
        </w:tc>
        <w:tc>
          <w:tcPr>
            <w:tcW w:w="1016" w:type="dxa"/>
          </w:tcPr>
          <w:p w14:paraId="2AAF51A5" w14:textId="77777777" w:rsidR="008145F7" w:rsidRDefault="008145F7" w:rsidP="008145F7">
            <w:pPr>
              <w:jc w:val="center"/>
            </w:pPr>
            <w:r>
              <w:t>1.266</w:t>
            </w:r>
          </w:p>
        </w:tc>
        <w:tc>
          <w:tcPr>
            <w:tcW w:w="1016" w:type="dxa"/>
          </w:tcPr>
          <w:p w14:paraId="22DC007C" w14:textId="77777777" w:rsidR="008145F7" w:rsidRDefault="008145F7" w:rsidP="008145F7">
            <w:pPr>
              <w:jc w:val="center"/>
            </w:pPr>
            <w:r>
              <w:t>0.633</w:t>
            </w:r>
          </w:p>
        </w:tc>
        <w:tc>
          <w:tcPr>
            <w:tcW w:w="1018" w:type="dxa"/>
          </w:tcPr>
          <w:p w14:paraId="6D0B4AD8" w14:textId="77777777" w:rsidR="008145F7" w:rsidRDefault="008145F7" w:rsidP="008145F7">
            <w:pPr>
              <w:jc w:val="center"/>
            </w:pPr>
            <w:r>
              <w:t>0</w:t>
            </w:r>
          </w:p>
        </w:tc>
        <w:tc>
          <w:tcPr>
            <w:tcW w:w="1017" w:type="dxa"/>
          </w:tcPr>
          <w:p w14:paraId="65432A57" w14:textId="77777777" w:rsidR="008145F7" w:rsidRDefault="008145F7" w:rsidP="008145F7">
            <w:pPr>
              <w:jc w:val="center"/>
            </w:pPr>
            <w:r>
              <w:t>98.101</w:t>
            </w:r>
          </w:p>
        </w:tc>
        <w:tc>
          <w:tcPr>
            <w:tcW w:w="1017" w:type="dxa"/>
          </w:tcPr>
          <w:p w14:paraId="5CBC3EC5" w14:textId="77777777" w:rsidR="008145F7" w:rsidRDefault="008145F7" w:rsidP="008145F7">
            <w:pPr>
              <w:jc w:val="center"/>
            </w:pPr>
            <w:r>
              <w:t>100</w:t>
            </w:r>
          </w:p>
        </w:tc>
      </w:tr>
      <w:tr w:rsidR="008145F7" w14:paraId="2CEA7011" w14:textId="77777777" w:rsidTr="00A42EB3">
        <w:tc>
          <w:tcPr>
            <w:tcW w:w="1214" w:type="dxa"/>
          </w:tcPr>
          <w:p w14:paraId="5038EC6D" w14:textId="77777777" w:rsidR="008145F7" w:rsidRPr="00CD4043" w:rsidRDefault="008145F7" w:rsidP="008145F7">
            <w:pPr>
              <w:rPr>
                <w:b/>
              </w:rPr>
            </w:pPr>
            <w:r w:rsidRPr="00CD4043">
              <w:rPr>
                <w:b/>
              </w:rPr>
              <w:t>APB_1</w:t>
            </w:r>
          </w:p>
        </w:tc>
        <w:tc>
          <w:tcPr>
            <w:tcW w:w="1018" w:type="dxa"/>
          </w:tcPr>
          <w:p w14:paraId="32D2EB5D" w14:textId="77777777" w:rsidR="008145F7" w:rsidRDefault="008145F7" w:rsidP="008145F7">
            <w:pPr>
              <w:jc w:val="center"/>
            </w:pPr>
            <w:r>
              <w:t>68.354</w:t>
            </w:r>
          </w:p>
        </w:tc>
        <w:tc>
          <w:tcPr>
            <w:tcW w:w="1017" w:type="dxa"/>
            <w:shd w:val="clear" w:color="auto" w:fill="F2F2F2" w:themeFill="background1" w:themeFillShade="F2"/>
          </w:tcPr>
          <w:p w14:paraId="609C197D" w14:textId="77777777" w:rsidR="008145F7" w:rsidRDefault="008145F7" w:rsidP="008145F7">
            <w:pPr>
              <w:jc w:val="center"/>
            </w:pPr>
            <w:r>
              <w:t>69.620</w:t>
            </w:r>
          </w:p>
        </w:tc>
        <w:tc>
          <w:tcPr>
            <w:tcW w:w="1017" w:type="dxa"/>
          </w:tcPr>
          <w:p w14:paraId="5F8AADEB" w14:textId="77777777" w:rsidR="008145F7" w:rsidRDefault="008145F7" w:rsidP="008145F7">
            <w:pPr>
              <w:jc w:val="center"/>
            </w:pPr>
            <w:r>
              <w:t>10.759</w:t>
            </w:r>
          </w:p>
        </w:tc>
        <w:tc>
          <w:tcPr>
            <w:tcW w:w="1016" w:type="dxa"/>
          </w:tcPr>
          <w:p w14:paraId="663F0495" w14:textId="77777777" w:rsidR="008145F7" w:rsidRDefault="008145F7" w:rsidP="008145F7">
            <w:pPr>
              <w:jc w:val="center"/>
            </w:pPr>
            <w:r>
              <w:t>0</w:t>
            </w:r>
          </w:p>
        </w:tc>
        <w:tc>
          <w:tcPr>
            <w:tcW w:w="1016" w:type="dxa"/>
          </w:tcPr>
          <w:p w14:paraId="1A9FBDC5" w14:textId="77777777" w:rsidR="008145F7" w:rsidRDefault="008145F7" w:rsidP="008145F7">
            <w:pPr>
              <w:jc w:val="center"/>
            </w:pPr>
            <w:r>
              <w:t>0</w:t>
            </w:r>
          </w:p>
        </w:tc>
        <w:tc>
          <w:tcPr>
            <w:tcW w:w="1018" w:type="dxa"/>
          </w:tcPr>
          <w:p w14:paraId="7D3FE8C8" w14:textId="77777777" w:rsidR="008145F7" w:rsidRDefault="008145F7" w:rsidP="008145F7">
            <w:pPr>
              <w:jc w:val="center"/>
            </w:pPr>
            <w:proofErr w:type="spellStart"/>
            <w:r>
              <w:t>NaN</w:t>
            </w:r>
            <w:proofErr w:type="spellEnd"/>
          </w:p>
        </w:tc>
        <w:tc>
          <w:tcPr>
            <w:tcW w:w="1017" w:type="dxa"/>
          </w:tcPr>
          <w:p w14:paraId="17D24608" w14:textId="77777777" w:rsidR="008145F7" w:rsidRDefault="008145F7" w:rsidP="008145F7">
            <w:pPr>
              <w:jc w:val="center"/>
            </w:pPr>
            <w:r>
              <w:t>89.241</w:t>
            </w:r>
          </w:p>
        </w:tc>
        <w:tc>
          <w:tcPr>
            <w:tcW w:w="1017" w:type="dxa"/>
          </w:tcPr>
          <w:p w14:paraId="78D560AB" w14:textId="77777777" w:rsidR="008145F7" w:rsidRDefault="008145F7" w:rsidP="008145F7">
            <w:pPr>
              <w:jc w:val="center"/>
            </w:pPr>
            <w:r>
              <w:t>78.014</w:t>
            </w:r>
          </w:p>
        </w:tc>
      </w:tr>
      <w:tr w:rsidR="008145F7" w14:paraId="7419DC7F" w14:textId="77777777" w:rsidTr="00A42EB3">
        <w:tc>
          <w:tcPr>
            <w:tcW w:w="1214" w:type="dxa"/>
          </w:tcPr>
          <w:p w14:paraId="38D9FE0A" w14:textId="77777777" w:rsidR="008145F7" w:rsidRPr="00CD4043" w:rsidRDefault="008145F7" w:rsidP="008145F7">
            <w:pPr>
              <w:rPr>
                <w:b/>
              </w:rPr>
            </w:pPr>
            <w:r w:rsidRPr="00CD4043">
              <w:rPr>
                <w:b/>
              </w:rPr>
              <w:t>APB_2</w:t>
            </w:r>
          </w:p>
        </w:tc>
        <w:tc>
          <w:tcPr>
            <w:tcW w:w="1018" w:type="dxa"/>
          </w:tcPr>
          <w:p w14:paraId="1DF39283" w14:textId="77777777" w:rsidR="008145F7" w:rsidRDefault="008145F7" w:rsidP="008145F7">
            <w:pPr>
              <w:jc w:val="center"/>
            </w:pPr>
            <w:r>
              <w:t>93.671</w:t>
            </w:r>
          </w:p>
        </w:tc>
        <w:tc>
          <w:tcPr>
            <w:tcW w:w="1017" w:type="dxa"/>
            <w:shd w:val="clear" w:color="auto" w:fill="F2F2F2" w:themeFill="background1" w:themeFillShade="F2"/>
          </w:tcPr>
          <w:p w14:paraId="24486D01" w14:textId="77777777" w:rsidR="008145F7" w:rsidRDefault="008145F7" w:rsidP="008145F7">
            <w:pPr>
              <w:jc w:val="center"/>
            </w:pPr>
            <w:r>
              <w:t>93.671</w:t>
            </w:r>
          </w:p>
        </w:tc>
        <w:tc>
          <w:tcPr>
            <w:tcW w:w="1017" w:type="dxa"/>
          </w:tcPr>
          <w:p w14:paraId="098A88CC" w14:textId="77777777" w:rsidR="008145F7" w:rsidRDefault="008145F7" w:rsidP="008145F7">
            <w:pPr>
              <w:jc w:val="center"/>
            </w:pPr>
            <w:r>
              <w:t>0</w:t>
            </w:r>
          </w:p>
        </w:tc>
        <w:tc>
          <w:tcPr>
            <w:tcW w:w="1016" w:type="dxa"/>
          </w:tcPr>
          <w:p w14:paraId="22AEADE3" w14:textId="77777777" w:rsidR="008145F7" w:rsidRDefault="008145F7" w:rsidP="008145F7">
            <w:pPr>
              <w:jc w:val="center"/>
            </w:pPr>
            <w:r>
              <w:t>0</w:t>
            </w:r>
          </w:p>
        </w:tc>
        <w:tc>
          <w:tcPr>
            <w:tcW w:w="1016" w:type="dxa"/>
          </w:tcPr>
          <w:p w14:paraId="2251A4A6" w14:textId="77777777" w:rsidR="008145F7" w:rsidRDefault="008145F7" w:rsidP="008145F7">
            <w:pPr>
              <w:jc w:val="center"/>
            </w:pPr>
            <w:r>
              <w:t>0</w:t>
            </w:r>
          </w:p>
        </w:tc>
        <w:tc>
          <w:tcPr>
            <w:tcW w:w="1018" w:type="dxa"/>
          </w:tcPr>
          <w:p w14:paraId="31263D36" w14:textId="77777777" w:rsidR="008145F7" w:rsidRDefault="008145F7" w:rsidP="008145F7">
            <w:pPr>
              <w:jc w:val="center"/>
            </w:pPr>
            <w:proofErr w:type="spellStart"/>
            <w:r>
              <w:t>NaN</w:t>
            </w:r>
            <w:proofErr w:type="spellEnd"/>
          </w:p>
        </w:tc>
        <w:tc>
          <w:tcPr>
            <w:tcW w:w="1017" w:type="dxa"/>
          </w:tcPr>
          <w:p w14:paraId="23071058" w14:textId="77777777" w:rsidR="008145F7" w:rsidRDefault="008145F7" w:rsidP="008145F7">
            <w:pPr>
              <w:jc w:val="center"/>
            </w:pPr>
            <w:r>
              <w:t>100</w:t>
            </w:r>
          </w:p>
        </w:tc>
        <w:tc>
          <w:tcPr>
            <w:tcW w:w="1017" w:type="dxa"/>
          </w:tcPr>
          <w:p w14:paraId="610ABDA2" w14:textId="77777777" w:rsidR="008145F7" w:rsidRDefault="008145F7" w:rsidP="008145F7">
            <w:pPr>
              <w:jc w:val="center"/>
            </w:pPr>
            <w:r>
              <w:t>93.671</w:t>
            </w:r>
          </w:p>
        </w:tc>
      </w:tr>
      <w:tr w:rsidR="008145F7" w14:paraId="457731C6" w14:textId="77777777" w:rsidTr="00A42EB3">
        <w:tc>
          <w:tcPr>
            <w:tcW w:w="1214" w:type="dxa"/>
          </w:tcPr>
          <w:p w14:paraId="1F2CDC84" w14:textId="77777777" w:rsidR="008145F7" w:rsidRPr="00CD4043" w:rsidRDefault="008145F7" w:rsidP="008145F7">
            <w:pPr>
              <w:rPr>
                <w:b/>
              </w:rPr>
            </w:pPr>
            <w:r w:rsidRPr="00CD4043">
              <w:rPr>
                <w:b/>
              </w:rPr>
              <w:t>Total</w:t>
            </w:r>
          </w:p>
        </w:tc>
        <w:tc>
          <w:tcPr>
            <w:tcW w:w="1018" w:type="dxa"/>
          </w:tcPr>
          <w:p w14:paraId="1714687B" w14:textId="77777777" w:rsidR="008145F7" w:rsidRPr="00CD4043" w:rsidRDefault="008145F7" w:rsidP="008145F7">
            <w:pPr>
              <w:jc w:val="center"/>
              <w:rPr>
                <w:b/>
              </w:rPr>
            </w:pPr>
            <w:r>
              <w:rPr>
                <w:b/>
              </w:rPr>
              <w:t>89.494</w:t>
            </w:r>
          </w:p>
        </w:tc>
        <w:tc>
          <w:tcPr>
            <w:tcW w:w="1017" w:type="dxa"/>
            <w:shd w:val="clear" w:color="auto" w:fill="F2F2F2" w:themeFill="background1" w:themeFillShade="F2"/>
          </w:tcPr>
          <w:p w14:paraId="04F8F6D3" w14:textId="77777777" w:rsidR="008145F7" w:rsidRPr="00CD4043" w:rsidRDefault="008145F7" w:rsidP="008145F7">
            <w:pPr>
              <w:jc w:val="center"/>
              <w:rPr>
                <w:b/>
              </w:rPr>
            </w:pPr>
            <w:r>
              <w:rPr>
                <w:b/>
              </w:rPr>
              <w:t>89.747</w:t>
            </w:r>
          </w:p>
        </w:tc>
        <w:tc>
          <w:tcPr>
            <w:tcW w:w="1017" w:type="dxa"/>
          </w:tcPr>
          <w:p w14:paraId="5E21C2B5" w14:textId="77777777" w:rsidR="008145F7" w:rsidRPr="00CD4043" w:rsidRDefault="008145F7" w:rsidP="008145F7">
            <w:pPr>
              <w:jc w:val="center"/>
              <w:rPr>
                <w:b/>
              </w:rPr>
            </w:pPr>
            <w:r>
              <w:rPr>
                <w:b/>
              </w:rPr>
              <w:t>2.658</w:t>
            </w:r>
          </w:p>
        </w:tc>
        <w:tc>
          <w:tcPr>
            <w:tcW w:w="1016" w:type="dxa"/>
          </w:tcPr>
          <w:p w14:paraId="50379396" w14:textId="77777777" w:rsidR="008145F7" w:rsidRPr="00CD4043" w:rsidRDefault="008145F7" w:rsidP="008145F7">
            <w:pPr>
              <w:jc w:val="center"/>
              <w:rPr>
                <w:b/>
              </w:rPr>
            </w:pPr>
            <w:r>
              <w:rPr>
                <w:b/>
              </w:rPr>
              <w:t>1.139</w:t>
            </w:r>
          </w:p>
        </w:tc>
        <w:tc>
          <w:tcPr>
            <w:tcW w:w="1016" w:type="dxa"/>
          </w:tcPr>
          <w:p w14:paraId="7F25C8AA" w14:textId="77777777" w:rsidR="008145F7" w:rsidRPr="00CD4043" w:rsidRDefault="008145F7" w:rsidP="008145F7">
            <w:pPr>
              <w:jc w:val="center"/>
              <w:rPr>
                <w:b/>
              </w:rPr>
            </w:pPr>
            <w:r>
              <w:rPr>
                <w:b/>
              </w:rPr>
              <w:t>0.127</w:t>
            </w:r>
          </w:p>
        </w:tc>
        <w:tc>
          <w:tcPr>
            <w:tcW w:w="1018" w:type="dxa"/>
          </w:tcPr>
          <w:p w14:paraId="67902687" w14:textId="77777777" w:rsidR="008145F7" w:rsidRPr="00CD4043" w:rsidRDefault="008145F7" w:rsidP="008145F7">
            <w:pPr>
              <w:jc w:val="center"/>
              <w:rPr>
                <w:b/>
              </w:rPr>
            </w:pPr>
            <w:r>
              <w:rPr>
                <w:b/>
              </w:rPr>
              <w:t>0</w:t>
            </w:r>
          </w:p>
        </w:tc>
        <w:tc>
          <w:tcPr>
            <w:tcW w:w="1017" w:type="dxa"/>
          </w:tcPr>
          <w:p w14:paraId="20230427" w14:textId="77777777" w:rsidR="008145F7" w:rsidRPr="00CD4043" w:rsidRDefault="008145F7" w:rsidP="008145F7">
            <w:pPr>
              <w:jc w:val="center"/>
              <w:rPr>
                <w:b/>
              </w:rPr>
            </w:pPr>
            <w:r>
              <w:rPr>
                <w:b/>
              </w:rPr>
              <w:t>96.076</w:t>
            </w:r>
          </w:p>
        </w:tc>
        <w:tc>
          <w:tcPr>
            <w:tcW w:w="1017" w:type="dxa"/>
          </w:tcPr>
          <w:p w14:paraId="7A631059" w14:textId="77777777" w:rsidR="008145F7" w:rsidRPr="00CD4043" w:rsidRDefault="008145F7" w:rsidP="008145F7">
            <w:pPr>
              <w:jc w:val="center"/>
              <w:rPr>
                <w:b/>
              </w:rPr>
            </w:pPr>
            <w:r>
              <w:rPr>
                <w:b/>
              </w:rPr>
              <w:t>93.141</w:t>
            </w:r>
          </w:p>
        </w:tc>
      </w:tr>
    </w:tbl>
    <w:p w14:paraId="08BD541F" w14:textId="77777777" w:rsidR="008145F7" w:rsidRDefault="008145F7" w:rsidP="009909F3">
      <w:pPr>
        <w:pStyle w:val="Heading4"/>
      </w:pPr>
      <w:r>
        <w:t>Conclusion</w:t>
      </w:r>
    </w:p>
    <w:p w14:paraId="6250DEE9" w14:textId="77777777" w:rsidR="0070266F" w:rsidRPr="0070266F" w:rsidRDefault="007766CF" w:rsidP="0070266F">
      <w:r>
        <w:t xml:space="preserve">In this experiment digits was </w:t>
      </w:r>
      <w:r w:rsidR="00A42EB3">
        <w:t>affected</w:t>
      </w:r>
      <w:r>
        <w:t xml:space="preserve"> by projective distortion. As you can see </w:t>
      </w:r>
      <w:r w:rsidR="009909F3">
        <w:t xml:space="preserve">in </w:t>
      </w:r>
      <w:r w:rsidR="009909F3">
        <w:fldChar w:fldCharType="begin"/>
      </w:r>
      <w:r w:rsidR="009909F3">
        <w:instrText xml:space="preserve"> REF _Ref470945929 \h </w:instrText>
      </w:r>
      <w:r w:rsidR="009909F3">
        <w:fldChar w:fldCharType="separate"/>
      </w:r>
      <w:r w:rsidR="008C7BFB">
        <w:t xml:space="preserve">Table </w:t>
      </w:r>
      <w:r w:rsidR="008C7BFB">
        <w:rPr>
          <w:noProof/>
        </w:rPr>
        <w:t>5</w:t>
      </w:r>
      <w:r w:rsidR="009909F3">
        <w:fldChar w:fldCharType="end"/>
      </w:r>
      <w:r w:rsidR="009909F3">
        <w:t xml:space="preserve"> </w:t>
      </w:r>
      <w:r>
        <w:t>overall success rate is lower than in case</w:t>
      </w:r>
      <w:r w:rsidR="009909F3">
        <w:t xml:space="preserve"> </w:t>
      </w:r>
      <w:r w:rsidR="009909F3">
        <w:fldChar w:fldCharType="begin"/>
      </w:r>
      <w:r w:rsidR="009909F3">
        <w:instrText xml:space="preserve"> REF _Ref470945906 \r \h </w:instrText>
      </w:r>
      <w:r w:rsidR="009909F3">
        <w:fldChar w:fldCharType="separate"/>
      </w:r>
      <w:r w:rsidR="008C7BFB">
        <w:t>9.2.1</w:t>
      </w:r>
      <w:r w:rsidR="009909F3">
        <w:fldChar w:fldCharType="end"/>
      </w:r>
      <w:r>
        <w:t>. What is really interesting is recognition of slash in almost all cases. Another interesting fact is the lower success rate at parameter Pulse than HR and SpO2. Because Pulse is the biggest</w:t>
      </w:r>
      <w:r w:rsidR="009909F3">
        <w:t xml:space="preserve"> and closest</w:t>
      </w:r>
      <w:r>
        <w:t xml:space="preserve"> one to </w:t>
      </w:r>
      <w:r w:rsidR="009909F3">
        <w:t xml:space="preserve">the </w:t>
      </w:r>
      <w:r>
        <w:t>camera.</w:t>
      </w:r>
    </w:p>
    <w:p w14:paraId="53846C95" w14:textId="77777777" w:rsidR="007766CF" w:rsidRDefault="007766CF" w:rsidP="009909F3">
      <w:pPr>
        <w:pStyle w:val="Heading3"/>
      </w:pPr>
      <w:bookmarkStart w:id="264" w:name="_Ref470946245"/>
      <w:bookmarkStart w:id="265" w:name="_Toc471250920"/>
      <w:r>
        <w:t>One meter – light off</w:t>
      </w:r>
      <w:bookmarkEnd w:id="264"/>
      <w:bookmarkEnd w:id="265"/>
    </w:p>
    <w:p w14:paraId="1A46651A" w14:textId="77777777" w:rsidR="007766CF" w:rsidRPr="008145F7" w:rsidRDefault="007766CF" w:rsidP="007766CF">
      <w:r>
        <w:t>In this test camera was located one meter far from simulated patient monitor. Plane of the patient monitor was almost parallel to captured plane by camera. Light in the room was turned off. During the whole test camera and patient monitor was on the same position.</w:t>
      </w:r>
    </w:p>
    <w:p w14:paraId="19A1492D" w14:textId="77777777" w:rsidR="004D0D75" w:rsidRDefault="00D42FAA" w:rsidP="004D0D75">
      <w:pPr>
        <w:keepNext/>
        <w:jc w:val="center"/>
      </w:pPr>
      <w:r>
        <w:rPr>
          <w:noProof/>
          <w:lang w:val="cs-CZ" w:eastAsia="cs-CZ"/>
        </w:rPr>
        <w:pict w14:anchorId="6A5299BE">
          <v:shape id="_x0000_i1054" type="#_x0000_t75" style="width:281.3pt;height:158.25pt">
            <v:imagedata r:id="rId82" o:title="Test_1_N"/>
          </v:shape>
        </w:pict>
      </w:r>
    </w:p>
    <w:p w14:paraId="5B80F5B3" w14:textId="77777777" w:rsidR="007766CF" w:rsidRDefault="004D0D75" w:rsidP="004D0D75">
      <w:pPr>
        <w:pStyle w:val="Caption"/>
        <w:jc w:val="center"/>
      </w:pPr>
      <w:bookmarkStart w:id="266" w:name="_Toc470951084"/>
      <w:r>
        <w:t xml:space="preserve">Figure </w:t>
      </w:r>
      <w:fldSimple w:instr=" SEQ Figure \* ARABIC ">
        <w:r w:rsidR="008C7BFB">
          <w:rPr>
            <w:noProof/>
          </w:rPr>
          <w:t>52</w:t>
        </w:r>
      </w:fldSimple>
      <w:r>
        <w:t xml:space="preserve"> Captured scene from one meter with light off</w:t>
      </w:r>
      <w:bookmarkEnd w:id="266"/>
    </w:p>
    <w:p w14:paraId="7D5EB043" w14:textId="77777777" w:rsidR="007766CF" w:rsidRDefault="007766CF" w:rsidP="009909F3">
      <w:pPr>
        <w:pStyle w:val="Heading4"/>
      </w:pPr>
      <w:r>
        <w:t>Scanned parameters</w:t>
      </w:r>
    </w:p>
    <w:p w14:paraId="349CEB2F" w14:textId="77777777" w:rsidR="007D1279" w:rsidRDefault="007D1279" w:rsidP="007D1279">
      <w:pPr>
        <w:keepNext/>
      </w:pPr>
      <w:r>
        <w:rPr>
          <w:noProof/>
          <w:lang w:val="cs-CZ" w:eastAsia="cs-CZ"/>
        </w:rPr>
        <w:drawing>
          <wp:inline distT="0" distB="0" distL="0" distR="0" wp14:anchorId="06A59917" wp14:editId="19EEC519">
            <wp:extent cx="5943600" cy="462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2915"/>
                    </a:xfrm>
                    <a:prstGeom prst="rect">
                      <a:avLst/>
                    </a:prstGeom>
                  </pic:spPr>
                </pic:pic>
              </a:graphicData>
            </a:graphic>
          </wp:inline>
        </w:drawing>
      </w:r>
    </w:p>
    <w:p w14:paraId="02F732D5" w14:textId="77777777" w:rsidR="007766CF" w:rsidRDefault="007D1279" w:rsidP="007D1279">
      <w:pPr>
        <w:pStyle w:val="Caption"/>
      </w:pPr>
      <w:bookmarkStart w:id="267" w:name="_Toc470951085"/>
      <w:r>
        <w:t xml:space="preserve">Figure </w:t>
      </w:r>
      <w:fldSimple w:instr=" SEQ Figure \* ARABIC ">
        <w:r w:rsidR="008C7BFB">
          <w:rPr>
            <w:noProof/>
          </w:rPr>
          <w:t>53</w:t>
        </w:r>
      </w:fldSimple>
      <w:r>
        <w:t xml:space="preserve"> </w:t>
      </w:r>
      <w:proofErr w:type="gramStart"/>
      <w:r w:rsidRPr="00E04B16">
        <w:t>All</w:t>
      </w:r>
      <w:proofErr w:type="gramEnd"/>
      <w:r w:rsidRPr="00E04B16">
        <w:t xml:space="preserve"> scanned </w:t>
      </w:r>
      <w:r>
        <w:t xml:space="preserve">parameters in their bounding boxes </w:t>
      </w:r>
      <w:r w:rsidRPr="00E04B16">
        <w:t xml:space="preserve">from one meter with light </w:t>
      </w:r>
      <w:r>
        <w:t>off</w:t>
      </w:r>
      <w:r w:rsidR="008D0889">
        <w:t xml:space="preserve"> captured before acquisition process</w:t>
      </w:r>
      <w:r w:rsidRPr="00E04B16">
        <w:t>. HR; Pulse; SpO2; APB_1; APB_2</w:t>
      </w:r>
      <w:bookmarkEnd w:id="267"/>
    </w:p>
    <w:p w14:paraId="6065D72A" w14:textId="77777777" w:rsidR="00276A00" w:rsidRDefault="00276A00" w:rsidP="00276A00">
      <w:pPr>
        <w:pStyle w:val="Caption"/>
        <w:keepNext/>
      </w:pPr>
      <w:bookmarkStart w:id="268" w:name="_Toc470951096"/>
      <w:r>
        <w:t xml:space="preserve">Table </w:t>
      </w:r>
      <w:fldSimple w:instr=" SEQ Table \* ARABIC ">
        <w:r w:rsidR="008C7BFB">
          <w:rPr>
            <w:noProof/>
          </w:rPr>
          <w:t>6</w:t>
        </w:r>
      </w:fldSimple>
      <w:r>
        <w:t xml:space="preserve"> </w:t>
      </w:r>
      <w:r w:rsidRPr="001B51B8">
        <w:t xml:space="preserve">Size of digits for experiment from one meter with light </w:t>
      </w:r>
      <w:r>
        <w:t>off</w:t>
      </w:r>
      <w:bookmarkEnd w:id="268"/>
    </w:p>
    <w:tbl>
      <w:tblPr>
        <w:tblStyle w:val="TableGrid"/>
        <w:tblW w:w="0" w:type="auto"/>
        <w:tblLook w:val="04A0" w:firstRow="1" w:lastRow="0" w:firstColumn="1" w:lastColumn="0" w:noHBand="0" w:noVBand="1"/>
      </w:tblPr>
      <w:tblGrid>
        <w:gridCol w:w="3116"/>
        <w:gridCol w:w="3117"/>
        <w:gridCol w:w="3117"/>
      </w:tblGrid>
      <w:tr w:rsidR="007766CF" w14:paraId="088F1268" w14:textId="77777777" w:rsidTr="003E7A67">
        <w:tc>
          <w:tcPr>
            <w:tcW w:w="3116" w:type="dxa"/>
          </w:tcPr>
          <w:p w14:paraId="3DFC5288" w14:textId="77777777" w:rsidR="007766CF" w:rsidRPr="00A42EB3" w:rsidRDefault="007766CF" w:rsidP="003E7A67">
            <w:pPr>
              <w:rPr>
                <w:b/>
              </w:rPr>
            </w:pPr>
            <w:r w:rsidRPr="00A42EB3">
              <w:rPr>
                <w:b/>
              </w:rPr>
              <w:t>Parameter</w:t>
            </w:r>
          </w:p>
        </w:tc>
        <w:tc>
          <w:tcPr>
            <w:tcW w:w="3117" w:type="dxa"/>
          </w:tcPr>
          <w:p w14:paraId="13F707F2" w14:textId="77777777" w:rsidR="007766CF" w:rsidRPr="00A42EB3" w:rsidRDefault="007766CF" w:rsidP="003E7A67">
            <w:pPr>
              <w:rPr>
                <w:b/>
              </w:rPr>
            </w:pPr>
            <w:r w:rsidRPr="00A42EB3">
              <w:rPr>
                <w:b/>
              </w:rPr>
              <w:t>Avg. height of digit</w:t>
            </w:r>
          </w:p>
        </w:tc>
        <w:tc>
          <w:tcPr>
            <w:tcW w:w="3117" w:type="dxa"/>
          </w:tcPr>
          <w:p w14:paraId="06F88EE8" w14:textId="77777777" w:rsidR="007766CF" w:rsidRPr="00A42EB3" w:rsidRDefault="007766CF" w:rsidP="003E7A67">
            <w:pPr>
              <w:rPr>
                <w:b/>
              </w:rPr>
            </w:pPr>
            <w:r w:rsidRPr="00A42EB3">
              <w:rPr>
                <w:b/>
              </w:rPr>
              <w:t>Avg. width of digit</w:t>
            </w:r>
          </w:p>
        </w:tc>
      </w:tr>
      <w:tr w:rsidR="007766CF" w14:paraId="0FDEA0E8" w14:textId="77777777" w:rsidTr="003E7A67">
        <w:tc>
          <w:tcPr>
            <w:tcW w:w="3116" w:type="dxa"/>
          </w:tcPr>
          <w:p w14:paraId="73C1D521" w14:textId="77777777" w:rsidR="007766CF" w:rsidRPr="00A42EB3" w:rsidRDefault="007766CF" w:rsidP="003E7A67">
            <w:pPr>
              <w:rPr>
                <w:b/>
              </w:rPr>
            </w:pPr>
            <w:r w:rsidRPr="00A42EB3">
              <w:rPr>
                <w:b/>
              </w:rPr>
              <w:lastRenderedPageBreak/>
              <w:t>HR</w:t>
            </w:r>
          </w:p>
        </w:tc>
        <w:tc>
          <w:tcPr>
            <w:tcW w:w="3117" w:type="dxa"/>
          </w:tcPr>
          <w:p w14:paraId="6E1A396A" w14:textId="77777777" w:rsidR="007766CF" w:rsidRDefault="007766CF" w:rsidP="003E7A67">
            <w:r>
              <w:t>34</w:t>
            </w:r>
          </w:p>
        </w:tc>
        <w:tc>
          <w:tcPr>
            <w:tcW w:w="3117" w:type="dxa"/>
          </w:tcPr>
          <w:p w14:paraId="7F197D08" w14:textId="77777777" w:rsidR="007766CF" w:rsidRDefault="007766CF" w:rsidP="003E7A67">
            <w:r>
              <w:t>22</w:t>
            </w:r>
          </w:p>
        </w:tc>
      </w:tr>
      <w:tr w:rsidR="007766CF" w14:paraId="02E8ED1F" w14:textId="77777777" w:rsidTr="003E7A67">
        <w:tc>
          <w:tcPr>
            <w:tcW w:w="3116" w:type="dxa"/>
          </w:tcPr>
          <w:p w14:paraId="6ACFA7A4" w14:textId="77777777" w:rsidR="007766CF" w:rsidRPr="00A42EB3" w:rsidRDefault="007766CF" w:rsidP="003E7A67">
            <w:pPr>
              <w:rPr>
                <w:b/>
              </w:rPr>
            </w:pPr>
            <w:r w:rsidRPr="00A42EB3">
              <w:rPr>
                <w:b/>
              </w:rPr>
              <w:t>Pulse</w:t>
            </w:r>
          </w:p>
        </w:tc>
        <w:tc>
          <w:tcPr>
            <w:tcW w:w="3117" w:type="dxa"/>
          </w:tcPr>
          <w:p w14:paraId="3B5F23BB" w14:textId="77777777" w:rsidR="007766CF" w:rsidRDefault="007766CF" w:rsidP="003E7A67">
            <w:r>
              <w:t>34</w:t>
            </w:r>
          </w:p>
        </w:tc>
        <w:tc>
          <w:tcPr>
            <w:tcW w:w="3117" w:type="dxa"/>
          </w:tcPr>
          <w:p w14:paraId="4BEA9F2A" w14:textId="77777777" w:rsidR="007766CF" w:rsidRDefault="007766CF" w:rsidP="003E7A67">
            <w:r>
              <w:t>23</w:t>
            </w:r>
          </w:p>
        </w:tc>
      </w:tr>
      <w:tr w:rsidR="007766CF" w14:paraId="5D06B020" w14:textId="77777777" w:rsidTr="003E7A67">
        <w:tc>
          <w:tcPr>
            <w:tcW w:w="3116" w:type="dxa"/>
          </w:tcPr>
          <w:p w14:paraId="3CDD7017" w14:textId="77777777" w:rsidR="007766CF" w:rsidRPr="00A42EB3" w:rsidRDefault="007766CF" w:rsidP="003E7A67">
            <w:pPr>
              <w:rPr>
                <w:b/>
              </w:rPr>
            </w:pPr>
            <w:r w:rsidRPr="00A42EB3">
              <w:rPr>
                <w:b/>
              </w:rPr>
              <w:t>SpO2</w:t>
            </w:r>
          </w:p>
        </w:tc>
        <w:tc>
          <w:tcPr>
            <w:tcW w:w="3117" w:type="dxa"/>
          </w:tcPr>
          <w:p w14:paraId="1621F42F" w14:textId="77777777" w:rsidR="007766CF" w:rsidRDefault="007766CF" w:rsidP="003E7A67">
            <w:r>
              <w:t>35</w:t>
            </w:r>
          </w:p>
        </w:tc>
        <w:tc>
          <w:tcPr>
            <w:tcW w:w="3117" w:type="dxa"/>
          </w:tcPr>
          <w:p w14:paraId="2FA160AE" w14:textId="77777777" w:rsidR="007766CF" w:rsidRDefault="007766CF" w:rsidP="003E7A67">
            <w:r>
              <w:t>23</w:t>
            </w:r>
          </w:p>
        </w:tc>
      </w:tr>
      <w:tr w:rsidR="007766CF" w14:paraId="30FD34E1" w14:textId="77777777" w:rsidTr="003E7A67">
        <w:tc>
          <w:tcPr>
            <w:tcW w:w="3116" w:type="dxa"/>
          </w:tcPr>
          <w:p w14:paraId="649FAF50" w14:textId="77777777" w:rsidR="007766CF" w:rsidRPr="00A42EB3" w:rsidRDefault="007766CF" w:rsidP="003E7A67">
            <w:pPr>
              <w:rPr>
                <w:b/>
              </w:rPr>
            </w:pPr>
            <w:r w:rsidRPr="00A42EB3">
              <w:rPr>
                <w:b/>
              </w:rPr>
              <w:t>APB_1</w:t>
            </w:r>
          </w:p>
        </w:tc>
        <w:tc>
          <w:tcPr>
            <w:tcW w:w="3117" w:type="dxa"/>
          </w:tcPr>
          <w:p w14:paraId="5D157B49" w14:textId="77777777" w:rsidR="007766CF" w:rsidRDefault="007766CF" w:rsidP="003E7A67">
            <w:r>
              <w:t>17</w:t>
            </w:r>
          </w:p>
        </w:tc>
        <w:tc>
          <w:tcPr>
            <w:tcW w:w="3117" w:type="dxa"/>
          </w:tcPr>
          <w:p w14:paraId="1C277697" w14:textId="77777777" w:rsidR="007766CF" w:rsidRDefault="007766CF" w:rsidP="003E7A67">
            <w:r>
              <w:t>11</w:t>
            </w:r>
          </w:p>
        </w:tc>
      </w:tr>
      <w:tr w:rsidR="007766CF" w14:paraId="4CCA1382" w14:textId="77777777" w:rsidTr="003E7A67">
        <w:tc>
          <w:tcPr>
            <w:tcW w:w="3116" w:type="dxa"/>
          </w:tcPr>
          <w:p w14:paraId="7CE27426" w14:textId="77777777" w:rsidR="007766CF" w:rsidRPr="00A42EB3" w:rsidRDefault="007766CF" w:rsidP="003E7A67">
            <w:pPr>
              <w:rPr>
                <w:b/>
              </w:rPr>
            </w:pPr>
            <w:r w:rsidRPr="00A42EB3">
              <w:rPr>
                <w:b/>
              </w:rPr>
              <w:t>APB_2</w:t>
            </w:r>
          </w:p>
        </w:tc>
        <w:tc>
          <w:tcPr>
            <w:tcW w:w="3117" w:type="dxa"/>
          </w:tcPr>
          <w:p w14:paraId="168EE2E6" w14:textId="77777777" w:rsidR="007766CF" w:rsidRDefault="007766CF" w:rsidP="003E7A67">
            <w:r>
              <w:t>16</w:t>
            </w:r>
          </w:p>
        </w:tc>
        <w:tc>
          <w:tcPr>
            <w:tcW w:w="3117" w:type="dxa"/>
          </w:tcPr>
          <w:p w14:paraId="02A3463C" w14:textId="77777777" w:rsidR="007766CF" w:rsidRDefault="007766CF" w:rsidP="003E7A67">
            <w:r>
              <w:t>11</w:t>
            </w:r>
          </w:p>
        </w:tc>
      </w:tr>
    </w:tbl>
    <w:p w14:paraId="7F5B4668" w14:textId="77777777" w:rsidR="007766CF" w:rsidRPr="008145F7" w:rsidRDefault="007766CF" w:rsidP="007766CF"/>
    <w:p w14:paraId="6BA8EF00" w14:textId="77777777" w:rsidR="007766CF" w:rsidRDefault="007766CF" w:rsidP="009909F3">
      <w:pPr>
        <w:pStyle w:val="Heading4"/>
      </w:pPr>
      <w:r>
        <w:t>Results of experiment</w:t>
      </w:r>
    </w:p>
    <w:p w14:paraId="4AE5D081" w14:textId="77777777" w:rsidR="00276A00" w:rsidRDefault="00276A00" w:rsidP="00276A00">
      <w:pPr>
        <w:pStyle w:val="Caption"/>
        <w:keepNext/>
      </w:pPr>
      <w:bookmarkStart w:id="269" w:name="_Ref470946054"/>
      <w:bookmarkStart w:id="270" w:name="_Toc470951097"/>
      <w:r>
        <w:t xml:space="preserve">Table </w:t>
      </w:r>
      <w:fldSimple w:instr=" SEQ Table \* ARABIC ">
        <w:r w:rsidR="008C7BFB">
          <w:rPr>
            <w:noProof/>
          </w:rPr>
          <w:t>7</w:t>
        </w:r>
      </w:fldSimple>
      <w:bookmarkEnd w:id="269"/>
      <w:r>
        <w:t xml:space="preserve"> Results for experiment from one meter with light off</w:t>
      </w:r>
      <w:bookmarkEnd w:id="270"/>
    </w:p>
    <w:tbl>
      <w:tblPr>
        <w:tblStyle w:val="TableGrid"/>
        <w:tblW w:w="0" w:type="auto"/>
        <w:tblLook w:val="04A0" w:firstRow="1" w:lastRow="0" w:firstColumn="1" w:lastColumn="0" w:noHBand="0" w:noVBand="1"/>
      </w:tblPr>
      <w:tblGrid>
        <w:gridCol w:w="1214"/>
        <w:gridCol w:w="1018"/>
        <w:gridCol w:w="1017"/>
        <w:gridCol w:w="1017"/>
        <w:gridCol w:w="1016"/>
        <w:gridCol w:w="1016"/>
        <w:gridCol w:w="1018"/>
        <w:gridCol w:w="1017"/>
        <w:gridCol w:w="1017"/>
      </w:tblGrid>
      <w:tr w:rsidR="007766CF" w14:paraId="0603E945" w14:textId="77777777" w:rsidTr="00A42EB3">
        <w:tc>
          <w:tcPr>
            <w:tcW w:w="1214" w:type="dxa"/>
          </w:tcPr>
          <w:p w14:paraId="6D7CC84A" w14:textId="77777777" w:rsidR="007766CF" w:rsidRPr="00CD4043" w:rsidRDefault="007766CF" w:rsidP="003E7A67">
            <w:pPr>
              <w:rPr>
                <w:b/>
              </w:rPr>
            </w:pPr>
            <w:r w:rsidRPr="00CD4043">
              <w:rPr>
                <w:b/>
              </w:rPr>
              <w:t>Parameter</w:t>
            </w:r>
          </w:p>
        </w:tc>
        <w:tc>
          <w:tcPr>
            <w:tcW w:w="1018" w:type="dxa"/>
          </w:tcPr>
          <w:p w14:paraId="671CC082" w14:textId="77777777" w:rsidR="007766CF" w:rsidRPr="00CD4043" w:rsidRDefault="007766CF" w:rsidP="003E7A67">
            <w:pPr>
              <w:jc w:val="center"/>
              <w:rPr>
                <w:b/>
              </w:rPr>
            </w:pPr>
            <w:r w:rsidRPr="00CD4043">
              <w:rPr>
                <w:b/>
              </w:rPr>
              <w:t>SR</w:t>
            </w:r>
          </w:p>
        </w:tc>
        <w:tc>
          <w:tcPr>
            <w:tcW w:w="1017" w:type="dxa"/>
            <w:shd w:val="clear" w:color="auto" w:fill="F2F2F2" w:themeFill="background1" w:themeFillShade="F2"/>
          </w:tcPr>
          <w:p w14:paraId="55121E5B" w14:textId="77777777" w:rsidR="007766CF" w:rsidRPr="00CD4043" w:rsidRDefault="007766CF" w:rsidP="003E7A67">
            <w:pPr>
              <w:jc w:val="center"/>
              <w:rPr>
                <w:b/>
              </w:rPr>
            </w:pPr>
            <w:r w:rsidRPr="00CD4043">
              <w:rPr>
                <w:b/>
              </w:rPr>
              <w:t>SRAC</w:t>
            </w:r>
          </w:p>
        </w:tc>
        <w:tc>
          <w:tcPr>
            <w:tcW w:w="1017" w:type="dxa"/>
          </w:tcPr>
          <w:p w14:paraId="33236ED0" w14:textId="77777777" w:rsidR="007766CF" w:rsidRPr="00CD4043" w:rsidRDefault="007766CF" w:rsidP="003E7A67">
            <w:pPr>
              <w:jc w:val="center"/>
              <w:rPr>
                <w:b/>
              </w:rPr>
            </w:pPr>
            <w:r w:rsidRPr="00CD4043">
              <w:rPr>
                <w:b/>
              </w:rPr>
              <w:t>NT</w:t>
            </w:r>
          </w:p>
        </w:tc>
        <w:tc>
          <w:tcPr>
            <w:tcW w:w="1016" w:type="dxa"/>
          </w:tcPr>
          <w:p w14:paraId="715EEEA9" w14:textId="77777777" w:rsidR="007766CF" w:rsidRPr="00CD4043" w:rsidRDefault="007766CF" w:rsidP="003E7A67">
            <w:pPr>
              <w:jc w:val="center"/>
              <w:rPr>
                <w:b/>
              </w:rPr>
            </w:pPr>
            <w:r w:rsidRPr="00CD4043">
              <w:rPr>
                <w:b/>
              </w:rPr>
              <w:t>NR</w:t>
            </w:r>
          </w:p>
        </w:tc>
        <w:tc>
          <w:tcPr>
            <w:tcW w:w="1016" w:type="dxa"/>
          </w:tcPr>
          <w:p w14:paraId="61F6C613" w14:textId="77777777" w:rsidR="007766CF" w:rsidRPr="00CD4043" w:rsidRDefault="007766CF" w:rsidP="003E7A67">
            <w:pPr>
              <w:jc w:val="center"/>
              <w:rPr>
                <w:b/>
              </w:rPr>
            </w:pPr>
            <w:r w:rsidRPr="00CD4043">
              <w:rPr>
                <w:b/>
              </w:rPr>
              <w:t>DSM</w:t>
            </w:r>
          </w:p>
        </w:tc>
        <w:tc>
          <w:tcPr>
            <w:tcW w:w="1018" w:type="dxa"/>
          </w:tcPr>
          <w:p w14:paraId="5319AA55" w14:textId="77777777" w:rsidR="007766CF" w:rsidRPr="00CD4043" w:rsidRDefault="007766CF" w:rsidP="003E7A67">
            <w:pPr>
              <w:jc w:val="center"/>
              <w:rPr>
                <w:b/>
              </w:rPr>
            </w:pPr>
            <w:r w:rsidRPr="00CD4043">
              <w:rPr>
                <w:b/>
              </w:rPr>
              <w:t>DSMSR</w:t>
            </w:r>
          </w:p>
        </w:tc>
        <w:tc>
          <w:tcPr>
            <w:tcW w:w="1017" w:type="dxa"/>
          </w:tcPr>
          <w:p w14:paraId="1AA85A25" w14:textId="77777777" w:rsidR="007766CF" w:rsidRPr="00CD4043" w:rsidRDefault="007766CF" w:rsidP="003E7A67">
            <w:pPr>
              <w:jc w:val="center"/>
              <w:rPr>
                <w:b/>
              </w:rPr>
            </w:pPr>
            <w:r w:rsidRPr="00CD4043">
              <w:rPr>
                <w:b/>
              </w:rPr>
              <w:t>T</w:t>
            </w:r>
          </w:p>
        </w:tc>
        <w:tc>
          <w:tcPr>
            <w:tcW w:w="1017" w:type="dxa"/>
          </w:tcPr>
          <w:p w14:paraId="4796FA0F" w14:textId="77777777" w:rsidR="007766CF" w:rsidRPr="00CD4043" w:rsidRDefault="007766CF" w:rsidP="003E7A67">
            <w:pPr>
              <w:jc w:val="center"/>
              <w:rPr>
                <w:b/>
              </w:rPr>
            </w:pPr>
            <w:r w:rsidRPr="00CD4043">
              <w:rPr>
                <w:b/>
              </w:rPr>
              <w:t>TSR</w:t>
            </w:r>
          </w:p>
        </w:tc>
      </w:tr>
      <w:tr w:rsidR="007766CF" w14:paraId="041BA707" w14:textId="77777777" w:rsidTr="00A42EB3">
        <w:tc>
          <w:tcPr>
            <w:tcW w:w="1214" w:type="dxa"/>
          </w:tcPr>
          <w:p w14:paraId="5F18AB0B" w14:textId="77777777" w:rsidR="007766CF" w:rsidRPr="00CD4043" w:rsidRDefault="007766CF" w:rsidP="003E7A67">
            <w:pPr>
              <w:rPr>
                <w:b/>
              </w:rPr>
            </w:pPr>
            <w:r w:rsidRPr="00CD4043">
              <w:rPr>
                <w:b/>
              </w:rPr>
              <w:t>HR</w:t>
            </w:r>
          </w:p>
        </w:tc>
        <w:tc>
          <w:tcPr>
            <w:tcW w:w="1018" w:type="dxa"/>
          </w:tcPr>
          <w:p w14:paraId="5066C0ED" w14:textId="77777777" w:rsidR="007766CF" w:rsidRPr="00CD4043" w:rsidRDefault="007766CF" w:rsidP="003E7A67">
            <w:pPr>
              <w:jc w:val="center"/>
              <w:rPr>
                <w:rFonts w:ascii="Calibri" w:hAnsi="Calibri"/>
                <w:color w:val="000000"/>
              </w:rPr>
            </w:pPr>
            <w:r>
              <w:rPr>
                <w:rFonts w:ascii="Calibri" w:hAnsi="Calibri"/>
                <w:color w:val="000000"/>
              </w:rPr>
              <w:t>98.101</w:t>
            </w:r>
          </w:p>
        </w:tc>
        <w:tc>
          <w:tcPr>
            <w:tcW w:w="1017" w:type="dxa"/>
            <w:shd w:val="clear" w:color="auto" w:fill="F2F2F2" w:themeFill="background1" w:themeFillShade="F2"/>
          </w:tcPr>
          <w:p w14:paraId="11042E93" w14:textId="77777777" w:rsidR="007766CF" w:rsidRDefault="007766CF" w:rsidP="003E7A67">
            <w:pPr>
              <w:jc w:val="center"/>
            </w:pPr>
            <w:r>
              <w:t>98.101</w:t>
            </w:r>
          </w:p>
        </w:tc>
        <w:tc>
          <w:tcPr>
            <w:tcW w:w="1017" w:type="dxa"/>
          </w:tcPr>
          <w:p w14:paraId="687B7526" w14:textId="77777777" w:rsidR="007766CF" w:rsidRDefault="007766CF" w:rsidP="003E7A67">
            <w:pPr>
              <w:jc w:val="center"/>
            </w:pPr>
            <w:r>
              <w:t>1.2666</w:t>
            </w:r>
          </w:p>
        </w:tc>
        <w:tc>
          <w:tcPr>
            <w:tcW w:w="1016" w:type="dxa"/>
          </w:tcPr>
          <w:p w14:paraId="634A1209" w14:textId="77777777" w:rsidR="007766CF" w:rsidRDefault="007766CF" w:rsidP="003E7A67">
            <w:pPr>
              <w:jc w:val="center"/>
            </w:pPr>
            <w:r>
              <w:t>0</w:t>
            </w:r>
          </w:p>
        </w:tc>
        <w:tc>
          <w:tcPr>
            <w:tcW w:w="1016" w:type="dxa"/>
          </w:tcPr>
          <w:p w14:paraId="2BA2DE4E" w14:textId="77777777" w:rsidR="007766CF" w:rsidRDefault="007766CF" w:rsidP="003E7A67">
            <w:pPr>
              <w:jc w:val="center"/>
            </w:pPr>
            <w:r>
              <w:t>0</w:t>
            </w:r>
          </w:p>
        </w:tc>
        <w:tc>
          <w:tcPr>
            <w:tcW w:w="1018" w:type="dxa"/>
          </w:tcPr>
          <w:p w14:paraId="2237138E" w14:textId="77777777" w:rsidR="007766CF" w:rsidRDefault="007766CF" w:rsidP="003E7A67">
            <w:pPr>
              <w:jc w:val="center"/>
            </w:pPr>
            <w:proofErr w:type="spellStart"/>
            <w:r>
              <w:t>NaN</w:t>
            </w:r>
            <w:proofErr w:type="spellEnd"/>
          </w:p>
        </w:tc>
        <w:tc>
          <w:tcPr>
            <w:tcW w:w="1017" w:type="dxa"/>
          </w:tcPr>
          <w:p w14:paraId="35F5F16C" w14:textId="77777777" w:rsidR="007766CF" w:rsidRDefault="007766CF" w:rsidP="003E7A67">
            <w:pPr>
              <w:jc w:val="center"/>
            </w:pPr>
            <w:r>
              <w:t>98.734</w:t>
            </w:r>
          </w:p>
        </w:tc>
        <w:tc>
          <w:tcPr>
            <w:tcW w:w="1017" w:type="dxa"/>
          </w:tcPr>
          <w:p w14:paraId="373B96F9" w14:textId="77777777" w:rsidR="007766CF" w:rsidRDefault="007766CF" w:rsidP="003E7A67">
            <w:pPr>
              <w:jc w:val="center"/>
            </w:pPr>
            <w:r>
              <w:t>99.3589</w:t>
            </w:r>
          </w:p>
        </w:tc>
      </w:tr>
      <w:tr w:rsidR="007766CF" w14:paraId="7A136445" w14:textId="77777777" w:rsidTr="00A42EB3">
        <w:tc>
          <w:tcPr>
            <w:tcW w:w="1214" w:type="dxa"/>
          </w:tcPr>
          <w:p w14:paraId="33E35F7B" w14:textId="77777777" w:rsidR="007766CF" w:rsidRPr="00CD4043" w:rsidRDefault="007766CF" w:rsidP="003E7A67">
            <w:pPr>
              <w:rPr>
                <w:b/>
              </w:rPr>
            </w:pPr>
            <w:r w:rsidRPr="00CD4043">
              <w:rPr>
                <w:b/>
              </w:rPr>
              <w:t>Pulse</w:t>
            </w:r>
          </w:p>
        </w:tc>
        <w:tc>
          <w:tcPr>
            <w:tcW w:w="1018" w:type="dxa"/>
          </w:tcPr>
          <w:p w14:paraId="34D2C468" w14:textId="77777777" w:rsidR="007766CF" w:rsidRDefault="007766CF" w:rsidP="003E7A67">
            <w:pPr>
              <w:jc w:val="center"/>
            </w:pPr>
            <w:r>
              <w:t>99.367</w:t>
            </w:r>
          </w:p>
        </w:tc>
        <w:tc>
          <w:tcPr>
            <w:tcW w:w="1017" w:type="dxa"/>
            <w:shd w:val="clear" w:color="auto" w:fill="F2F2F2" w:themeFill="background1" w:themeFillShade="F2"/>
          </w:tcPr>
          <w:p w14:paraId="14C591A4" w14:textId="77777777" w:rsidR="007766CF" w:rsidRDefault="007766CF" w:rsidP="003E7A67">
            <w:pPr>
              <w:jc w:val="center"/>
            </w:pPr>
            <w:r>
              <w:t>99.368</w:t>
            </w:r>
          </w:p>
        </w:tc>
        <w:tc>
          <w:tcPr>
            <w:tcW w:w="1017" w:type="dxa"/>
          </w:tcPr>
          <w:p w14:paraId="7A70FB78" w14:textId="77777777" w:rsidR="007766CF" w:rsidRDefault="007766CF" w:rsidP="003E7A67">
            <w:pPr>
              <w:jc w:val="center"/>
            </w:pPr>
            <w:r>
              <w:t>0</w:t>
            </w:r>
          </w:p>
        </w:tc>
        <w:tc>
          <w:tcPr>
            <w:tcW w:w="1016" w:type="dxa"/>
          </w:tcPr>
          <w:p w14:paraId="5B6C21F4" w14:textId="77777777" w:rsidR="007766CF" w:rsidRDefault="007766CF" w:rsidP="003E7A67">
            <w:pPr>
              <w:jc w:val="center"/>
            </w:pPr>
            <w:r>
              <w:t>0</w:t>
            </w:r>
          </w:p>
        </w:tc>
        <w:tc>
          <w:tcPr>
            <w:tcW w:w="1016" w:type="dxa"/>
          </w:tcPr>
          <w:p w14:paraId="5E5F751D" w14:textId="77777777" w:rsidR="007766CF" w:rsidRDefault="007766CF" w:rsidP="003E7A67">
            <w:pPr>
              <w:jc w:val="center"/>
            </w:pPr>
            <w:r>
              <w:t>0.633</w:t>
            </w:r>
          </w:p>
        </w:tc>
        <w:tc>
          <w:tcPr>
            <w:tcW w:w="1018" w:type="dxa"/>
          </w:tcPr>
          <w:p w14:paraId="0F1CD3D2" w14:textId="77777777" w:rsidR="007766CF" w:rsidRDefault="007766CF" w:rsidP="003E7A67">
            <w:pPr>
              <w:jc w:val="center"/>
            </w:pPr>
            <w:r>
              <w:t>0</w:t>
            </w:r>
          </w:p>
        </w:tc>
        <w:tc>
          <w:tcPr>
            <w:tcW w:w="1017" w:type="dxa"/>
          </w:tcPr>
          <w:p w14:paraId="5FF6E38C" w14:textId="77777777" w:rsidR="007766CF" w:rsidRDefault="007766CF" w:rsidP="003E7A67">
            <w:pPr>
              <w:jc w:val="center"/>
            </w:pPr>
            <w:r>
              <w:t>99.367</w:t>
            </w:r>
          </w:p>
        </w:tc>
        <w:tc>
          <w:tcPr>
            <w:tcW w:w="1017" w:type="dxa"/>
          </w:tcPr>
          <w:p w14:paraId="1D845DE9" w14:textId="77777777" w:rsidR="007766CF" w:rsidRDefault="007766CF" w:rsidP="003E7A67">
            <w:pPr>
              <w:jc w:val="center"/>
            </w:pPr>
            <w:r>
              <w:t>100</w:t>
            </w:r>
          </w:p>
        </w:tc>
      </w:tr>
      <w:tr w:rsidR="007766CF" w14:paraId="6B43CD51" w14:textId="77777777" w:rsidTr="00A42EB3">
        <w:tc>
          <w:tcPr>
            <w:tcW w:w="1214" w:type="dxa"/>
          </w:tcPr>
          <w:p w14:paraId="54FAA6D9" w14:textId="77777777" w:rsidR="007766CF" w:rsidRPr="00CD4043" w:rsidRDefault="007766CF" w:rsidP="003E7A67">
            <w:pPr>
              <w:rPr>
                <w:b/>
              </w:rPr>
            </w:pPr>
            <w:r w:rsidRPr="00CD4043">
              <w:rPr>
                <w:b/>
              </w:rPr>
              <w:t>SpO2</w:t>
            </w:r>
          </w:p>
        </w:tc>
        <w:tc>
          <w:tcPr>
            <w:tcW w:w="1018" w:type="dxa"/>
          </w:tcPr>
          <w:p w14:paraId="2EDFAF5F" w14:textId="77777777" w:rsidR="007766CF" w:rsidRDefault="007766CF" w:rsidP="003E7A67">
            <w:pPr>
              <w:jc w:val="center"/>
            </w:pPr>
            <w:r>
              <w:t>84.177</w:t>
            </w:r>
          </w:p>
        </w:tc>
        <w:tc>
          <w:tcPr>
            <w:tcW w:w="1017" w:type="dxa"/>
            <w:shd w:val="clear" w:color="auto" w:fill="F2F2F2" w:themeFill="background1" w:themeFillShade="F2"/>
          </w:tcPr>
          <w:p w14:paraId="56578F80" w14:textId="77777777" w:rsidR="007766CF" w:rsidRDefault="007766CF" w:rsidP="003E7A67">
            <w:pPr>
              <w:jc w:val="center"/>
            </w:pPr>
            <w:r>
              <w:t>89.241</w:t>
            </w:r>
          </w:p>
        </w:tc>
        <w:tc>
          <w:tcPr>
            <w:tcW w:w="1017" w:type="dxa"/>
          </w:tcPr>
          <w:p w14:paraId="7828FFFB" w14:textId="77777777" w:rsidR="007766CF" w:rsidRDefault="007766CF" w:rsidP="003E7A67">
            <w:pPr>
              <w:jc w:val="center"/>
            </w:pPr>
            <w:r>
              <w:t>0.633</w:t>
            </w:r>
          </w:p>
        </w:tc>
        <w:tc>
          <w:tcPr>
            <w:tcW w:w="1016" w:type="dxa"/>
          </w:tcPr>
          <w:p w14:paraId="57F14242" w14:textId="77777777" w:rsidR="007766CF" w:rsidRDefault="007766CF" w:rsidP="003E7A67">
            <w:pPr>
              <w:jc w:val="center"/>
            </w:pPr>
            <w:r>
              <w:t>0</w:t>
            </w:r>
          </w:p>
        </w:tc>
        <w:tc>
          <w:tcPr>
            <w:tcW w:w="1016" w:type="dxa"/>
          </w:tcPr>
          <w:p w14:paraId="5D87C467" w14:textId="77777777" w:rsidR="007766CF" w:rsidRDefault="007766CF" w:rsidP="003E7A67">
            <w:pPr>
              <w:jc w:val="center"/>
            </w:pPr>
            <w:r>
              <w:t>13.924</w:t>
            </w:r>
          </w:p>
        </w:tc>
        <w:tc>
          <w:tcPr>
            <w:tcW w:w="1018" w:type="dxa"/>
          </w:tcPr>
          <w:p w14:paraId="3C8688DF" w14:textId="77777777" w:rsidR="007766CF" w:rsidRDefault="007766CF" w:rsidP="003E7A67">
            <w:pPr>
              <w:jc w:val="center"/>
            </w:pPr>
            <w:r>
              <w:t>36.634</w:t>
            </w:r>
          </w:p>
        </w:tc>
        <w:tc>
          <w:tcPr>
            <w:tcW w:w="1017" w:type="dxa"/>
          </w:tcPr>
          <w:p w14:paraId="103DAA9B" w14:textId="77777777" w:rsidR="007766CF" w:rsidRDefault="007766CF" w:rsidP="003E7A67">
            <w:pPr>
              <w:jc w:val="center"/>
            </w:pPr>
            <w:r>
              <w:t>85.443</w:t>
            </w:r>
          </w:p>
        </w:tc>
        <w:tc>
          <w:tcPr>
            <w:tcW w:w="1017" w:type="dxa"/>
          </w:tcPr>
          <w:p w14:paraId="28C6BCC0" w14:textId="77777777" w:rsidR="007766CF" w:rsidRDefault="007766CF" w:rsidP="003E7A67">
            <w:pPr>
              <w:jc w:val="center"/>
            </w:pPr>
            <w:r>
              <w:t>98.519</w:t>
            </w:r>
          </w:p>
        </w:tc>
      </w:tr>
      <w:tr w:rsidR="007766CF" w14:paraId="7A7895E2" w14:textId="77777777" w:rsidTr="00A42EB3">
        <w:tc>
          <w:tcPr>
            <w:tcW w:w="1214" w:type="dxa"/>
          </w:tcPr>
          <w:p w14:paraId="232885C7" w14:textId="77777777" w:rsidR="007766CF" w:rsidRPr="00CD4043" w:rsidRDefault="007766CF" w:rsidP="003E7A67">
            <w:pPr>
              <w:rPr>
                <w:b/>
              </w:rPr>
            </w:pPr>
            <w:r w:rsidRPr="00CD4043">
              <w:rPr>
                <w:b/>
              </w:rPr>
              <w:t>APB_1</w:t>
            </w:r>
          </w:p>
        </w:tc>
        <w:tc>
          <w:tcPr>
            <w:tcW w:w="1018" w:type="dxa"/>
          </w:tcPr>
          <w:p w14:paraId="64A0E5C1" w14:textId="77777777" w:rsidR="007766CF" w:rsidRDefault="007766CF" w:rsidP="003E7A67">
            <w:pPr>
              <w:jc w:val="center"/>
            </w:pPr>
            <w:r>
              <w:t>48.734</w:t>
            </w:r>
          </w:p>
        </w:tc>
        <w:tc>
          <w:tcPr>
            <w:tcW w:w="1017" w:type="dxa"/>
            <w:shd w:val="clear" w:color="auto" w:fill="F2F2F2" w:themeFill="background1" w:themeFillShade="F2"/>
          </w:tcPr>
          <w:p w14:paraId="0B9AFB60" w14:textId="77777777" w:rsidR="007766CF" w:rsidRDefault="007766CF" w:rsidP="003E7A67">
            <w:pPr>
              <w:jc w:val="center"/>
            </w:pPr>
            <w:r>
              <w:t>54.430</w:t>
            </w:r>
          </w:p>
        </w:tc>
        <w:tc>
          <w:tcPr>
            <w:tcW w:w="1017" w:type="dxa"/>
          </w:tcPr>
          <w:p w14:paraId="53AA58AE" w14:textId="77777777" w:rsidR="007766CF" w:rsidRDefault="007766CF" w:rsidP="003E7A67">
            <w:pPr>
              <w:jc w:val="center"/>
            </w:pPr>
            <w:r>
              <w:t>22.785</w:t>
            </w:r>
          </w:p>
        </w:tc>
        <w:tc>
          <w:tcPr>
            <w:tcW w:w="1016" w:type="dxa"/>
          </w:tcPr>
          <w:p w14:paraId="4918FE00" w14:textId="77777777" w:rsidR="007766CF" w:rsidRDefault="007766CF" w:rsidP="003E7A67">
            <w:pPr>
              <w:jc w:val="center"/>
            </w:pPr>
            <w:r>
              <w:t>0</w:t>
            </w:r>
          </w:p>
        </w:tc>
        <w:tc>
          <w:tcPr>
            <w:tcW w:w="1016" w:type="dxa"/>
          </w:tcPr>
          <w:p w14:paraId="5ED52A54" w14:textId="77777777" w:rsidR="007766CF" w:rsidRDefault="007766CF" w:rsidP="003E7A67">
            <w:pPr>
              <w:jc w:val="center"/>
            </w:pPr>
            <w:r>
              <w:t>0</w:t>
            </w:r>
          </w:p>
        </w:tc>
        <w:tc>
          <w:tcPr>
            <w:tcW w:w="1018" w:type="dxa"/>
          </w:tcPr>
          <w:p w14:paraId="32C5BAAC" w14:textId="77777777" w:rsidR="007766CF" w:rsidRDefault="007766CF" w:rsidP="003E7A67">
            <w:pPr>
              <w:jc w:val="center"/>
            </w:pPr>
            <w:proofErr w:type="spellStart"/>
            <w:r>
              <w:t>NaN</w:t>
            </w:r>
            <w:proofErr w:type="spellEnd"/>
          </w:p>
        </w:tc>
        <w:tc>
          <w:tcPr>
            <w:tcW w:w="1017" w:type="dxa"/>
          </w:tcPr>
          <w:p w14:paraId="66973060" w14:textId="77777777" w:rsidR="007766CF" w:rsidRDefault="007766CF" w:rsidP="003E7A67">
            <w:pPr>
              <w:jc w:val="center"/>
            </w:pPr>
            <w:r>
              <w:t>77.215</w:t>
            </w:r>
          </w:p>
        </w:tc>
        <w:tc>
          <w:tcPr>
            <w:tcW w:w="1017" w:type="dxa"/>
          </w:tcPr>
          <w:p w14:paraId="5127AF30" w14:textId="77777777" w:rsidR="007766CF" w:rsidRDefault="00F33BA4" w:rsidP="003E7A67">
            <w:pPr>
              <w:jc w:val="center"/>
            </w:pPr>
            <w:r>
              <w:t>70.492</w:t>
            </w:r>
          </w:p>
        </w:tc>
      </w:tr>
      <w:tr w:rsidR="007766CF" w14:paraId="26D422DE" w14:textId="77777777" w:rsidTr="00A42EB3">
        <w:tc>
          <w:tcPr>
            <w:tcW w:w="1214" w:type="dxa"/>
          </w:tcPr>
          <w:p w14:paraId="7F1AE9F2" w14:textId="77777777" w:rsidR="007766CF" w:rsidRPr="00CD4043" w:rsidRDefault="007766CF" w:rsidP="003E7A67">
            <w:pPr>
              <w:rPr>
                <w:b/>
              </w:rPr>
            </w:pPr>
            <w:r w:rsidRPr="00CD4043">
              <w:rPr>
                <w:b/>
              </w:rPr>
              <w:t>APB_2</w:t>
            </w:r>
          </w:p>
        </w:tc>
        <w:tc>
          <w:tcPr>
            <w:tcW w:w="1018" w:type="dxa"/>
          </w:tcPr>
          <w:p w14:paraId="468DEA04" w14:textId="77777777" w:rsidR="007766CF" w:rsidRDefault="007766CF" w:rsidP="003E7A67">
            <w:pPr>
              <w:jc w:val="center"/>
            </w:pPr>
            <w:r>
              <w:t>42.405</w:t>
            </w:r>
          </w:p>
        </w:tc>
        <w:tc>
          <w:tcPr>
            <w:tcW w:w="1017" w:type="dxa"/>
            <w:shd w:val="clear" w:color="auto" w:fill="F2F2F2" w:themeFill="background1" w:themeFillShade="F2"/>
          </w:tcPr>
          <w:p w14:paraId="4D577418" w14:textId="77777777" w:rsidR="007766CF" w:rsidRDefault="007766CF" w:rsidP="003E7A67">
            <w:pPr>
              <w:jc w:val="center"/>
            </w:pPr>
            <w:r>
              <w:t>42.405</w:t>
            </w:r>
          </w:p>
        </w:tc>
        <w:tc>
          <w:tcPr>
            <w:tcW w:w="1017" w:type="dxa"/>
          </w:tcPr>
          <w:p w14:paraId="2F0D91FD" w14:textId="77777777" w:rsidR="007766CF" w:rsidRDefault="007766CF" w:rsidP="003E7A67">
            <w:pPr>
              <w:jc w:val="center"/>
            </w:pPr>
            <w:r>
              <w:t>0</w:t>
            </w:r>
          </w:p>
        </w:tc>
        <w:tc>
          <w:tcPr>
            <w:tcW w:w="1016" w:type="dxa"/>
          </w:tcPr>
          <w:p w14:paraId="36A66583" w14:textId="77777777" w:rsidR="007766CF" w:rsidRDefault="007766CF" w:rsidP="003E7A67">
            <w:pPr>
              <w:jc w:val="center"/>
            </w:pPr>
            <w:r>
              <w:t>0</w:t>
            </w:r>
          </w:p>
        </w:tc>
        <w:tc>
          <w:tcPr>
            <w:tcW w:w="1016" w:type="dxa"/>
          </w:tcPr>
          <w:p w14:paraId="28911AD3" w14:textId="77777777" w:rsidR="007766CF" w:rsidRDefault="007766CF" w:rsidP="003E7A67">
            <w:pPr>
              <w:jc w:val="center"/>
            </w:pPr>
            <w:r>
              <w:t>0</w:t>
            </w:r>
          </w:p>
        </w:tc>
        <w:tc>
          <w:tcPr>
            <w:tcW w:w="1018" w:type="dxa"/>
          </w:tcPr>
          <w:p w14:paraId="61BEC806" w14:textId="77777777" w:rsidR="007766CF" w:rsidRDefault="007766CF" w:rsidP="003E7A67">
            <w:pPr>
              <w:jc w:val="center"/>
            </w:pPr>
            <w:proofErr w:type="spellStart"/>
            <w:r>
              <w:t>NaN</w:t>
            </w:r>
            <w:proofErr w:type="spellEnd"/>
          </w:p>
        </w:tc>
        <w:tc>
          <w:tcPr>
            <w:tcW w:w="1017" w:type="dxa"/>
          </w:tcPr>
          <w:p w14:paraId="6F0C70EF" w14:textId="77777777" w:rsidR="007766CF" w:rsidRDefault="007766CF" w:rsidP="003E7A67">
            <w:pPr>
              <w:jc w:val="center"/>
            </w:pPr>
            <w:r>
              <w:t>100</w:t>
            </w:r>
          </w:p>
        </w:tc>
        <w:tc>
          <w:tcPr>
            <w:tcW w:w="1017" w:type="dxa"/>
          </w:tcPr>
          <w:p w14:paraId="4B556A19" w14:textId="77777777" w:rsidR="007766CF" w:rsidRDefault="00F33BA4" w:rsidP="003E7A67">
            <w:pPr>
              <w:jc w:val="center"/>
            </w:pPr>
            <w:r>
              <w:t>42.405</w:t>
            </w:r>
          </w:p>
        </w:tc>
      </w:tr>
      <w:tr w:rsidR="007766CF" w14:paraId="52F97731" w14:textId="77777777" w:rsidTr="00A42EB3">
        <w:tc>
          <w:tcPr>
            <w:tcW w:w="1214" w:type="dxa"/>
          </w:tcPr>
          <w:p w14:paraId="334A53B3" w14:textId="77777777" w:rsidR="007766CF" w:rsidRPr="00CD4043" w:rsidRDefault="007766CF" w:rsidP="003E7A67">
            <w:pPr>
              <w:rPr>
                <w:b/>
              </w:rPr>
            </w:pPr>
            <w:r w:rsidRPr="00CD4043">
              <w:rPr>
                <w:b/>
              </w:rPr>
              <w:t>Total</w:t>
            </w:r>
          </w:p>
        </w:tc>
        <w:tc>
          <w:tcPr>
            <w:tcW w:w="1018" w:type="dxa"/>
          </w:tcPr>
          <w:p w14:paraId="4579C495" w14:textId="77777777" w:rsidR="007766CF" w:rsidRPr="00CD4043" w:rsidRDefault="007766CF" w:rsidP="003E7A67">
            <w:pPr>
              <w:jc w:val="center"/>
              <w:rPr>
                <w:b/>
              </w:rPr>
            </w:pPr>
            <w:r>
              <w:rPr>
                <w:b/>
              </w:rPr>
              <w:t>74.557</w:t>
            </w:r>
          </w:p>
        </w:tc>
        <w:tc>
          <w:tcPr>
            <w:tcW w:w="1017" w:type="dxa"/>
            <w:shd w:val="clear" w:color="auto" w:fill="F2F2F2" w:themeFill="background1" w:themeFillShade="F2"/>
          </w:tcPr>
          <w:p w14:paraId="6B7757B3" w14:textId="77777777" w:rsidR="007766CF" w:rsidRPr="00CD4043" w:rsidRDefault="007766CF" w:rsidP="003E7A67">
            <w:pPr>
              <w:jc w:val="center"/>
              <w:rPr>
                <w:b/>
              </w:rPr>
            </w:pPr>
            <w:r>
              <w:rPr>
                <w:b/>
              </w:rPr>
              <w:t>76.708</w:t>
            </w:r>
          </w:p>
        </w:tc>
        <w:tc>
          <w:tcPr>
            <w:tcW w:w="1017" w:type="dxa"/>
          </w:tcPr>
          <w:p w14:paraId="5C6C6A7B" w14:textId="77777777" w:rsidR="007766CF" w:rsidRPr="00CD4043" w:rsidRDefault="007766CF" w:rsidP="003E7A67">
            <w:pPr>
              <w:jc w:val="center"/>
              <w:rPr>
                <w:b/>
              </w:rPr>
            </w:pPr>
            <w:r>
              <w:rPr>
                <w:b/>
              </w:rPr>
              <w:t>4.937</w:t>
            </w:r>
          </w:p>
        </w:tc>
        <w:tc>
          <w:tcPr>
            <w:tcW w:w="1016" w:type="dxa"/>
          </w:tcPr>
          <w:p w14:paraId="463DE5A6" w14:textId="77777777" w:rsidR="007766CF" w:rsidRPr="00CD4043" w:rsidRDefault="007766CF" w:rsidP="003E7A67">
            <w:pPr>
              <w:jc w:val="center"/>
              <w:rPr>
                <w:b/>
              </w:rPr>
            </w:pPr>
            <w:r>
              <w:rPr>
                <w:b/>
              </w:rPr>
              <w:t>0</w:t>
            </w:r>
          </w:p>
        </w:tc>
        <w:tc>
          <w:tcPr>
            <w:tcW w:w="1016" w:type="dxa"/>
          </w:tcPr>
          <w:p w14:paraId="4F9FD989" w14:textId="77777777" w:rsidR="007766CF" w:rsidRPr="00CD4043" w:rsidRDefault="007766CF" w:rsidP="003E7A67">
            <w:pPr>
              <w:jc w:val="center"/>
              <w:rPr>
                <w:b/>
              </w:rPr>
            </w:pPr>
            <w:r>
              <w:rPr>
                <w:b/>
              </w:rPr>
              <w:t>2.911</w:t>
            </w:r>
          </w:p>
        </w:tc>
        <w:tc>
          <w:tcPr>
            <w:tcW w:w="1018" w:type="dxa"/>
          </w:tcPr>
          <w:p w14:paraId="42693A81" w14:textId="77777777" w:rsidR="007766CF" w:rsidRPr="00CD4043" w:rsidRDefault="007766CF" w:rsidP="003E7A67">
            <w:pPr>
              <w:jc w:val="center"/>
              <w:rPr>
                <w:b/>
              </w:rPr>
            </w:pPr>
            <w:r>
              <w:rPr>
                <w:b/>
              </w:rPr>
              <w:t>18.180</w:t>
            </w:r>
          </w:p>
        </w:tc>
        <w:tc>
          <w:tcPr>
            <w:tcW w:w="1017" w:type="dxa"/>
          </w:tcPr>
          <w:p w14:paraId="59F6499E" w14:textId="77777777" w:rsidR="007766CF" w:rsidRPr="00CD4043" w:rsidRDefault="007766CF" w:rsidP="003E7A67">
            <w:pPr>
              <w:jc w:val="center"/>
              <w:rPr>
                <w:b/>
              </w:rPr>
            </w:pPr>
            <w:r>
              <w:rPr>
                <w:b/>
              </w:rPr>
              <w:t>92.152</w:t>
            </w:r>
          </w:p>
        </w:tc>
        <w:tc>
          <w:tcPr>
            <w:tcW w:w="1017" w:type="dxa"/>
          </w:tcPr>
          <w:p w14:paraId="58731BAC" w14:textId="77777777" w:rsidR="007766CF" w:rsidRPr="00CD4043" w:rsidRDefault="00F33BA4" w:rsidP="003E7A67">
            <w:pPr>
              <w:jc w:val="center"/>
              <w:rPr>
                <w:b/>
              </w:rPr>
            </w:pPr>
            <w:r>
              <w:rPr>
                <w:b/>
              </w:rPr>
              <w:t>82.154</w:t>
            </w:r>
          </w:p>
        </w:tc>
      </w:tr>
    </w:tbl>
    <w:p w14:paraId="475E673F" w14:textId="77777777" w:rsidR="007766CF" w:rsidRDefault="007766CF" w:rsidP="009909F3">
      <w:pPr>
        <w:pStyle w:val="Heading4"/>
      </w:pPr>
      <w:r>
        <w:t>Conclusion</w:t>
      </w:r>
    </w:p>
    <w:p w14:paraId="0BABAA91" w14:textId="77777777" w:rsidR="00F33BA4" w:rsidRPr="0070266F" w:rsidRDefault="009909F3" w:rsidP="007766CF">
      <w:r>
        <w:t>When light conditions in</w:t>
      </w:r>
      <w:r w:rsidR="00F33BA4">
        <w:t xml:space="preserve"> room</w:t>
      </w:r>
      <w:r>
        <w:t xml:space="preserve"> are low</w:t>
      </w:r>
      <w:r w:rsidR="00F33BA4">
        <w:t xml:space="preserve"> overall success rate is smaller than in case when light </w:t>
      </w:r>
      <w:r>
        <w:t xml:space="preserve">is on. As you can see from </w:t>
      </w:r>
      <w:r>
        <w:fldChar w:fldCharType="begin"/>
      </w:r>
      <w:r>
        <w:instrText xml:space="preserve"> REF _Ref470946054 \h </w:instrText>
      </w:r>
      <w:r>
        <w:fldChar w:fldCharType="separate"/>
      </w:r>
      <w:r w:rsidR="008C7BFB">
        <w:t xml:space="preserve">Table </w:t>
      </w:r>
      <w:r w:rsidR="008C7BFB">
        <w:rPr>
          <w:noProof/>
        </w:rPr>
        <w:t>7</w:t>
      </w:r>
      <w:r>
        <w:fldChar w:fldCharType="end"/>
      </w:r>
      <w:r w:rsidR="00F33BA4">
        <w:t>, biggest influence on bad result</w:t>
      </w:r>
      <w:r>
        <w:t>s</w:t>
      </w:r>
      <w:r w:rsidR="00F33BA4">
        <w:t xml:space="preserve"> has parameter APB_2 and its misclassification by Tesseract. Another issue is connection of slash with digit which evaluate to </w:t>
      </w:r>
      <w:proofErr w:type="spellStart"/>
      <w:r w:rsidR="00F33BA4">
        <w:t>NoText</w:t>
      </w:r>
      <w:proofErr w:type="spellEnd"/>
      <w:r w:rsidR="00F33BA4">
        <w:t xml:space="preserve"> result</w:t>
      </w:r>
      <w:r>
        <w:t xml:space="preserve"> at APB_1 parameter</w:t>
      </w:r>
      <w:r w:rsidR="00F33BA4">
        <w:t>, because connected symb</w:t>
      </w:r>
      <w:r>
        <w:t xml:space="preserve">ols don’t fulfill test conditions in </w:t>
      </w:r>
      <w:r>
        <w:fldChar w:fldCharType="begin"/>
      </w:r>
      <w:r>
        <w:instrText xml:space="preserve"> REF _Ref470890425 \r \h </w:instrText>
      </w:r>
      <w:r>
        <w:fldChar w:fldCharType="separate"/>
      </w:r>
      <w:r w:rsidR="008C7BFB">
        <w:t>6.6.1</w:t>
      </w:r>
      <w:r>
        <w:fldChar w:fldCharType="end"/>
      </w:r>
      <w:r>
        <w:t xml:space="preserve"> and </w:t>
      </w:r>
      <w:r>
        <w:fldChar w:fldCharType="begin"/>
      </w:r>
      <w:r>
        <w:instrText xml:space="preserve"> REF _Ref470891325 \r \h </w:instrText>
      </w:r>
      <w:r>
        <w:fldChar w:fldCharType="separate"/>
      </w:r>
      <w:r w:rsidR="008C7BFB">
        <w:t>6.7.1</w:t>
      </w:r>
      <w:r>
        <w:fldChar w:fldCharType="end"/>
      </w:r>
      <w:r w:rsidR="00F33BA4">
        <w:t>.</w:t>
      </w:r>
    </w:p>
    <w:p w14:paraId="53BB2583" w14:textId="77777777" w:rsidR="00F33BA4" w:rsidRDefault="00F33BA4" w:rsidP="009909F3">
      <w:pPr>
        <w:pStyle w:val="Heading3"/>
      </w:pPr>
      <w:bookmarkStart w:id="271" w:name="_Toc471250921"/>
      <w:r>
        <w:t>One meter – light off – angle</w:t>
      </w:r>
      <w:bookmarkEnd w:id="271"/>
    </w:p>
    <w:p w14:paraId="4D9AEC34" w14:textId="77777777" w:rsidR="00F33BA4" w:rsidRPr="008145F7" w:rsidRDefault="00F33BA4" w:rsidP="00F33BA4">
      <w:r>
        <w:t>In this test camera was located one meter far from simulated patient monitor. Plane of the patient monitor was placed under angle equal to 45 degrees to plane of the scene captured by camera. Light in the room was turned off. During the whole test camera and patient monitor was on the same position.</w:t>
      </w:r>
    </w:p>
    <w:p w14:paraId="4B646A05" w14:textId="77777777" w:rsidR="004D0D75" w:rsidRDefault="00D42FAA" w:rsidP="004D0D75">
      <w:pPr>
        <w:keepNext/>
        <w:jc w:val="center"/>
      </w:pPr>
      <w:r>
        <w:pict w14:anchorId="1068A681">
          <v:shape id="_x0000_i1055" type="#_x0000_t75" style="width:281.3pt;height:158.25pt">
            <v:imagedata r:id="rId84" o:title="Test_1Angle_N"/>
          </v:shape>
        </w:pict>
      </w:r>
    </w:p>
    <w:p w14:paraId="66442791" w14:textId="77777777" w:rsidR="00F33BA4" w:rsidRDefault="004D0D75" w:rsidP="004D0D75">
      <w:pPr>
        <w:pStyle w:val="Caption"/>
        <w:jc w:val="center"/>
      </w:pPr>
      <w:bookmarkStart w:id="272" w:name="_Toc470951086"/>
      <w:r>
        <w:t xml:space="preserve">Figure </w:t>
      </w:r>
      <w:fldSimple w:instr=" SEQ Figure \* ARABIC ">
        <w:r w:rsidR="008C7BFB">
          <w:rPr>
            <w:noProof/>
          </w:rPr>
          <w:t>54</w:t>
        </w:r>
      </w:fldSimple>
      <w:r>
        <w:t xml:space="preserve"> Captured scene from one meter with light off under angle 45 degrees</w:t>
      </w:r>
      <w:bookmarkEnd w:id="272"/>
    </w:p>
    <w:p w14:paraId="5FAED923" w14:textId="77777777" w:rsidR="00F33BA4" w:rsidRDefault="00F33BA4" w:rsidP="009909F3">
      <w:pPr>
        <w:pStyle w:val="Heading4"/>
      </w:pPr>
      <w:r>
        <w:lastRenderedPageBreak/>
        <w:t>Scanned parameters</w:t>
      </w:r>
    </w:p>
    <w:p w14:paraId="51CD1065" w14:textId="77777777" w:rsidR="008D0889" w:rsidRDefault="007D1279" w:rsidP="008D0889">
      <w:pPr>
        <w:keepNext/>
      </w:pPr>
      <w:r>
        <w:rPr>
          <w:noProof/>
          <w:lang w:val="cs-CZ" w:eastAsia="cs-CZ"/>
        </w:rPr>
        <w:drawing>
          <wp:inline distT="0" distB="0" distL="0" distR="0" wp14:anchorId="03CE2A23" wp14:editId="173335B1">
            <wp:extent cx="5943600" cy="578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8485"/>
                    </a:xfrm>
                    <a:prstGeom prst="rect">
                      <a:avLst/>
                    </a:prstGeom>
                  </pic:spPr>
                </pic:pic>
              </a:graphicData>
            </a:graphic>
          </wp:inline>
        </w:drawing>
      </w:r>
    </w:p>
    <w:p w14:paraId="42FAD61F" w14:textId="77777777" w:rsidR="00F33BA4" w:rsidRDefault="008D0889" w:rsidP="008D0889">
      <w:pPr>
        <w:pStyle w:val="Caption"/>
      </w:pPr>
      <w:bookmarkStart w:id="273" w:name="_Toc470951087"/>
      <w:r>
        <w:t xml:space="preserve">Figure </w:t>
      </w:r>
      <w:fldSimple w:instr=" SEQ Figure \* ARABIC ">
        <w:r w:rsidR="008C7BFB">
          <w:rPr>
            <w:noProof/>
          </w:rPr>
          <w:t>55</w:t>
        </w:r>
      </w:fldSimple>
      <w:r>
        <w:t xml:space="preserve"> </w:t>
      </w:r>
      <w:proofErr w:type="gramStart"/>
      <w:r w:rsidRPr="006902DB">
        <w:t>All</w:t>
      </w:r>
      <w:proofErr w:type="gramEnd"/>
      <w:r w:rsidRPr="006902DB">
        <w:t xml:space="preserve"> scanned parameters in their bounding boxes from one meter with light off </w:t>
      </w:r>
      <w:r>
        <w:t xml:space="preserve">under angle 45 degree </w:t>
      </w:r>
      <w:r w:rsidRPr="006902DB">
        <w:t>captured before acquisition process. HR; Pulse; SpO2; APB_1; APB_2</w:t>
      </w:r>
      <w:bookmarkEnd w:id="273"/>
    </w:p>
    <w:p w14:paraId="2BF53E87" w14:textId="77777777" w:rsidR="00276A00" w:rsidRDefault="00276A00" w:rsidP="00276A00">
      <w:pPr>
        <w:pStyle w:val="Caption"/>
        <w:keepNext/>
      </w:pPr>
      <w:bookmarkStart w:id="274" w:name="_Toc470951098"/>
      <w:r>
        <w:t xml:space="preserve">Table </w:t>
      </w:r>
      <w:fldSimple w:instr=" SEQ Table \* ARABIC ">
        <w:r w:rsidR="008C7BFB">
          <w:rPr>
            <w:noProof/>
          </w:rPr>
          <w:t>8</w:t>
        </w:r>
      </w:fldSimple>
      <w:r>
        <w:t xml:space="preserve"> </w:t>
      </w:r>
      <w:r w:rsidRPr="00FA1C2F">
        <w:t>Size of digits for experim</w:t>
      </w:r>
      <w:r>
        <w:t>ent from one meter with light off under angle 45 degrees</w:t>
      </w:r>
      <w:bookmarkEnd w:id="274"/>
    </w:p>
    <w:tbl>
      <w:tblPr>
        <w:tblStyle w:val="TableGrid"/>
        <w:tblW w:w="0" w:type="auto"/>
        <w:tblLook w:val="04A0" w:firstRow="1" w:lastRow="0" w:firstColumn="1" w:lastColumn="0" w:noHBand="0" w:noVBand="1"/>
      </w:tblPr>
      <w:tblGrid>
        <w:gridCol w:w="3116"/>
        <w:gridCol w:w="3117"/>
        <w:gridCol w:w="3117"/>
      </w:tblGrid>
      <w:tr w:rsidR="00F33BA4" w14:paraId="4D50A2EF" w14:textId="77777777" w:rsidTr="003E7A67">
        <w:tc>
          <w:tcPr>
            <w:tcW w:w="3116" w:type="dxa"/>
          </w:tcPr>
          <w:p w14:paraId="7A6C7DA8" w14:textId="77777777" w:rsidR="00F33BA4" w:rsidRPr="00A42EB3" w:rsidRDefault="00F33BA4" w:rsidP="003E7A67">
            <w:pPr>
              <w:rPr>
                <w:b/>
              </w:rPr>
            </w:pPr>
            <w:r w:rsidRPr="00A42EB3">
              <w:rPr>
                <w:b/>
              </w:rPr>
              <w:t>Parameter</w:t>
            </w:r>
          </w:p>
        </w:tc>
        <w:tc>
          <w:tcPr>
            <w:tcW w:w="3117" w:type="dxa"/>
          </w:tcPr>
          <w:p w14:paraId="2F1D9436" w14:textId="77777777" w:rsidR="00F33BA4" w:rsidRPr="00A42EB3" w:rsidRDefault="00F33BA4" w:rsidP="003E7A67">
            <w:pPr>
              <w:rPr>
                <w:b/>
              </w:rPr>
            </w:pPr>
            <w:r w:rsidRPr="00A42EB3">
              <w:rPr>
                <w:b/>
              </w:rPr>
              <w:t>Avg. height of digit</w:t>
            </w:r>
          </w:p>
        </w:tc>
        <w:tc>
          <w:tcPr>
            <w:tcW w:w="3117" w:type="dxa"/>
          </w:tcPr>
          <w:p w14:paraId="1CCBB0F7" w14:textId="77777777" w:rsidR="00F33BA4" w:rsidRPr="00A42EB3" w:rsidRDefault="00F33BA4" w:rsidP="003E7A67">
            <w:pPr>
              <w:rPr>
                <w:b/>
              </w:rPr>
            </w:pPr>
            <w:r w:rsidRPr="00A42EB3">
              <w:rPr>
                <w:b/>
              </w:rPr>
              <w:t>Avg. width of digit</w:t>
            </w:r>
          </w:p>
        </w:tc>
      </w:tr>
      <w:tr w:rsidR="00F33BA4" w14:paraId="31C32FF0" w14:textId="77777777" w:rsidTr="003E7A67">
        <w:tc>
          <w:tcPr>
            <w:tcW w:w="3116" w:type="dxa"/>
          </w:tcPr>
          <w:p w14:paraId="2987954D" w14:textId="77777777" w:rsidR="00F33BA4" w:rsidRPr="00A42EB3" w:rsidRDefault="00F33BA4" w:rsidP="003E7A67">
            <w:pPr>
              <w:rPr>
                <w:b/>
              </w:rPr>
            </w:pPr>
            <w:r w:rsidRPr="00A42EB3">
              <w:rPr>
                <w:b/>
              </w:rPr>
              <w:t>HR</w:t>
            </w:r>
          </w:p>
        </w:tc>
        <w:tc>
          <w:tcPr>
            <w:tcW w:w="3117" w:type="dxa"/>
          </w:tcPr>
          <w:p w14:paraId="517762B8" w14:textId="77777777" w:rsidR="00F33BA4" w:rsidRDefault="00F33BA4" w:rsidP="003E7A67">
            <w:r>
              <w:t>37</w:t>
            </w:r>
          </w:p>
        </w:tc>
        <w:tc>
          <w:tcPr>
            <w:tcW w:w="3117" w:type="dxa"/>
          </w:tcPr>
          <w:p w14:paraId="6C130C13" w14:textId="77777777" w:rsidR="00F33BA4" w:rsidRDefault="00F33BA4" w:rsidP="003E7A67">
            <w:r>
              <w:t>22</w:t>
            </w:r>
          </w:p>
        </w:tc>
      </w:tr>
      <w:tr w:rsidR="00F33BA4" w14:paraId="412F1AC3" w14:textId="77777777" w:rsidTr="003E7A67">
        <w:tc>
          <w:tcPr>
            <w:tcW w:w="3116" w:type="dxa"/>
          </w:tcPr>
          <w:p w14:paraId="2812C78E" w14:textId="77777777" w:rsidR="00F33BA4" w:rsidRPr="00A42EB3" w:rsidRDefault="00F33BA4" w:rsidP="003E7A67">
            <w:pPr>
              <w:rPr>
                <w:b/>
              </w:rPr>
            </w:pPr>
            <w:r w:rsidRPr="00A42EB3">
              <w:rPr>
                <w:b/>
              </w:rPr>
              <w:t>Pulse</w:t>
            </w:r>
          </w:p>
        </w:tc>
        <w:tc>
          <w:tcPr>
            <w:tcW w:w="3117" w:type="dxa"/>
          </w:tcPr>
          <w:p w14:paraId="737E635B" w14:textId="77777777" w:rsidR="00F33BA4" w:rsidRDefault="00F33BA4" w:rsidP="003E7A67">
            <w:r>
              <w:t>39</w:t>
            </w:r>
          </w:p>
        </w:tc>
        <w:tc>
          <w:tcPr>
            <w:tcW w:w="3117" w:type="dxa"/>
          </w:tcPr>
          <w:p w14:paraId="52B692EB" w14:textId="77777777" w:rsidR="00F33BA4" w:rsidRDefault="00F33BA4" w:rsidP="003E7A67">
            <w:r>
              <w:t>25</w:t>
            </w:r>
          </w:p>
        </w:tc>
      </w:tr>
      <w:tr w:rsidR="00F33BA4" w14:paraId="35B73392" w14:textId="77777777" w:rsidTr="003E7A67">
        <w:tc>
          <w:tcPr>
            <w:tcW w:w="3116" w:type="dxa"/>
          </w:tcPr>
          <w:p w14:paraId="47227911" w14:textId="77777777" w:rsidR="00F33BA4" w:rsidRPr="00A42EB3" w:rsidRDefault="00F33BA4" w:rsidP="003E7A67">
            <w:pPr>
              <w:rPr>
                <w:b/>
              </w:rPr>
            </w:pPr>
            <w:r w:rsidRPr="00A42EB3">
              <w:rPr>
                <w:b/>
              </w:rPr>
              <w:t>SpO2</w:t>
            </w:r>
          </w:p>
        </w:tc>
        <w:tc>
          <w:tcPr>
            <w:tcW w:w="3117" w:type="dxa"/>
          </w:tcPr>
          <w:p w14:paraId="108B4CEE" w14:textId="77777777" w:rsidR="00F33BA4" w:rsidRDefault="00F33BA4" w:rsidP="003E7A67">
            <w:r>
              <w:t>37</w:t>
            </w:r>
          </w:p>
        </w:tc>
        <w:tc>
          <w:tcPr>
            <w:tcW w:w="3117" w:type="dxa"/>
          </w:tcPr>
          <w:p w14:paraId="4B131270" w14:textId="77777777" w:rsidR="00F33BA4" w:rsidRDefault="00F33BA4" w:rsidP="003E7A67">
            <w:r>
              <w:t>22</w:t>
            </w:r>
          </w:p>
        </w:tc>
      </w:tr>
      <w:tr w:rsidR="00F33BA4" w14:paraId="19390E9A" w14:textId="77777777" w:rsidTr="003E7A67">
        <w:tc>
          <w:tcPr>
            <w:tcW w:w="3116" w:type="dxa"/>
          </w:tcPr>
          <w:p w14:paraId="50423C8F" w14:textId="77777777" w:rsidR="00F33BA4" w:rsidRPr="00A42EB3" w:rsidRDefault="00F33BA4" w:rsidP="003E7A67">
            <w:pPr>
              <w:rPr>
                <w:b/>
              </w:rPr>
            </w:pPr>
            <w:r w:rsidRPr="00A42EB3">
              <w:rPr>
                <w:b/>
              </w:rPr>
              <w:t>APB_1</w:t>
            </w:r>
          </w:p>
        </w:tc>
        <w:tc>
          <w:tcPr>
            <w:tcW w:w="3117" w:type="dxa"/>
          </w:tcPr>
          <w:p w14:paraId="181A0F98" w14:textId="77777777" w:rsidR="00F33BA4" w:rsidRDefault="00F33BA4" w:rsidP="003E7A67">
            <w:r>
              <w:t>19</w:t>
            </w:r>
          </w:p>
        </w:tc>
        <w:tc>
          <w:tcPr>
            <w:tcW w:w="3117" w:type="dxa"/>
          </w:tcPr>
          <w:p w14:paraId="3AD5054C" w14:textId="77777777" w:rsidR="00F33BA4" w:rsidRDefault="00F33BA4" w:rsidP="003E7A67">
            <w:r>
              <w:t>10</w:t>
            </w:r>
          </w:p>
        </w:tc>
      </w:tr>
      <w:tr w:rsidR="00F33BA4" w14:paraId="09DB0E53" w14:textId="77777777" w:rsidTr="003E7A67">
        <w:tc>
          <w:tcPr>
            <w:tcW w:w="3116" w:type="dxa"/>
          </w:tcPr>
          <w:p w14:paraId="3CF1E331" w14:textId="77777777" w:rsidR="00F33BA4" w:rsidRPr="00A42EB3" w:rsidRDefault="00F33BA4" w:rsidP="003E7A67">
            <w:pPr>
              <w:rPr>
                <w:b/>
              </w:rPr>
            </w:pPr>
            <w:r w:rsidRPr="00A42EB3">
              <w:rPr>
                <w:b/>
              </w:rPr>
              <w:t>APB_2</w:t>
            </w:r>
          </w:p>
        </w:tc>
        <w:tc>
          <w:tcPr>
            <w:tcW w:w="3117" w:type="dxa"/>
          </w:tcPr>
          <w:p w14:paraId="26A59FF3" w14:textId="77777777" w:rsidR="00F33BA4" w:rsidRDefault="00F33BA4" w:rsidP="003E7A67">
            <w:r>
              <w:t>16</w:t>
            </w:r>
          </w:p>
        </w:tc>
        <w:tc>
          <w:tcPr>
            <w:tcW w:w="3117" w:type="dxa"/>
          </w:tcPr>
          <w:p w14:paraId="3AF5FC41" w14:textId="77777777" w:rsidR="00F33BA4" w:rsidRDefault="00F33BA4" w:rsidP="003E7A67">
            <w:r>
              <w:t>9</w:t>
            </w:r>
          </w:p>
        </w:tc>
      </w:tr>
    </w:tbl>
    <w:p w14:paraId="33C14F49" w14:textId="77777777" w:rsidR="00F33BA4" w:rsidRPr="008145F7" w:rsidRDefault="00F33BA4" w:rsidP="00F33BA4"/>
    <w:p w14:paraId="1A0B61CA" w14:textId="77777777" w:rsidR="00F33BA4" w:rsidRDefault="00F33BA4" w:rsidP="009909F3">
      <w:pPr>
        <w:pStyle w:val="Heading4"/>
      </w:pPr>
      <w:r>
        <w:t>Results of experiment</w:t>
      </w:r>
    </w:p>
    <w:p w14:paraId="41B333B0" w14:textId="77777777" w:rsidR="00276A00" w:rsidRDefault="00276A00" w:rsidP="00276A00">
      <w:pPr>
        <w:pStyle w:val="Caption"/>
        <w:keepNext/>
      </w:pPr>
      <w:bookmarkStart w:id="275" w:name="_Toc470951099"/>
      <w:r>
        <w:t xml:space="preserve">Table </w:t>
      </w:r>
      <w:fldSimple w:instr=" SEQ Table \* ARABIC ">
        <w:r w:rsidR="008C7BFB">
          <w:rPr>
            <w:noProof/>
          </w:rPr>
          <w:t>9</w:t>
        </w:r>
      </w:fldSimple>
      <w:r>
        <w:t xml:space="preserve"> Results of experiment from one meter with light off under angle 45 degrees</w:t>
      </w:r>
      <w:bookmarkEnd w:id="275"/>
    </w:p>
    <w:tbl>
      <w:tblPr>
        <w:tblStyle w:val="TableGrid"/>
        <w:tblW w:w="0" w:type="auto"/>
        <w:tblLook w:val="04A0" w:firstRow="1" w:lastRow="0" w:firstColumn="1" w:lastColumn="0" w:noHBand="0" w:noVBand="1"/>
      </w:tblPr>
      <w:tblGrid>
        <w:gridCol w:w="1214"/>
        <w:gridCol w:w="1018"/>
        <w:gridCol w:w="1017"/>
        <w:gridCol w:w="1017"/>
        <w:gridCol w:w="1016"/>
        <w:gridCol w:w="1016"/>
        <w:gridCol w:w="1018"/>
        <w:gridCol w:w="1017"/>
        <w:gridCol w:w="1017"/>
      </w:tblGrid>
      <w:tr w:rsidR="00F33BA4" w14:paraId="49DFA6B5" w14:textId="77777777" w:rsidTr="00A42EB3">
        <w:tc>
          <w:tcPr>
            <w:tcW w:w="1214" w:type="dxa"/>
          </w:tcPr>
          <w:p w14:paraId="12D2AE59" w14:textId="77777777" w:rsidR="00F33BA4" w:rsidRPr="00CD4043" w:rsidRDefault="00F33BA4" w:rsidP="003E7A67">
            <w:pPr>
              <w:rPr>
                <w:b/>
              </w:rPr>
            </w:pPr>
            <w:r w:rsidRPr="00CD4043">
              <w:rPr>
                <w:b/>
              </w:rPr>
              <w:t>Parameter</w:t>
            </w:r>
          </w:p>
        </w:tc>
        <w:tc>
          <w:tcPr>
            <w:tcW w:w="1018" w:type="dxa"/>
          </w:tcPr>
          <w:p w14:paraId="377743C8" w14:textId="77777777" w:rsidR="00F33BA4" w:rsidRPr="00CD4043" w:rsidRDefault="00F33BA4" w:rsidP="003E7A67">
            <w:pPr>
              <w:jc w:val="center"/>
              <w:rPr>
                <w:b/>
              </w:rPr>
            </w:pPr>
            <w:r w:rsidRPr="00CD4043">
              <w:rPr>
                <w:b/>
              </w:rPr>
              <w:t>SR</w:t>
            </w:r>
          </w:p>
        </w:tc>
        <w:tc>
          <w:tcPr>
            <w:tcW w:w="1017" w:type="dxa"/>
            <w:shd w:val="clear" w:color="auto" w:fill="F2F2F2" w:themeFill="background1" w:themeFillShade="F2"/>
          </w:tcPr>
          <w:p w14:paraId="75701304" w14:textId="77777777" w:rsidR="00F33BA4" w:rsidRPr="00CD4043" w:rsidRDefault="00F33BA4" w:rsidP="003E7A67">
            <w:pPr>
              <w:jc w:val="center"/>
              <w:rPr>
                <w:b/>
              </w:rPr>
            </w:pPr>
            <w:r w:rsidRPr="00CD4043">
              <w:rPr>
                <w:b/>
              </w:rPr>
              <w:t>SRAC</w:t>
            </w:r>
          </w:p>
        </w:tc>
        <w:tc>
          <w:tcPr>
            <w:tcW w:w="1017" w:type="dxa"/>
          </w:tcPr>
          <w:p w14:paraId="6796659B" w14:textId="77777777" w:rsidR="00F33BA4" w:rsidRPr="00CD4043" w:rsidRDefault="00F33BA4" w:rsidP="003E7A67">
            <w:pPr>
              <w:jc w:val="center"/>
              <w:rPr>
                <w:b/>
              </w:rPr>
            </w:pPr>
            <w:r w:rsidRPr="00CD4043">
              <w:rPr>
                <w:b/>
              </w:rPr>
              <w:t>NT</w:t>
            </w:r>
          </w:p>
        </w:tc>
        <w:tc>
          <w:tcPr>
            <w:tcW w:w="1016" w:type="dxa"/>
          </w:tcPr>
          <w:p w14:paraId="0FC4CD8B" w14:textId="77777777" w:rsidR="00F33BA4" w:rsidRPr="00CD4043" w:rsidRDefault="00F33BA4" w:rsidP="003E7A67">
            <w:pPr>
              <w:jc w:val="center"/>
              <w:rPr>
                <w:b/>
              </w:rPr>
            </w:pPr>
            <w:r w:rsidRPr="00CD4043">
              <w:rPr>
                <w:b/>
              </w:rPr>
              <w:t>NR</w:t>
            </w:r>
          </w:p>
        </w:tc>
        <w:tc>
          <w:tcPr>
            <w:tcW w:w="1016" w:type="dxa"/>
          </w:tcPr>
          <w:p w14:paraId="0C0E05FF" w14:textId="77777777" w:rsidR="00F33BA4" w:rsidRPr="00CD4043" w:rsidRDefault="00F33BA4" w:rsidP="003E7A67">
            <w:pPr>
              <w:jc w:val="center"/>
              <w:rPr>
                <w:b/>
              </w:rPr>
            </w:pPr>
            <w:r w:rsidRPr="00CD4043">
              <w:rPr>
                <w:b/>
              </w:rPr>
              <w:t>DSM</w:t>
            </w:r>
          </w:p>
        </w:tc>
        <w:tc>
          <w:tcPr>
            <w:tcW w:w="1018" w:type="dxa"/>
          </w:tcPr>
          <w:p w14:paraId="1108B978" w14:textId="77777777" w:rsidR="00F33BA4" w:rsidRPr="00CD4043" w:rsidRDefault="00F33BA4" w:rsidP="003E7A67">
            <w:pPr>
              <w:jc w:val="center"/>
              <w:rPr>
                <w:b/>
              </w:rPr>
            </w:pPr>
            <w:r w:rsidRPr="00CD4043">
              <w:rPr>
                <w:b/>
              </w:rPr>
              <w:t>DSMSR</w:t>
            </w:r>
          </w:p>
        </w:tc>
        <w:tc>
          <w:tcPr>
            <w:tcW w:w="1017" w:type="dxa"/>
          </w:tcPr>
          <w:p w14:paraId="16BFDC0E" w14:textId="77777777" w:rsidR="00F33BA4" w:rsidRPr="00CD4043" w:rsidRDefault="00F33BA4" w:rsidP="003E7A67">
            <w:pPr>
              <w:jc w:val="center"/>
              <w:rPr>
                <w:b/>
              </w:rPr>
            </w:pPr>
            <w:r w:rsidRPr="00CD4043">
              <w:rPr>
                <w:b/>
              </w:rPr>
              <w:t>T</w:t>
            </w:r>
          </w:p>
        </w:tc>
        <w:tc>
          <w:tcPr>
            <w:tcW w:w="1017" w:type="dxa"/>
          </w:tcPr>
          <w:p w14:paraId="5969C60C" w14:textId="77777777" w:rsidR="00F33BA4" w:rsidRPr="00CD4043" w:rsidRDefault="00F33BA4" w:rsidP="003E7A67">
            <w:pPr>
              <w:jc w:val="center"/>
              <w:rPr>
                <w:b/>
              </w:rPr>
            </w:pPr>
            <w:r w:rsidRPr="00CD4043">
              <w:rPr>
                <w:b/>
              </w:rPr>
              <w:t>TSR</w:t>
            </w:r>
          </w:p>
        </w:tc>
      </w:tr>
      <w:tr w:rsidR="00F33BA4" w14:paraId="171CC72A" w14:textId="77777777" w:rsidTr="00A42EB3">
        <w:tc>
          <w:tcPr>
            <w:tcW w:w="1214" w:type="dxa"/>
          </w:tcPr>
          <w:p w14:paraId="240B3A42" w14:textId="77777777" w:rsidR="00F33BA4" w:rsidRPr="00CD4043" w:rsidRDefault="00F33BA4" w:rsidP="003E7A67">
            <w:pPr>
              <w:rPr>
                <w:b/>
              </w:rPr>
            </w:pPr>
            <w:r w:rsidRPr="00CD4043">
              <w:rPr>
                <w:b/>
              </w:rPr>
              <w:t>HR</w:t>
            </w:r>
          </w:p>
        </w:tc>
        <w:tc>
          <w:tcPr>
            <w:tcW w:w="1018" w:type="dxa"/>
          </w:tcPr>
          <w:p w14:paraId="5DC6BAE9" w14:textId="77777777" w:rsidR="00F33BA4" w:rsidRPr="00CD4043" w:rsidRDefault="00F33BA4" w:rsidP="003E7A67">
            <w:pPr>
              <w:jc w:val="center"/>
              <w:rPr>
                <w:rFonts w:ascii="Calibri" w:hAnsi="Calibri"/>
                <w:color w:val="000000"/>
              </w:rPr>
            </w:pPr>
            <w:r>
              <w:rPr>
                <w:rFonts w:ascii="Calibri" w:hAnsi="Calibri"/>
                <w:color w:val="000000"/>
              </w:rPr>
              <w:t>100</w:t>
            </w:r>
          </w:p>
        </w:tc>
        <w:tc>
          <w:tcPr>
            <w:tcW w:w="1017" w:type="dxa"/>
            <w:shd w:val="clear" w:color="auto" w:fill="F2F2F2" w:themeFill="background1" w:themeFillShade="F2"/>
          </w:tcPr>
          <w:p w14:paraId="2BFD5AAE" w14:textId="77777777" w:rsidR="00F33BA4" w:rsidRDefault="00F33BA4" w:rsidP="003E7A67">
            <w:pPr>
              <w:jc w:val="center"/>
            </w:pPr>
            <w:r>
              <w:t>100</w:t>
            </w:r>
          </w:p>
        </w:tc>
        <w:tc>
          <w:tcPr>
            <w:tcW w:w="1017" w:type="dxa"/>
          </w:tcPr>
          <w:p w14:paraId="318C9D7A" w14:textId="77777777" w:rsidR="00F33BA4" w:rsidRDefault="00F33BA4" w:rsidP="003E7A67">
            <w:pPr>
              <w:jc w:val="center"/>
            </w:pPr>
            <w:r>
              <w:t>0</w:t>
            </w:r>
          </w:p>
        </w:tc>
        <w:tc>
          <w:tcPr>
            <w:tcW w:w="1016" w:type="dxa"/>
          </w:tcPr>
          <w:p w14:paraId="7A822A1B" w14:textId="77777777" w:rsidR="00F33BA4" w:rsidRDefault="00F33BA4" w:rsidP="003E7A67">
            <w:pPr>
              <w:jc w:val="center"/>
            </w:pPr>
            <w:r>
              <w:t>0</w:t>
            </w:r>
          </w:p>
        </w:tc>
        <w:tc>
          <w:tcPr>
            <w:tcW w:w="1016" w:type="dxa"/>
          </w:tcPr>
          <w:p w14:paraId="6E965760" w14:textId="77777777" w:rsidR="00F33BA4" w:rsidRDefault="00F33BA4" w:rsidP="003E7A67">
            <w:pPr>
              <w:jc w:val="center"/>
            </w:pPr>
            <w:r>
              <w:t>0</w:t>
            </w:r>
          </w:p>
        </w:tc>
        <w:tc>
          <w:tcPr>
            <w:tcW w:w="1018" w:type="dxa"/>
          </w:tcPr>
          <w:p w14:paraId="18A2EA99" w14:textId="77777777" w:rsidR="00F33BA4" w:rsidRDefault="00F33BA4" w:rsidP="003E7A67">
            <w:pPr>
              <w:jc w:val="center"/>
            </w:pPr>
            <w:proofErr w:type="spellStart"/>
            <w:r>
              <w:t>NaN</w:t>
            </w:r>
            <w:proofErr w:type="spellEnd"/>
          </w:p>
        </w:tc>
        <w:tc>
          <w:tcPr>
            <w:tcW w:w="1017" w:type="dxa"/>
          </w:tcPr>
          <w:p w14:paraId="3D0EB8A3" w14:textId="77777777" w:rsidR="00F33BA4" w:rsidRDefault="00F33BA4" w:rsidP="003E7A67">
            <w:pPr>
              <w:jc w:val="center"/>
            </w:pPr>
            <w:r>
              <w:t>100</w:t>
            </w:r>
          </w:p>
        </w:tc>
        <w:tc>
          <w:tcPr>
            <w:tcW w:w="1017" w:type="dxa"/>
          </w:tcPr>
          <w:p w14:paraId="78CE22DF" w14:textId="77777777" w:rsidR="00F33BA4" w:rsidRDefault="00F33BA4" w:rsidP="003E7A67">
            <w:pPr>
              <w:jc w:val="center"/>
            </w:pPr>
            <w:r>
              <w:t>100</w:t>
            </w:r>
          </w:p>
        </w:tc>
      </w:tr>
      <w:tr w:rsidR="00F33BA4" w14:paraId="2F5E3A08" w14:textId="77777777" w:rsidTr="00A42EB3">
        <w:tc>
          <w:tcPr>
            <w:tcW w:w="1214" w:type="dxa"/>
          </w:tcPr>
          <w:p w14:paraId="46115D5D" w14:textId="77777777" w:rsidR="00F33BA4" w:rsidRPr="00CD4043" w:rsidRDefault="00F33BA4" w:rsidP="003E7A67">
            <w:pPr>
              <w:rPr>
                <w:b/>
              </w:rPr>
            </w:pPr>
            <w:r w:rsidRPr="00CD4043">
              <w:rPr>
                <w:b/>
              </w:rPr>
              <w:t>Pulse</w:t>
            </w:r>
          </w:p>
        </w:tc>
        <w:tc>
          <w:tcPr>
            <w:tcW w:w="1018" w:type="dxa"/>
          </w:tcPr>
          <w:p w14:paraId="2337A116" w14:textId="77777777" w:rsidR="00F33BA4" w:rsidRDefault="00F33BA4" w:rsidP="003E7A67">
            <w:pPr>
              <w:jc w:val="center"/>
            </w:pPr>
            <w:r>
              <w:t>98.101</w:t>
            </w:r>
          </w:p>
        </w:tc>
        <w:tc>
          <w:tcPr>
            <w:tcW w:w="1017" w:type="dxa"/>
            <w:shd w:val="clear" w:color="auto" w:fill="F2F2F2" w:themeFill="background1" w:themeFillShade="F2"/>
          </w:tcPr>
          <w:p w14:paraId="282B9CD7" w14:textId="77777777" w:rsidR="00F33BA4" w:rsidRDefault="00F33BA4" w:rsidP="003E7A67">
            <w:pPr>
              <w:jc w:val="center"/>
            </w:pPr>
            <w:r>
              <w:t>98.101</w:t>
            </w:r>
          </w:p>
        </w:tc>
        <w:tc>
          <w:tcPr>
            <w:tcW w:w="1017" w:type="dxa"/>
          </w:tcPr>
          <w:p w14:paraId="2C2CA166" w14:textId="77777777" w:rsidR="00F33BA4" w:rsidRDefault="00F33BA4" w:rsidP="003E7A67">
            <w:pPr>
              <w:jc w:val="center"/>
            </w:pPr>
            <w:r>
              <w:t>1.900</w:t>
            </w:r>
          </w:p>
        </w:tc>
        <w:tc>
          <w:tcPr>
            <w:tcW w:w="1016" w:type="dxa"/>
          </w:tcPr>
          <w:p w14:paraId="47388FDC" w14:textId="77777777" w:rsidR="00F33BA4" w:rsidRDefault="00F33BA4" w:rsidP="003E7A67">
            <w:pPr>
              <w:jc w:val="center"/>
            </w:pPr>
            <w:r>
              <w:t>0</w:t>
            </w:r>
          </w:p>
        </w:tc>
        <w:tc>
          <w:tcPr>
            <w:tcW w:w="1016" w:type="dxa"/>
          </w:tcPr>
          <w:p w14:paraId="5FF3C18A" w14:textId="77777777" w:rsidR="00F33BA4" w:rsidRDefault="00F33BA4" w:rsidP="003E7A67">
            <w:pPr>
              <w:jc w:val="center"/>
            </w:pPr>
            <w:r>
              <w:t>0</w:t>
            </w:r>
          </w:p>
        </w:tc>
        <w:tc>
          <w:tcPr>
            <w:tcW w:w="1018" w:type="dxa"/>
          </w:tcPr>
          <w:p w14:paraId="2554A413" w14:textId="77777777" w:rsidR="00F33BA4" w:rsidRDefault="00F33BA4" w:rsidP="003E7A67">
            <w:pPr>
              <w:jc w:val="center"/>
            </w:pPr>
            <w:proofErr w:type="spellStart"/>
            <w:r>
              <w:t>NaN</w:t>
            </w:r>
            <w:proofErr w:type="spellEnd"/>
          </w:p>
        </w:tc>
        <w:tc>
          <w:tcPr>
            <w:tcW w:w="1017" w:type="dxa"/>
          </w:tcPr>
          <w:p w14:paraId="3B2737AE" w14:textId="77777777" w:rsidR="00F33BA4" w:rsidRDefault="00F33BA4" w:rsidP="003E7A67">
            <w:pPr>
              <w:jc w:val="center"/>
            </w:pPr>
            <w:r>
              <w:t>98.101</w:t>
            </w:r>
          </w:p>
        </w:tc>
        <w:tc>
          <w:tcPr>
            <w:tcW w:w="1017" w:type="dxa"/>
          </w:tcPr>
          <w:p w14:paraId="6A8FF2B0" w14:textId="77777777" w:rsidR="00F33BA4" w:rsidRDefault="00F33BA4" w:rsidP="003E7A67">
            <w:pPr>
              <w:jc w:val="center"/>
            </w:pPr>
            <w:r>
              <w:t>100</w:t>
            </w:r>
          </w:p>
        </w:tc>
      </w:tr>
      <w:tr w:rsidR="00F33BA4" w14:paraId="1FF01F5C" w14:textId="77777777" w:rsidTr="00A42EB3">
        <w:tc>
          <w:tcPr>
            <w:tcW w:w="1214" w:type="dxa"/>
          </w:tcPr>
          <w:p w14:paraId="4CE5148E" w14:textId="77777777" w:rsidR="00F33BA4" w:rsidRPr="00CD4043" w:rsidRDefault="00F33BA4" w:rsidP="003E7A67">
            <w:pPr>
              <w:rPr>
                <w:b/>
              </w:rPr>
            </w:pPr>
            <w:r w:rsidRPr="00CD4043">
              <w:rPr>
                <w:b/>
              </w:rPr>
              <w:t>SpO2</w:t>
            </w:r>
          </w:p>
        </w:tc>
        <w:tc>
          <w:tcPr>
            <w:tcW w:w="1018" w:type="dxa"/>
          </w:tcPr>
          <w:p w14:paraId="0B5268A7" w14:textId="77777777" w:rsidR="00F33BA4" w:rsidRDefault="00F33BA4" w:rsidP="003E7A67">
            <w:pPr>
              <w:jc w:val="center"/>
            </w:pPr>
            <w:r>
              <w:t>98.101</w:t>
            </w:r>
          </w:p>
        </w:tc>
        <w:tc>
          <w:tcPr>
            <w:tcW w:w="1017" w:type="dxa"/>
            <w:shd w:val="clear" w:color="auto" w:fill="F2F2F2" w:themeFill="background1" w:themeFillShade="F2"/>
          </w:tcPr>
          <w:p w14:paraId="738572B5" w14:textId="77777777" w:rsidR="00F33BA4" w:rsidRDefault="00F33BA4" w:rsidP="003E7A67">
            <w:pPr>
              <w:jc w:val="center"/>
            </w:pPr>
            <w:r>
              <w:t>98.101</w:t>
            </w:r>
          </w:p>
        </w:tc>
        <w:tc>
          <w:tcPr>
            <w:tcW w:w="1017" w:type="dxa"/>
          </w:tcPr>
          <w:p w14:paraId="618E71C1" w14:textId="77777777" w:rsidR="00F33BA4" w:rsidRDefault="00F33BA4" w:rsidP="003E7A67">
            <w:pPr>
              <w:jc w:val="center"/>
            </w:pPr>
            <w:r>
              <w:t>1.900</w:t>
            </w:r>
          </w:p>
        </w:tc>
        <w:tc>
          <w:tcPr>
            <w:tcW w:w="1016" w:type="dxa"/>
          </w:tcPr>
          <w:p w14:paraId="30AED773" w14:textId="77777777" w:rsidR="00F33BA4" w:rsidRDefault="00F33BA4" w:rsidP="003E7A67">
            <w:pPr>
              <w:jc w:val="center"/>
            </w:pPr>
            <w:r>
              <w:t>0</w:t>
            </w:r>
          </w:p>
        </w:tc>
        <w:tc>
          <w:tcPr>
            <w:tcW w:w="1016" w:type="dxa"/>
          </w:tcPr>
          <w:p w14:paraId="3E8C248E" w14:textId="77777777" w:rsidR="00F33BA4" w:rsidRDefault="00F33BA4" w:rsidP="003E7A67">
            <w:pPr>
              <w:jc w:val="center"/>
            </w:pPr>
            <w:r>
              <w:t>0</w:t>
            </w:r>
          </w:p>
        </w:tc>
        <w:tc>
          <w:tcPr>
            <w:tcW w:w="1018" w:type="dxa"/>
          </w:tcPr>
          <w:p w14:paraId="216323E5" w14:textId="77777777" w:rsidR="00F33BA4" w:rsidRDefault="00F33BA4" w:rsidP="003E7A67">
            <w:pPr>
              <w:jc w:val="center"/>
            </w:pPr>
            <w:proofErr w:type="spellStart"/>
            <w:r>
              <w:t>NaN</w:t>
            </w:r>
            <w:proofErr w:type="spellEnd"/>
          </w:p>
        </w:tc>
        <w:tc>
          <w:tcPr>
            <w:tcW w:w="1017" w:type="dxa"/>
          </w:tcPr>
          <w:p w14:paraId="7364C687" w14:textId="77777777" w:rsidR="00F33BA4" w:rsidRDefault="00F33BA4" w:rsidP="003E7A67">
            <w:pPr>
              <w:jc w:val="center"/>
            </w:pPr>
            <w:r>
              <w:t>98.101</w:t>
            </w:r>
          </w:p>
        </w:tc>
        <w:tc>
          <w:tcPr>
            <w:tcW w:w="1017" w:type="dxa"/>
          </w:tcPr>
          <w:p w14:paraId="7C212E0A" w14:textId="77777777" w:rsidR="00F33BA4" w:rsidRDefault="00F33BA4" w:rsidP="003E7A67">
            <w:pPr>
              <w:jc w:val="center"/>
            </w:pPr>
            <w:r>
              <w:t>100</w:t>
            </w:r>
          </w:p>
        </w:tc>
      </w:tr>
      <w:tr w:rsidR="00F33BA4" w14:paraId="280E18F2" w14:textId="77777777" w:rsidTr="00A42EB3">
        <w:tc>
          <w:tcPr>
            <w:tcW w:w="1214" w:type="dxa"/>
          </w:tcPr>
          <w:p w14:paraId="59EFCB49" w14:textId="77777777" w:rsidR="00F33BA4" w:rsidRPr="00CD4043" w:rsidRDefault="00F33BA4" w:rsidP="003E7A67">
            <w:pPr>
              <w:rPr>
                <w:b/>
              </w:rPr>
            </w:pPr>
            <w:r w:rsidRPr="00CD4043">
              <w:rPr>
                <w:b/>
              </w:rPr>
              <w:t>APB_1</w:t>
            </w:r>
          </w:p>
        </w:tc>
        <w:tc>
          <w:tcPr>
            <w:tcW w:w="1018" w:type="dxa"/>
          </w:tcPr>
          <w:p w14:paraId="5F569891" w14:textId="77777777" w:rsidR="00F33BA4" w:rsidRDefault="00F33BA4" w:rsidP="003E7A67">
            <w:pPr>
              <w:jc w:val="center"/>
            </w:pPr>
            <w:r>
              <w:t>63.924</w:t>
            </w:r>
          </w:p>
        </w:tc>
        <w:tc>
          <w:tcPr>
            <w:tcW w:w="1017" w:type="dxa"/>
            <w:shd w:val="clear" w:color="auto" w:fill="F2F2F2" w:themeFill="background1" w:themeFillShade="F2"/>
          </w:tcPr>
          <w:p w14:paraId="1827E5D8" w14:textId="77777777" w:rsidR="00F33BA4" w:rsidRDefault="00F33BA4" w:rsidP="003E7A67">
            <w:pPr>
              <w:jc w:val="center"/>
            </w:pPr>
            <w:r>
              <w:t>68.987</w:t>
            </w:r>
          </w:p>
        </w:tc>
        <w:tc>
          <w:tcPr>
            <w:tcW w:w="1017" w:type="dxa"/>
          </w:tcPr>
          <w:p w14:paraId="4DA949EA" w14:textId="77777777" w:rsidR="00F33BA4" w:rsidRDefault="00F33BA4" w:rsidP="003E7A67">
            <w:pPr>
              <w:jc w:val="center"/>
            </w:pPr>
            <w:r>
              <w:t>23.418</w:t>
            </w:r>
          </w:p>
        </w:tc>
        <w:tc>
          <w:tcPr>
            <w:tcW w:w="1016" w:type="dxa"/>
          </w:tcPr>
          <w:p w14:paraId="7285638E" w14:textId="77777777" w:rsidR="00F33BA4" w:rsidRDefault="00F33BA4" w:rsidP="003E7A67">
            <w:pPr>
              <w:jc w:val="center"/>
            </w:pPr>
            <w:r>
              <w:t>0</w:t>
            </w:r>
          </w:p>
        </w:tc>
        <w:tc>
          <w:tcPr>
            <w:tcW w:w="1016" w:type="dxa"/>
          </w:tcPr>
          <w:p w14:paraId="02493EB8" w14:textId="77777777" w:rsidR="00F33BA4" w:rsidRDefault="00F33BA4" w:rsidP="003E7A67">
            <w:pPr>
              <w:jc w:val="center"/>
            </w:pPr>
            <w:r>
              <w:t>0</w:t>
            </w:r>
          </w:p>
        </w:tc>
        <w:tc>
          <w:tcPr>
            <w:tcW w:w="1018" w:type="dxa"/>
          </w:tcPr>
          <w:p w14:paraId="4EF7BD55" w14:textId="77777777" w:rsidR="00F33BA4" w:rsidRDefault="00F33BA4" w:rsidP="003E7A67">
            <w:pPr>
              <w:jc w:val="center"/>
            </w:pPr>
            <w:proofErr w:type="spellStart"/>
            <w:r>
              <w:t>NaN</w:t>
            </w:r>
            <w:proofErr w:type="spellEnd"/>
          </w:p>
        </w:tc>
        <w:tc>
          <w:tcPr>
            <w:tcW w:w="1017" w:type="dxa"/>
          </w:tcPr>
          <w:p w14:paraId="11275155" w14:textId="77777777" w:rsidR="00F33BA4" w:rsidRDefault="00F33BA4" w:rsidP="003E7A67">
            <w:pPr>
              <w:jc w:val="center"/>
            </w:pPr>
            <w:r>
              <w:t>76.582</w:t>
            </w:r>
          </w:p>
        </w:tc>
        <w:tc>
          <w:tcPr>
            <w:tcW w:w="1017" w:type="dxa"/>
          </w:tcPr>
          <w:p w14:paraId="2C67E021" w14:textId="77777777" w:rsidR="00F33BA4" w:rsidRDefault="00437BF8" w:rsidP="003E7A67">
            <w:pPr>
              <w:jc w:val="center"/>
            </w:pPr>
            <w:r>
              <w:t>90.083</w:t>
            </w:r>
          </w:p>
        </w:tc>
      </w:tr>
      <w:tr w:rsidR="00F33BA4" w14:paraId="2F829AB3" w14:textId="77777777" w:rsidTr="00A42EB3">
        <w:tc>
          <w:tcPr>
            <w:tcW w:w="1214" w:type="dxa"/>
          </w:tcPr>
          <w:p w14:paraId="3FDFD647" w14:textId="77777777" w:rsidR="00F33BA4" w:rsidRPr="00CD4043" w:rsidRDefault="00F33BA4" w:rsidP="003E7A67">
            <w:pPr>
              <w:rPr>
                <w:b/>
              </w:rPr>
            </w:pPr>
            <w:r w:rsidRPr="00CD4043">
              <w:rPr>
                <w:b/>
              </w:rPr>
              <w:t>APB_2</w:t>
            </w:r>
          </w:p>
        </w:tc>
        <w:tc>
          <w:tcPr>
            <w:tcW w:w="1018" w:type="dxa"/>
          </w:tcPr>
          <w:p w14:paraId="092C3DE2" w14:textId="77777777" w:rsidR="00F33BA4" w:rsidRDefault="00F33BA4" w:rsidP="003E7A67">
            <w:pPr>
              <w:jc w:val="center"/>
            </w:pPr>
            <w:r>
              <w:t>65.822</w:t>
            </w:r>
          </w:p>
        </w:tc>
        <w:tc>
          <w:tcPr>
            <w:tcW w:w="1017" w:type="dxa"/>
            <w:shd w:val="clear" w:color="auto" w:fill="F2F2F2" w:themeFill="background1" w:themeFillShade="F2"/>
          </w:tcPr>
          <w:p w14:paraId="014EC3A6" w14:textId="77777777" w:rsidR="00F33BA4" w:rsidRDefault="00F33BA4" w:rsidP="003E7A67">
            <w:pPr>
              <w:jc w:val="center"/>
            </w:pPr>
            <w:r>
              <w:t>65.822</w:t>
            </w:r>
          </w:p>
        </w:tc>
        <w:tc>
          <w:tcPr>
            <w:tcW w:w="1017" w:type="dxa"/>
          </w:tcPr>
          <w:p w14:paraId="45B461CA" w14:textId="77777777" w:rsidR="00F33BA4" w:rsidRDefault="00F33BA4" w:rsidP="003E7A67">
            <w:pPr>
              <w:jc w:val="center"/>
            </w:pPr>
            <w:r>
              <w:t>21.519</w:t>
            </w:r>
          </w:p>
        </w:tc>
        <w:tc>
          <w:tcPr>
            <w:tcW w:w="1016" w:type="dxa"/>
          </w:tcPr>
          <w:p w14:paraId="34185BD9" w14:textId="77777777" w:rsidR="00F33BA4" w:rsidRDefault="00F33BA4" w:rsidP="003E7A67">
            <w:pPr>
              <w:jc w:val="center"/>
            </w:pPr>
            <w:r>
              <w:t>0</w:t>
            </w:r>
          </w:p>
        </w:tc>
        <w:tc>
          <w:tcPr>
            <w:tcW w:w="1016" w:type="dxa"/>
          </w:tcPr>
          <w:p w14:paraId="2588747E" w14:textId="77777777" w:rsidR="00F33BA4" w:rsidRDefault="00F33BA4" w:rsidP="003E7A67">
            <w:pPr>
              <w:jc w:val="center"/>
            </w:pPr>
            <w:r>
              <w:t>0</w:t>
            </w:r>
          </w:p>
        </w:tc>
        <w:tc>
          <w:tcPr>
            <w:tcW w:w="1018" w:type="dxa"/>
          </w:tcPr>
          <w:p w14:paraId="7EE9C562" w14:textId="77777777" w:rsidR="00F33BA4" w:rsidRDefault="00F33BA4" w:rsidP="003E7A67">
            <w:pPr>
              <w:jc w:val="center"/>
            </w:pPr>
            <w:proofErr w:type="spellStart"/>
            <w:r>
              <w:t>NaN</w:t>
            </w:r>
            <w:proofErr w:type="spellEnd"/>
          </w:p>
        </w:tc>
        <w:tc>
          <w:tcPr>
            <w:tcW w:w="1017" w:type="dxa"/>
          </w:tcPr>
          <w:p w14:paraId="694648F8" w14:textId="77777777" w:rsidR="00F33BA4" w:rsidRDefault="00F33BA4" w:rsidP="003E7A67">
            <w:pPr>
              <w:jc w:val="center"/>
            </w:pPr>
            <w:r>
              <w:t>78.481</w:t>
            </w:r>
          </w:p>
        </w:tc>
        <w:tc>
          <w:tcPr>
            <w:tcW w:w="1017" w:type="dxa"/>
          </w:tcPr>
          <w:p w14:paraId="486A4269" w14:textId="77777777" w:rsidR="00F33BA4" w:rsidRDefault="00437BF8" w:rsidP="003E7A67">
            <w:pPr>
              <w:jc w:val="center"/>
            </w:pPr>
            <w:r>
              <w:t>83.870</w:t>
            </w:r>
          </w:p>
        </w:tc>
      </w:tr>
      <w:tr w:rsidR="00F33BA4" w14:paraId="4A40053A" w14:textId="77777777" w:rsidTr="00A42EB3">
        <w:tc>
          <w:tcPr>
            <w:tcW w:w="1214" w:type="dxa"/>
          </w:tcPr>
          <w:p w14:paraId="407595BA" w14:textId="77777777" w:rsidR="00F33BA4" w:rsidRPr="00CD4043" w:rsidRDefault="00F33BA4" w:rsidP="003E7A67">
            <w:pPr>
              <w:rPr>
                <w:b/>
              </w:rPr>
            </w:pPr>
            <w:r w:rsidRPr="00CD4043">
              <w:rPr>
                <w:b/>
              </w:rPr>
              <w:t>Total</w:t>
            </w:r>
          </w:p>
        </w:tc>
        <w:tc>
          <w:tcPr>
            <w:tcW w:w="1018" w:type="dxa"/>
          </w:tcPr>
          <w:p w14:paraId="79FDCC18" w14:textId="77777777" w:rsidR="00F33BA4" w:rsidRPr="00CD4043" w:rsidRDefault="00F33BA4" w:rsidP="003E7A67">
            <w:pPr>
              <w:jc w:val="center"/>
              <w:rPr>
                <w:b/>
              </w:rPr>
            </w:pPr>
            <w:r>
              <w:rPr>
                <w:b/>
              </w:rPr>
              <w:t>85.190</w:t>
            </w:r>
          </w:p>
        </w:tc>
        <w:tc>
          <w:tcPr>
            <w:tcW w:w="1017" w:type="dxa"/>
            <w:shd w:val="clear" w:color="auto" w:fill="F2F2F2" w:themeFill="background1" w:themeFillShade="F2"/>
          </w:tcPr>
          <w:p w14:paraId="188BB885" w14:textId="77777777" w:rsidR="00F33BA4" w:rsidRPr="00CD4043" w:rsidRDefault="00F33BA4" w:rsidP="003E7A67">
            <w:pPr>
              <w:jc w:val="center"/>
              <w:rPr>
                <w:b/>
              </w:rPr>
            </w:pPr>
            <w:r>
              <w:rPr>
                <w:b/>
              </w:rPr>
              <w:t>86.202</w:t>
            </w:r>
          </w:p>
        </w:tc>
        <w:tc>
          <w:tcPr>
            <w:tcW w:w="1017" w:type="dxa"/>
          </w:tcPr>
          <w:p w14:paraId="43328D46" w14:textId="77777777" w:rsidR="00F33BA4" w:rsidRPr="00CD4043" w:rsidRDefault="00F33BA4" w:rsidP="003E7A67">
            <w:pPr>
              <w:jc w:val="center"/>
              <w:rPr>
                <w:b/>
              </w:rPr>
            </w:pPr>
            <w:r>
              <w:rPr>
                <w:b/>
              </w:rPr>
              <w:t>9.747</w:t>
            </w:r>
          </w:p>
        </w:tc>
        <w:tc>
          <w:tcPr>
            <w:tcW w:w="1016" w:type="dxa"/>
          </w:tcPr>
          <w:p w14:paraId="056290CC" w14:textId="77777777" w:rsidR="00F33BA4" w:rsidRPr="00CD4043" w:rsidRDefault="00F33BA4" w:rsidP="003E7A67">
            <w:pPr>
              <w:jc w:val="center"/>
              <w:rPr>
                <w:b/>
              </w:rPr>
            </w:pPr>
            <w:r>
              <w:rPr>
                <w:b/>
              </w:rPr>
              <w:t>0</w:t>
            </w:r>
          </w:p>
        </w:tc>
        <w:tc>
          <w:tcPr>
            <w:tcW w:w="1016" w:type="dxa"/>
          </w:tcPr>
          <w:p w14:paraId="315997D6" w14:textId="77777777" w:rsidR="00F33BA4" w:rsidRPr="00CD4043" w:rsidRDefault="00F33BA4" w:rsidP="003E7A67">
            <w:pPr>
              <w:jc w:val="center"/>
              <w:rPr>
                <w:b/>
              </w:rPr>
            </w:pPr>
            <w:r>
              <w:rPr>
                <w:b/>
              </w:rPr>
              <w:t>0</w:t>
            </w:r>
          </w:p>
        </w:tc>
        <w:tc>
          <w:tcPr>
            <w:tcW w:w="1018" w:type="dxa"/>
          </w:tcPr>
          <w:p w14:paraId="5522A949" w14:textId="77777777" w:rsidR="00F33BA4" w:rsidRPr="00CD4043" w:rsidRDefault="00F33BA4" w:rsidP="003E7A67">
            <w:pPr>
              <w:jc w:val="center"/>
              <w:rPr>
                <w:b/>
              </w:rPr>
            </w:pPr>
            <w:proofErr w:type="spellStart"/>
            <w:r>
              <w:t>NaN</w:t>
            </w:r>
            <w:proofErr w:type="spellEnd"/>
          </w:p>
        </w:tc>
        <w:tc>
          <w:tcPr>
            <w:tcW w:w="1017" w:type="dxa"/>
          </w:tcPr>
          <w:p w14:paraId="2DC5265E" w14:textId="77777777" w:rsidR="00F33BA4" w:rsidRPr="00CD4043" w:rsidRDefault="00F33BA4" w:rsidP="003E7A67">
            <w:pPr>
              <w:jc w:val="center"/>
              <w:rPr>
                <w:b/>
              </w:rPr>
            </w:pPr>
            <w:r>
              <w:rPr>
                <w:b/>
              </w:rPr>
              <w:t>90.253</w:t>
            </w:r>
          </w:p>
        </w:tc>
        <w:tc>
          <w:tcPr>
            <w:tcW w:w="1017" w:type="dxa"/>
          </w:tcPr>
          <w:p w14:paraId="7F5DBD9C" w14:textId="77777777" w:rsidR="00F33BA4" w:rsidRPr="00CD4043" w:rsidRDefault="00437BF8" w:rsidP="003E7A67">
            <w:pPr>
              <w:jc w:val="center"/>
              <w:rPr>
                <w:b/>
              </w:rPr>
            </w:pPr>
            <w:r>
              <w:rPr>
                <w:b/>
              </w:rPr>
              <w:t>94.790</w:t>
            </w:r>
          </w:p>
        </w:tc>
      </w:tr>
    </w:tbl>
    <w:p w14:paraId="15157025" w14:textId="77777777" w:rsidR="00F33BA4" w:rsidRDefault="00F33BA4" w:rsidP="009909F3">
      <w:pPr>
        <w:pStyle w:val="Heading4"/>
      </w:pPr>
      <w:r>
        <w:t>Conclusion</w:t>
      </w:r>
    </w:p>
    <w:p w14:paraId="727BE865" w14:textId="77777777" w:rsidR="00437BF8" w:rsidRDefault="00437BF8" w:rsidP="00437BF8">
      <w:r>
        <w:t>In that case Tesseract work</w:t>
      </w:r>
      <w:r w:rsidR="009909F3">
        <w:t>s</w:t>
      </w:r>
      <w:r>
        <w:t xml:space="preserve"> really well. Overall success rate of Tesseract is above 94 percent and also parameter APB_2 which have low Tesseract success rate in case </w:t>
      </w:r>
      <w:r w:rsidR="009909F3">
        <w:fldChar w:fldCharType="begin"/>
      </w:r>
      <w:r w:rsidR="009909F3">
        <w:instrText xml:space="preserve"> REF _Ref470946245 \r \h </w:instrText>
      </w:r>
      <w:r w:rsidR="009909F3">
        <w:fldChar w:fldCharType="separate"/>
      </w:r>
      <w:r w:rsidR="008C7BFB">
        <w:t>9.2.3</w:t>
      </w:r>
      <w:r w:rsidR="009909F3">
        <w:fldChar w:fldCharType="end"/>
      </w:r>
      <w:r w:rsidR="009909F3">
        <w:t xml:space="preserve"> has</w:t>
      </w:r>
      <w:r>
        <w:t xml:space="preserve"> score above 83 percent</w:t>
      </w:r>
      <w:r w:rsidR="009909F3">
        <w:t xml:space="preserve"> in this test</w:t>
      </w:r>
      <w:r>
        <w:t xml:space="preserve">. That means if correct candidates was founded in ROIs, they were almost every time correctly classified. Only problem was again fulfill </w:t>
      </w:r>
      <w:r w:rsidR="009909F3">
        <w:t xml:space="preserve">test conditions in </w:t>
      </w:r>
      <w:r w:rsidR="009909F3">
        <w:fldChar w:fldCharType="begin"/>
      </w:r>
      <w:r w:rsidR="009909F3">
        <w:instrText xml:space="preserve"> REF _Ref470890425 \r \h </w:instrText>
      </w:r>
      <w:r w:rsidR="009909F3">
        <w:fldChar w:fldCharType="separate"/>
      </w:r>
      <w:r w:rsidR="008C7BFB">
        <w:t>6.6.1</w:t>
      </w:r>
      <w:r w:rsidR="009909F3">
        <w:fldChar w:fldCharType="end"/>
      </w:r>
      <w:r w:rsidR="009909F3">
        <w:t xml:space="preserve"> and </w:t>
      </w:r>
      <w:r w:rsidR="009909F3">
        <w:fldChar w:fldCharType="begin"/>
      </w:r>
      <w:r w:rsidR="009909F3">
        <w:instrText xml:space="preserve"> REF _Ref470891325 \r \h </w:instrText>
      </w:r>
      <w:r w:rsidR="009909F3">
        <w:fldChar w:fldCharType="separate"/>
      </w:r>
      <w:r w:rsidR="008C7BFB">
        <w:t>6.7.1</w:t>
      </w:r>
      <w:r w:rsidR="009909F3">
        <w:fldChar w:fldCharType="end"/>
      </w:r>
      <w:r w:rsidR="009909F3">
        <w:t>.</w:t>
      </w:r>
    </w:p>
    <w:p w14:paraId="168F6A4C" w14:textId="77777777" w:rsidR="00437BF8" w:rsidRDefault="008E0752" w:rsidP="009909F3">
      <w:pPr>
        <w:pStyle w:val="Heading3"/>
      </w:pPr>
      <w:bookmarkStart w:id="276" w:name="_Toc471250922"/>
      <w:r>
        <w:t>Two and half</w:t>
      </w:r>
      <w:r w:rsidR="00437BF8">
        <w:t xml:space="preserve"> meter – light on</w:t>
      </w:r>
      <w:bookmarkEnd w:id="276"/>
    </w:p>
    <w:p w14:paraId="16EDA5FA" w14:textId="77777777" w:rsidR="00437BF8" w:rsidRDefault="00437BF8" w:rsidP="00437BF8">
      <w:r>
        <w:t xml:space="preserve">In this test camera was located </w:t>
      </w:r>
      <w:r w:rsidR="008E0752">
        <w:t>two and half</w:t>
      </w:r>
      <w:r>
        <w:t xml:space="preserve"> meter far from simulated patient monitor. Plane of the patient monitor was almost parallel to captured plane by camera. Light in the room was turned on. During the whole test camera and patient monitor was on the same position.</w:t>
      </w:r>
    </w:p>
    <w:p w14:paraId="36051C6C" w14:textId="77777777" w:rsidR="004D0D75" w:rsidRDefault="00D42FAA" w:rsidP="004D0D75">
      <w:pPr>
        <w:keepNext/>
        <w:jc w:val="center"/>
      </w:pPr>
      <w:r>
        <w:rPr>
          <w:noProof/>
          <w:lang w:val="cs-CZ" w:eastAsia="cs-CZ"/>
        </w:rPr>
        <w:lastRenderedPageBreak/>
        <w:pict w14:anchorId="6ACBF079">
          <v:shape id="_x0000_i1056" type="#_x0000_t75" style="width:324pt;height:180pt">
            <v:imagedata r:id="rId86" o:title="Test_2_5_blur"/>
          </v:shape>
        </w:pict>
      </w:r>
    </w:p>
    <w:p w14:paraId="7D202257" w14:textId="77777777" w:rsidR="00437BF8" w:rsidRDefault="004D0D75" w:rsidP="004D0D75">
      <w:pPr>
        <w:pStyle w:val="Caption"/>
        <w:jc w:val="center"/>
      </w:pPr>
      <w:bookmarkStart w:id="277" w:name="_Toc470951088"/>
      <w:r>
        <w:t xml:space="preserve">Figure </w:t>
      </w:r>
      <w:fldSimple w:instr=" SEQ Figure \* ARABIC ">
        <w:r w:rsidR="008C7BFB">
          <w:rPr>
            <w:noProof/>
          </w:rPr>
          <w:t>56</w:t>
        </w:r>
      </w:fldSimple>
      <w:r>
        <w:t xml:space="preserve"> Captured scene from two and half meter with light on. Surroundings was blurred because of privacy.</w:t>
      </w:r>
      <w:bookmarkEnd w:id="277"/>
    </w:p>
    <w:p w14:paraId="54D24BE8" w14:textId="77777777" w:rsidR="00437BF8" w:rsidRDefault="00437BF8" w:rsidP="009909F3">
      <w:pPr>
        <w:pStyle w:val="Heading4"/>
      </w:pPr>
      <w:r>
        <w:t>Scanned parameters</w:t>
      </w:r>
    </w:p>
    <w:p w14:paraId="22B6D721" w14:textId="77777777" w:rsidR="008D0889" w:rsidRDefault="007D1279" w:rsidP="008D0889">
      <w:pPr>
        <w:keepNext/>
      </w:pPr>
      <w:r>
        <w:rPr>
          <w:noProof/>
          <w:lang w:val="cs-CZ" w:eastAsia="cs-CZ"/>
        </w:rPr>
        <w:drawing>
          <wp:inline distT="0" distB="0" distL="0" distR="0" wp14:anchorId="5D9FFA29" wp14:editId="5D4CCC9C">
            <wp:extent cx="5943600" cy="514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4350"/>
                    </a:xfrm>
                    <a:prstGeom prst="rect">
                      <a:avLst/>
                    </a:prstGeom>
                  </pic:spPr>
                </pic:pic>
              </a:graphicData>
            </a:graphic>
          </wp:inline>
        </w:drawing>
      </w:r>
    </w:p>
    <w:p w14:paraId="5B67CA47" w14:textId="77777777" w:rsidR="007D1279" w:rsidRPr="007D1279" w:rsidRDefault="008D0889" w:rsidP="008D0889">
      <w:pPr>
        <w:pStyle w:val="Caption"/>
      </w:pPr>
      <w:bookmarkStart w:id="278" w:name="_Ref471238136"/>
      <w:bookmarkStart w:id="279" w:name="_Toc470951089"/>
      <w:r>
        <w:t xml:space="preserve">Figure </w:t>
      </w:r>
      <w:fldSimple w:instr=" SEQ Figure \* ARABIC ">
        <w:r w:rsidR="008C7BFB">
          <w:rPr>
            <w:noProof/>
          </w:rPr>
          <w:t>57</w:t>
        </w:r>
      </w:fldSimple>
      <w:bookmarkEnd w:id="278"/>
      <w:r>
        <w:t xml:space="preserve"> </w:t>
      </w:r>
      <w:r w:rsidRPr="00D21816">
        <w:t xml:space="preserve">All scanned parameters in their bounding boxes from </w:t>
      </w:r>
      <w:r>
        <w:t>two and half meter</w:t>
      </w:r>
      <w:r w:rsidRPr="00D21816">
        <w:t xml:space="preserve"> captured before acquisition process. HR; Pulse; SpO2; APB_1; APB_2</w:t>
      </w:r>
      <w:bookmarkEnd w:id="279"/>
    </w:p>
    <w:p w14:paraId="37C7F5F6" w14:textId="77777777" w:rsidR="00276A00" w:rsidRDefault="00276A00" w:rsidP="00276A00">
      <w:pPr>
        <w:pStyle w:val="Caption"/>
        <w:keepNext/>
      </w:pPr>
      <w:bookmarkStart w:id="280" w:name="_Toc470951100"/>
      <w:r>
        <w:t xml:space="preserve">Table </w:t>
      </w:r>
      <w:fldSimple w:instr=" SEQ Table \* ARABIC ">
        <w:r w:rsidR="008C7BFB">
          <w:rPr>
            <w:noProof/>
          </w:rPr>
          <w:t>10</w:t>
        </w:r>
      </w:fldSimple>
      <w:r>
        <w:t xml:space="preserve"> </w:t>
      </w:r>
      <w:r w:rsidRPr="009C25FE">
        <w:t xml:space="preserve">Size of digits for experiment from </w:t>
      </w:r>
      <w:r>
        <w:t>two and half meter with light on</w:t>
      </w:r>
      <w:bookmarkEnd w:id="280"/>
    </w:p>
    <w:tbl>
      <w:tblPr>
        <w:tblStyle w:val="TableGrid"/>
        <w:tblW w:w="0" w:type="auto"/>
        <w:tblLook w:val="04A0" w:firstRow="1" w:lastRow="0" w:firstColumn="1" w:lastColumn="0" w:noHBand="0" w:noVBand="1"/>
      </w:tblPr>
      <w:tblGrid>
        <w:gridCol w:w="3116"/>
        <w:gridCol w:w="3117"/>
        <w:gridCol w:w="3117"/>
      </w:tblGrid>
      <w:tr w:rsidR="00437BF8" w14:paraId="41F6C3EB" w14:textId="77777777" w:rsidTr="003E7A67">
        <w:tc>
          <w:tcPr>
            <w:tcW w:w="3116" w:type="dxa"/>
          </w:tcPr>
          <w:p w14:paraId="0D33B4FD" w14:textId="77777777" w:rsidR="00437BF8" w:rsidRPr="00A42EB3" w:rsidRDefault="00437BF8" w:rsidP="003E7A67">
            <w:pPr>
              <w:rPr>
                <w:b/>
              </w:rPr>
            </w:pPr>
            <w:r w:rsidRPr="00A42EB3">
              <w:rPr>
                <w:b/>
              </w:rPr>
              <w:t>Parameter</w:t>
            </w:r>
          </w:p>
        </w:tc>
        <w:tc>
          <w:tcPr>
            <w:tcW w:w="3117" w:type="dxa"/>
          </w:tcPr>
          <w:p w14:paraId="13B3007D" w14:textId="77777777" w:rsidR="00437BF8" w:rsidRPr="00A42EB3" w:rsidRDefault="00437BF8" w:rsidP="003E7A67">
            <w:pPr>
              <w:rPr>
                <w:b/>
              </w:rPr>
            </w:pPr>
            <w:r w:rsidRPr="00A42EB3">
              <w:rPr>
                <w:b/>
              </w:rPr>
              <w:t>Avg. height of digit</w:t>
            </w:r>
          </w:p>
        </w:tc>
        <w:tc>
          <w:tcPr>
            <w:tcW w:w="3117" w:type="dxa"/>
          </w:tcPr>
          <w:p w14:paraId="55268630" w14:textId="77777777" w:rsidR="00437BF8" w:rsidRPr="00A42EB3" w:rsidRDefault="00437BF8" w:rsidP="003E7A67">
            <w:pPr>
              <w:rPr>
                <w:b/>
              </w:rPr>
            </w:pPr>
            <w:r w:rsidRPr="00A42EB3">
              <w:rPr>
                <w:b/>
              </w:rPr>
              <w:t>Avg. width of digit</w:t>
            </w:r>
          </w:p>
        </w:tc>
      </w:tr>
      <w:tr w:rsidR="00437BF8" w14:paraId="60E4990F" w14:textId="77777777" w:rsidTr="003E7A67">
        <w:tc>
          <w:tcPr>
            <w:tcW w:w="3116" w:type="dxa"/>
          </w:tcPr>
          <w:p w14:paraId="32C6D81A" w14:textId="77777777" w:rsidR="00437BF8" w:rsidRPr="00A42EB3" w:rsidRDefault="00437BF8" w:rsidP="003E7A67">
            <w:pPr>
              <w:rPr>
                <w:b/>
              </w:rPr>
            </w:pPr>
            <w:r w:rsidRPr="00A42EB3">
              <w:rPr>
                <w:b/>
              </w:rPr>
              <w:t>HR</w:t>
            </w:r>
          </w:p>
        </w:tc>
        <w:tc>
          <w:tcPr>
            <w:tcW w:w="3117" w:type="dxa"/>
          </w:tcPr>
          <w:p w14:paraId="115D2D19" w14:textId="77777777" w:rsidR="00437BF8" w:rsidRDefault="00437BF8" w:rsidP="003E7A67">
            <w:r>
              <w:t>15</w:t>
            </w:r>
          </w:p>
        </w:tc>
        <w:tc>
          <w:tcPr>
            <w:tcW w:w="3117" w:type="dxa"/>
          </w:tcPr>
          <w:p w14:paraId="3E97CEC8" w14:textId="77777777" w:rsidR="00437BF8" w:rsidRDefault="00437BF8" w:rsidP="003E7A67">
            <w:r>
              <w:t>9</w:t>
            </w:r>
          </w:p>
        </w:tc>
      </w:tr>
      <w:tr w:rsidR="00437BF8" w14:paraId="1CBFA95F" w14:textId="77777777" w:rsidTr="003E7A67">
        <w:tc>
          <w:tcPr>
            <w:tcW w:w="3116" w:type="dxa"/>
          </w:tcPr>
          <w:p w14:paraId="3CD0BC73" w14:textId="77777777" w:rsidR="00437BF8" w:rsidRPr="00A42EB3" w:rsidRDefault="00437BF8" w:rsidP="003E7A67">
            <w:pPr>
              <w:rPr>
                <w:b/>
              </w:rPr>
            </w:pPr>
            <w:r w:rsidRPr="00A42EB3">
              <w:rPr>
                <w:b/>
              </w:rPr>
              <w:t>Pulse</w:t>
            </w:r>
          </w:p>
        </w:tc>
        <w:tc>
          <w:tcPr>
            <w:tcW w:w="3117" w:type="dxa"/>
          </w:tcPr>
          <w:p w14:paraId="2EDA661D" w14:textId="77777777" w:rsidR="00437BF8" w:rsidRDefault="00437BF8" w:rsidP="003E7A67">
            <w:r>
              <w:t>16</w:t>
            </w:r>
          </w:p>
        </w:tc>
        <w:tc>
          <w:tcPr>
            <w:tcW w:w="3117" w:type="dxa"/>
          </w:tcPr>
          <w:p w14:paraId="0B8C3450" w14:textId="77777777" w:rsidR="00437BF8" w:rsidRDefault="00437BF8" w:rsidP="003E7A67">
            <w:r>
              <w:t>10</w:t>
            </w:r>
          </w:p>
        </w:tc>
      </w:tr>
      <w:tr w:rsidR="00437BF8" w14:paraId="266CD9D1" w14:textId="77777777" w:rsidTr="003E7A67">
        <w:tc>
          <w:tcPr>
            <w:tcW w:w="3116" w:type="dxa"/>
          </w:tcPr>
          <w:p w14:paraId="7FD15FD9" w14:textId="77777777" w:rsidR="00437BF8" w:rsidRPr="00A42EB3" w:rsidRDefault="00437BF8" w:rsidP="003E7A67">
            <w:pPr>
              <w:rPr>
                <w:b/>
              </w:rPr>
            </w:pPr>
            <w:r w:rsidRPr="00A42EB3">
              <w:rPr>
                <w:b/>
              </w:rPr>
              <w:t>SpO2</w:t>
            </w:r>
          </w:p>
        </w:tc>
        <w:tc>
          <w:tcPr>
            <w:tcW w:w="3117" w:type="dxa"/>
          </w:tcPr>
          <w:p w14:paraId="1E570CD5" w14:textId="77777777" w:rsidR="00437BF8" w:rsidRDefault="00437BF8" w:rsidP="003E7A67">
            <w:r>
              <w:t>15</w:t>
            </w:r>
          </w:p>
        </w:tc>
        <w:tc>
          <w:tcPr>
            <w:tcW w:w="3117" w:type="dxa"/>
          </w:tcPr>
          <w:p w14:paraId="0C940ABE" w14:textId="77777777" w:rsidR="00437BF8" w:rsidRDefault="00437BF8" w:rsidP="003E7A67">
            <w:r>
              <w:t>6</w:t>
            </w:r>
          </w:p>
        </w:tc>
      </w:tr>
      <w:tr w:rsidR="00437BF8" w14:paraId="3F1D6DFE" w14:textId="77777777" w:rsidTr="003E7A67">
        <w:tc>
          <w:tcPr>
            <w:tcW w:w="3116" w:type="dxa"/>
          </w:tcPr>
          <w:p w14:paraId="38ECE2A5" w14:textId="77777777" w:rsidR="00437BF8" w:rsidRPr="00A42EB3" w:rsidRDefault="00437BF8" w:rsidP="003E7A67">
            <w:pPr>
              <w:rPr>
                <w:b/>
              </w:rPr>
            </w:pPr>
            <w:r w:rsidRPr="00A42EB3">
              <w:rPr>
                <w:b/>
              </w:rPr>
              <w:t>APB_1</w:t>
            </w:r>
          </w:p>
        </w:tc>
        <w:tc>
          <w:tcPr>
            <w:tcW w:w="3117" w:type="dxa"/>
          </w:tcPr>
          <w:p w14:paraId="72BFA4DC" w14:textId="77777777" w:rsidR="00437BF8" w:rsidRDefault="00437BF8" w:rsidP="003E7A67">
            <w:r>
              <w:t>7</w:t>
            </w:r>
          </w:p>
        </w:tc>
        <w:tc>
          <w:tcPr>
            <w:tcW w:w="3117" w:type="dxa"/>
          </w:tcPr>
          <w:p w14:paraId="3D2492B8" w14:textId="77777777" w:rsidR="00437BF8" w:rsidRDefault="00437BF8" w:rsidP="003E7A67">
            <w:r>
              <w:t>4</w:t>
            </w:r>
          </w:p>
        </w:tc>
      </w:tr>
      <w:tr w:rsidR="00437BF8" w14:paraId="16A105C5" w14:textId="77777777" w:rsidTr="003E7A67">
        <w:tc>
          <w:tcPr>
            <w:tcW w:w="3116" w:type="dxa"/>
          </w:tcPr>
          <w:p w14:paraId="6711783F" w14:textId="77777777" w:rsidR="00437BF8" w:rsidRPr="00A42EB3" w:rsidRDefault="00437BF8" w:rsidP="003E7A67">
            <w:pPr>
              <w:rPr>
                <w:b/>
              </w:rPr>
            </w:pPr>
            <w:r w:rsidRPr="00A42EB3">
              <w:rPr>
                <w:b/>
              </w:rPr>
              <w:t>APB_2</w:t>
            </w:r>
          </w:p>
        </w:tc>
        <w:tc>
          <w:tcPr>
            <w:tcW w:w="3117" w:type="dxa"/>
          </w:tcPr>
          <w:p w14:paraId="243EF3F6" w14:textId="77777777" w:rsidR="00437BF8" w:rsidRDefault="00437BF8" w:rsidP="003E7A67">
            <w:r>
              <w:t>6</w:t>
            </w:r>
          </w:p>
        </w:tc>
        <w:tc>
          <w:tcPr>
            <w:tcW w:w="3117" w:type="dxa"/>
          </w:tcPr>
          <w:p w14:paraId="1E21ED80" w14:textId="77777777" w:rsidR="00437BF8" w:rsidRDefault="00437BF8" w:rsidP="003E7A67">
            <w:r>
              <w:t>4</w:t>
            </w:r>
          </w:p>
        </w:tc>
      </w:tr>
    </w:tbl>
    <w:p w14:paraId="3A6707DF" w14:textId="77777777" w:rsidR="00437BF8" w:rsidRDefault="00437BF8" w:rsidP="00437BF8"/>
    <w:p w14:paraId="1DA5BD6C" w14:textId="77777777" w:rsidR="00437BF8" w:rsidRDefault="00437BF8" w:rsidP="009909F3">
      <w:pPr>
        <w:pStyle w:val="Heading4"/>
      </w:pPr>
      <w:r>
        <w:t>Results of experiment</w:t>
      </w:r>
    </w:p>
    <w:p w14:paraId="7A608FAE" w14:textId="77777777" w:rsidR="00276A00" w:rsidRDefault="00276A00" w:rsidP="00276A00">
      <w:pPr>
        <w:pStyle w:val="Caption"/>
        <w:keepNext/>
      </w:pPr>
      <w:bookmarkStart w:id="281" w:name="_Toc470951101"/>
      <w:r>
        <w:t xml:space="preserve">Table </w:t>
      </w:r>
      <w:fldSimple w:instr=" SEQ Table \* ARABIC ">
        <w:r w:rsidR="008C7BFB">
          <w:rPr>
            <w:noProof/>
          </w:rPr>
          <w:t>11</w:t>
        </w:r>
      </w:fldSimple>
      <w:r>
        <w:t xml:space="preserve"> Results of experiment from two and half meter</w:t>
      </w:r>
      <w:r w:rsidR="005F66DC">
        <w:t xml:space="preserve"> with light on</w:t>
      </w:r>
      <w:bookmarkEnd w:id="281"/>
    </w:p>
    <w:tbl>
      <w:tblPr>
        <w:tblStyle w:val="TableGrid"/>
        <w:tblW w:w="0" w:type="auto"/>
        <w:tblLook w:val="04A0" w:firstRow="1" w:lastRow="0" w:firstColumn="1" w:lastColumn="0" w:noHBand="0" w:noVBand="1"/>
      </w:tblPr>
      <w:tblGrid>
        <w:gridCol w:w="1214"/>
        <w:gridCol w:w="1018"/>
        <w:gridCol w:w="1017"/>
        <w:gridCol w:w="1017"/>
        <w:gridCol w:w="1017"/>
        <w:gridCol w:w="1015"/>
        <w:gridCol w:w="1018"/>
        <w:gridCol w:w="1017"/>
        <w:gridCol w:w="1017"/>
      </w:tblGrid>
      <w:tr w:rsidR="00437BF8" w14:paraId="76E8C4AF" w14:textId="77777777" w:rsidTr="00A42EB3">
        <w:tc>
          <w:tcPr>
            <w:tcW w:w="1214" w:type="dxa"/>
          </w:tcPr>
          <w:p w14:paraId="6574EFEF" w14:textId="77777777" w:rsidR="00437BF8" w:rsidRPr="00CD4043" w:rsidRDefault="00437BF8" w:rsidP="003E7A67">
            <w:pPr>
              <w:rPr>
                <w:b/>
              </w:rPr>
            </w:pPr>
            <w:r w:rsidRPr="00CD4043">
              <w:rPr>
                <w:b/>
              </w:rPr>
              <w:t>Parameter</w:t>
            </w:r>
          </w:p>
        </w:tc>
        <w:tc>
          <w:tcPr>
            <w:tcW w:w="1018" w:type="dxa"/>
          </w:tcPr>
          <w:p w14:paraId="5225890D" w14:textId="77777777" w:rsidR="00437BF8" w:rsidRPr="00CD4043" w:rsidRDefault="00437BF8" w:rsidP="003E7A67">
            <w:pPr>
              <w:jc w:val="center"/>
              <w:rPr>
                <w:b/>
              </w:rPr>
            </w:pPr>
            <w:r w:rsidRPr="00CD4043">
              <w:rPr>
                <w:b/>
              </w:rPr>
              <w:t>SR</w:t>
            </w:r>
          </w:p>
        </w:tc>
        <w:tc>
          <w:tcPr>
            <w:tcW w:w="1017" w:type="dxa"/>
            <w:shd w:val="clear" w:color="auto" w:fill="F2F2F2" w:themeFill="background1" w:themeFillShade="F2"/>
          </w:tcPr>
          <w:p w14:paraId="0507A0C7" w14:textId="77777777" w:rsidR="00437BF8" w:rsidRPr="00CD4043" w:rsidRDefault="00437BF8" w:rsidP="003E7A67">
            <w:pPr>
              <w:jc w:val="center"/>
              <w:rPr>
                <w:b/>
              </w:rPr>
            </w:pPr>
            <w:r w:rsidRPr="00CD4043">
              <w:rPr>
                <w:b/>
              </w:rPr>
              <w:t>SRAC</w:t>
            </w:r>
          </w:p>
        </w:tc>
        <w:tc>
          <w:tcPr>
            <w:tcW w:w="1017" w:type="dxa"/>
          </w:tcPr>
          <w:p w14:paraId="10AF98BC" w14:textId="77777777" w:rsidR="00437BF8" w:rsidRPr="00CD4043" w:rsidRDefault="00437BF8" w:rsidP="003E7A67">
            <w:pPr>
              <w:jc w:val="center"/>
              <w:rPr>
                <w:b/>
              </w:rPr>
            </w:pPr>
            <w:r w:rsidRPr="00CD4043">
              <w:rPr>
                <w:b/>
              </w:rPr>
              <w:t>NT</w:t>
            </w:r>
          </w:p>
        </w:tc>
        <w:tc>
          <w:tcPr>
            <w:tcW w:w="1017" w:type="dxa"/>
          </w:tcPr>
          <w:p w14:paraId="3B831EBE" w14:textId="77777777" w:rsidR="00437BF8" w:rsidRPr="00CD4043" w:rsidRDefault="00437BF8" w:rsidP="003E7A67">
            <w:pPr>
              <w:jc w:val="center"/>
              <w:rPr>
                <w:b/>
              </w:rPr>
            </w:pPr>
            <w:r w:rsidRPr="00CD4043">
              <w:rPr>
                <w:b/>
              </w:rPr>
              <w:t>NR</w:t>
            </w:r>
          </w:p>
        </w:tc>
        <w:tc>
          <w:tcPr>
            <w:tcW w:w="1015" w:type="dxa"/>
          </w:tcPr>
          <w:p w14:paraId="303F2C93" w14:textId="77777777" w:rsidR="00437BF8" w:rsidRPr="00CD4043" w:rsidRDefault="00437BF8" w:rsidP="003E7A67">
            <w:pPr>
              <w:jc w:val="center"/>
              <w:rPr>
                <w:b/>
              </w:rPr>
            </w:pPr>
            <w:r w:rsidRPr="00CD4043">
              <w:rPr>
                <w:b/>
              </w:rPr>
              <w:t>DSM</w:t>
            </w:r>
          </w:p>
        </w:tc>
        <w:tc>
          <w:tcPr>
            <w:tcW w:w="1018" w:type="dxa"/>
          </w:tcPr>
          <w:p w14:paraId="029DDD2C" w14:textId="77777777" w:rsidR="00437BF8" w:rsidRPr="00CD4043" w:rsidRDefault="00437BF8" w:rsidP="003E7A67">
            <w:pPr>
              <w:jc w:val="center"/>
              <w:rPr>
                <w:b/>
              </w:rPr>
            </w:pPr>
            <w:r w:rsidRPr="00CD4043">
              <w:rPr>
                <w:b/>
              </w:rPr>
              <w:t>DSMSR</w:t>
            </w:r>
          </w:p>
        </w:tc>
        <w:tc>
          <w:tcPr>
            <w:tcW w:w="1017" w:type="dxa"/>
          </w:tcPr>
          <w:p w14:paraId="7D3A8552" w14:textId="77777777" w:rsidR="00437BF8" w:rsidRPr="00CD4043" w:rsidRDefault="00437BF8" w:rsidP="003E7A67">
            <w:pPr>
              <w:jc w:val="center"/>
              <w:rPr>
                <w:b/>
              </w:rPr>
            </w:pPr>
            <w:r w:rsidRPr="00CD4043">
              <w:rPr>
                <w:b/>
              </w:rPr>
              <w:t>T</w:t>
            </w:r>
          </w:p>
        </w:tc>
        <w:tc>
          <w:tcPr>
            <w:tcW w:w="1017" w:type="dxa"/>
          </w:tcPr>
          <w:p w14:paraId="49199EAA" w14:textId="77777777" w:rsidR="00437BF8" w:rsidRPr="00CD4043" w:rsidRDefault="00437BF8" w:rsidP="003E7A67">
            <w:pPr>
              <w:jc w:val="center"/>
              <w:rPr>
                <w:b/>
              </w:rPr>
            </w:pPr>
            <w:r w:rsidRPr="00CD4043">
              <w:rPr>
                <w:b/>
              </w:rPr>
              <w:t>TSR</w:t>
            </w:r>
          </w:p>
        </w:tc>
      </w:tr>
      <w:tr w:rsidR="00437BF8" w14:paraId="5311B9E0" w14:textId="77777777" w:rsidTr="00A42EB3">
        <w:tc>
          <w:tcPr>
            <w:tcW w:w="1214" w:type="dxa"/>
          </w:tcPr>
          <w:p w14:paraId="5ACE611D" w14:textId="77777777" w:rsidR="00437BF8" w:rsidRPr="00CD4043" w:rsidRDefault="00437BF8" w:rsidP="003E7A67">
            <w:pPr>
              <w:rPr>
                <w:b/>
              </w:rPr>
            </w:pPr>
            <w:r w:rsidRPr="00CD4043">
              <w:rPr>
                <w:b/>
              </w:rPr>
              <w:t>HR</w:t>
            </w:r>
          </w:p>
        </w:tc>
        <w:tc>
          <w:tcPr>
            <w:tcW w:w="1018" w:type="dxa"/>
          </w:tcPr>
          <w:p w14:paraId="3A7072F9" w14:textId="77777777" w:rsidR="00437BF8" w:rsidRPr="00CD4043" w:rsidRDefault="00437BF8" w:rsidP="003E7A67">
            <w:pPr>
              <w:jc w:val="center"/>
              <w:rPr>
                <w:rFonts w:ascii="Calibri" w:hAnsi="Calibri"/>
                <w:color w:val="000000"/>
              </w:rPr>
            </w:pPr>
            <w:r>
              <w:rPr>
                <w:rFonts w:ascii="Calibri" w:hAnsi="Calibri"/>
                <w:color w:val="000000"/>
              </w:rPr>
              <w:t>59.494</w:t>
            </w:r>
          </w:p>
        </w:tc>
        <w:tc>
          <w:tcPr>
            <w:tcW w:w="1017" w:type="dxa"/>
            <w:shd w:val="clear" w:color="auto" w:fill="F2F2F2" w:themeFill="background1" w:themeFillShade="F2"/>
          </w:tcPr>
          <w:p w14:paraId="06F78158" w14:textId="77777777" w:rsidR="00437BF8" w:rsidRDefault="00437BF8" w:rsidP="003E7A67">
            <w:pPr>
              <w:jc w:val="center"/>
            </w:pPr>
            <w:r>
              <w:t>59.494</w:t>
            </w:r>
          </w:p>
        </w:tc>
        <w:tc>
          <w:tcPr>
            <w:tcW w:w="1017" w:type="dxa"/>
          </w:tcPr>
          <w:p w14:paraId="6029BA00" w14:textId="77777777" w:rsidR="00437BF8" w:rsidRDefault="00437BF8" w:rsidP="003E7A67">
            <w:pPr>
              <w:jc w:val="center"/>
            </w:pPr>
            <w:r>
              <w:t>8.861</w:t>
            </w:r>
          </w:p>
        </w:tc>
        <w:tc>
          <w:tcPr>
            <w:tcW w:w="1017" w:type="dxa"/>
          </w:tcPr>
          <w:p w14:paraId="3BD17235" w14:textId="77777777" w:rsidR="00437BF8" w:rsidRDefault="00437BF8" w:rsidP="003E7A67">
            <w:pPr>
              <w:jc w:val="center"/>
            </w:pPr>
            <w:r>
              <w:t>27.848</w:t>
            </w:r>
          </w:p>
        </w:tc>
        <w:tc>
          <w:tcPr>
            <w:tcW w:w="1015" w:type="dxa"/>
          </w:tcPr>
          <w:p w14:paraId="6D173DC8" w14:textId="77777777" w:rsidR="00437BF8" w:rsidRDefault="00437BF8" w:rsidP="003E7A67">
            <w:pPr>
              <w:jc w:val="center"/>
            </w:pPr>
            <w:r>
              <w:t>0</w:t>
            </w:r>
          </w:p>
        </w:tc>
        <w:tc>
          <w:tcPr>
            <w:tcW w:w="1018" w:type="dxa"/>
          </w:tcPr>
          <w:p w14:paraId="2FAA1C64" w14:textId="77777777" w:rsidR="00437BF8" w:rsidRDefault="00437BF8" w:rsidP="003E7A67">
            <w:pPr>
              <w:jc w:val="center"/>
            </w:pPr>
            <w:proofErr w:type="spellStart"/>
            <w:r>
              <w:t>NaN</w:t>
            </w:r>
            <w:proofErr w:type="spellEnd"/>
          </w:p>
        </w:tc>
        <w:tc>
          <w:tcPr>
            <w:tcW w:w="1017" w:type="dxa"/>
          </w:tcPr>
          <w:p w14:paraId="2C0FF030" w14:textId="77777777" w:rsidR="00437BF8" w:rsidRDefault="00437BF8" w:rsidP="003E7A67">
            <w:pPr>
              <w:jc w:val="center"/>
            </w:pPr>
            <w:r>
              <w:t>63.291</w:t>
            </w:r>
          </w:p>
        </w:tc>
        <w:tc>
          <w:tcPr>
            <w:tcW w:w="1017" w:type="dxa"/>
          </w:tcPr>
          <w:p w14:paraId="7A7E1C54" w14:textId="77777777" w:rsidR="00437BF8" w:rsidRDefault="00437BF8" w:rsidP="003E7A67">
            <w:pPr>
              <w:jc w:val="center"/>
            </w:pPr>
            <w:r>
              <w:t>94</w:t>
            </w:r>
          </w:p>
        </w:tc>
      </w:tr>
      <w:tr w:rsidR="00437BF8" w14:paraId="08D26D6E" w14:textId="77777777" w:rsidTr="00A42EB3">
        <w:tc>
          <w:tcPr>
            <w:tcW w:w="1214" w:type="dxa"/>
          </w:tcPr>
          <w:p w14:paraId="6A14ADD9" w14:textId="77777777" w:rsidR="00437BF8" w:rsidRPr="00CD4043" w:rsidRDefault="00437BF8" w:rsidP="003E7A67">
            <w:pPr>
              <w:rPr>
                <w:b/>
              </w:rPr>
            </w:pPr>
            <w:r w:rsidRPr="00CD4043">
              <w:rPr>
                <w:b/>
              </w:rPr>
              <w:t>Pulse</w:t>
            </w:r>
          </w:p>
        </w:tc>
        <w:tc>
          <w:tcPr>
            <w:tcW w:w="1018" w:type="dxa"/>
          </w:tcPr>
          <w:p w14:paraId="365E581E" w14:textId="77777777" w:rsidR="00437BF8" w:rsidRDefault="00437BF8" w:rsidP="003E7A67">
            <w:pPr>
              <w:jc w:val="center"/>
            </w:pPr>
            <w:r>
              <w:t>20.886</w:t>
            </w:r>
          </w:p>
        </w:tc>
        <w:tc>
          <w:tcPr>
            <w:tcW w:w="1017" w:type="dxa"/>
            <w:shd w:val="clear" w:color="auto" w:fill="F2F2F2" w:themeFill="background1" w:themeFillShade="F2"/>
          </w:tcPr>
          <w:p w14:paraId="5C673B28" w14:textId="77777777" w:rsidR="00437BF8" w:rsidRDefault="00437BF8" w:rsidP="003E7A67">
            <w:pPr>
              <w:jc w:val="center"/>
            </w:pPr>
            <w:r>
              <w:t>20.886</w:t>
            </w:r>
          </w:p>
        </w:tc>
        <w:tc>
          <w:tcPr>
            <w:tcW w:w="1017" w:type="dxa"/>
          </w:tcPr>
          <w:p w14:paraId="7F555993" w14:textId="77777777" w:rsidR="00437BF8" w:rsidRDefault="00437BF8" w:rsidP="003E7A67">
            <w:pPr>
              <w:jc w:val="center"/>
            </w:pPr>
            <w:r>
              <w:t>63.291</w:t>
            </w:r>
          </w:p>
        </w:tc>
        <w:tc>
          <w:tcPr>
            <w:tcW w:w="1017" w:type="dxa"/>
          </w:tcPr>
          <w:p w14:paraId="085A59C3" w14:textId="77777777" w:rsidR="00437BF8" w:rsidRDefault="00437BF8" w:rsidP="003E7A67">
            <w:pPr>
              <w:jc w:val="center"/>
            </w:pPr>
            <w:r>
              <w:t>1.899</w:t>
            </w:r>
          </w:p>
        </w:tc>
        <w:tc>
          <w:tcPr>
            <w:tcW w:w="1015" w:type="dxa"/>
          </w:tcPr>
          <w:p w14:paraId="0D323CF9" w14:textId="77777777" w:rsidR="00437BF8" w:rsidRDefault="00437BF8" w:rsidP="003E7A67">
            <w:pPr>
              <w:jc w:val="center"/>
            </w:pPr>
            <w:r>
              <w:t>0</w:t>
            </w:r>
          </w:p>
        </w:tc>
        <w:tc>
          <w:tcPr>
            <w:tcW w:w="1018" w:type="dxa"/>
          </w:tcPr>
          <w:p w14:paraId="5B59D999" w14:textId="77777777" w:rsidR="00437BF8" w:rsidRDefault="00437BF8" w:rsidP="003E7A67">
            <w:pPr>
              <w:jc w:val="center"/>
            </w:pPr>
            <w:proofErr w:type="spellStart"/>
            <w:r>
              <w:t>NaN</w:t>
            </w:r>
            <w:proofErr w:type="spellEnd"/>
          </w:p>
        </w:tc>
        <w:tc>
          <w:tcPr>
            <w:tcW w:w="1017" w:type="dxa"/>
          </w:tcPr>
          <w:p w14:paraId="20FDA4D1" w14:textId="77777777" w:rsidR="00437BF8" w:rsidRDefault="00437BF8" w:rsidP="003E7A67">
            <w:pPr>
              <w:jc w:val="center"/>
            </w:pPr>
            <w:r>
              <w:t>34.810</w:t>
            </w:r>
          </w:p>
        </w:tc>
        <w:tc>
          <w:tcPr>
            <w:tcW w:w="1017" w:type="dxa"/>
          </w:tcPr>
          <w:p w14:paraId="3DA89E6C" w14:textId="77777777" w:rsidR="00437BF8" w:rsidRDefault="00437BF8" w:rsidP="003E7A67">
            <w:pPr>
              <w:jc w:val="center"/>
            </w:pPr>
            <w:r>
              <w:t>60</w:t>
            </w:r>
          </w:p>
        </w:tc>
      </w:tr>
      <w:tr w:rsidR="00437BF8" w14:paraId="64403C7E" w14:textId="77777777" w:rsidTr="00A42EB3">
        <w:tc>
          <w:tcPr>
            <w:tcW w:w="1214" w:type="dxa"/>
          </w:tcPr>
          <w:p w14:paraId="0BBCC06C" w14:textId="77777777" w:rsidR="00437BF8" w:rsidRPr="00CD4043" w:rsidRDefault="00437BF8" w:rsidP="003E7A67">
            <w:pPr>
              <w:rPr>
                <w:b/>
              </w:rPr>
            </w:pPr>
            <w:r w:rsidRPr="00CD4043">
              <w:rPr>
                <w:b/>
              </w:rPr>
              <w:t>SpO2</w:t>
            </w:r>
          </w:p>
        </w:tc>
        <w:tc>
          <w:tcPr>
            <w:tcW w:w="1018" w:type="dxa"/>
          </w:tcPr>
          <w:p w14:paraId="632EB032" w14:textId="77777777" w:rsidR="00437BF8" w:rsidRDefault="00437BF8" w:rsidP="003E7A67">
            <w:pPr>
              <w:jc w:val="center"/>
            </w:pPr>
            <w:r>
              <w:t>20</w:t>
            </w:r>
            <w:r w:rsidR="008E0752">
              <w:t>.</w:t>
            </w:r>
            <w:r>
              <w:t>886</w:t>
            </w:r>
          </w:p>
        </w:tc>
        <w:tc>
          <w:tcPr>
            <w:tcW w:w="1017" w:type="dxa"/>
            <w:shd w:val="clear" w:color="auto" w:fill="F2F2F2" w:themeFill="background1" w:themeFillShade="F2"/>
          </w:tcPr>
          <w:p w14:paraId="112A5A83" w14:textId="77777777" w:rsidR="00437BF8" w:rsidRDefault="00437BF8" w:rsidP="003E7A67">
            <w:pPr>
              <w:jc w:val="center"/>
            </w:pPr>
            <w:r>
              <w:t>20.886</w:t>
            </w:r>
          </w:p>
        </w:tc>
        <w:tc>
          <w:tcPr>
            <w:tcW w:w="1017" w:type="dxa"/>
          </w:tcPr>
          <w:p w14:paraId="20DF2018" w14:textId="77777777" w:rsidR="00437BF8" w:rsidRDefault="00437BF8" w:rsidP="003E7A67">
            <w:pPr>
              <w:jc w:val="center"/>
            </w:pPr>
            <w:r>
              <w:t>67.089</w:t>
            </w:r>
          </w:p>
        </w:tc>
        <w:tc>
          <w:tcPr>
            <w:tcW w:w="1017" w:type="dxa"/>
          </w:tcPr>
          <w:p w14:paraId="2ADEFDA8" w14:textId="77777777" w:rsidR="00437BF8" w:rsidRDefault="00437BF8" w:rsidP="003E7A67">
            <w:pPr>
              <w:jc w:val="center"/>
            </w:pPr>
            <w:r>
              <w:t>0.633</w:t>
            </w:r>
          </w:p>
        </w:tc>
        <w:tc>
          <w:tcPr>
            <w:tcW w:w="1015" w:type="dxa"/>
          </w:tcPr>
          <w:p w14:paraId="47B5CDB4" w14:textId="77777777" w:rsidR="00437BF8" w:rsidRDefault="00437BF8" w:rsidP="003E7A67">
            <w:pPr>
              <w:jc w:val="center"/>
            </w:pPr>
            <w:r>
              <w:t>0</w:t>
            </w:r>
          </w:p>
        </w:tc>
        <w:tc>
          <w:tcPr>
            <w:tcW w:w="1018" w:type="dxa"/>
          </w:tcPr>
          <w:p w14:paraId="24A14AA8" w14:textId="77777777" w:rsidR="00437BF8" w:rsidRDefault="00437BF8" w:rsidP="003E7A67">
            <w:pPr>
              <w:jc w:val="center"/>
            </w:pPr>
            <w:proofErr w:type="spellStart"/>
            <w:r>
              <w:t>NaN</w:t>
            </w:r>
            <w:proofErr w:type="spellEnd"/>
          </w:p>
        </w:tc>
        <w:tc>
          <w:tcPr>
            <w:tcW w:w="1017" w:type="dxa"/>
          </w:tcPr>
          <w:p w14:paraId="5AB9E7D2" w14:textId="77777777" w:rsidR="00437BF8" w:rsidRDefault="00437BF8" w:rsidP="003E7A67">
            <w:pPr>
              <w:jc w:val="center"/>
            </w:pPr>
            <w:r>
              <w:t>32.279</w:t>
            </w:r>
          </w:p>
        </w:tc>
        <w:tc>
          <w:tcPr>
            <w:tcW w:w="1017" w:type="dxa"/>
          </w:tcPr>
          <w:p w14:paraId="28FF467F" w14:textId="77777777" w:rsidR="00437BF8" w:rsidRDefault="00437BF8" w:rsidP="003E7A67">
            <w:pPr>
              <w:jc w:val="center"/>
            </w:pPr>
            <w:r>
              <w:t>64.706</w:t>
            </w:r>
          </w:p>
        </w:tc>
      </w:tr>
      <w:tr w:rsidR="00437BF8" w14:paraId="693800C7" w14:textId="77777777" w:rsidTr="00A42EB3">
        <w:tc>
          <w:tcPr>
            <w:tcW w:w="1214" w:type="dxa"/>
          </w:tcPr>
          <w:p w14:paraId="0F5D9D1F" w14:textId="77777777" w:rsidR="00437BF8" w:rsidRPr="00CD4043" w:rsidRDefault="00437BF8" w:rsidP="003E7A67">
            <w:pPr>
              <w:rPr>
                <w:b/>
              </w:rPr>
            </w:pPr>
            <w:r w:rsidRPr="00CD4043">
              <w:rPr>
                <w:b/>
              </w:rPr>
              <w:t>APB_1</w:t>
            </w:r>
          </w:p>
        </w:tc>
        <w:tc>
          <w:tcPr>
            <w:tcW w:w="1018" w:type="dxa"/>
          </w:tcPr>
          <w:p w14:paraId="15615E98" w14:textId="77777777" w:rsidR="00437BF8" w:rsidRDefault="00437BF8" w:rsidP="003E7A67">
            <w:pPr>
              <w:jc w:val="center"/>
            </w:pPr>
            <w:r>
              <w:t>0</w:t>
            </w:r>
          </w:p>
        </w:tc>
        <w:tc>
          <w:tcPr>
            <w:tcW w:w="1017" w:type="dxa"/>
            <w:shd w:val="clear" w:color="auto" w:fill="F2F2F2" w:themeFill="background1" w:themeFillShade="F2"/>
          </w:tcPr>
          <w:p w14:paraId="5376A6C3" w14:textId="77777777" w:rsidR="00437BF8" w:rsidRDefault="00437BF8" w:rsidP="003E7A67">
            <w:pPr>
              <w:jc w:val="center"/>
            </w:pPr>
            <w:r>
              <w:t>0</w:t>
            </w:r>
          </w:p>
        </w:tc>
        <w:tc>
          <w:tcPr>
            <w:tcW w:w="1017" w:type="dxa"/>
          </w:tcPr>
          <w:p w14:paraId="09E873DD" w14:textId="77777777" w:rsidR="00437BF8" w:rsidRDefault="00437BF8" w:rsidP="003E7A67">
            <w:pPr>
              <w:jc w:val="center"/>
            </w:pPr>
            <w:r>
              <w:t>99.367</w:t>
            </w:r>
          </w:p>
        </w:tc>
        <w:tc>
          <w:tcPr>
            <w:tcW w:w="1017" w:type="dxa"/>
          </w:tcPr>
          <w:p w14:paraId="35B1A3C7" w14:textId="77777777" w:rsidR="00437BF8" w:rsidRDefault="00437BF8" w:rsidP="003E7A67">
            <w:pPr>
              <w:jc w:val="center"/>
            </w:pPr>
            <w:r>
              <w:t>0</w:t>
            </w:r>
          </w:p>
        </w:tc>
        <w:tc>
          <w:tcPr>
            <w:tcW w:w="1015" w:type="dxa"/>
          </w:tcPr>
          <w:p w14:paraId="7AE4CF7F" w14:textId="77777777" w:rsidR="00437BF8" w:rsidRDefault="00437BF8" w:rsidP="003E7A67">
            <w:pPr>
              <w:jc w:val="center"/>
            </w:pPr>
            <w:r>
              <w:t>0</w:t>
            </w:r>
          </w:p>
        </w:tc>
        <w:tc>
          <w:tcPr>
            <w:tcW w:w="1018" w:type="dxa"/>
          </w:tcPr>
          <w:p w14:paraId="36F942E8" w14:textId="77777777" w:rsidR="00437BF8" w:rsidRDefault="00437BF8" w:rsidP="003E7A67">
            <w:pPr>
              <w:jc w:val="center"/>
            </w:pPr>
            <w:proofErr w:type="spellStart"/>
            <w:r>
              <w:t>NaN</w:t>
            </w:r>
            <w:proofErr w:type="spellEnd"/>
          </w:p>
        </w:tc>
        <w:tc>
          <w:tcPr>
            <w:tcW w:w="1017" w:type="dxa"/>
          </w:tcPr>
          <w:p w14:paraId="13889D38" w14:textId="77777777" w:rsidR="00437BF8" w:rsidRDefault="00437BF8" w:rsidP="003E7A67">
            <w:pPr>
              <w:jc w:val="center"/>
            </w:pPr>
            <w:r>
              <w:t>0.633</w:t>
            </w:r>
          </w:p>
        </w:tc>
        <w:tc>
          <w:tcPr>
            <w:tcW w:w="1017" w:type="dxa"/>
          </w:tcPr>
          <w:p w14:paraId="7B042623" w14:textId="77777777" w:rsidR="00437BF8" w:rsidRDefault="00437BF8" w:rsidP="003E7A67">
            <w:pPr>
              <w:jc w:val="center"/>
            </w:pPr>
            <w:r>
              <w:t>0</w:t>
            </w:r>
          </w:p>
        </w:tc>
      </w:tr>
      <w:tr w:rsidR="00437BF8" w14:paraId="282E6DC7" w14:textId="77777777" w:rsidTr="00A42EB3">
        <w:tc>
          <w:tcPr>
            <w:tcW w:w="1214" w:type="dxa"/>
          </w:tcPr>
          <w:p w14:paraId="2482BA12" w14:textId="77777777" w:rsidR="00437BF8" w:rsidRPr="00CD4043" w:rsidRDefault="00437BF8" w:rsidP="003E7A67">
            <w:pPr>
              <w:rPr>
                <w:b/>
              </w:rPr>
            </w:pPr>
            <w:r w:rsidRPr="00CD4043">
              <w:rPr>
                <w:b/>
              </w:rPr>
              <w:t>APB_2</w:t>
            </w:r>
          </w:p>
        </w:tc>
        <w:tc>
          <w:tcPr>
            <w:tcW w:w="1018" w:type="dxa"/>
          </w:tcPr>
          <w:p w14:paraId="46290DF8" w14:textId="77777777" w:rsidR="00437BF8" w:rsidRDefault="00437BF8" w:rsidP="003E7A67">
            <w:pPr>
              <w:jc w:val="center"/>
            </w:pPr>
            <w:r>
              <w:t>0</w:t>
            </w:r>
          </w:p>
        </w:tc>
        <w:tc>
          <w:tcPr>
            <w:tcW w:w="1017" w:type="dxa"/>
            <w:shd w:val="clear" w:color="auto" w:fill="F2F2F2" w:themeFill="background1" w:themeFillShade="F2"/>
          </w:tcPr>
          <w:p w14:paraId="3009BD3C" w14:textId="77777777" w:rsidR="00437BF8" w:rsidRDefault="00437BF8" w:rsidP="003E7A67">
            <w:pPr>
              <w:jc w:val="center"/>
            </w:pPr>
            <w:r>
              <w:t>0</w:t>
            </w:r>
          </w:p>
        </w:tc>
        <w:tc>
          <w:tcPr>
            <w:tcW w:w="1017" w:type="dxa"/>
          </w:tcPr>
          <w:p w14:paraId="00AD6DFC" w14:textId="77777777" w:rsidR="00437BF8" w:rsidRDefault="00437BF8" w:rsidP="003E7A67">
            <w:pPr>
              <w:jc w:val="center"/>
            </w:pPr>
            <w:r>
              <w:t>99.367</w:t>
            </w:r>
          </w:p>
        </w:tc>
        <w:tc>
          <w:tcPr>
            <w:tcW w:w="1017" w:type="dxa"/>
          </w:tcPr>
          <w:p w14:paraId="1860FF17" w14:textId="77777777" w:rsidR="00437BF8" w:rsidRDefault="00437BF8" w:rsidP="003E7A67">
            <w:pPr>
              <w:jc w:val="center"/>
            </w:pPr>
            <w:r>
              <w:t>0</w:t>
            </w:r>
          </w:p>
        </w:tc>
        <w:tc>
          <w:tcPr>
            <w:tcW w:w="1015" w:type="dxa"/>
          </w:tcPr>
          <w:p w14:paraId="5C26E514" w14:textId="77777777" w:rsidR="00437BF8" w:rsidRDefault="00437BF8" w:rsidP="003E7A67">
            <w:pPr>
              <w:jc w:val="center"/>
            </w:pPr>
            <w:r>
              <w:t>0</w:t>
            </w:r>
          </w:p>
        </w:tc>
        <w:tc>
          <w:tcPr>
            <w:tcW w:w="1018" w:type="dxa"/>
          </w:tcPr>
          <w:p w14:paraId="5B2F1FCC" w14:textId="77777777" w:rsidR="00437BF8" w:rsidRDefault="00437BF8" w:rsidP="003E7A67">
            <w:pPr>
              <w:jc w:val="center"/>
            </w:pPr>
            <w:proofErr w:type="spellStart"/>
            <w:r>
              <w:t>NaN</w:t>
            </w:r>
            <w:proofErr w:type="spellEnd"/>
          </w:p>
        </w:tc>
        <w:tc>
          <w:tcPr>
            <w:tcW w:w="1017" w:type="dxa"/>
          </w:tcPr>
          <w:p w14:paraId="39E3AA14" w14:textId="77777777" w:rsidR="00437BF8" w:rsidRDefault="00437BF8" w:rsidP="003E7A67">
            <w:pPr>
              <w:jc w:val="center"/>
            </w:pPr>
            <w:r>
              <w:t>0.633</w:t>
            </w:r>
          </w:p>
        </w:tc>
        <w:tc>
          <w:tcPr>
            <w:tcW w:w="1017" w:type="dxa"/>
          </w:tcPr>
          <w:p w14:paraId="6E009A5A" w14:textId="77777777" w:rsidR="00437BF8" w:rsidRDefault="00437BF8" w:rsidP="003E7A67">
            <w:pPr>
              <w:jc w:val="center"/>
            </w:pPr>
            <w:proofErr w:type="spellStart"/>
            <w:r>
              <w:t>NaN</w:t>
            </w:r>
            <w:proofErr w:type="spellEnd"/>
          </w:p>
        </w:tc>
      </w:tr>
      <w:tr w:rsidR="00437BF8" w14:paraId="39227604" w14:textId="77777777" w:rsidTr="00A42EB3">
        <w:tc>
          <w:tcPr>
            <w:tcW w:w="1214" w:type="dxa"/>
          </w:tcPr>
          <w:p w14:paraId="1836212B" w14:textId="77777777" w:rsidR="00437BF8" w:rsidRPr="00CD4043" w:rsidRDefault="00437BF8" w:rsidP="003E7A67">
            <w:pPr>
              <w:rPr>
                <w:b/>
              </w:rPr>
            </w:pPr>
            <w:r w:rsidRPr="00CD4043">
              <w:rPr>
                <w:b/>
              </w:rPr>
              <w:t>Total</w:t>
            </w:r>
          </w:p>
        </w:tc>
        <w:tc>
          <w:tcPr>
            <w:tcW w:w="1018" w:type="dxa"/>
          </w:tcPr>
          <w:p w14:paraId="6FA33919" w14:textId="77777777" w:rsidR="00437BF8" w:rsidRPr="00CD4043" w:rsidRDefault="00437BF8" w:rsidP="003E7A67">
            <w:pPr>
              <w:jc w:val="center"/>
              <w:rPr>
                <w:b/>
              </w:rPr>
            </w:pPr>
            <w:r>
              <w:rPr>
                <w:b/>
              </w:rPr>
              <w:t>20.253</w:t>
            </w:r>
          </w:p>
        </w:tc>
        <w:tc>
          <w:tcPr>
            <w:tcW w:w="1017" w:type="dxa"/>
            <w:shd w:val="clear" w:color="auto" w:fill="F2F2F2" w:themeFill="background1" w:themeFillShade="F2"/>
          </w:tcPr>
          <w:p w14:paraId="63D2630D" w14:textId="77777777" w:rsidR="00437BF8" w:rsidRPr="00CD4043" w:rsidRDefault="00437BF8" w:rsidP="003E7A67">
            <w:pPr>
              <w:jc w:val="center"/>
              <w:rPr>
                <w:b/>
              </w:rPr>
            </w:pPr>
            <w:r>
              <w:rPr>
                <w:b/>
              </w:rPr>
              <w:t>20.253</w:t>
            </w:r>
          </w:p>
        </w:tc>
        <w:tc>
          <w:tcPr>
            <w:tcW w:w="1017" w:type="dxa"/>
          </w:tcPr>
          <w:p w14:paraId="192EC404" w14:textId="77777777" w:rsidR="00437BF8" w:rsidRPr="00CD4043" w:rsidRDefault="00437BF8" w:rsidP="003E7A67">
            <w:pPr>
              <w:jc w:val="center"/>
              <w:rPr>
                <w:b/>
              </w:rPr>
            </w:pPr>
            <w:r>
              <w:rPr>
                <w:b/>
              </w:rPr>
              <w:t>67.595</w:t>
            </w:r>
          </w:p>
        </w:tc>
        <w:tc>
          <w:tcPr>
            <w:tcW w:w="1017" w:type="dxa"/>
          </w:tcPr>
          <w:p w14:paraId="32227C36" w14:textId="77777777" w:rsidR="00437BF8" w:rsidRPr="00CD4043" w:rsidRDefault="00437BF8" w:rsidP="003E7A67">
            <w:pPr>
              <w:jc w:val="center"/>
              <w:rPr>
                <w:b/>
              </w:rPr>
            </w:pPr>
            <w:r>
              <w:rPr>
                <w:b/>
              </w:rPr>
              <w:t>6.076</w:t>
            </w:r>
          </w:p>
        </w:tc>
        <w:tc>
          <w:tcPr>
            <w:tcW w:w="1015" w:type="dxa"/>
          </w:tcPr>
          <w:p w14:paraId="7003E447" w14:textId="77777777" w:rsidR="00437BF8" w:rsidRPr="00CD4043" w:rsidRDefault="00437BF8" w:rsidP="003E7A67">
            <w:pPr>
              <w:jc w:val="center"/>
              <w:rPr>
                <w:b/>
              </w:rPr>
            </w:pPr>
            <w:r>
              <w:rPr>
                <w:b/>
              </w:rPr>
              <w:t>0</w:t>
            </w:r>
          </w:p>
        </w:tc>
        <w:tc>
          <w:tcPr>
            <w:tcW w:w="1018" w:type="dxa"/>
          </w:tcPr>
          <w:p w14:paraId="60596EA1" w14:textId="77777777" w:rsidR="00437BF8" w:rsidRPr="00CD4043" w:rsidRDefault="00437BF8" w:rsidP="003E7A67">
            <w:pPr>
              <w:jc w:val="center"/>
              <w:rPr>
                <w:b/>
              </w:rPr>
            </w:pPr>
            <w:proofErr w:type="spellStart"/>
            <w:r>
              <w:t>NaN</w:t>
            </w:r>
            <w:proofErr w:type="spellEnd"/>
          </w:p>
        </w:tc>
        <w:tc>
          <w:tcPr>
            <w:tcW w:w="1017" w:type="dxa"/>
          </w:tcPr>
          <w:p w14:paraId="61F5F39F" w14:textId="77777777" w:rsidR="00437BF8" w:rsidRPr="00CD4043" w:rsidRDefault="00437BF8" w:rsidP="003E7A67">
            <w:pPr>
              <w:jc w:val="center"/>
              <w:rPr>
                <w:b/>
              </w:rPr>
            </w:pPr>
            <w:r>
              <w:rPr>
                <w:b/>
              </w:rPr>
              <w:t>26.329</w:t>
            </w:r>
          </w:p>
        </w:tc>
        <w:tc>
          <w:tcPr>
            <w:tcW w:w="1017" w:type="dxa"/>
          </w:tcPr>
          <w:p w14:paraId="33901280" w14:textId="77777777" w:rsidR="00437BF8" w:rsidRPr="00CD4043" w:rsidRDefault="00437BF8" w:rsidP="003E7A67">
            <w:pPr>
              <w:jc w:val="center"/>
              <w:rPr>
                <w:b/>
              </w:rPr>
            </w:pPr>
            <w:r>
              <w:rPr>
                <w:b/>
              </w:rPr>
              <w:t>54.677</w:t>
            </w:r>
          </w:p>
        </w:tc>
      </w:tr>
    </w:tbl>
    <w:p w14:paraId="7A165629" w14:textId="77777777" w:rsidR="00437BF8" w:rsidRDefault="00437BF8" w:rsidP="00437BF8"/>
    <w:p w14:paraId="45F45383" w14:textId="77777777" w:rsidR="00437BF8" w:rsidRDefault="00437BF8" w:rsidP="009909F3">
      <w:pPr>
        <w:pStyle w:val="Heading4"/>
      </w:pPr>
      <w:r>
        <w:t>Conclusion</w:t>
      </w:r>
    </w:p>
    <w:p w14:paraId="4934A2BA" w14:textId="39F18C4D" w:rsidR="008E0752" w:rsidRDefault="00437BF8" w:rsidP="008E0752">
      <w:r>
        <w:t xml:space="preserve">Overall success rate of this test is really low. At first the success rate of APB_1 and APB_2 is equal to zero. </w:t>
      </w:r>
      <w:r w:rsidR="008E0752">
        <w:t>These parameters are hardly recognizable b</w:t>
      </w:r>
      <w:r w:rsidR="00B758C0">
        <w:t xml:space="preserve">y human as you can see in </w:t>
      </w:r>
      <w:r w:rsidR="00B758C0">
        <w:fldChar w:fldCharType="begin"/>
      </w:r>
      <w:r w:rsidR="00B758C0">
        <w:instrText xml:space="preserve"> REF _Ref471238136 \h </w:instrText>
      </w:r>
      <w:r w:rsidR="00B758C0">
        <w:fldChar w:fldCharType="separate"/>
      </w:r>
      <w:r w:rsidR="008C7BFB">
        <w:t xml:space="preserve">Figure </w:t>
      </w:r>
      <w:r w:rsidR="008C7BFB">
        <w:rPr>
          <w:noProof/>
        </w:rPr>
        <w:t>57</w:t>
      </w:r>
      <w:r w:rsidR="00B758C0">
        <w:fldChar w:fldCharType="end"/>
      </w:r>
      <w:r w:rsidR="008E0752">
        <w:t xml:space="preserve">. And they are </w:t>
      </w:r>
      <w:r w:rsidR="008E0752">
        <w:lastRenderedPageBreak/>
        <w:t xml:space="preserve">connected all the time, so they don’t fulfill </w:t>
      </w:r>
      <w:r w:rsidR="009909F3">
        <w:t xml:space="preserve">test conditions in </w:t>
      </w:r>
      <w:r w:rsidR="009909F3">
        <w:fldChar w:fldCharType="begin"/>
      </w:r>
      <w:r w:rsidR="009909F3">
        <w:instrText xml:space="preserve"> REF _Ref470890425 \r \h </w:instrText>
      </w:r>
      <w:r w:rsidR="009909F3">
        <w:fldChar w:fldCharType="separate"/>
      </w:r>
      <w:r w:rsidR="008C7BFB">
        <w:t>6.6.1</w:t>
      </w:r>
      <w:r w:rsidR="009909F3">
        <w:fldChar w:fldCharType="end"/>
      </w:r>
      <w:r w:rsidR="009909F3">
        <w:t xml:space="preserve"> and </w:t>
      </w:r>
      <w:r w:rsidR="009909F3">
        <w:fldChar w:fldCharType="begin"/>
      </w:r>
      <w:r w:rsidR="009909F3">
        <w:instrText xml:space="preserve"> REF _Ref470891325 \r \h </w:instrText>
      </w:r>
      <w:r w:rsidR="009909F3">
        <w:fldChar w:fldCharType="separate"/>
      </w:r>
      <w:r w:rsidR="008C7BFB">
        <w:t>6.7.1</w:t>
      </w:r>
      <w:r w:rsidR="009909F3">
        <w:fldChar w:fldCharType="end"/>
      </w:r>
      <w:r w:rsidR="008E0752">
        <w:t xml:space="preserve">. Also three first parameters looks really bad for classification and they don’t fulfill </w:t>
      </w:r>
      <w:r w:rsidR="009909F3">
        <w:t>these test conditions</w:t>
      </w:r>
      <w:r w:rsidR="008E0752">
        <w:t xml:space="preserve">. </w:t>
      </w:r>
      <w:r w:rsidR="009909F3">
        <w:t>In the end t</w:t>
      </w:r>
      <w:r w:rsidR="008E0752">
        <w:t>hat means we need a better camera or data acquisition from this distance is useless.</w:t>
      </w:r>
      <w:r w:rsidR="009909F3">
        <w:t xml:space="preserve"> </w:t>
      </w:r>
    </w:p>
    <w:p w14:paraId="0353A71F" w14:textId="77777777" w:rsidR="008E0752" w:rsidRDefault="008E0752" w:rsidP="009909F3">
      <w:pPr>
        <w:pStyle w:val="Heading3"/>
      </w:pPr>
      <w:bookmarkStart w:id="282" w:name="_Ref470947498"/>
      <w:bookmarkStart w:id="283" w:name="_Toc471250923"/>
      <w:r>
        <w:t>One meter – light on - cover</w:t>
      </w:r>
      <w:bookmarkEnd w:id="282"/>
      <w:bookmarkEnd w:id="283"/>
    </w:p>
    <w:p w14:paraId="3B3EF2CE" w14:textId="77777777" w:rsidR="008E0752" w:rsidRDefault="008E0752" w:rsidP="008E0752">
      <w:r>
        <w:t xml:space="preserve">In this test camera was located one meter far from simulated patient monitor. Plane of the patient monitor was almost parallel to captured plane by camera. Light in the room was turned on. During the whole test camera was covered three times, over all for </w:t>
      </w:r>
      <w:r w:rsidR="001D3A61">
        <w:t>25</w:t>
      </w:r>
      <w:r>
        <w:t>% of simulation time.</w:t>
      </w:r>
    </w:p>
    <w:p w14:paraId="78F5988F" w14:textId="77777777" w:rsidR="008E0752" w:rsidRDefault="008E0752" w:rsidP="009909F3">
      <w:pPr>
        <w:pStyle w:val="Heading4"/>
      </w:pPr>
      <w:r>
        <w:t>Scanned parameters</w:t>
      </w:r>
    </w:p>
    <w:p w14:paraId="00EAA0FC" w14:textId="77777777" w:rsidR="008E0752" w:rsidRDefault="008E0752" w:rsidP="008E0752">
      <w:r>
        <w:t xml:space="preserve">Scanned parameters is </w:t>
      </w:r>
      <w:r w:rsidR="001D3A61">
        <w:t xml:space="preserve">very </w:t>
      </w:r>
      <w:r>
        <w:t>similar to parameters in</w:t>
      </w:r>
      <w:r w:rsidR="009909F3">
        <w:t xml:space="preserve"> </w:t>
      </w:r>
      <w:r w:rsidR="009909F3">
        <w:fldChar w:fldCharType="begin"/>
      </w:r>
      <w:r w:rsidR="009909F3">
        <w:instrText xml:space="preserve"> REF _Ref470946445 \r \h </w:instrText>
      </w:r>
      <w:r w:rsidR="009909F3">
        <w:fldChar w:fldCharType="separate"/>
      </w:r>
      <w:r w:rsidR="008C7BFB">
        <w:t>9.2.1.1</w:t>
      </w:r>
      <w:r w:rsidR="009909F3">
        <w:fldChar w:fldCharType="end"/>
      </w:r>
      <w:r>
        <w:t>.</w:t>
      </w:r>
    </w:p>
    <w:p w14:paraId="442EA0EA" w14:textId="77777777" w:rsidR="008E0752" w:rsidRDefault="008E0752" w:rsidP="009909F3">
      <w:pPr>
        <w:pStyle w:val="Heading4"/>
      </w:pPr>
      <w:r>
        <w:t>Results of experiment</w:t>
      </w:r>
    </w:p>
    <w:p w14:paraId="4BE001C8" w14:textId="77777777" w:rsidR="00FC2FB0" w:rsidRDefault="00FC2FB0" w:rsidP="00FC2FB0">
      <w:r>
        <w:t>For this experiment was calculated one extra outcome. This outcome is success rate after correction only when patient monitor is exposed.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7092"/>
        <w:gridCol w:w="1134"/>
      </w:tblGrid>
      <w:tr w:rsidR="004C6745" w14:paraId="2CD37C1B" w14:textId="77777777" w:rsidTr="00C85E9E">
        <w:tc>
          <w:tcPr>
            <w:tcW w:w="1134" w:type="dxa"/>
          </w:tcPr>
          <w:p w14:paraId="6BB1339D" w14:textId="77777777" w:rsidR="004C6745" w:rsidRDefault="004C6745" w:rsidP="000C7B44"/>
        </w:tc>
        <w:tc>
          <w:tcPr>
            <w:tcW w:w="0" w:type="auto"/>
          </w:tcPr>
          <w:p w14:paraId="081605B3" w14:textId="77777777" w:rsidR="004C6745" w:rsidRDefault="004C6745" w:rsidP="00C85E9E">
            <m:oMathPara>
              <m:oMath>
                <m:r>
                  <w:rPr>
                    <w:rFonts w:ascii="Cambria Math" w:hAnsi="Cambria Math"/>
                  </w:rPr>
                  <m:t>SRACE=</m:t>
                </m:r>
                <m:d>
                  <m:dPr>
                    <m:ctrlPr>
                      <w:rPr>
                        <w:rFonts w:ascii="Cambria Math" w:hAnsi="Cambria Math"/>
                        <w:i/>
                      </w:rPr>
                    </m:ctrlPr>
                  </m:dPr>
                  <m:e>
                    <m:f>
                      <m:fPr>
                        <m:ctrlPr>
                          <w:rPr>
                            <w:rFonts w:ascii="Cambria Math" w:hAnsi="Cambria Math"/>
                            <w:i/>
                          </w:rPr>
                        </m:ctrlPr>
                      </m:fPr>
                      <m:num>
                        <m:r>
                          <w:rPr>
                            <w:rFonts w:ascii="Cambria Math" w:hAnsi="Cambria Math"/>
                          </w:rPr>
                          <m:t>count</m:t>
                        </m:r>
                        <m:d>
                          <m:dPr>
                            <m:ctrlPr>
                              <w:rPr>
                                <w:rFonts w:ascii="Cambria Math" w:hAnsi="Cambria Math"/>
                                <w:i/>
                              </w:rPr>
                            </m:ctrlPr>
                          </m:dPr>
                          <m:e>
                            <m:r>
                              <w:rPr>
                                <w:rFonts w:ascii="Cambria Math" w:hAnsi="Cambria Math"/>
                              </w:rPr>
                              <m:t>correctResultsACE</m:t>
                            </m:r>
                          </m:e>
                        </m:d>
                      </m:num>
                      <m:den>
                        <m:r>
                          <w:rPr>
                            <w:rFonts w:ascii="Cambria Math" w:hAnsi="Cambria Math"/>
                          </w:rPr>
                          <m:t>count</m:t>
                        </m:r>
                        <m:d>
                          <m:dPr>
                            <m:ctrlPr>
                              <w:rPr>
                                <w:rFonts w:ascii="Cambria Math" w:hAnsi="Cambria Math"/>
                                <w:i/>
                              </w:rPr>
                            </m:ctrlPr>
                          </m:dPr>
                          <m:e>
                            <m:r>
                              <w:rPr>
                                <w:rFonts w:ascii="Cambria Math" w:hAnsi="Cambria Math"/>
                              </w:rPr>
                              <m:t>ExposedResults</m:t>
                            </m:r>
                          </m:e>
                        </m:d>
                      </m:den>
                    </m:f>
                  </m:e>
                </m:d>
                <m:r>
                  <w:rPr>
                    <w:rFonts w:ascii="Cambria Math" w:hAnsi="Cambria Math"/>
                  </w:rPr>
                  <m:t>*100</m:t>
                </m:r>
              </m:oMath>
            </m:oMathPara>
          </w:p>
        </w:tc>
        <w:tc>
          <w:tcPr>
            <w:tcW w:w="1134" w:type="dxa"/>
          </w:tcPr>
          <w:p w14:paraId="4FE55AA6" w14:textId="77777777" w:rsidR="004C6745" w:rsidRDefault="004C6745" w:rsidP="00987F8C">
            <w:pPr>
              <w:pStyle w:val="Bibliography"/>
              <w:numPr>
                <w:ilvl w:val="0"/>
                <w:numId w:val="1"/>
              </w:numPr>
              <w:jc w:val="center"/>
            </w:pPr>
          </w:p>
        </w:tc>
      </w:tr>
    </w:tbl>
    <w:p w14:paraId="484CDD91" w14:textId="77777777" w:rsidR="00FC2FB0" w:rsidRPr="00FC2FB0" w:rsidRDefault="00FC2FB0" w:rsidP="00FC2FB0"/>
    <w:p w14:paraId="47DCE1A3" w14:textId="77777777" w:rsidR="00276A00" w:rsidRDefault="00276A00" w:rsidP="00276A00">
      <w:pPr>
        <w:pStyle w:val="Caption"/>
        <w:keepNext/>
      </w:pPr>
      <w:bookmarkStart w:id="284" w:name="_Ref470946504"/>
      <w:bookmarkStart w:id="285" w:name="_Toc470951102"/>
      <w:r>
        <w:t xml:space="preserve">Table </w:t>
      </w:r>
      <w:fldSimple w:instr=" SEQ Table \* ARABIC ">
        <w:r w:rsidR="008C7BFB">
          <w:rPr>
            <w:noProof/>
          </w:rPr>
          <w:t>12</w:t>
        </w:r>
      </w:fldSimple>
      <w:bookmarkEnd w:id="284"/>
      <w:r>
        <w:t xml:space="preserve"> Results of experiment from one meter with light on and </w:t>
      </w:r>
      <w:r w:rsidR="005F66DC">
        <w:t xml:space="preserve">covering the patient monitor screen three times </w:t>
      </w:r>
      <w:r>
        <w:t>during the experiment</w:t>
      </w:r>
      <w:bookmarkEnd w:id="285"/>
    </w:p>
    <w:tbl>
      <w:tblPr>
        <w:tblStyle w:val="TableGrid"/>
        <w:tblW w:w="0" w:type="auto"/>
        <w:tblLook w:val="04A0" w:firstRow="1" w:lastRow="0" w:firstColumn="1" w:lastColumn="0" w:noHBand="0" w:noVBand="1"/>
      </w:tblPr>
      <w:tblGrid>
        <w:gridCol w:w="1213"/>
        <w:gridCol w:w="922"/>
        <w:gridCol w:w="937"/>
        <w:gridCol w:w="929"/>
        <w:gridCol w:w="749"/>
        <w:gridCol w:w="911"/>
        <w:gridCol w:w="963"/>
        <w:gridCol w:w="937"/>
        <w:gridCol w:w="929"/>
        <w:gridCol w:w="860"/>
      </w:tblGrid>
      <w:tr w:rsidR="00FC2FB0" w14:paraId="66EE6FA8" w14:textId="77777777" w:rsidTr="00A42EB3">
        <w:tc>
          <w:tcPr>
            <w:tcW w:w="1213" w:type="dxa"/>
          </w:tcPr>
          <w:p w14:paraId="7FC8FB82" w14:textId="77777777" w:rsidR="00FC2FB0" w:rsidRPr="00CD4043" w:rsidRDefault="00FC2FB0" w:rsidP="003E7A67">
            <w:pPr>
              <w:rPr>
                <w:b/>
              </w:rPr>
            </w:pPr>
            <w:r w:rsidRPr="00CD4043">
              <w:rPr>
                <w:b/>
              </w:rPr>
              <w:t>Parameter</w:t>
            </w:r>
          </w:p>
        </w:tc>
        <w:tc>
          <w:tcPr>
            <w:tcW w:w="922" w:type="dxa"/>
          </w:tcPr>
          <w:p w14:paraId="5C65AD80" w14:textId="77777777" w:rsidR="00FC2FB0" w:rsidRPr="00CD4043" w:rsidRDefault="00FC2FB0" w:rsidP="003E7A67">
            <w:pPr>
              <w:jc w:val="center"/>
              <w:rPr>
                <w:b/>
              </w:rPr>
            </w:pPr>
            <w:r w:rsidRPr="00CD4043">
              <w:rPr>
                <w:b/>
              </w:rPr>
              <w:t>SR</w:t>
            </w:r>
          </w:p>
        </w:tc>
        <w:tc>
          <w:tcPr>
            <w:tcW w:w="937" w:type="dxa"/>
            <w:shd w:val="clear" w:color="auto" w:fill="F2F2F2" w:themeFill="background1" w:themeFillShade="F2"/>
          </w:tcPr>
          <w:p w14:paraId="43BDEA55" w14:textId="77777777" w:rsidR="00FC2FB0" w:rsidRPr="00CD4043" w:rsidRDefault="00FC2FB0" w:rsidP="003E7A67">
            <w:pPr>
              <w:jc w:val="center"/>
              <w:rPr>
                <w:b/>
              </w:rPr>
            </w:pPr>
            <w:r w:rsidRPr="00CD4043">
              <w:rPr>
                <w:b/>
              </w:rPr>
              <w:t>SRAC</w:t>
            </w:r>
          </w:p>
        </w:tc>
        <w:tc>
          <w:tcPr>
            <w:tcW w:w="929" w:type="dxa"/>
          </w:tcPr>
          <w:p w14:paraId="67D388C2" w14:textId="77777777" w:rsidR="00FC2FB0" w:rsidRPr="00CD4043" w:rsidRDefault="00FC2FB0" w:rsidP="003E7A67">
            <w:pPr>
              <w:jc w:val="center"/>
              <w:rPr>
                <w:b/>
              </w:rPr>
            </w:pPr>
            <w:r w:rsidRPr="00CD4043">
              <w:rPr>
                <w:b/>
              </w:rPr>
              <w:t>NT</w:t>
            </w:r>
          </w:p>
        </w:tc>
        <w:tc>
          <w:tcPr>
            <w:tcW w:w="749" w:type="dxa"/>
          </w:tcPr>
          <w:p w14:paraId="39325810" w14:textId="77777777" w:rsidR="00FC2FB0" w:rsidRPr="00CD4043" w:rsidRDefault="00FC2FB0" w:rsidP="003E7A67">
            <w:pPr>
              <w:jc w:val="center"/>
              <w:rPr>
                <w:b/>
              </w:rPr>
            </w:pPr>
            <w:r w:rsidRPr="00CD4043">
              <w:rPr>
                <w:b/>
              </w:rPr>
              <w:t>NR</w:t>
            </w:r>
          </w:p>
        </w:tc>
        <w:tc>
          <w:tcPr>
            <w:tcW w:w="911" w:type="dxa"/>
          </w:tcPr>
          <w:p w14:paraId="5B6932A1" w14:textId="77777777" w:rsidR="00FC2FB0" w:rsidRPr="00CD4043" w:rsidRDefault="00FC2FB0" w:rsidP="003E7A67">
            <w:pPr>
              <w:jc w:val="center"/>
              <w:rPr>
                <w:b/>
              </w:rPr>
            </w:pPr>
            <w:r w:rsidRPr="00CD4043">
              <w:rPr>
                <w:b/>
              </w:rPr>
              <w:t>DSM</w:t>
            </w:r>
          </w:p>
        </w:tc>
        <w:tc>
          <w:tcPr>
            <w:tcW w:w="963" w:type="dxa"/>
          </w:tcPr>
          <w:p w14:paraId="6DC83C01" w14:textId="77777777" w:rsidR="00FC2FB0" w:rsidRPr="00CD4043" w:rsidRDefault="00FC2FB0" w:rsidP="003E7A67">
            <w:pPr>
              <w:jc w:val="center"/>
              <w:rPr>
                <w:b/>
              </w:rPr>
            </w:pPr>
            <w:r w:rsidRPr="00CD4043">
              <w:rPr>
                <w:b/>
              </w:rPr>
              <w:t>DSMSR</w:t>
            </w:r>
          </w:p>
        </w:tc>
        <w:tc>
          <w:tcPr>
            <w:tcW w:w="937" w:type="dxa"/>
          </w:tcPr>
          <w:p w14:paraId="35B2D352" w14:textId="77777777" w:rsidR="00FC2FB0" w:rsidRPr="00CD4043" w:rsidRDefault="00FC2FB0" w:rsidP="003E7A67">
            <w:pPr>
              <w:jc w:val="center"/>
              <w:rPr>
                <w:b/>
              </w:rPr>
            </w:pPr>
            <w:r w:rsidRPr="00CD4043">
              <w:rPr>
                <w:b/>
              </w:rPr>
              <w:t>T</w:t>
            </w:r>
          </w:p>
        </w:tc>
        <w:tc>
          <w:tcPr>
            <w:tcW w:w="929" w:type="dxa"/>
          </w:tcPr>
          <w:p w14:paraId="2861CC6E" w14:textId="77777777" w:rsidR="00FC2FB0" w:rsidRPr="00CD4043" w:rsidRDefault="00FC2FB0" w:rsidP="003E7A67">
            <w:pPr>
              <w:jc w:val="center"/>
              <w:rPr>
                <w:b/>
              </w:rPr>
            </w:pPr>
            <w:r w:rsidRPr="00CD4043">
              <w:rPr>
                <w:b/>
              </w:rPr>
              <w:t>TSR</w:t>
            </w:r>
          </w:p>
        </w:tc>
        <w:tc>
          <w:tcPr>
            <w:tcW w:w="860" w:type="dxa"/>
          </w:tcPr>
          <w:p w14:paraId="4AEC510E" w14:textId="77777777" w:rsidR="00FC2FB0" w:rsidRPr="00CD4043" w:rsidRDefault="00FC2FB0" w:rsidP="003E7A67">
            <w:pPr>
              <w:jc w:val="center"/>
              <w:rPr>
                <w:b/>
              </w:rPr>
            </w:pPr>
            <w:r>
              <w:rPr>
                <w:b/>
              </w:rPr>
              <w:t>SRACE</w:t>
            </w:r>
          </w:p>
        </w:tc>
      </w:tr>
      <w:tr w:rsidR="00FC2FB0" w14:paraId="74AE6C62" w14:textId="77777777" w:rsidTr="00A42EB3">
        <w:tc>
          <w:tcPr>
            <w:tcW w:w="1213" w:type="dxa"/>
          </w:tcPr>
          <w:p w14:paraId="643E7D9C" w14:textId="77777777" w:rsidR="00FC2FB0" w:rsidRPr="00CD4043" w:rsidRDefault="00FC2FB0" w:rsidP="003E7A67">
            <w:pPr>
              <w:rPr>
                <w:b/>
              </w:rPr>
            </w:pPr>
            <w:r w:rsidRPr="00CD4043">
              <w:rPr>
                <w:b/>
              </w:rPr>
              <w:t>HR</w:t>
            </w:r>
          </w:p>
        </w:tc>
        <w:tc>
          <w:tcPr>
            <w:tcW w:w="922" w:type="dxa"/>
          </w:tcPr>
          <w:p w14:paraId="4C65B3FF" w14:textId="77777777" w:rsidR="00FC2FB0" w:rsidRPr="00CD4043" w:rsidRDefault="00FC2FB0" w:rsidP="003E7A67">
            <w:pPr>
              <w:jc w:val="center"/>
              <w:rPr>
                <w:rFonts w:ascii="Calibri" w:hAnsi="Calibri"/>
                <w:color w:val="000000"/>
              </w:rPr>
            </w:pPr>
            <w:r>
              <w:rPr>
                <w:rFonts w:ascii="Calibri" w:hAnsi="Calibri"/>
                <w:color w:val="000000"/>
              </w:rPr>
              <w:t>67.089</w:t>
            </w:r>
          </w:p>
        </w:tc>
        <w:tc>
          <w:tcPr>
            <w:tcW w:w="937" w:type="dxa"/>
            <w:shd w:val="clear" w:color="auto" w:fill="F2F2F2" w:themeFill="background1" w:themeFillShade="F2"/>
          </w:tcPr>
          <w:p w14:paraId="74B70DCF" w14:textId="77777777" w:rsidR="00FC2FB0" w:rsidRDefault="00FC2FB0" w:rsidP="003E7A67">
            <w:pPr>
              <w:jc w:val="center"/>
            </w:pPr>
            <w:r>
              <w:t>67.089</w:t>
            </w:r>
          </w:p>
        </w:tc>
        <w:tc>
          <w:tcPr>
            <w:tcW w:w="929" w:type="dxa"/>
          </w:tcPr>
          <w:p w14:paraId="2D99A5AD" w14:textId="77777777" w:rsidR="00FC2FB0" w:rsidRDefault="00FC2FB0" w:rsidP="003E7A67">
            <w:pPr>
              <w:jc w:val="center"/>
            </w:pPr>
            <w:r>
              <w:t>31.012</w:t>
            </w:r>
          </w:p>
        </w:tc>
        <w:tc>
          <w:tcPr>
            <w:tcW w:w="749" w:type="dxa"/>
          </w:tcPr>
          <w:p w14:paraId="7A75B1D7" w14:textId="77777777" w:rsidR="00FC2FB0" w:rsidRDefault="00FC2FB0" w:rsidP="003E7A67">
            <w:pPr>
              <w:jc w:val="center"/>
            </w:pPr>
            <w:r>
              <w:t>0</w:t>
            </w:r>
          </w:p>
        </w:tc>
        <w:tc>
          <w:tcPr>
            <w:tcW w:w="911" w:type="dxa"/>
          </w:tcPr>
          <w:p w14:paraId="103476B3" w14:textId="77777777" w:rsidR="00FC2FB0" w:rsidRDefault="00FC2FB0" w:rsidP="003E7A67">
            <w:pPr>
              <w:jc w:val="center"/>
            </w:pPr>
            <w:r>
              <w:t>0</w:t>
            </w:r>
          </w:p>
        </w:tc>
        <w:tc>
          <w:tcPr>
            <w:tcW w:w="963" w:type="dxa"/>
          </w:tcPr>
          <w:p w14:paraId="47BA7297" w14:textId="77777777" w:rsidR="00FC2FB0" w:rsidRDefault="00FC2FB0" w:rsidP="003E7A67">
            <w:pPr>
              <w:jc w:val="center"/>
            </w:pPr>
            <w:proofErr w:type="spellStart"/>
            <w:r>
              <w:t>NaN</w:t>
            </w:r>
            <w:proofErr w:type="spellEnd"/>
          </w:p>
        </w:tc>
        <w:tc>
          <w:tcPr>
            <w:tcW w:w="937" w:type="dxa"/>
          </w:tcPr>
          <w:p w14:paraId="56CAE239" w14:textId="77777777" w:rsidR="00FC2FB0" w:rsidRDefault="00FC2FB0" w:rsidP="003E7A67">
            <w:pPr>
              <w:jc w:val="center"/>
            </w:pPr>
            <w:r>
              <w:t>68.987</w:t>
            </w:r>
          </w:p>
        </w:tc>
        <w:tc>
          <w:tcPr>
            <w:tcW w:w="929" w:type="dxa"/>
          </w:tcPr>
          <w:p w14:paraId="4055769B" w14:textId="77777777" w:rsidR="00FC2FB0" w:rsidRDefault="00FC2FB0" w:rsidP="003E7A67">
            <w:pPr>
              <w:jc w:val="center"/>
            </w:pPr>
            <w:r>
              <w:t>97.248</w:t>
            </w:r>
          </w:p>
        </w:tc>
        <w:tc>
          <w:tcPr>
            <w:tcW w:w="860" w:type="dxa"/>
          </w:tcPr>
          <w:p w14:paraId="29B3E03E" w14:textId="77777777" w:rsidR="00FC2FB0" w:rsidRDefault="003E7A67" w:rsidP="003E7A67">
            <w:pPr>
              <w:jc w:val="center"/>
            </w:pPr>
            <w:r>
              <w:t>89.452</w:t>
            </w:r>
          </w:p>
        </w:tc>
      </w:tr>
      <w:tr w:rsidR="00FC2FB0" w14:paraId="38459FA0" w14:textId="77777777" w:rsidTr="00A42EB3">
        <w:tc>
          <w:tcPr>
            <w:tcW w:w="1213" w:type="dxa"/>
          </w:tcPr>
          <w:p w14:paraId="6280DED7" w14:textId="77777777" w:rsidR="00FC2FB0" w:rsidRPr="00CD4043" w:rsidRDefault="00FC2FB0" w:rsidP="003E7A67">
            <w:pPr>
              <w:rPr>
                <w:b/>
              </w:rPr>
            </w:pPr>
            <w:r w:rsidRPr="00CD4043">
              <w:rPr>
                <w:b/>
              </w:rPr>
              <w:t>Pulse</w:t>
            </w:r>
          </w:p>
        </w:tc>
        <w:tc>
          <w:tcPr>
            <w:tcW w:w="922" w:type="dxa"/>
          </w:tcPr>
          <w:p w14:paraId="04F1C609" w14:textId="77777777" w:rsidR="00FC2FB0" w:rsidRDefault="00FC2FB0" w:rsidP="003E7A67">
            <w:pPr>
              <w:jc w:val="center"/>
            </w:pPr>
            <w:r>
              <w:t>70.253</w:t>
            </w:r>
          </w:p>
        </w:tc>
        <w:tc>
          <w:tcPr>
            <w:tcW w:w="937" w:type="dxa"/>
            <w:shd w:val="clear" w:color="auto" w:fill="F2F2F2" w:themeFill="background1" w:themeFillShade="F2"/>
          </w:tcPr>
          <w:p w14:paraId="4A46F846" w14:textId="77777777" w:rsidR="00FC2FB0" w:rsidRDefault="00FC2FB0" w:rsidP="003E7A67">
            <w:pPr>
              <w:jc w:val="center"/>
            </w:pPr>
            <w:r>
              <w:t>70.253</w:t>
            </w:r>
          </w:p>
        </w:tc>
        <w:tc>
          <w:tcPr>
            <w:tcW w:w="929" w:type="dxa"/>
          </w:tcPr>
          <w:p w14:paraId="1FAF6754" w14:textId="77777777" w:rsidR="00FC2FB0" w:rsidRDefault="00FC2FB0" w:rsidP="003E7A67">
            <w:pPr>
              <w:jc w:val="center"/>
            </w:pPr>
            <w:r>
              <w:t>24.051</w:t>
            </w:r>
          </w:p>
        </w:tc>
        <w:tc>
          <w:tcPr>
            <w:tcW w:w="749" w:type="dxa"/>
          </w:tcPr>
          <w:p w14:paraId="271BC973" w14:textId="77777777" w:rsidR="00FC2FB0" w:rsidRDefault="00FC2FB0" w:rsidP="003E7A67">
            <w:pPr>
              <w:jc w:val="center"/>
            </w:pPr>
            <w:r>
              <w:t>0</w:t>
            </w:r>
          </w:p>
        </w:tc>
        <w:tc>
          <w:tcPr>
            <w:tcW w:w="911" w:type="dxa"/>
          </w:tcPr>
          <w:p w14:paraId="700C02A3" w14:textId="77777777" w:rsidR="00FC2FB0" w:rsidRDefault="00FC2FB0" w:rsidP="003E7A67">
            <w:pPr>
              <w:jc w:val="center"/>
            </w:pPr>
            <w:r>
              <w:t>0</w:t>
            </w:r>
          </w:p>
        </w:tc>
        <w:tc>
          <w:tcPr>
            <w:tcW w:w="963" w:type="dxa"/>
          </w:tcPr>
          <w:p w14:paraId="17CE1A75" w14:textId="77777777" w:rsidR="00FC2FB0" w:rsidRDefault="00FC2FB0" w:rsidP="003E7A67">
            <w:pPr>
              <w:jc w:val="center"/>
            </w:pPr>
            <w:proofErr w:type="spellStart"/>
            <w:r>
              <w:t>NaN</w:t>
            </w:r>
            <w:proofErr w:type="spellEnd"/>
          </w:p>
        </w:tc>
        <w:tc>
          <w:tcPr>
            <w:tcW w:w="937" w:type="dxa"/>
          </w:tcPr>
          <w:p w14:paraId="58D9BC11" w14:textId="77777777" w:rsidR="00FC2FB0" w:rsidRDefault="00FC2FB0" w:rsidP="003E7A67">
            <w:pPr>
              <w:jc w:val="center"/>
            </w:pPr>
            <w:r>
              <w:t>75.949</w:t>
            </w:r>
          </w:p>
        </w:tc>
        <w:tc>
          <w:tcPr>
            <w:tcW w:w="929" w:type="dxa"/>
          </w:tcPr>
          <w:p w14:paraId="3410AF8B" w14:textId="77777777" w:rsidR="00FC2FB0" w:rsidRDefault="00FC2FB0" w:rsidP="003E7A67">
            <w:pPr>
              <w:jc w:val="center"/>
            </w:pPr>
            <w:r>
              <w:t>92.500</w:t>
            </w:r>
          </w:p>
        </w:tc>
        <w:tc>
          <w:tcPr>
            <w:tcW w:w="860" w:type="dxa"/>
          </w:tcPr>
          <w:p w14:paraId="7F2B3964" w14:textId="77777777" w:rsidR="00FC2FB0" w:rsidRDefault="003E7A67" w:rsidP="003E7A67">
            <w:pPr>
              <w:jc w:val="center"/>
            </w:pPr>
            <w:r>
              <w:t>92.500</w:t>
            </w:r>
          </w:p>
        </w:tc>
      </w:tr>
      <w:tr w:rsidR="00FC2FB0" w14:paraId="349E8587" w14:textId="77777777" w:rsidTr="00A42EB3">
        <w:tc>
          <w:tcPr>
            <w:tcW w:w="1213" w:type="dxa"/>
          </w:tcPr>
          <w:p w14:paraId="62097EFC" w14:textId="77777777" w:rsidR="00FC2FB0" w:rsidRPr="00CD4043" w:rsidRDefault="00FC2FB0" w:rsidP="003E7A67">
            <w:pPr>
              <w:rPr>
                <w:b/>
              </w:rPr>
            </w:pPr>
            <w:r w:rsidRPr="00CD4043">
              <w:rPr>
                <w:b/>
              </w:rPr>
              <w:t>SpO2</w:t>
            </w:r>
          </w:p>
        </w:tc>
        <w:tc>
          <w:tcPr>
            <w:tcW w:w="922" w:type="dxa"/>
          </w:tcPr>
          <w:p w14:paraId="21597CCA" w14:textId="77777777" w:rsidR="00FC2FB0" w:rsidRDefault="00FC2FB0" w:rsidP="003E7A67">
            <w:pPr>
              <w:jc w:val="center"/>
            </w:pPr>
            <w:r>
              <w:t>29.747</w:t>
            </w:r>
          </w:p>
        </w:tc>
        <w:tc>
          <w:tcPr>
            <w:tcW w:w="937" w:type="dxa"/>
            <w:shd w:val="clear" w:color="auto" w:fill="F2F2F2" w:themeFill="background1" w:themeFillShade="F2"/>
          </w:tcPr>
          <w:p w14:paraId="011512CD" w14:textId="77777777" w:rsidR="00FC2FB0" w:rsidRDefault="00FC2FB0" w:rsidP="003E7A67">
            <w:pPr>
              <w:jc w:val="center"/>
            </w:pPr>
            <w:r>
              <w:t>29.747</w:t>
            </w:r>
          </w:p>
        </w:tc>
        <w:tc>
          <w:tcPr>
            <w:tcW w:w="929" w:type="dxa"/>
          </w:tcPr>
          <w:p w14:paraId="207EE58B" w14:textId="77777777" w:rsidR="00FC2FB0" w:rsidRDefault="00FC2FB0" w:rsidP="003E7A67">
            <w:pPr>
              <w:jc w:val="center"/>
            </w:pPr>
            <w:r>
              <w:t>26.582</w:t>
            </w:r>
          </w:p>
        </w:tc>
        <w:tc>
          <w:tcPr>
            <w:tcW w:w="749" w:type="dxa"/>
          </w:tcPr>
          <w:p w14:paraId="3F38B946" w14:textId="77777777" w:rsidR="00FC2FB0" w:rsidRDefault="00FC2FB0" w:rsidP="003E7A67">
            <w:pPr>
              <w:jc w:val="center"/>
            </w:pPr>
            <w:r>
              <w:t>0</w:t>
            </w:r>
          </w:p>
        </w:tc>
        <w:tc>
          <w:tcPr>
            <w:tcW w:w="911" w:type="dxa"/>
          </w:tcPr>
          <w:p w14:paraId="7E28851C" w14:textId="77777777" w:rsidR="00FC2FB0" w:rsidRDefault="00FC2FB0" w:rsidP="003E7A67">
            <w:pPr>
              <w:jc w:val="center"/>
            </w:pPr>
            <w:r>
              <w:t>37.342</w:t>
            </w:r>
          </w:p>
        </w:tc>
        <w:tc>
          <w:tcPr>
            <w:tcW w:w="963" w:type="dxa"/>
          </w:tcPr>
          <w:p w14:paraId="7387810C" w14:textId="77777777" w:rsidR="00FC2FB0" w:rsidRDefault="00FC2FB0" w:rsidP="003E7A67">
            <w:pPr>
              <w:jc w:val="center"/>
            </w:pPr>
            <w:r>
              <w:t>64.407</w:t>
            </w:r>
          </w:p>
        </w:tc>
        <w:tc>
          <w:tcPr>
            <w:tcW w:w="937" w:type="dxa"/>
          </w:tcPr>
          <w:p w14:paraId="306EAF8F" w14:textId="77777777" w:rsidR="00FC2FB0" w:rsidRDefault="00FC2FB0" w:rsidP="003E7A67">
            <w:pPr>
              <w:jc w:val="center"/>
            </w:pPr>
            <w:r>
              <w:t>36.075</w:t>
            </w:r>
          </w:p>
        </w:tc>
        <w:tc>
          <w:tcPr>
            <w:tcW w:w="929" w:type="dxa"/>
          </w:tcPr>
          <w:p w14:paraId="2151C0B7" w14:textId="77777777" w:rsidR="00FC2FB0" w:rsidRDefault="00FC2FB0" w:rsidP="003E7A67">
            <w:pPr>
              <w:jc w:val="center"/>
            </w:pPr>
            <w:r>
              <w:t>82.456</w:t>
            </w:r>
          </w:p>
        </w:tc>
        <w:tc>
          <w:tcPr>
            <w:tcW w:w="860" w:type="dxa"/>
          </w:tcPr>
          <w:p w14:paraId="585AF60F" w14:textId="77777777" w:rsidR="00FC2FB0" w:rsidRDefault="003E7A67" w:rsidP="003E7A67">
            <w:pPr>
              <w:jc w:val="center"/>
            </w:pPr>
            <w:r>
              <w:t>39.663</w:t>
            </w:r>
          </w:p>
        </w:tc>
      </w:tr>
      <w:tr w:rsidR="00FC2FB0" w14:paraId="65CD232C" w14:textId="77777777" w:rsidTr="00A42EB3">
        <w:tc>
          <w:tcPr>
            <w:tcW w:w="1213" w:type="dxa"/>
          </w:tcPr>
          <w:p w14:paraId="40754AFC" w14:textId="77777777" w:rsidR="00FC2FB0" w:rsidRPr="00CD4043" w:rsidRDefault="00FC2FB0" w:rsidP="003E7A67">
            <w:pPr>
              <w:rPr>
                <w:b/>
              </w:rPr>
            </w:pPr>
            <w:r w:rsidRPr="00CD4043">
              <w:rPr>
                <w:b/>
              </w:rPr>
              <w:t>APB_1</w:t>
            </w:r>
          </w:p>
        </w:tc>
        <w:tc>
          <w:tcPr>
            <w:tcW w:w="922" w:type="dxa"/>
          </w:tcPr>
          <w:p w14:paraId="6ECA6F33" w14:textId="77777777" w:rsidR="00FC2FB0" w:rsidRDefault="00FC2FB0" w:rsidP="003E7A67">
            <w:pPr>
              <w:jc w:val="center"/>
            </w:pPr>
            <w:r>
              <w:t>0</w:t>
            </w:r>
          </w:p>
        </w:tc>
        <w:tc>
          <w:tcPr>
            <w:tcW w:w="937" w:type="dxa"/>
            <w:shd w:val="clear" w:color="auto" w:fill="F2F2F2" w:themeFill="background1" w:themeFillShade="F2"/>
          </w:tcPr>
          <w:p w14:paraId="6718E692" w14:textId="77777777" w:rsidR="00FC2FB0" w:rsidRDefault="00FC2FB0" w:rsidP="003E7A67">
            <w:pPr>
              <w:jc w:val="center"/>
            </w:pPr>
            <w:r>
              <w:t>30.380</w:t>
            </w:r>
          </w:p>
        </w:tc>
        <w:tc>
          <w:tcPr>
            <w:tcW w:w="929" w:type="dxa"/>
          </w:tcPr>
          <w:p w14:paraId="4152505F" w14:textId="77777777" w:rsidR="00FC2FB0" w:rsidRDefault="00FC2FB0" w:rsidP="003E7A67">
            <w:pPr>
              <w:jc w:val="center"/>
            </w:pPr>
            <w:r>
              <w:t>43.038</w:t>
            </w:r>
          </w:p>
        </w:tc>
        <w:tc>
          <w:tcPr>
            <w:tcW w:w="749" w:type="dxa"/>
          </w:tcPr>
          <w:p w14:paraId="0DE2247B" w14:textId="77777777" w:rsidR="00FC2FB0" w:rsidRDefault="00FC2FB0" w:rsidP="003E7A67">
            <w:pPr>
              <w:jc w:val="center"/>
            </w:pPr>
            <w:r>
              <w:t>0</w:t>
            </w:r>
          </w:p>
        </w:tc>
        <w:tc>
          <w:tcPr>
            <w:tcW w:w="911" w:type="dxa"/>
          </w:tcPr>
          <w:p w14:paraId="379E3F9A" w14:textId="77777777" w:rsidR="00FC2FB0" w:rsidRDefault="00FC2FB0" w:rsidP="003E7A67">
            <w:pPr>
              <w:jc w:val="center"/>
            </w:pPr>
            <w:r>
              <w:t>0</w:t>
            </w:r>
          </w:p>
        </w:tc>
        <w:tc>
          <w:tcPr>
            <w:tcW w:w="963" w:type="dxa"/>
          </w:tcPr>
          <w:p w14:paraId="4CFAC445" w14:textId="77777777" w:rsidR="00FC2FB0" w:rsidRDefault="00FC2FB0" w:rsidP="003E7A67">
            <w:pPr>
              <w:jc w:val="center"/>
            </w:pPr>
            <w:proofErr w:type="spellStart"/>
            <w:r>
              <w:t>NaN</w:t>
            </w:r>
            <w:proofErr w:type="spellEnd"/>
          </w:p>
        </w:tc>
        <w:tc>
          <w:tcPr>
            <w:tcW w:w="937" w:type="dxa"/>
          </w:tcPr>
          <w:p w14:paraId="4B48764A" w14:textId="77777777" w:rsidR="00FC2FB0" w:rsidRDefault="00FC2FB0" w:rsidP="003E7A67">
            <w:pPr>
              <w:jc w:val="center"/>
            </w:pPr>
            <w:r>
              <w:t>56.962</w:t>
            </w:r>
          </w:p>
        </w:tc>
        <w:tc>
          <w:tcPr>
            <w:tcW w:w="929" w:type="dxa"/>
          </w:tcPr>
          <w:p w14:paraId="35EECBF3" w14:textId="77777777" w:rsidR="00FC2FB0" w:rsidRDefault="00FC2FB0" w:rsidP="003E7A67">
            <w:pPr>
              <w:jc w:val="center"/>
            </w:pPr>
            <w:r>
              <w:t>53.333</w:t>
            </w:r>
          </w:p>
        </w:tc>
        <w:tc>
          <w:tcPr>
            <w:tcW w:w="860" w:type="dxa"/>
          </w:tcPr>
          <w:p w14:paraId="251305AA" w14:textId="77777777" w:rsidR="00FC2FB0" w:rsidRDefault="003E7A67" w:rsidP="003E7A67">
            <w:pPr>
              <w:jc w:val="center"/>
            </w:pPr>
            <w:r>
              <w:t>40.507</w:t>
            </w:r>
          </w:p>
        </w:tc>
      </w:tr>
      <w:tr w:rsidR="00FC2FB0" w14:paraId="1A238628" w14:textId="77777777" w:rsidTr="00A42EB3">
        <w:tc>
          <w:tcPr>
            <w:tcW w:w="1213" w:type="dxa"/>
          </w:tcPr>
          <w:p w14:paraId="09CB35B7" w14:textId="77777777" w:rsidR="00FC2FB0" w:rsidRPr="00CD4043" w:rsidRDefault="00FC2FB0" w:rsidP="003E7A67">
            <w:pPr>
              <w:rPr>
                <w:b/>
              </w:rPr>
            </w:pPr>
            <w:r w:rsidRPr="00CD4043">
              <w:rPr>
                <w:b/>
              </w:rPr>
              <w:t>APB_2</w:t>
            </w:r>
          </w:p>
        </w:tc>
        <w:tc>
          <w:tcPr>
            <w:tcW w:w="922" w:type="dxa"/>
          </w:tcPr>
          <w:p w14:paraId="53D86214" w14:textId="77777777" w:rsidR="00FC2FB0" w:rsidRDefault="00FC2FB0" w:rsidP="003E7A67">
            <w:pPr>
              <w:jc w:val="center"/>
            </w:pPr>
            <w:r>
              <w:t>64.557</w:t>
            </w:r>
          </w:p>
        </w:tc>
        <w:tc>
          <w:tcPr>
            <w:tcW w:w="937" w:type="dxa"/>
            <w:shd w:val="clear" w:color="auto" w:fill="F2F2F2" w:themeFill="background1" w:themeFillShade="F2"/>
          </w:tcPr>
          <w:p w14:paraId="2F3786BD" w14:textId="77777777" w:rsidR="00FC2FB0" w:rsidRDefault="00FC2FB0" w:rsidP="003E7A67">
            <w:pPr>
              <w:jc w:val="center"/>
            </w:pPr>
            <w:r>
              <w:t>64.557</w:t>
            </w:r>
          </w:p>
        </w:tc>
        <w:tc>
          <w:tcPr>
            <w:tcW w:w="929" w:type="dxa"/>
          </w:tcPr>
          <w:p w14:paraId="0038C29A" w14:textId="77777777" w:rsidR="00FC2FB0" w:rsidRDefault="00FC2FB0" w:rsidP="003E7A67">
            <w:pPr>
              <w:jc w:val="center"/>
            </w:pPr>
            <w:r>
              <w:t>25.949</w:t>
            </w:r>
          </w:p>
        </w:tc>
        <w:tc>
          <w:tcPr>
            <w:tcW w:w="749" w:type="dxa"/>
          </w:tcPr>
          <w:p w14:paraId="1C8E3B6E" w14:textId="77777777" w:rsidR="00FC2FB0" w:rsidRDefault="00FC2FB0" w:rsidP="003E7A67">
            <w:pPr>
              <w:jc w:val="center"/>
            </w:pPr>
            <w:r>
              <w:t>0</w:t>
            </w:r>
          </w:p>
        </w:tc>
        <w:tc>
          <w:tcPr>
            <w:tcW w:w="911" w:type="dxa"/>
          </w:tcPr>
          <w:p w14:paraId="178AA842" w14:textId="77777777" w:rsidR="00FC2FB0" w:rsidRDefault="00FC2FB0" w:rsidP="003E7A67">
            <w:pPr>
              <w:jc w:val="center"/>
            </w:pPr>
            <w:r>
              <w:t>0</w:t>
            </w:r>
          </w:p>
        </w:tc>
        <w:tc>
          <w:tcPr>
            <w:tcW w:w="963" w:type="dxa"/>
          </w:tcPr>
          <w:p w14:paraId="3D659DCE" w14:textId="77777777" w:rsidR="00FC2FB0" w:rsidRDefault="00FC2FB0" w:rsidP="003E7A67">
            <w:pPr>
              <w:jc w:val="center"/>
            </w:pPr>
            <w:proofErr w:type="spellStart"/>
            <w:r>
              <w:t>NaN</w:t>
            </w:r>
            <w:proofErr w:type="spellEnd"/>
          </w:p>
        </w:tc>
        <w:tc>
          <w:tcPr>
            <w:tcW w:w="937" w:type="dxa"/>
          </w:tcPr>
          <w:p w14:paraId="7E63B9A7" w14:textId="77777777" w:rsidR="00FC2FB0" w:rsidRDefault="00FC2FB0" w:rsidP="003E7A67">
            <w:pPr>
              <w:jc w:val="center"/>
            </w:pPr>
            <w:r>
              <w:t>74.051</w:t>
            </w:r>
          </w:p>
        </w:tc>
        <w:tc>
          <w:tcPr>
            <w:tcW w:w="929" w:type="dxa"/>
          </w:tcPr>
          <w:p w14:paraId="52D6495B" w14:textId="77777777" w:rsidR="00FC2FB0" w:rsidRDefault="00FC2FB0" w:rsidP="003E7A67">
            <w:pPr>
              <w:jc w:val="center"/>
            </w:pPr>
            <w:r>
              <w:t>87.179</w:t>
            </w:r>
          </w:p>
        </w:tc>
        <w:tc>
          <w:tcPr>
            <w:tcW w:w="860" w:type="dxa"/>
          </w:tcPr>
          <w:p w14:paraId="01C9147C" w14:textId="77777777" w:rsidR="00FC2FB0" w:rsidRDefault="003E7A67" w:rsidP="003E7A67">
            <w:pPr>
              <w:jc w:val="center"/>
            </w:pPr>
            <w:r>
              <w:t>86.079</w:t>
            </w:r>
          </w:p>
        </w:tc>
      </w:tr>
      <w:tr w:rsidR="00FC2FB0" w14:paraId="0B941B8E" w14:textId="77777777" w:rsidTr="00A42EB3">
        <w:tc>
          <w:tcPr>
            <w:tcW w:w="1213" w:type="dxa"/>
          </w:tcPr>
          <w:p w14:paraId="5FDE6D58" w14:textId="77777777" w:rsidR="00FC2FB0" w:rsidRPr="00CD4043" w:rsidRDefault="00FC2FB0" w:rsidP="003E7A67">
            <w:pPr>
              <w:rPr>
                <w:b/>
              </w:rPr>
            </w:pPr>
            <w:r w:rsidRPr="00CD4043">
              <w:rPr>
                <w:b/>
              </w:rPr>
              <w:t>Total</w:t>
            </w:r>
          </w:p>
        </w:tc>
        <w:tc>
          <w:tcPr>
            <w:tcW w:w="922" w:type="dxa"/>
          </w:tcPr>
          <w:p w14:paraId="7315BE61" w14:textId="77777777" w:rsidR="00FC2FB0" w:rsidRPr="00CD4043" w:rsidRDefault="00FC2FB0" w:rsidP="003E7A67">
            <w:pPr>
              <w:jc w:val="center"/>
              <w:rPr>
                <w:b/>
              </w:rPr>
            </w:pPr>
            <w:r>
              <w:rPr>
                <w:b/>
              </w:rPr>
              <w:t>46.329</w:t>
            </w:r>
          </w:p>
        </w:tc>
        <w:tc>
          <w:tcPr>
            <w:tcW w:w="937" w:type="dxa"/>
            <w:shd w:val="clear" w:color="auto" w:fill="F2F2F2" w:themeFill="background1" w:themeFillShade="F2"/>
          </w:tcPr>
          <w:p w14:paraId="24358148" w14:textId="77777777" w:rsidR="00FC2FB0" w:rsidRPr="00CD4043" w:rsidRDefault="00FC2FB0" w:rsidP="003E7A67">
            <w:pPr>
              <w:jc w:val="center"/>
              <w:rPr>
                <w:b/>
              </w:rPr>
            </w:pPr>
            <w:r>
              <w:rPr>
                <w:b/>
              </w:rPr>
              <w:t>57.215</w:t>
            </w:r>
          </w:p>
        </w:tc>
        <w:tc>
          <w:tcPr>
            <w:tcW w:w="929" w:type="dxa"/>
          </w:tcPr>
          <w:p w14:paraId="33AD6C51" w14:textId="77777777" w:rsidR="00FC2FB0" w:rsidRPr="00CD4043" w:rsidRDefault="00FC2FB0" w:rsidP="003E7A67">
            <w:pPr>
              <w:jc w:val="center"/>
              <w:rPr>
                <w:b/>
              </w:rPr>
            </w:pPr>
            <w:r>
              <w:rPr>
                <w:b/>
              </w:rPr>
              <w:t>30.127</w:t>
            </w:r>
          </w:p>
        </w:tc>
        <w:tc>
          <w:tcPr>
            <w:tcW w:w="749" w:type="dxa"/>
          </w:tcPr>
          <w:p w14:paraId="1F212C01" w14:textId="77777777" w:rsidR="00FC2FB0" w:rsidRPr="00CD4043" w:rsidRDefault="00FC2FB0" w:rsidP="003E7A67">
            <w:pPr>
              <w:jc w:val="center"/>
              <w:rPr>
                <w:b/>
              </w:rPr>
            </w:pPr>
            <w:r>
              <w:rPr>
                <w:b/>
              </w:rPr>
              <w:t>0</w:t>
            </w:r>
          </w:p>
        </w:tc>
        <w:tc>
          <w:tcPr>
            <w:tcW w:w="911" w:type="dxa"/>
          </w:tcPr>
          <w:p w14:paraId="56A1EE44" w14:textId="77777777" w:rsidR="00FC2FB0" w:rsidRPr="00CD4043" w:rsidRDefault="00FC2FB0" w:rsidP="003E7A67">
            <w:pPr>
              <w:jc w:val="center"/>
              <w:rPr>
                <w:b/>
              </w:rPr>
            </w:pPr>
            <w:r>
              <w:rPr>
                <w:b/>
              </w:rPr>
              <w:t>7.468</w:t>
            </w:r>
          </w:p>
        </w:tc>
        <w:tc>
          <w:tcPr>
            <w:tcW w:w="963" w:type="dxa"/>
          </w:tcPr>
          <w:p w14:paraId="1D3E809F" w14:textId="77777777" w:rsidR="00FC2FB0" w:rsidRPr="00CD4043" w:rsidRDefault="00FC2FB0" w:rsidP="003E7A67">
            <w:pPr>
              <w:jc w:val="center"/>
              <w:rPr>
                <w:b/>
              </w:rPr>
            </w:pPr>
            <w:r>
              <w:rPr>
                <w:b/>
              </w:rPr>
              <w:t>64.407</w:t>
            </w:r>
          </w:p>
        </w:tc>
        <w:tc>
          <w:tcPr>
            <w:tcW w:w="937" w:type="dxa"/>
          </w:tcPr>
          <w:p w14:paraId="01D9060B" w14:textId="77777777" w:rsidR="00FC2FB0" w:rsidRPr="00CD4043" w:rsidRDefault="00FC2FB0" w:rsidP="003E7A67">
            <w:pPr>
              <w:jc w:val="center"/>
              <w:rPr>
                <w:b/>
              </w:rPr>
            </w:pPr>
            <w:r>
              <w:rPr>
                <w:b/>
              </w:rPr>
              <w:t>62.405</w:t>
            </w:r>
          </w:p>
        </w:tc>
        <w:tc>
          <w:tcPr>
            <w:tcW w:w="929" w:type="dxa"/>
          </w:tcPr>
          <w:p w14:paraId="7DC982E6" w14:textId="77777777" w:rsidR="00FC2FB0" w:rsidRPr="00CD4043" w:rsidRDefault="00FC2FB0" w:rsidP="003E7A67">
            <w:pPr>
              <w:jc w:val="center"/>
              <w:rPr>
                <w:b/>
              </w:rPr>
            </w:pPr>
            <w:r>
              <w:rPr>
                <w:b/>
              </w:rPr>
              <w:t>82.543</w:t>
            </w:r>
          </w:p>
        </w:tc>
        <w:tc>
          <w:tcPr>
            <w:tcW w:w="860" w:type="dxa"/>
          </w:tcPr>
          <w:p w14:paraId="36AFA685" w14:textId="77777777" w:rsidR="00FC2FB0" w:rsidRDefault="003E7A67" w:rsidP="003E7A67">
            <w:pPr>
              <w:jc w:val="center"/>
              <w:rPr>
                <w:b/>
              </w:rPr>
            </w:pPr>
            <w:r>
              <w:rPr>
                <w:b/>
              </w:rPr>
              <w:t>69.640</w:t>
            </w:r>
          </w:p>
        </w:tc>
      </w:tr>
    </w:tbl>
    <w:p w14:paraId="4BF1C4E4" w14:textId="77777777" w:rsidR="008E0752" w:rsidRDefault="008E0752" w:rsidP="008E0752"/>
    <w:p w14:paraId="151B4269" w14:textId="77777777" w:rsidR="005C5FB5" w:rsidRDefault="001D3A61" w:rsidP="005C5FB5">
      <w:pPr>
        <w:keepNext/>
        <w:jc w:val="center"/>
      </w:pPr>
      <w:r>
        <w:rPr>
          <w:noProof/>
          <w:lang w:val="cs-CZ" w:eastAsia="cs-CZ"/>
        </w:rPr>
        <w:drawing>
          <wp:inline distT="0" distB="0" distL="0" distR="0" wp14:anchorId="66527514" wp14:editId="644D2534">
            <wp:extent cx="3174521" cy="2113471"/>
            <wp:effectExtent l="0" t="0" r="6985" b="127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1CF78FB" w14:textId="77777777" w:rsidR="0025382F" w:rsidRDefault="005C5FB5" w:rsidP="005C5FB5">
      <w:pPr>
        <w:pStyle w:val="Caption"/>
        <w:jc w:val="center"/>
      </w:pPr>
      <w:bookmarkStart w:id="286" w:name="_Ref470946728"/>
      <w:r>
        <w:t xml:space="preserve">Graph </w:t>
      </w:r>
      <w:fldSimple w:instr=" SEQ Graph \* ARABIC ">
        <w:r w:rsidR="008C7BFB">
          <w:rPr>
            <w:noProof/>
          </w:rPr>
          <w:t>1</w:t>
        </w:r>
      </w:fldSimple>
      <w:bookmarkEnd w:id="286"/>
      <w:r>
        <w:t xml:space="preserve"> </w:t>
      </w:r>
      <w:r w:rsidRPr="006C7016">
        <w:t>Absolute success rate throughout the experiment</w:t>
      </w:r>
      <w:r>
        <w:t xml:space="preserve"> from one meter with light on and covering the patient monitor screen three times during the experiment</w:t>
      </w:r>
    </w:p>
    <w:p w14:paraId="1F610FED" w14:textId="77777777" w:rsidR="008E0752" w:rsidRDefault="008E0752" w:rsidP="009909F3">
      <w:pPr>
        <w:pStyle w:val="Heading4"/>
      </w:pPr>
      <w:r>
        <w:lastRenderedPageBreak/>
        <w:t>Conclusion</w:t>
      </w:r>
    </w:p>
    <w:p w14:paraId="69ACA94C" w14:textId="77777777" w:rsidR="008E0752" w:rsidRDefault="009909F3" w:rsidP="008E0752">
      <w:r>
        <w:t xml:space="preserve">As you can see in </w:t>
      </w:r>
      <w:r>
        <w:fldChar w:fldCharType="begin"/>
      </w:r>
      <w:r>
        <w:instrText xml:space="preserve"> REF _Ref470946504 \h </w:instrText>
      </w:r>
      <w:r>
        <w:fldChar w:fldCharType="separate"/>
      </w:r>
      <w:r w:rsidR="008C7BFB">
        <w:t xml:space="preserve">Table </w:t>
      </w:r>
      <w:r w:rsidR="008C7BFB">
        <w:rPr>
          <w:noProof/>
        </w:rPr>
        <w:t>12</w:t>
      </w:r>
      <w:r>
        <w:fldChar w:fldCharType="end"/>
      </w:r>
      <w:r>
        <w:t xml:space="preserve"> </w:t>
      </w:r>
      <w:r w:rsidR="001D3A61">
        <w:t xml:space="preserve">total outcome </w:t>
      </w:r>
      <w:r>
        <w:t xml:space="preserve">of </w:t>
      </w:r>
      <w:r w:rsidR="001D3A61">
        <w:t>NT is equal approximately to 30. That’s fine because 25 is the minimal value, because monitor was covered for 25% time of the simulation. NT value for</w:t>
      </w:r>
      <w:r>
        <w:t xml:space="preserve"> Pulse</w:t>
      </w:r>
      <w:r w:rsidR="001D3A61">
        <w:t xml:space="preserve"> parameter is lower than 25 by one percent. That is because something in thing which cover the monitor fulfill </w:t>
      </w:r>
      <w:r>
        <w:t xml:space="preserve">test conditions in </w:t>
      </w:r>
      <w:r>
        <w:fldChar w:fldCharType="begin"/>
      </w:r>
      <w:r>
        <w:instrText xml:space="preserve"> REF _Ref470890425 \r \h </w:instrText>
      </w:r>
      <w:r>
        <w:fldChar w:fldCharType="separate"/>
      </w:r>
      <w:r w:rsidR="008C7BFB">
        <w:t>6.6.1</w:t>
      </w:r>
      <w:r>
        <w:fldChar w:fldCharType="end"/>
      </w:r>
      <w:r>
        <w:t xml:space="preserve"> and </w:t>
      </w:r>
      <w:r>
        <w:fldChar w:fldCharType="begin"/>
      </w:r>
      <w:r>
        <w:instrText xml:space="preserve"> REF _Ref470891325 \r \h </w:instrText>
      </w:r>
      <w:r>
        <w:fldChar w:fldCharType="separate"/>
      </w:r>
      <w:r w:rsidR="008C7BFB">
        <w:t>6.7.1</w:t>
      </w:r>
      <w:r>
        <w:fldChar w:fldCharType="end"/>
      </w:r>
      <w:r>
        <w:t xml:space="preserve"> </w:t>
      </w:r>
      <w:r w:rsidR="001D3A61">
        <w:t xml:space="preserve">for limited time. </w:t>
      </w:r>
    </w:p>
    <w:p w14:paraId="1FE7BD46" w14:textId="77777777" w:rsidR="001D3A61" w:rsidRDefault="001D3A61" w:rsidP="008E0752">
      <w:r>
        <w:tab/>
        <w:t xml:space="preserve">Overall success is equal to </w:t>
      </w:r>
      <w:r w:rsidR="0025382F">
        <w:t xml:space="preserve">46 percent, if we recalculate this value to monitor without covering the success rate is equal </w:t>
      </w:r>
      <w:r w:rsidR="003E7A67">
        <w:t>approximately</w:t>
      </w:r>
      <w:r w:rsidR="009909F3">
        <w:t xml:space="preserve"> to 70 percent</w:t>
      </w:r>
      <w:r w:rsidR="0025382F">
        <w:t>. This result is</w:t>
      </w:r>
      <w:r w:rsidR="009909F3">
        <w:t xml:space="preserve"> that low</w:t>
      </w:r>
      <w:r w:rsidR="0025382F">
        <w:t xml:space="preserve"> because application need some time</w:t>
      </w:r>
      <w:r w:rsidR="009909F3">
        <w:t xml:space="preserve"> to</w:t>
      </w:r>
      <w:r w:rsidR="0025382F">
        <w:t xml:space="preserve"> recalibration and also some parameters doesn’t have good success rate from Tesseract and difference with mask. For example success rate of DSM of parameter APB_1 is only 64%.</w:t>
      </w:r>
    </w:p>
    <w:p w14:paraId="1854F927" w14:textId="77777777" w:rsidR="0025382F" w:rsidRDefault="0025382F" w:rsidP="008E0752">
      <w:r>
        <w:tab/>
        <w:t xml:space="preserve">From graph </w:t>
      </w:r>
      <w:r w:rsidR="009909F3">
        <w:fldChar w:fldCharType="begin"/>
      </w:r>
      <w:r w:rsidR="009909F3">
        <w:instrText xml:space="preserve"> REF _Ref470946728 \h </w:instrText>
      </w:r>
      <w:r w:rsidR="009909F3">
        <w:fldChar w:fldCharType="separate"/>
      </w:r>
      <w:proofErr w:type="spellStart"/>
      <w:r w:rsidR="008C7BFB">
        <w:t>Graph</w:t>
      </w:r>
      <w:proofErr w:type="spellEnd"/>
      <w:r w:rsidR="008C7BFB">
        <w:t xml:space="preserve"> </w:t>
      </w:r>
      <w:r w:rsidR="008C7BFB">
        <w:rPr>
          <w:noProof/>
        </w:rPr>
        <w:t>1</w:t>
      </w:r>
      <w:r w:rsidR="009909F3">
        <w:fldChar w:fldCharType="end"/>
      </w:r>
      <w:r w:rsidR="009909F3">
        <w:t xml:space="preserve"> </w:t>
      </w:r>
      <w:r>
        <w:t xml:space="preserve">you can see that regular success rate of exposed patient monitor is between 60 and </w:t>
      </w:r>
      <w:r w:rsidR="00E65F11">
        <w:t>100</w:t>
      </w:r>
      <w:r>
        <w:t xml:space="preserve"> percent. If monitor, or camera, is covered by something success rate is equal to 0.</w:t>
      </w:r>
      <w:r w:rsidR="00FC2FB0">
        <w:t xml:space="preserve"> That trend occurs three times during the simulation.</w:t>
      </w:r>
      <w:r>
        <w:t xml:space="preserve"> </w:t>
      </w:r>
    </w:p>
    <w:p w14:paraId="0EE71507" w14:textId="77777777" w:rsidR="003E7A67" w:rsidRDefault="003E7A67" w:rsidP="009909F3">
      <w:pPr>
        <w:pStyle w:val="Heading3"/>
      </w:pPr>
      <w:bookmarkStart w:id="287" w:name="_Toc471250924"/>
      <w:r>
        <w:t>One meter – light on - mov</w:t>
      </w:r>
      <w:r w:rsidR="00E65F11">
        <w:t>e</w:t>
      </w:r>
      <w:bookmarkEnd w:id="287"/>
    </w:p>
    <w:p w14:paraId="521E6870" w14:textId="77777777" w:rsidR="003E7A67" w:rsidRDefault="003E7A67" w:rsidP="003E7A67">
      <w:r>
        <w:t xml:space="preserve">In this test camera was located one meter far from simulated patient monitor. Light in the room was turned on. During the whole test </w:t>
      </w:r>
      <w:r w:rsidR="009909F3">
        <w:t xml:space="preserve">patient </w:t>
      </w:r>
      <w:r>
        <w:t>monitor screen plane was rotated around vertical axis between 0 to 45 degrees. This angle is between plane of patient monitor screen and plane captured by camera.</w:t>
      </w:r>
    </w:p>
    <w:p w14:paraId="739961AF" w14:textId="77777777" w:rsidR="003E7A67" w:rsidRDefault="003E7A67" w:rsidP="009909F3">
      <w:pPr>
        <w:pStyle w:val="Heading4"/>
      </w:pPr>
      <w:r>
        <w:t>Scanned parameters</w:t>
      </w:r>
    </w:p>
    <w:p w14:paraId="5E455DF9" w14:textId="77777777" w:rsidR="003E7A67" w:rsidRDefault="003E7A67" w:rsidP="003E7A67">
      <w:r>
        <w:t xml:space="preserve">Scanned parameters is combination between </w:t>
      </w:r>
      <w:r w:rsidR="009909F3">
        <w:fldChar w:fldCharType="begin"/>
      </w:r>
      <w:r w:rsidR="009909F3">
        <w:instrText xml:space="preserve"> REF _Ref470946445 \r \h </w:instrText>
      </w:r>
      <w:r w:rsidR="009909F3">
        <w:fldChar w:fldCharType="separate"/>
      </w:r>
      <w:r w:rsidR="008C7BFB">
        <w:t>9.2.1.1</w:t>
      </w:r>
      <w:r w:rsidR="009909F3">
        <w:fldChar w:fldCharType="end"/>
      </w:r>
      <w:r w:rsidR="009909F3">
        <w:t xml:space="preserve"> </w:t>
      </w:r>
      <w:r>
        <w:t xml:space="preserve">and </w:t>
      </w:r>
      <w:r w:rsidR="009909F3">
        <w:fldChar w:fldCharType="begin"/>
      </w:r>
      <w:r w:rsidR="009909F3">
        <w:instrText xml:space="preserve"> REF _Ref470946849 \r \h </w:instrText>
      </w:r>
      <w:r w:rsidR="009909F3">
        <w:fldChar w:fldCharType="separate"/>
      </w:r>
      <w:r w:rsidR="008C7BFB">
        <w:t>9.2.2.1</w:t>
      </w:r>
      <w:r w:rsidR="009909F3">
        <w:fldChar w:fldCharType="end"/>
      </w:r>
      <w:r w:rsidR="009909F3">
        <w:t xml:space="preserve"> </w:t>
      </w:r>
      <w:r>
        <w:t xml:space="preserve">during the experiment. It depend on </w:t>
      </w:r>
      <w:r w:rsidR="009909F3">
        <w:t xml:space="preserve">the </w:t>
      </w:r>
      <w:r>
        <w:t>actual angle of patient monitor</w:t>
      </w:r>
      <w:r w:rsidR="009909F3">
        <w:t xml:space="preserve"> screen</w:t>
      </w:r>
      <w:r>
        <w:t>.</w:t>
      </w:r>
    </w:p>
    <w:p w14:paraId="26330CC6" w14:textId="77777777" w:rsidR="003E7A67" w:rsidRDefault="003E7A67" w:rsidP="009909F3">
      <w:pPr>
        <w:pStyle w:val="Heading4"/>
      </w:pPr>
      <w:r>
        <w:t>Results of experiment</w:t>
      </w:r>
    </w:p>
    <w:p w14:paraId="0F7DD050" w14:textId="77777777" w:rsidR="00276A00" w:rsidRDefault="00276A00" w:rsidP="00276A00">
      <w:pPr>
        <w:pStyle w:val="Caption"/>
        <w:keepNext/>
      </w:pPr>
      <w:bookmarkStart w:id="288" w:name="_Ref470946910"/>
      <w:bookmarkStart w:id="289" w:name="_Toc470951103"/>
      <w:r>
        <w:t xml:space="preserve">Table </w:t>
      </w:r>
      <w:fldSimple w:instr=" SEQ Table \* ARABIC ">
        <w:r w:rsidR="008C7BFB">
          <w:rPr>
            <w:noProof/>
          </w:rPr>
          <w:t>13</w:t>
        </w:r>
      </w:fldSimple>
      <w:bookmarkEnd w:id="288"/>
      <w:r>
        <w:t xml:space="preserve"> Results of </w:t>
      </w:r>
      <w:r w:rsidR="005F66DC">
        <w:t>experiment</w:t>
      </w:r>
      <w:r>
        <w:t xml:space="preserve"> from one meter with light on </w:t>
      </w:r>
      <w:r w:rsidR="005F66DC">
        <w:t>and moving with patient monitor between angle 0-45 degrees during the whole experiment</w:t>
      </w:r>
      <w:bookmarkEnd w:id="289"/>
    </w:p>
    <w:tbl>
      <w:tblPr>
        <w:tblStyle w:val="TableGrid"/>
        <w:tblW w:w="0" w:type="auto"/>
        <w:tblLook w:val="04A0" w:firstRow="1" w:lastRow="0" w:firstColumn="1" w:lastColumn="0" w:noHBand="0" w:noVBand="1"/>
      </w:tblPr>
      <w:tblGrid>
        <w:gridCol w:w="1214"/>
        <w:gridCol w:w="1018"/>
        <w:gridCol w:w="1017"/>
        <w:gridCol w:w="1017"/>
        <w:gridCol w:w="1016"/>
        <w:gridCol w:w="1016"/>
        <w:gridCol w:w="1018"/>
        <w:gridCol w:w="1017"/>
        <w:gridCol w:w="1017"/>
      </w:tblGrid>
      <w:tr w:rsidR="003E7A67" w:rsidRPr="00CD4043" w14:paraId="6D6FB8B9" w14:textId="77777777" w:rsidTr="00A42EB3">
        <w:tc>
          <w:tcPr>
            <w:tcW w:w="1214" w:type="dxa"/>
          </w:tcPr>
          <w:p w14:paraId="68AD525E" w14:textId="77777777" w:rsidR="003E7A67" w:rsidRPr="00CD4043" w:rsidRDefault="003E7A67" w:rsidP="003E7A67">
            <w:pPr>
              <w:rPr>
                <w:b/>
              </w:rPr>
            </w:pPr>
            <w:r w:rsidRPr="00CD4043">
              <w:rPr>
                <w:b/>
              </w:rPr>
              <w:t>Parameter</w:t>
            </w:r>
          </w:p>
        </w:tc>
        <w:tc>
          <w:tcPr>
            <w:tcW w:w="1018" w:type="dxa"/>
          </w:tcPr>
          <w:p w14:paraId="5C3DE106" w14:textId="77777777" w:rsidR="003E7A67" w:rsidRPr="00CD4043" w:rsidRDefault="003E7A67" w:rsidP="003E7A67">
            <w:pPr>
              <w:jc w:val="center"/>
              <w:rPr>
                <w:b/>
              </w:rPr>
            </w:pPr>
            <w:r w:rsidRPr="00CD4043">
              <w:rPr>
                <w:b/>
              </w:rPr>
              <w:t>SR</w:t>
            </w:r>
          </w:p>
        </w:tc>
        <w:tc>
          <w:tcPr>
            <w:tcW w:w="1017" w:type="dxa"/>
            <w:shd w:val="clear" w:color="auto" w:fill="F2F2F2" w:themeFill="background1" w:themeFillShade="F2"/>
          </w:tcPr>
          <w:p w14:paraId="4CEE8D34" w14:textId="77777777" w:rsidR="003E7A67" w:rsidRPr="00CD4043" w:rsidRDefault="003E7A67" w:rsidP="003E7A67">
            <w:pPr>
              <w:jc w:val="center"/>
              <w:rPr>
                <w:b/>
              </w:rPr>
            </w:pPr>
            <w:r w:rsidRPr="00CD4043">
              <w:rPr>
                <w:b/>
              </w:rPr>
              <w:t>SRAC</w:t>
            </w:r>
          </w:p>
        </w:tc>
        <w:tc>
          <w:tcPr>
            <w:tcW w:w="1017" w:type="dxa"/>
          </w:tcPr>
          <w:p w14:paraId="76ABDE8D" w14:textId="77777777" w:rsidR="003E7A67" w:rsidRPr="00CD4043" w:rsidRDefault="003E7A67" w:rsidP="003E7A67">
            <w:pPr>
              <w:jc w:val="center"/>
              <w:rPr>
                <w:b/>
              </w:rPr>
            </w:pPr>
            <w:r w:rsidRPr="00CD4043">
              <w:rPr>
                <w:b/>
              </w:rPr>
              <w:t>NT</w:t>
            </w:r>
          </w:p>
        </w:tc>
        <w:tc>
          <w:tcPr>
            <w:tcW w:w="1016" w:type="dxa"/>
          </w:tcPr>
          <w:p w14:paraId="3A85BF2F" w14:textId="77777777" w:rsidR="003E7A67" w:rsidRPr="00CD4043" w:rsidRDefault="003E7A67" w:rsidP="003E7A67">
            <w:pPr>
              <w:jc w:val="center"/>
              <w:rPr>
                <w:b/>
              </w:rPr>
            </w:pPr>
            <w:r w:rsidRPr="00CD4043">
              <w:rPr>
                <w:b/>
              </w:rPr>
              <w:t>NR</w:t>
            </w:r>
          </w:p>
        </w:tc>
        <w:tc>
          <w:tcPr>
            <w:tcW w:w="1016" w:type="dxa"/>
          </w:tcPr>
          <w:p w14:paraId="38044092" w14:textId="77777777" w:rsidR="003E7A67" w:rsidRPr="00CD4043" w:rsidRDefault="003E7A67" w:rsidP="003E7A67">
            <w:pPr>
              <w:jc w:val="center"/>
              <w:rPr>
                <w:b/>
              </w:rPr>
            </w:pPr>
            <w:r w:rsidRPr="00CD4043">
              <w:rPr>
                <w:b/>
              </w:rPr>
              <w:t>DSM</w:t>
            </w:r>
          </w:p>
        </w:tc>
        <w:tc>
          <w:tcPr>
            <w:tcW w:w="1018" w:type="dxa"/>
          </w:tcPr>
          <w:p w14:paraId="162DFA5B" w14:textId="77777777" w:rsidR="003E7A67" w:rsidRPr="00CD4043" w:rsidRDefault="003E7A67" w:rsidP="003E7A67">
            <w:pPr>
              <w:jc w:val="center"/>
              <w:rPr>
                <w:b/>
              </w:rPr>
            </w:pPr>
            <w:r w:rsidRPr="00CD4043">
              <w:rPr>
                <w:b/>
              </w:rPr>
              <w:t>DSMSR</w:t>
            </w:r>
          </w:p>
        </w:tc>
        <w:tc>
          <w:tcPr>
            <w:tcW w:w="1017" w:type="dxa"/>
          </w:tcPr>
          <w:p w14:paraId="7CEA3C50" w14:textId="77777777" w:rsidR="003E7A67" w:rsidRPr="00CD4043" w:rsidRDefault="003E7A67" w:rsidP="003E7A67">
            <w:pPr>
              <w:jc w:val="center"/>
              <w:rPr>
                <w:b/>
              </w:rPr>
            </w:pPr>
            <w:r w:rsidRPr="00CD4043">
              <w:rPr>
                <w:b/>
              </w:rPr>
              <w:t>T</w:t>
            </w:r>
          </w:p>
        </w:tc>
        <w:tc>
          <w:tcPr>
            <w:tcW w:w="1017" w:type="dxa"/>
          </w:tcPr>
          <w:p w14:paraId="4118BF4D" w14:textId="77777777" w:rsidR="003E7A67" w:rsidRPr="00CD4043" w:rsidRDefault="003E7A67" w:rsidP="003E7A67">
            <w:pPr>
              <w:jc w:val="center"/>
              <w:rPr>
                <w:b/>
              </w:rPr>
            </w:pPr>
            <w:r w:rsidRPr="00CD4043">
              <w:rPr>
                <w:b/>
              </w:rPr>
              <w:t>TSR</w:t>
            </w:r>
          </w:p>
        </w:tc>
      </w:tr>
      <w:tr w:rsidR="003E7A67" w14:paraId="5E2C87BB" w14:textId="77777777" w:rsidTr="00A42EB3">
        <w:tc>
          <w:tcPr>
            <w:tcW w:w="1214" w:type="dxa"/>
          </w:tcPr>
          <w:p w14:paraId="720E838B" w14:textId="77777777" w:rsidR="003E7A67" w:rsidRPr="00CD4043" w:rsidRDefault="003E7A67" w:rsidP="003E7A67">
            <w:pPr>
              <w:rPr>
                <w:b/>
              </w:rPr>
            </w:pPr>
            <w:r w:rsidRPr="00CD4043">
              <w:rPr>
                <w:b/>
              </w:rPr>
              <w:t>HR</w:t>
            </w:r>
          </w:p>
        </w:tc>
        <w:tc>
          <w:tcPr>
            <w:tcW w:w="1018" w:type="dxa"/>
          </w:tcPr>
          <w:p w14:paraId="31D972E5" w14:textId="77777777" w:rsidR="003E7A67" w:rsidRPr="00CD4043" w:rsidRDefault="003E7A67" w:rsidP="003E7A67">
            <w:pPr>
              <w:jc w:val="center"/>
              <w:rPr>
                <w:rFonts w:ascii="Calibri" w:hAnsi="Calibri"/>
                <w:color w:val="000000"/>
              </w:rPr>
            </w:pPr>
            <w:r>
              <w:rPr>
                <w:rFonts w:ascii="Calibri" w:hAnsi="Calibri"/>
                <w:color w:val="000000"/>
              </w:rPr>
              <w:t>53.165</w:t>
            </w:r>
          </w:p>
        </w:tc>
        <w:tc>
          <w:tcPr>
            <w:tcW w:w="1017" w:type="dxa"/>
            <w:shd w:val="clear" w:color="auto" w:fill="F2F2F2" w:themeFill="background1" w:themeFillShade="F2"/>
          </w:tcPr>
          <w:p w14:paraId="7E19775B" w14:textId="77777777" w:rsidR="003E7A67" w:rsidRDefault="003E7A67" w:rsidP="003E7A67">
            <w:pPr>
              <w:jc w:val="center"/>
            </w:pPr>
            <w:r>
              <w:t>53.165</w:t>
            </w:r>
          </w:p>
        </w:tc>
        <w:tc>
          <w:tcPr>
            <w:tcW w:w="1017" w:type="dxa"/>
          </w:tcPr>
          <w:p w14:paraId="3204D8CB" w14:textId="77777777" w:rsidR="003E7A67" w:rsidRDefault="00961208" w:rsidP="003E7A67">
            <w:pPr>
              <w:jc w:val="center"/>
            </w:pPr>
            <w:r>
              <w:t>27.215</w:t>
            </w:r>
          </w:p>
        </w:tc>
        <w:tc>
          <w:tcPr>
            <w:tcW w:w="1016" w:type="dxa"/>
          </w:tcPr>
          <w:p w14:paraId="7EFDAB99" w14:textId="77777777" w:rsidR="003E7A67" w:rsidRDefault="00961208" w:rsidP="003E7A67">
            <w:pPr>
              <w:jc w:val="center"/>
            </w:pPr>
            <w:r>
              <w:t>0</w:t>
            </w:r>
          </w:p>
        </w:tc>
        <w:tc>
          <w:tcPr>
            <w:tcW w:w="1016" w:type="dxa"/>
          </w:tcPr>
          <w:p w14:paraId="64AD1433" w14:textId="77777777" w:rsidR="003E7A67" w:rsidRDefault="00961208" w:rsidP="003E7A67">
            <w:pPr>
              <w:jc w:val="center"/>
            </w:pPr>
            <w:r>
              <w:t>0</w:t>
            </w:r>
          </w:p>
        </w:tc>
        <w:tc>
          <w:tcPr>
            <w:tcW w:w="1018" w:type="dxa"/>
          </w:tcPr>
          <w:p w14:paraId="5EECE009" w14:textId="77777777" w:rsidR="003E7A67" w:rsidRDefault="00961208" w:rsidP="003E7A67">
            <w:pPr>
              <w:jc w:val="center"/>
            </w:pPr>
            <w:proofErr w:type="spellStart"/>
            <w:r>
              <w:t>NaN</w:t>
            </w:r>
            <w:proofErr w:type="spellEnd"/>
          </w:p>
        </w:tc>
        <w:tc>
          <w:tcPr>
            <w:tcW w:w="1017" w:type="dxa"/>
          </w:tcPr>
          <w:p w14:paraId="405BAE9C" w14:textId="77777777" w:rsidR="003E7A67" w:rsidRDefault="00961208" w:rsidP="003E7A67">
            <w:pPr>
              <w:jc w:val="center"/>
            </w:pPr>
            <w:r>
              <w:t>72.785</w:t>
            </w:r>
          </w:p>
        </w:tc>
        <w:tc>
          <w:tcPr>
            <w:tcW w:w="1017" w:type="dxa"/>
          </w:tcPr>
          <w:p w14:paraId="18465B62" w14:textId="77777777" w:rsidR="003E7A67" w:rsidRDefault="00961208" w:rsidP="003E7A67">
            <w:pPr>
              <w:jc w:val="center"/>
            </w:pPr>
            <w:r>
              <w:t>73.043</w:t>
            </w:r>
          </w:p>
        </w:tc>
      </w:tr>
      <w:tr w:rsidR="003E7A67" w14:paraId="0C1DE5AA" w14:textId="77777777" w:rsidTr="00A42EB3">
        <w:tc>
          <w:tcPr>
            <w:tcW w:w="1214" w:type="dxa"/>
          </w:tcPr>
          <w:p w14:paraId="6D5FF58F" w14:textId="77777777" w:rsidR="003E7A67" w:rsidRPr="00CD4043" w:rsidRDefault="003E7A67" w:rsidP="003E7A67">
            <w:pPr>
              <w:rPr>
                <w:b/>
              </w:rPr>
            </w:pPr>
            <w:r w:rsidRPr="00CD4043">
              <w:rPr>
                <w:b/>
              </w:rPr>
              <w:t>Pulse</w:t>
            </w:r>
          </w:p>
        </w:tc>
        <w:tc>
          <w:tcPr>
            <w:tcW w:w="1018" w:type="dxa"/>
          </w:tcPr>
          <w:p w14:paraId="155C6CFB" w14:textId="77777777" w:rsidR="003E7A67" w:rsidRDefault="003E7A67" w:rsidP="003E7A67">
            <w:pPr>
              <w:jc w:val="center"/>
            </w:pPr>
            <w:r>
              <w:t>61.392</w:t>
            </w:r>
          </w:p>
        </w:tc>
        <w:tc>
          <w:tcPr>
            <w:tcW w:w="1017" w:type="dxa"/>
            <w:shd w:val="clear" w:color="auto" w:fill="F2F2F2" w:themeFill="background1" w:themeFillShade="F2"/>
          </w:tcPr>
          <w:p w14:paraId="15CDA0BE" w14:textId="77777777" w:rsidR="003E7A67" w:rsidRDefault="003E7A67" w:rsidP="003E7A67">
            <w:pPr>
              <w:jc w:val="center"/>
            </w:pPr>
            <w:r>
              <w:t>61.392</w:t>
            </w:r>
          </w:p>
        </w:tc>
        <w:tc>
          <w:tcPr>
            <w:tcW w:w="1017" w:type="dxa"/>
          </w:tcPr>
          <w:p w14:paraId="0C9C5E69" w14:textId="77777777" w:rsidR="003E7A67" w:rsidRDefault="00961208" w:rsidP="003E7A67">
            <w:pPr>
              <w:jc w:val="center"/>
            </w:pPr>
            <w:r>
              <w:t>16.456</w:t>
            </w:r>
          </w:p>
        </w:tc>
        <w:tc>
          <w:tcPr>
            <w:tcW w:w="1016" w:type="dxa"/>
          </w:tcPr>
          <w:p w14:paraId="65DE9D43" w14:textId="77777777" w:rsidR="003E7A67" w:rsidRDefault="00961208" w:rsidP="003E7A67">
            <w:pPr>
              <w:jc w:val="center"/>
            </w:pPr>
            <w:r>
              <w:t>0</w:t>
            </w:r>
          </w:p>
        </w:tc>
        <w:tc>
          <w:tcPr>
            <w:tcW w:w="1016" w:type="dxa"/>
          </w:tcPr>
          <w:p w14:paraId="2843F93E" w14:textId="77777777" w:rsidR="003E7A67" w:rsidRDefault="00961208" w:rsidP="003E7A67">
            <w:pPr>
              <w:jc w:val="center"/>
            </w:pPr>
            <w:r>
              <w:t>0</w:t>
            </w:r>
          </w:p>
        </w:tc>
        <w:tc>
          <w:tcPr>
            <w:tcW w:w="1018" w:type="dxa"/>
          </w:tcPr>
          <w:p w14:paraId="52BD9A8F" w14:textId="77777777" w:rsidR="003E7A67" w:rsidRDefault="00961208" w:rsidP="003E7A67">
            <w:pPr>
              <w:jc w:val="center"/>
            </w:pPr>
            <w:proofErr w:type="spellStart"/>
            <w:r>
              <w:t>NaN</w:t>
            </w:r>
            <w:proofErr w:type="spellEnd"/>
          </w:p>
        </w:tc>
        <w:tc>
          <w:tcPr>
            <w:tcW w:w="1017" w:type="dxa"/>
          </w:tcPr>
          <w:p w14:paraId="4EDF5463" w14:textId="77777777" w:rsidR="003E7A67" w:rsidRDefault="00961208" w:rsidP="003E7A67">
            <w:pPr>
              <w:jc w:val="center"/>
            </w:pPr>
            <w:r>
              <w:t>83.544</w:t>
            </w:r>
          </w:p>
        </w:tc>
        <w:tc>
          <w:tcPr>
            <w:tcW w:w="1017" w:type="dxa"/>
          </w:tcPr>
          <w:p w14:paraId="68B53E24" w14:textId="77777777" w:rsidR="003E7A67" w:rsidRDefault="00961208" w:rsidP="003E7A67">
            <w:pPr>
              <w:jc w:val="center"/>
            </w:pPr>
            <w:r>
              <w:t>73.485</w:t>
            </w:r>
          </w:p>
        </w:tc>
      </w:tr>
      <w:tr w:rsidR="003E7A67" w14:paraId="001269C2" w14:textId="77777777" w:rsidTr="00A42EB3">
        <w:tc>
          <w:tcPr>
            <w:tcW w:w="1214" w:type="dxa"/>
          </w:tcPr>
          <w:p w14:paraId="72006486" w14:textId="77777777" w:rsidR="003E7A67" w:rsidRPr="00CD4043" w:rsidRDefault="003E7A67" w:rsidP="003E7A67">
            <w:pPr>
              <w:rPr>
                <w:b/>
              </w:rPr>
            </w:pPr>
            <w:r w:rsidRPr="00CD4043">
              <w:rPr>
                <w:b/>
              </w:rPr>
              <w:t>SpO2</w:t>
            </w:r>
          </w:p>
        </w:tc>
        <w:tc>
          <w:tcPr>
            <w:tcW w:w="1018" w:type="dxa"/>
          </w:tcPr>
          <w:p w14:paraId="141D6A9C" w14:textId="77777777" w:rsidR="003E7A67" w:rsidRDefault="003E7A67" w:rsidP="003E7A67">
            <w:pPr>
              <w:jc w:val="center"/>
            </w:pPr>
            <w:r>
              <w:t>74.684</w:t>
            </w:r>
          </w:p>
        </w:tc>
        <w:tc>
          <w:tcPr>
            <w:tcW w:w="1017" w:type="dxa"/>
            <w:shd w:val="clear" w:color="auto" w:fill="F2F2F2" w:themeFill="background1" w:themeFillShade="F2"/>
          </w:tcPr>
          <w:p w14:paraId="478F94F3" w14:textId="77777777" w:rsidR="003E7A67" w:rsidRDefault="003E7A67" w:rsidP="003E7A67">
            <w:pPr>
              <w:jc w:val="center"/>
            </w:pPr>
            <w:r>
              <w:t>74.684</w:t>
            </w:r>
          </w:p>
        </w:tc>
        <w:tc>
          <w:tcPr>
            <w:tcW w:w="1017" w:type="dxa"/>
          </w:tcPr>
          <w:p w14:paraId="6A52038B" w14:textId="77777777" w:rsidR="003E7A67" w:rsidRDefault="00961208" w:rsidP="003E7A67">
            <w:pPr>
              <w:jc w:val="center"/>
            </w:pPr>
            <w:r>
              <w:t>0</w:t>
            </w:r>
          </w:p>
        </w:tc>
        <w:tc>
          <w:tcPr>
            <w:tcW w:w="1016" w:type="dxa"/>
          </w:tcPr>
          <w:p w14:paraId="675EE075" w14:textId="77777777" w:rsidR="003E7A67" w:rsidRDefault="00961208" w:rsidP="003E7A67">
            <w:pPr>
              <w:jc w:val="center"/>
            </w:pPr>
            <w:r>
              <w:t>0</w:t>
            </w:r>
          </w:p>
        </w:tc>
        <w:tc>
          <w:tcPr>
            <w:tcW w:w="1016" w:type="dxa"/>
          </w:tcPr>
          <w:p w14:paraId="3DD5D719" w14:textId="77777777" w:rsidR="003E7A67" w:rsidRDefault="00961208" w:rsidP="003E7A67">
            <w:pPr>
              <w:jc w:val="center"/>
            </w:pPr>
            <w:r>
              <w:t>5.696</w:t>
            </w:r>
          </w:p>
        </w:tc>
        <w:tc>
          <w:tcPr>
            <w:tcW w:w="1018" w:type="dxa"/>
          </w:tcPr>
          <w:p w14:paraId="4FA9B7D1" w14:textId="77777777" w:rsidR="003E7A67" w:rsidRDefault="00961208" w:rsidP="00961208">
            <w:pPr>
              <w:jc w:val="center"/>
            </w:pPr>
            <w:r>
              <w:t>33.334</w:t>
            </w:r>
          </w:p>
        </w:tc>
        <w:tc>
          <w:tcPr>
            <w:tcW w:w="1017" w:type="dxa"/>
          </w:tcPr>
          <w:p w14:paraId="3CFDAFAF" w14:textId="77777777" w:rsidR="003E7A67" w:rsidRDefault="00961208" w:rsidP="003E7A67">
            <w:pPr>
              <w:jc w:val="center"/>
            </w:pPr>
            <w:r>
              <w:t>39.873</w:t>
            </w:r>
          </w:p>
        </w:tc>
        <w:tc>
          <w:tcPr>
            <w:tcW w:w="1017" w:type="dxa"/>
          </w:tcPr>
          <w:p w14:paraId="6B498F7C" w14:textId="77777777" w:rsidR="003E7A67" w:rsidRDefault="00961208" w:rsidP="003E7A67">
            <w:pPr>
              <w:jc w:val="center"/>
            </w:pPr>
            <w:r>
              <w:t>79.194</w:t>
            </w:r>
          </w:p>
        </w:tc>
      </w:tr>
      <w:tr w:rsidR="003E7A67" w14:paraId="2C145BAB" w14:textId="77777777" w:rsidTr="00A42EB3">
        <w:tc>
          <w:tcPr>
            <w:tcW w:w="1214" w:type="dxa"/>
          </w:tcPr>
          <w:p w14:paraId="5D6FE58E" w14:textId="77777777" w:rsidR="003E7A67" w:rsidRPr="00CD4043" w:rsidRDefault="003E7A67" w:rsidP="003E7A67">
            <w:pPr>
              <w:rPr>
                <w:b/>
              </w:rPr>
            </w:pPr>
            <w:r w:rsidRPr="00CD4043">
              <w:rPr>
                <w:b/>
              </w:rPr>
              <w:t>APB_1</w:t>
            </w:r>
          </w:p>
        </w:tc>
        <w:tc>
          <w:tcPr>
            <w:tcW w:w="1018" w:type="dxa"/>
          </w:tcPr>
          <w:p w14:paraId="28C66DA1" w14:textId="77777777" w:rsidR="003E7A67" w:rsidRDefault="003E7A67" w:rsidP="003E7A67">
            <w:pPr>
              <w:jc w:val="center"/>
            </w:pPr>
            <w:r>
              <w:t>2.532</w:t>
            </w:r>
          </w:p>
        </w:tc>
        <w:tc>
          <w:tcPr>
            <w:tcW w:w="1017" w:type="dxa"/>
            <w:shd w:val="clear" w:color="auto" w:fill="F2F2F2" w:themeFill="background1" w:themeFillShade="F2"/>
          </w:tcPr>
          <w:p w14:paraId="5F686FF6" w14:textId="77777777" w:rsidR="003E7A67" w:rsidRDefault="00961208" w:rsidP="003E7A67">
            <w:pPr>
              <w:jc w:val="center"/>
            </w:pPr>
            <w:r>
              <w:t>9.493</w:t>
            </w:r>
          </w:p>
        </w:tc>
        <w:tc>
          <w:tcPr>
            <w:tcW w:w="1017" w:type="dxa"/>
          </w:tcPr>
          <w:p w14:paraId="449C0C3B" w14:textId="77777777" w:rsidR="003E7A67" w:rsidRDefault="00961208" w:rsidP="003E7A67">
            <w:pPr>
              <w:jc w:val="center"/>
            </w:pPr>
            <w:r>
              <w:t>56.329</w:t>
            </w:r>
          </w:p>
        </w:tc>
        <w:tc>
          <w:tcPr>
            <w:tcW w:w="1016" w:type="dxa"/>
          </w:tcPr>
          <w:p w14:paraId="318E016F" w14:textId="77777777" w:rsidR="003E7A67" w:rsidRDefault="00961208" w:rsidP="003E7A67">
            <w:pPr>
              <w:jc w:val="center"/>
            </w:pPr>
            <w:r>
              <w:t>3.165</w:t>
            </w:r>
          </w:p>
        </w:tc>
        <w:tc>
          <w:tcPr>
            <w:tcW w:w="1016" w:type="dxa"/>
          </w:tcPr>
          <w:p w14:paraId="2FD9DC89" w14:textId="77777777" w:rsidR="003E7A67" w:rsidRDefault="00961208" w:rsidP="003E7A67">
            <w:pPr>
              <w:jc w:val="center"/>
            </w:pPr>
            <w:r>
              <w:t>0.633</w:t>
            </w:r>
          </w:p>
        </w:tc>
        <w:tc>
          <w:tcPr>
            <w:tcW w:w="1018" w:type="dxa"/>
          </w:tcPr>
          <w:p w14:paraId="53EE4C1C" w14:textId="77777777" w:rsidR="003E7A67" w:rsidRDefault="00961208" w:rsidP="003E7A67">
            <w:pPr>
              <w:jc w:val="center"/>
            </w:pPr>
            <w:r>
              <w:t>0</w:t>
            </w:r>
          </w:p>
        </w:tc>
        <w:tc>
          <w:tcPr>
            <w:tcW w:w="1017" w:type="dxa"/>
          </w:tcPr>
          <w:p w14:paraId="77EAADED" w14:textId="77777777" w:rsidR="003E7A67" w:rsidRDefault="00961208" w:rsidP="003E7A67">
            <w:pPr>
              <w:jc w:val="center"/>
            </w:pPr>
            <w:r>
              <w:t>39.873</w:t>
            </w:r>
          </w:p>
        </w:tc>
        <w:tc>
          <w:tcPr>
            <w:tcW w:w="1017" w:type="dxa"/>
          </w:tcPr>
          <w:p w14:paraId="011F628D" w14:textId="77777777" w:rsidR="003E7A67" w:rsidRDefault="00961208" w:rsidP="003E7A67">
            <w:pPr>
              <w:jc w:val="center"/>
            </w:pPr>
            <w:r>
              <w:t>23.810</w:t>
            </w:r>
          </w:p>
        </w:tc>
      </w:tr>
      <w:tr w:rsidR="003E7A67" w14:paraId="38D1AA0D" w14:textId="77777777" w:rsidTr="00A42EB3">
        <w:tc>
          <w:tcPr>
            <w:tcW w:w="1214" w:type="dxa"/>
          </w:tcPr>
          <w:p w14:paraId="240D7B8D" w14:textId="77777777" w:rsidR="003E7A67" w:rsidRPr="00CD4043" w:rsidRDefault="003E7A67" w:rsidP="003E7A67">
            <w:pPr>
              <w:rPr>
                <w:b/>
              </w:rPr>
            </w:pPr>
            <w:r w:rsidRPr="00CD4043">
              <w:rPr>
                <w:b/>
              </w:rPr>
              <w:t>APB_2</w:t>
            </w:r>
          </w:p>
        </w:tc>
        <w:tc>
          <w:tcPr>
            <w:tcW w:w="1018" w:type="dxa"/>
          </w:tcPr>
          <w:p w14:paraId="344999B1" w14:textId="77777777" w:rsidR="003E7A67" w:rsidRDefault="003E7A67" w:rsidP="003E7A67">
            <w:pPr>
              <w:jc w:val="center"/>
            </w:pPr>
            <w:r>
              <w:t>4.430</w:t>
            </w:r>
          </w:p>
        </w:tc>
        <w:tc>
          <w:tcPr>
            <w:tcW w:w="1017" w:type="dxa"/>
            <w:shd w:val="clear" w:color="auto" w:fill="F2F2F2" w:themeFill="background1" w:themeFillShade="F2"/>
          </w:tcPr>
          <w:p w14:paraId="0699E5BF" w14:textId="77777777" w:rsidR="003E7A67" w:rsidRDefault="00961208" w:rsidP="003E7A67">
            <w:pPr>
              <w:jc w:val="center"/>
            </w:pPr>
            <w:r>
              <w:t>4.430</w:t>
            </w:r>
          </w:p>
        </w:tc>
        <w:tc>
          <w:tcPr>
            <w:tcW w:w="1017" w:type="dxa"/>
          </w:tcPr>
          <w:p w14:paraId="590F8253" w14:textId="77777777" w:rsidR="003E7A67" w:rsidRDefault="00961208" w:rsidP="003E7A67">
            <w:pPr>
              <w:jc w:val="center"/>
            </w:pPr>
            <w:r>
              <w:t>55.063</w:t>
            </w:r>
          </w:p>
        </w:tc>
        <w:tc>
          <w:tcPr>
            <w:tcW w:w="1016" w:type="dxa"/>
          </w:tcPr>
          <w:p w14:paraId="4307999C" w14:textId="77777777" w:rsidR="003E7A67" w:rsidRDefault="00961208" w:rsidP="003E7A67">
            <w:pPr>
              <w:jc w:val="center"/>
            </w:pPr>
            <w:r>
              <w:t>2.532</w:t>
            </w:r>
          </w:p>
        </w:tc>
        <w:tc>
          <w:tcPr>
            <w:tcW w:w="1016" w:type="dxa"/>
          </w:tcPr>
          <w:p w14:paraId="159CC39A" w14:textId="77777777" w:rsidR="003E7A67" w:rsidRDefault="00961208" w:rsidP="003E7A67">
            <w:pPr>
              <w:jc w:val="center"/>
            </w:pPr>
            <w:r>
              <w:t>1.266</w:t>
            </w:r>
          </w:p>
        </w:tc>
        <w:tc>
          <w:tcPr>
            <w:tcW w:w="1018" w:type="dxa"/>
          </w:tcPr>
          <w:p w14:paraId="3A089AD3" w14:textId="77777777" w:rsidR="003E7A67" w:rsidRDefault="00961208" w:rsidP="003E7A67">
            <w:pPr>
              <w:jc w:val="center"/>
            </w:pPr>
            <w:r>
              <w:t>0</w:t>
            </w:r>
          </w:p>
        </w:tc>
        <w:tc>
          <w:tcPr>
            <w:tcW w:w="1017" w:type="dxa"/>
          </w:tcPr>
          <w:p w14:paraId="77286D1C" w14:textId="77777777" w:rsidR="003E7A67" w:rsidRDefault="00961208" w:rsidP="003E7A67">
            <w:pPr>
              <w:jc w:val="center"/>
            </w:pPr>
            <w:r>
              <w:t>41.139</w:t>
            </w:r>
          </w:p>
        </w:tc>
        <w:tc>
          <w:tcPr>
            <w:tcW w:w="1017" w:type="dxa"/>
          </w:tcPr>
          <w:p w14:paraId="64EED0EB" w14:textId="77777777" w:rsidR="003E7A67" w:rsidRDefault="00961208" w:rsidP="003E7A67">
            <w:pPr>
              <w:jc w:val="center"/>
            </w:pPr>
            <w:r>
              <w:t>11.112</w:t>
            </w:r>
          </w:p>
        </w:tc>
      </w:tr>
      <w:tr w:rsidR="003E7A67" w:rsidRPr="00CD4043" w14:paraId="0A5FB2B7" w14:textId="77777777" w:rsidTr="00A42EB3">
        <w:tc>
          <w:tcPr>
            <w:tcW w:w="1214" w:type="dxa"/>
          </w:tcPr>
          <w:p w14:paraId="5E759707" w14:textId="77777777" w:rsidR="003E7A67" w:rsidRPr="00CD4043" w:rsidRDefault="003E7A67" w:rsidP="003E7A67">
            <w:pPr>
              <w:rPr>
                <w:b/>
              </w:rPr>
            </w:pPr>
            <w:r w:rsidRPr="00CD4043">
              <w:rPr>
                <w:b/>
              </w:rPr>
              <w:t>Total</w:t>
            </w:r>
          </w:p>
        </w:tc>
        <w:tc>
          <w:tcPr>
            <w:tcW w:w="1018" w:type="dxa"/>
          </w:tcPr>
          <w:p w14:paraId="602FCD5E" w14:textId="77777777" w:rsidR="003E7A67" w:rsidRPr="00CD4043" w:rsidRDefault="003E7A67" w:rsidP="003E7A67">
            <w:pPr>
              <w:jc w:val="center"/>
              <w:rPr>
                <w:b/>
              </w:rPr>
            </w:pPr>
            <w:r>
              <w:rPr>
                <w:b/>
              </w:rPr>
              <w:t>39.240</w:t>
            </w:r>
          </w:p>
        </w:tc>
        <w:tc>
          <w:tcPr>
            <w:tcW w:w="1017" w:type="dxa"/>
            <w:shd w:val="clear" w:color="auto" w:fill="F2F2F2" w:themeFill="background1" w:themeFillShade="F2"/>
          </w:tcPr>
          <w:p w14:paraId="24E68995" w14:textId="77777777" w:rsidR="003E7A67" w:rsidRPr="00CD4043" w:rsidRDefault="00961208" w:rsidP="003E7A67">
            <w:pPr>
              <w:jc w:val="center"/>
              <w:rPr>
                <w:b/>
              </w:rPr>
            </w:pPr>
            <w:r>
              <w:rPr>
                <w:b/>
              </w:rPr>
              <w:t>41.013</w:t>
            </w:r>
          </w:p>
        </w:tc>
        <w:tc>
          <w:tcPr>
            <w:tcW w:w="1017" w:type="dxa"/>
          </w:tcPr>
          <w:p w14:paraId="3B38EB53" w14:textId="77777777" w:rsidR="003E7A67" w:rsidRPr="00CD4043" w:rsidRDefault="00961208" w:rsidP="003E7A67">
            <w:pPr>
              <w:jc w:val="center"/>
              <w:rPr>
                <w:b/>
              </w:rPr>
            </w:pPr>
            <w:r>
              <w:rPr>
                <w:b/>
              </w:rPr>
              <w:t>31.013</w:t>
            </w:r>
          </w:p>
        </w:tc>
        <w:tc>
          <w:tcPr>
            <w:tcW w:w="1016" w:type="dxa"/>
          </w:tcPr>
          <w:p w14:paraId="11A8B2F6" w14:textId="77777777" w:rsidR="003E7A67" w:rsidRPr="00CD4043" w:rsidRDefault="00961208" w:rsidP="003E7A67">
            <w:pPr>
              <w:jc w:val="center"/>
              <w:rPr>
                <w:b/>
              </w:rPr>
            </w:pPr>
            <w:r>
              <w:rPr>
                <w:b/>
              </w:rPr>
              <w:t>1.139</w:t>
            </w:r>
          </w:p>
        </w:tc>
        <w:tc>
          <w:tcPr>
            <w:tcW w:w="1016" w:type="dxa"/>
          </w:tcPr>
          <w:p w14:paraId="0FE638C0" w14:textId="77777777" w:rsidR="003E7A67" w:rsidRPr="00CD4043" w:rsidRDefault="00961208" w:rsidP="003E7A67">
            <w:pPr>
              <w:jc w:val="center"/>
              <w:rPr>
                <w:b/>
              </w:rPr>
            </w:pPr>
            <w:r>
              <w:rPr>
                <w:b/>
              </w:rPr>
              <w:t>1.519</w:t>
            </w:r>
          </w:p>
        </w:tc>
        <w:tc>
          <w:tcPr>
            <w:tcW w:w="1018" w:type="dxa"/>
          </w:tcPr>
          <w:p w14:paraId="0E1BC5C4" w14:textId="77777777" w:rsidR="003E7A67" w:rsidRPr="00CD4043" w:rsidRDefault="00961208" w:rsidP="003E7A67">
            <w:pPr>
              <w:jc w:val="center"/>
              <w:rPr>
                <w:b/>
              </w:rPr>
            </w:pPr>
            <w:r>
              <w:rPr>
                <w:b/>
              </w:rPr>
              <w:t>11.111</w:t>
            </w:r>
          </w:p>
        </w:tc>
        <w:tc>
          <w:tcPr>
            <w:tcW w:w="1017" w:type="dxa"/>
          </w:tcPr>
          <w:p w14:paraId="5A7EA387" w14:textId="77777777" w:rsidR="003E7A67" w:rsidRPr="00CD4043" w:rsidRDefault="00961208" w:rsidP="003E7A67">
            <w:pPr>
              <w:jc w:val="center"/>
              <w:rPr>
                <w:b/>
              </w:rPr>
            </w:pPr>
            <w:r>
              <w:rPr>
                <w:b/>
              </w:rPr>
              <w:t>66.329</w:t>
            </w:r>
          </w:p>
        </w:tc>
        <w:tc>
          <w:tcPr>
            <w:tcW w:w="1017" w:type="dxa"/>
          </w:tcPr>
          <w:p w14:paraId="47545C24" w14:textId="77777777" w:rsidR="003E7A67" w:rsidRPr="00CD4043" w:rsidRDefault="00961208" w:rsidP="003E7A67">
            <w:pPr>
              <w:jc w:val="center"/>
              <w:rPr>
                <w:b/>
              </w:rPr>
            </w:pPr>
            <w:r>
              <w:rPr>
                <w:b/>
              </w:rPr>
              <w:t>52.129</w:t>
            </w:r>
          </w:p>
        </w:tc>
      </w:tr>
    </w:tbl>
    <w:p w14:paraId="1457BD99" w14:textId="77777777" w:rsidR="00961208" w:rsidRPr="003E7A67" w:rsidRDefault="00961208" w:rsidP="00961208">
      <w:pPr>
        <w:jc w:val="center"/>
      </w:pPr>
    </w:p>
    <w:p w14:paraId="05114305" w14:textId="77777777" w:rsidR="003E7A67" w:rsidRDefault="003E7A67" w:rsidP="009909F3">
      <w:pPr>
        <w:pStyle w:val="Heading4"/>
      </w:pPr>
      <w:r>
        <w:t>Conclusion</w:t>
      </w:r>
    </w:p>
    <w:p w14:paraId="0244BF48" w14:textId="77777777" w:rsidR="003E7A67" w:rsidRDefault="009909F3" w:rsidP="00961208">
      <w:r>
        <w:t xml:space="preserve">From </w:t>
      </w:r>
      <w:r>
        <w:fldChar w:fldCharType="begin"/>
      </w:r>
      <w:r>
        <w:instrText xml:space="preserve"> REF _Ref470946910 \h </w:instrText>
      </w:r>
      <w:r>
        <w:fldChar w:fldCharType="separate"/>
      </w:r>
      <w:r w:rsidR="008C7BFB">
        <w:t xml:space="preserve">Table </w:t>
      </w:r>
      <w:r w:rsidR="008C7BFB">
        <w:rPr>
          <w:noProof/>
        </w:rPr>
        <w:t>13</w:t>
      </w:r>
      <w:r>
        <w:fldChar w:fldCharType="end"/>
      </w:r>
      <w:r>
        <w:t xml:space="preserve"> </w:t>
      </w:r>
      <w:r w:rsidR="00961208">
        <w:t xml:space="preserve">is evident that success rate of all parameters is low. That’s </w:t>
      </w:r>
      <w:r w:rsidR="00E65F11">
        <w:t>caused</w:t>
      </w:r>
      <w:r w:rsidR="00961208">
        <w:t xml:space="preserve"> by actual moving with patient monitor </w:t>
      </w:r>
      <w:r>
        <w:t>during</w:t>
      </w:r>
      <w:r w:rsidR="00961208">
        <w:t xml:space="preserve"> the whole simulation. </w:t>
      </w:r>
      <w:r>
        <w:t xml:space="preserve">If we look at example in </w:t>
      </w:r>
      <w:r>
        <w:fldChar w:fldCharType="begin"/>
      </w:r>
      <w:r>
        <w:instrText xml:space="preserve"> REF _Ref470946944 \h </w:instrText>
      </w:r>
      <w:r>
        <w:fldChar w:fldCharType="separate"/>
      </w:r>
      <w:r w:rsidR="008C7BFB">
        <w:t xml:space="preserve">Figure </w:t>
      </w:r>
      <w:r w:rsidR="008C7BFB">
        <w:rPr>
          <w:noProof/>
        </w:rPr>
        <w:t>58</w:t>
      </w:r>
      <w:r>
        <w:fldChar w:fldCharType="end"/>
      </w:r>
      <w:r>
        <w:t xml:space="preserve"> </w:t>
      </w:r>
      <w:r w:rsidR="00961208">
        <w:t>everything is now clearer. Symbols are connected and also doesn’t have its specific characteristics.</w:t>
      </w:r>
      <w:r w:rsidR="0044662E">
        <w:t xml:space="preserve"> If move is relatively slow, application still can recognize candidates for digits and send them to classifier.</w:t>
      </w:r>
    </w:p>
    <w:p w14:paraId="226AE3EE" w14:textId="77777777" w:rsidR="004D0D75" w:rsidRDefault="004D0D75" w:rsidP="004D0D75">
      <w:pPr>
        <w:keepNext/>
      </w:pPr>
      <w:r>
        <w:rPr>
          <w:noProof/>
          <w:lang w:val="cs-CZ" w:eastAsia="cs-CZ"/>
        </w:rPr>
        <w:lastRenderedPageBreak/>
        <w:drawing>
          <wp:inline distT="0" distB="0" distL="0" distR="0" wp14:anchorId="514EF41E" wp14:editId="5CF816E3">
            <wp:extent cx="5943600" cy="965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965835"/>
                    </a:xfrm>
                    <a:prstGeom prst="rect">
                      <a:avLst/>
                    </a:prstGeom>
                  </pic:spPr>
                </pic:pic>
              </a:graphicData>
            </a:graphic>
          </wp:inline>
        </w:drawing>
      </w:r>
    </w:p>
    <w:p w14:paraId="79B6F2D5" w14:textId="77777777" w:rsidR="0025382F" w:rsidRDefault="004D0D75" w:rsidP="004D0D75">
      <w:pPr>
        <w:pStyle w:val="Caption"/>
      </w:pPr>
      <w:bookmarkStart w:id="290" w:name="_Ref470946944"/>
      <w:bookmarkStart w:id="291" w:name="_Toc470951090"/>
      <w:r>
        <w:t xml:space="preserve">Figure </w:t>
      </w:r>
      <w:fldSimple w:instr=" SEQ Figure \* ARABIC ">
        <w:r w:rsidR="008C7BFB">
          <w:rPr>
            <w:noProof/>
          </w:rPr>
          <w:t>58</w:t>
        </w:r>
      </w:fldSimple>
      <w:bookmarkEnd w:id="290"/>
      <w:r>
        <w:t xml:space="preserve"> Captured digit in static scene; Captured digit during gently moving with patient monitor or camera; Captured digit during quick moving with patient monitor or camera</w:t>
      </w:r>
      <w:bookmarkEnd w:id="291"/>
    </w:p>
    <w:p w14:paraId="7A8ED042" w14:textId="77777777" w:rsidR="00E65F11" w:rsidRDefault="00E65F11" w:rsidP="009909F3">
      <w:pPr>
        <w:pStyle w:val="Heading3"/>
      </w:pPr>
      <w:bookmarkStart w:id="292" w:name="_Ref470947644"/>
      <w:bookmarkStart w:id="293" w:name="_Toc471250925"/>
      <w:r>
        <w:t>One meter – light on – move/pause</w:t>
      </w:r>
      <w:bookmarkEnd w:id="292"/>
      <w:bookmarkEnd w:id="293"/>
    </w:p>
    <w:p w14:paraId="53D86FFB" w14:textId="77777777" w:rsidR="00E65F11" w:rsidRDefault="00E65F11" w:rsidP="00E65F11">
      <w:r>
        <w:t>In this test camera was located one meter far from simulated patient monitor. Light in the room was turned on. During the test monitor screen plane was rotated three times around vertical axis between 0 to 45 degrees. This angle is between plane of patient monitor screen and plane captured by camera.</w:t>
      </w:r>
    </w:p>
    <w:p w14:paraId="314CE1B4" w14:textId="77777777" w:rsidR="00E65F11" w:rsidRDefault="00E65F11" w:rsidP="009909F3">
      <w:pPr>
        <w:pStyle w:val="Heading4"/>
      </w:pPr>
      <w:r>
        <w:t>Scanned parameters</w:t>
      </w:r>
    </w:p>
    <w:p w14:paraId="6D7B70FB" w14:textId="77777777" w:rsidR="00E65F11" w:rsidRPr="00E65F11" w:rsidRDefault="00E65F11" w:rsidP="00E65F11">
      <w:r>
        <w:t xml:space="preserve">Scanned parameters is combination between </w:t>
      </w:r>
      <w:r w:rsidR="009909F3">
        <w:fldChar w:fldCharType="begin"/>
      </w:r>
      <w:r w:rsidR="009909F3">
        <w:instrText xml:space="preserve"> REF _Ref470946445 \r \h </w:instrText>
      </w:r>
      <w:r w:rsidR="009909F3">
        <w:fldChar w:fldCharType="separate"/>
      </w:r>
      <w:r w:rsidR="008C7BFB">
        <w:t>9.2.1.1</w:t>
      </w:r>
      <w:r w:rsidR="009909F3">
        <w:fldChar w:fldCharType="end"/>
      </w:r>
      <w:r w:rsidR="009909F3">
        <w:t xml:space="preserve"> and </w:t>
      </w:r>
      <w:r w:rsidR="009909F3">
        <w:fldChar w:fldCharType="begin"/>
      </w:r>
      <w:r w:rsidR="009909F3">
        <w:instrText xml:space="preserve"> REF _Ref470946849 \r \h </w:instrText>
      </w:r>
      <w:r w:rsidR="009909F3">
        <w:fldChar w:fldCharType="separate"/>
      </w:r>
      <w:r w:rsidR="008C7BFB">
        <w:t>9.2.2.1</w:t>
      </w:r>
      <w:r w:rsidR="009909F3">
        <w:fldChar w:fldCharType="end"/>
      </w:r>
      <w:r w:rsidR="009909F3">
        <w:t xml:space="preserve"> </w:t>
      </w:r>
      <w:r>
        <w:t xml:space="preserve">during the experiment. It depend on </w:t>
      </w:r>
      <w:r w:rsidR="009909F3">
        <w:t xml:space="preserve">the </w:t>
      </w:r>
      <w:r>
        <w:t>actual angle of patient monitor</w:t>
      </w:r>
      <w:r w:rsidR="009909F3">
        <w:t xml:space="preserve"> screen</w:t>
      </w:r>
      <w:r>
        <w:t>.</w:t>
      </w:r>
    </w:p>
    <w:p w14:paraId="33AA4F09" w14:textId="77777777" w:rsidR="00E65F11" w:rsidRPr="00FC2FB0" w:rsidRDefault="00E65F11" w:rsidP="009909F3">
      <w:pPr>
        <w:pStyle w:val="Heading4"/>
      </w:pPr>
      <w:r>
        <w:t>Results of experiment</w:t>
      </w:r>
    </w:p>
    <w:p w14:paraId="27A6DDDE" w14:textId="77777777" w:rsidR="00276A00" w:rsidRDefault="00276A00" w:rsidP="00276A00">
      <w:pPr>
        <w:pStyle w:val="Caption"/>
        <w:keepNext/>
      </w:pPr>
      <w:bookmarkStart w:id="294" w:name="_Ref470947119"/>
      <w:bookmarkStart w:id="295" w:name="_Toc470951104"/>
      <w:r>
        <w:t xml:space="preserve">Table </w:t>
      </w:r>
      <w:fldSimple w:instr=" SEQ Table \* ARABIC ">
        <w:r w:rsidR="008C7BFB">
          <w:rPr>
            <w:noProof/>
          </w:rPr>
          <w:t>14</w:t>
        </w:r>
      </w:fldSimple>
      <w:bookmarkEnd w:id="294"/>
      <w:r>
        <w:t xml:space="preserve"> Results of experiment from one meter with light on and moving with patient monitor between angles 0-45 degrees three times during the experiment</w:t>
      </w:r>
      <w:bookmarkEnd w:id="295"/>
    </w:p>
    <w:tbl>
      <w:tblPr>
        <w:tblStyle w:val="TableGrid"/>
        <w:tblW w:w="5000" w:type="pct"/>
        <w:tblLook w:val="04A0" w:firstRow="1" w:lastRow="0" w:firstColumn="1" w:lastColumn="0" w:noHBand="0" w:noVBand="1"/>
      </w:tblPr>
      <w:tblGrid>
        <w:gridCol w:w="1334"/>
        <w:gridCol w:w="1020"/>
        <w:gridCol w:w="1029"/>
        <w:gridCol w:w="1038"/>
        <w:gridCol w:w="825"/>
        <w:gridCol w:w="991"/>
        <w:gridCol w:w="1058"/>
        <w:gridCol w:w="1034"/>
        <w:gridCol w:w="1021"/>
      </w:tblGrid>
      <w:tr w:rsidR="00E65F11" w14:paraId="591401A5" w14:textId="77777777" w:rsidTr="00A42EB3">
        <w:tc>
          <w:tcPr>
            <w:tcW w:w="713" w:type="pct"/>
          </w:tcPr>
          <w:p w14:paraId="479A6012" w14:textId="77777777" w:rsidR="00E65F11" w:rsidRPr="00CD4043" w:rsidRDefault="00E65F11" w:rsidP="00FF464C">
            <w:pPr>
              <w:rPr>
                <w:b/>
              </w:rPr>
            </w:pPr>
            <w:r w:rsidRPr="00CD4043">
              <w:rPr>
                <w:b/>
              </w:rPr>
              <w:t>Parameter</w:t>
            </w:r>
          </w:p>
        </w:tc>
        <w:tc>
          <w:tcPr>
            <w:tcW w:w="545" w:type="pct"/>
          </w:tcPr>
          <w:p w14:paraId="086464E4" w14:textId="77777777" w:rsidR="00E65F11" w:rsidRPr="00CD4043" w:rsidRDefault="00E65F11" w:rsidP="00FF464C">
            <w:pPr>
              <w:jc w:val="center"/>
              <w:rPr>
                <w:b/>
              </w:rPr>
            </w:pPr>
            <w:r w:rsidRPr="00CD4043">
              <w:rPr>
                <w:b/>
              </w:rPr>
              <w:t>SR</w:t>
            </w:r>
          </w:p>
        </w:tc>
        <w:tc>
          <w:tcPr>
            <w:tcW w:w="550" w:type="pct"/>
            <w:shd w:val="clear" w:color="auto" w:fill="F2F2F2" w:themeFill="background1" w:themeFillShade="F2"/>
          </w:tcPr>
          <w:p w14:paraId="0E7F23D9" w14:textId="77777777" w:rsidR="00E65F11" w:rsidRPr="00CD4043" w:rsidRDefault="00E65F11" w:rsidP="00FF464C">
            <w:pPr>
              <w:jc w:val="center"/>
              <w:rPr>
                <w:b/>
              </w:rPr>
            </w:pPr>
            <w:r w:rsidRPr="00CD4043">
              <w:rPr>
                <w:b/>
              </w:rPr>
              <w:t>SRAC</w:t>
            </w:r>
          </w:p>
        </w:tc>
        <w:tc>
          <w:tcPr>
            <w:tcW w:w="555" w:type="pct"/>
          </w:tcPr>
          <w:p w14:paraId="3E8EE4F8" w14:textId="77777777" w:rsidR="00E65F11" w:rsidRPr="00CD4043" w:rsidRDefault="00E65F11" w:rsidP="00FF464C">
            <w:pPr>
              <w:jc w:val="center"/>
              <w:rPr>
                <w:b/>
              </w:rPr>
            </w:pPr>
            <w:r w:rsidRPr="00CD4043">
              <w:rPr>
                <w:b/>
              </w:rPr>
              <w:t>NT</w:t>
            </w:r>
          </w:p>
        </w:tc>
        <w:tc>
          <w:tcPr>
            <w:tcW w:w="441" w:type="pct"/>
          </w:tcPr>
          <w:p w14:paraId="0AF2CD39" w14:textId="77777777" w:rsidR="00E65F11" w:rsidRPr="00CD4043" w:rsidRDefault="00E65F11" w:rsidP="00FF464C">
            <w:pPr>
              <w:jc w:val="center"/>
              <w:rPr>
                <w:b/>
              </w:rPr>
            </w:pPr>
            <w:r w:rsidRPr="00CD4043">
              <w:rPr>
                <w:b/>
              </w:rPr>
              <w:t>NR</w:t>
            </w:r>
          </w:p>
        </w:tc>
        <w:tc>
          <w:tcPr>
            <w:tcW w:w="530" w:type="pct"/>
          </w:tcPr>
          <w:p w14:paraId="1FB7AFFE" w14:textId="77777777" w:rsidR="00E65F11" w:rsidRPr="00CD4043" w:rsidRDefault="00E65F11" w:rsidP="00FF464C">
            <w:pPr>
              <w:jc w:val="center"/>
              <w:rPr>
                <w:b/>
              </w:rPr>
            </w:pPr>
            <w:r w:rsidRPr="00CD4043">
              <w:rPr>
                <w:b/>
              </w:rPr>
              <w:t>DSM</w:t>
            </w:r>
          </w:p>
        </w:tc>
        <w:tc>
          <w:tcPr>
            <w:tcW w:w="566" w:type="pct"/>
          </w:tcPr>
          <w:p w14:paraId="64E76429" w14:textId="77777777" w:rsidR="00E65F11" w:rsidRPr="00CD4043" w:rsidRDefault="00E65F11" w:rsidP="00FF464C">
            <w:pPr>
              <w:jc w:val="center"/>
              <w:rPr>
                <w:b/>
              </w:rPr>
            </w:pPr>
            <w:r w:rsidRPr="00CD4043">
              <w:rPr>
                <w:b/>
              </w:rPr>
              <w:t>DSMSR</w:t>
            </w:r>
          </w:p>
        </w:tc>
        <w:tc>
          <w:tcPr>
            <w:tcW w:w="553" w:type="pct"/>
          </w:tcPr>
          <w:p w14:paraId="1BFA5E46" w14:textId="77777777" w:rsidR="00E65F11" w:rsidRPr="00CD4043" w:rsidRDefault="00E65F11" w:rsidP="00FF464C">
            <w:pPr>
              <w:jc w:val="center"/>
              <w:rPr>
                <w:b/>
              </w:rPr>
            </w:pPr>
            <w:r w:rsidRPr="00CD4043">
              <w:rPr>
                <w:b/>
              </w:rPr>
              <w:t>T</w:t>
            </w:r>
          </w:p>
        </w:tc>
        <w:tc>
          <w:tcPr>
            <w:tcW w:w="546" w:type="pct"/>
          </w:tcPr>
          <w:p w14:paraId="6EFF740D" w14:textId="77777777" w:rsidR="00E65F11" w:rsidRPr="00CD4043" w:rsidRDefault="00E65F11" w:rsidP="00FF464C">
            <w:pPr>
              <w:jc w:val="center"/>
              <w:rPr>
                <w:b/>
              </w:rPr>
            </w:pPr>
            <w:r w:rsidRPr="00CD4043">
              <w:rPr>
                <w:b/>
              </w:rPr>
              <w:t>TSR</w:t>
            </w:r>
          </w:p>
        </w:tc>
      </w:tr>
      <w:tr w:rsidR="00E65F11" w14:paraId="640B07A8" w14:textId="77777777" w:rsidTr="00A42EB3">
        <w:tc>
          <w:tcPr>
            <w:tcW w:w="713" w:type="pct"/>
          </w:tcPr>
          <w:p w14:paraId="6F8FF892" w14:textId="77777777" w:rsidR="00E65F11" w:rsidRPr="00CD4043" w:rsidRDefault="00E65F11" w:rsidP="00FF464C">
            <w:pPr>
              <w:rPr>
                <w:b/>
              </w:rPr>
            </w:pPr>
            <w:r w:rsidRPr="00CD4043">
              <w:rPr>
                <w:b/>
              </w:rPr>
              <w:t>HR</w:t>
            </w:r>
          </w:p>
        </w:tc>
        <w:tc>
          <w:tcPr>
            <w:tcW w:w="545" w:type="pct"/>
          </w:tcPr>
          <w:p w14:paraId="013FECE2" w14:textId="77777777" w:rsidR="00E65F11" w:rsidRPr="00CD4043" w:rsidRDefault="00E65F11" w:rsidP="00FF464C">
            <w:pPr>
              <w:jc w:val="center"/>
              <w:rPr>
                <w:rFonts w:ascii="Calibri" w:hAnsi="Calibri"/>
                <w:color w:val="000000"/>
              </w:rPr>
            </w:pPr>
            <w:r>
              <w:rPr>
                <w:rFonts w:ascii="Calibri" w:hAnsi="Calibri"/>
                <w:color w:val="000000"/>
              </w:rPr>
              <w:t>81.646</w:t>
            </w:r>
          </w:p>
        </w:tc>
        <w:tc>
          <w:tcPr>
            <w:tcW w:w="550" w:type="pct"/>
            <w:shd w:val="clear" w:color="auto" w:fill="F2F2F2" w:themeFill="background1" w:themeFillShade="F2"/>
          </w:tcPr>
          <w:p w14:paraId="0C6F46B0" w14:textId="77777777" w:rsidR="00E65F11" w:rsidRDefault="00E65F11" w:rsidP="00FF464C">
            <w:pPr>
              <w:jc w:val="center"/>
            </w:pPr>
            <w:r>
              <w:t>81.656</w:t>
            </w:r>
          </w:p>
        </w:tc>
        <w:tc>
          <w:tcPr>
            <w:tcW w:w="555" w:type="pct"/>
          </w:tcPr>
          <w:p w14:paraId="23F78457" w14:textId="77777777" w:rsidR="00E65F11" w:rsidRDefault="00E65F11" w:rsidP="00FF464C">
            <w:pPr>
              <w:jc w:val="center"/>
            </w:pPr>
            <w:r>
              <w:t>13.924</w:t>
            </w:r>
          </w:p>
        </w:tc>
        <w:tc>
          <w:tcPr>
            <w:tcW w:w="441" w:type="pct"/>
          </w:tcPr>
          <w:p w14:paraId="699CB7A3" w14:textId="77777777" w:rsidR="00E65F11" w:rsidRDefault="00E65F11" w:rsidP="00FF464C">
            <w:pPr>
              <w:jc w:val="center"/>
            </w:pPr>
            <w:r>
              <w:t>0</w:t>
            </w:r>
          </w:p>
        </w:tc>
        <w:tc>
          <w:tcPr>
            <w:tcW w:w="530" w:type="pct"/>
          </w:tcPr>
          <w:p w14:paraId="3C3DC8FC" w14:textId="77777777" w:rsidR="00E65F11" w:rsidRDefault="00E65F11" w:rsidP="00FF464C">
            <w:pPr>
              <w:jc w:val="center"/>
            </w:pPr>
            <w:r>
              <w:t>0</w:t>
            </w:r>
          </w:p>
        </w:tc>
        <w:tc>
          <w:tcPr>
            <w:tcW w:w="566" w:type="pct"/>
          </w:tcPr>
          <w:p w14:paraId="295448C2" w14:textId="77777777" w:rsidR="00E65F11" w:rsidRDefault="00E65F11" w:rsidP="00FF464C">
            <w:pPr>
              <w:jc w:val="center"/>
            </w:pPr>
            <w:proofErr w:type="spellStart"/>
            <w:r>
              <w:t>NaN</w:t>
            </w:r>
            <w:proofErr w:type="spellEnd"/>
          </w:p>
        </w:tc>
        <w:tc>
          <w:tcPr>
            <w:tcW w:w="553" w:type="pct"/>
          </w:tcPr>
          <w:p w14:paraId="217812D2" w14:textId="77777777" w:rsidR="00E65F11" w:rsidRDefault="00E65F11" w:rsidP="00FF464C">
            <w:pPr>
              <w:jc w:val="center"/>
            </w:pPr>
            <w:r>
              <w:t>86.076</w:t>
            </w:r>
          </w:p>
        </w:tc>
        <w:tc>
          <w:tcPr>
            <w:tcW w:w="546" w:type="pct"/>
          </w:tcPr>
          <w:p w14:paraId="1676BBB0" w14:textId="77777777" w:rsidR="00E65F11" w:rsidRDefault="00E65F11" w:rsidP="00FF464C">
            <w:pPr>
              <w:jc w:val="center"/>
            </w:pPr>
            <w:r>
              <w:t>94.853</w:t>
            </w:r>
          </w:p>
        </w:tc>
      </w:tr>
      <w:tr w:rsidR="00E65F11" w14:paraId="48B88D05" w14:textId="77777777" w:rsidTr="00A42EB3">
        <w:tc>
          <w:tcPr>
            <w:tcW w:w="713" w:type="pct"/>
          </w:tcPr>
          <w:p w14:paraId="1631A521" w14:textId="77777777" w:rsidR="00E65F11" w:rsidRPr="00CD4043" w:rsidRDefault="00E65F11" w:rsidP="00FF464C">
            <w:pPr>
              <w:rPr>
                <w:b/>
              </w:rPr>
            </w:pPr>
            <w:r w:rsidRPr="00CD4043">
              <w:rPr>
                <w:b/>
              </w:rPr>
              <w:t>Pulse</w:t>
            </w:r>
          </w:p>
        </w:tc>
        <w:tc>
          <w:tcPr>
            <w:tcW w:w="545" w:type="pct"/>
          </w:tcPr>
          <w:p w14:paraId="0998A873" w14:textId="77777777" w:rsidR="00E65F11" w:rsidRDefault="00E65F11" w:rsidP="00FF464C">
            <w:pPr>
              <w:jc w:val="center"/>
            </w:pPr>
            <w:r>
              <w:t>79.114</w:t>
            </w:r>
          </w:p>
        </w:tc>
        <w:tc>
          <w:tcPr>
            <w:tcW w:w="550" w:type="pct"/>
            <w:shd w:val="clear" w:color="auto" w:fill="F2F2F2" w:themeFill="background1" w:themeFillShade="F2"/>
          </w:tcPr>
          <w:p w14:paraId="408305DD" w14:textId="77777777" w:rsidR="00E65F11" w:rsidRDefault="00E65F11" w:rsidP="00FF464C">
            <w:pPr>
              <w:jc w:val="center"/>
            </w:pPr>
            <w:r>
              <w:t>79.114</w:t>
            </w:r>
          </w:p>
        </w:tc>
        <w:tc>
          <w:tcPr>
            <w:tcW w:w="555" w:type="pct"/>
          </w:tcPr>
          <w:p w14:paraId="7D84D110" w14:textId="77777777" w:rsidR="00E65F11" w:rsidRDefault="00E65F11" w:rsidP="00FF464C">
            <w:pPr>
              <w:jc w:val="center"/>
            </w:pPr>
            <w:r>
              <w:t>17.722</w:t>
            </w:r>
          </w:p>
        </w:tc>
        <w:tc>
          <w:tcPr>
            <w:tcW w:w="441" w:type="pct"/>
          </w:tcPr>
          <w:p w14:paraId="6B555496" w14:textId="77777777" w:rsidR="00E65F11" w:rsidRDefault="00E65F11" w:rsidP="00FF464C">
            <w:pPr>
              <w:jc w:val="center"/>
            </w:pPr>
            <w:r>
              <w:t>0</w:t>
            </w:r>
          </w:p>
        </w:tc>
        <w:tc>
          <w:tcPr>
            <w:tcW w:w="530" w:type="pct"/>
          </w:tcPr>
          <w:p w14:paraId="439AEF69" w14:textId="77777777" w:rsidR="00E65F11" w:rsidRDefault="00E65F11" w:rsidP="00FF464C">
            <w:pPr>
              <w:jc w:val="center"/>
            </w:pPr>
            <w:r>
              <w:t>0</w:t>
            </w:r>
          </w:p>
        </w:tc>
        <w:tc>
          <w:tcPr>
            <w:tcW w:w="566" w:type="pct"/>
          </w:tcPr>
          <w:p w14:paraId="29DF5ECC" w14:textId="77777777" w:rsidR="00E65F11" w:rsidRDefault="00E65F11" w:rsidP="00FF464C">
            <w:pPr>
              <w:jc w:val="center"/>
            </w:pPr>
            <w:proofErr w:type="spellStart"/>
            <w:r>
              <w:t>NaN</w:t>
            </w:r>
            <w:proofErr w:type="spellEnd"/>
          </w:p>
        </w:tc>
        <w:tc>
          <w:tcPr>
            <w:tcW w:w="553" w:type="pct"/>
          </w:tcPr>
          <w:p w14:paraId="79446ECE" w14:textId="77777777" w:rsidR="00E65F11" w:rsidRDefault="00E65F11" w:rsidP="00FF464C">
            <w:pPr>
              <w:jc w:val="center"/>
            </w:pPr>
            <w:r>
              <w:t>82.278</w:t>
            </w:r>
          </w:p>
        </w:tc>
        <w:tc>
          <w:tcPr>
            <w:tcW w:w="546" w:type="pct"/>
          </w:tcPr>
          <w:p w14:paraId="515BC59A" w14:textId="77777777" w:rsidR="00E65F11" w:rsidRDefault="00E65F11" w:rsidP="00FF464C">
            <w:pPr>
              <w:jc w:val="center"/>
            </w:pPr>
            <w:r>
              <w:t>96.154</w:t>
            </w:r>
          </w:p>
        </w:tc>
      </w:tr>
      <w:tr w:rsidR="00E65F11" w14:paraId="6F4CAEEC" w14:textId="77777777" w:rsidTr="00A42EB3">
        <w:tc>
          <w:tcPr>
            <w:tcW w:w="713" w:type="pct"/>
          </w:tcPr>
          <w:p w14:paraId="6B06DE1E" w14:textId="77777777" w:rsidR="00E65F11" w:rsidRPr="00CD4043" w:rsidRDefault="00E65F11" w:rsidP="00FF464C">
            <w:pPr>
              <w:rPr>
                <w:b/>
              </w:rPr>
            </w:pPr>
            <w:r w:rsidRPr="00CD4043">
              <w:rPr>
                <w:b/>
              </w:rPr>
              <w:t>SpO2</w:t>
            </w:r>
          </w:p>
        </w:tc>
        <w:tc>
          <w:tcPr>
            <w:tcW w:w="545" w:type="pct"/>
          </w:tcPr>
          <w:p w14:paraId="018414EC" w14:textId="77777777" w:rsidR="00E65F11" w:rsidRDefault="00E65F11" w:rsidP="00FF464C">
            <w:pPr>
              <w:jc w:val="center"/>
            </w:pPr>
            <w:r>
              <w:t>86.076</w:t>
            </w:r>
          </w:p>
        </w:tc>
        <w:tc>
          <w:tcPr>
            <w:tcW w:w="550" w:type="pct"/>
            <w:shd w:val="clear" w:color="auto" w:fill="F2F2F2" w:themeFill="background1" w:themeFillShade="F2"/>
          </w:tcPr>
          <w:p w14:paraId="43234420" w14:textId="77777777" w:rsidR="00E65F11" w:rsidRDefault="00E65F11" w:rsidP="00FF464C">
            <w:pPr>
              <w:jc w:val="center"/>
            </w:pPr>
            <w:r>
              <w:t>86.076</w:t>
            </w:r>
          </w:p>
        </w:tc>
        <w:tc>
          <w:tcPr>
            <w:tcW w:w="555" w:type="pct"/>
          </w:tcPr>
          <w:p w14:paraId="3AF967C7" w14:textId="77777777" w:rsidR="00E65F11" w:rsidRDefault="00E65F11" w:rsidP="00FF464C">
            <w:pPr>
              <w:jc w:val="center"/>
            </w:pPr>
            <w:r>
              <w:t>0</w:t>
            </w:r>
          </w:p>
        </w:tc>
        <w:tc>
          <w:tcPr>
            <w:tcW w:w="441" w:type="pct"/>
          </w:tcPr>
          <w:p w14:paraId="0D0F0EAB" w14:textId="77777777" w:rsidR="00E65F11" w:rsidRDefault="00E65F11" w:rsidP="00FF464C">
            <w:pPr>
              <w:jc w:val="center"/>
            </w:pPr>
            <w:r>
              <w:t>0</w:t>
            </w:r>
          </w:p>
        </w:tc>
        <w:tc>
          <w:tcPr>
            <w:tcW w:w="530" w:type="pct"/>
          </w:tcPr>
          <w:p w14:paraId="15B273A4" w14:textId="77777777" w:rsidR="00E65F11" w:rsidRDefault="00E65F11" w:rsidP="00FF464C">
            <w:pPr>
              <w:jc w:val="center"/>
            </w:pPr>
            <w:r>
              <w:t>11.392</w:t>
            </w:r>
          </w:p>
        </w:tc>
        <w:tc>
          <w:tcPr>
            <w:tcW w:w="566" w:type="pct"/>
          </w:tcPr>
          <w:p w14:paraId="7A0B12EC" w14:textId="77777777" w:rsidR="00E65F11" w:rsidRDefault="00E65F11" w:rsidP="00FF464C">
            <w:pPr>
              <w:jc w:val="center"/>
            </w:pPr>
            <w:r>
              <w:t>33.334</w:t>
            </w:r>
          </w:p>
        </w:tc>
        <w:tc>
          <w:tcPr>
            <w:tcW w:w="553" w:type="pct"/>
          </w:tcPr>
          <w:p w14:paraId="15E1D85B" w14:textId="77777777" w:rsidR="00E65F11" w:rsidRDefault="00E65F11" w:rsidP="00FF464C">
            <w:pPr>
              <w:jc w:val="center"/>
            </w:pPr>
            <w:r>
              <w:t>88.608</w:t>
            </w:r>
          </w:p>
        </w:tc>
        <w:tc>
          <w:tcPr>
            <w:tcW w:w="546" w:type="pct"/>
          </w:tcPr>
          <w:p w14:paraId="1435CED6" w14:textId="77777777" w:rsidR="00E65F11" w:rsidRDefault="00E65F11" w:rsidP="00FF464C">
            <w:pPr>
              <w:jc w:val="center"/>
            </w:pPr>
            <w:r>
              <w:t>97.143</w:t>
            </w:r>
          </w:p>
        </w:tc>
      </w:tr>
      <w:tr w:rsidR="00E65F11" w14:paraId="6C73B413" w14:textId="77777777" w:rsidTr="00A42EB3">
        <w:tc>
          <w:tcPr>
            <w:tcW w:w="713" w:type="pct"/>
          </w:tcPr>
          <w:p w14:paraId="6BDF8300" w14:textId="77777777" w:rsidR="00E65F11" w:rsidRPr="00CD4043" w:rsidRDefault="00E65F11" w:rsidP="00FF464C">
            <w:pPr>
              <w:rPr>
                <w:b/>
              </w:rPr>
            </w:pPr>
            <w:r w:rsidRPr="00CD4043">
              <w:rPr>
                <w:b/>
              </w:rPr>
              <w:t>APB_1</w:t>
            </w:r>
          </w:p>
        </w:tc>
        <w:tc>
          <w:tcPr>
            <w:tcW w:w="545" w:type="pct"/>
          </w:tcPr>
          <w:p w14:paraId="78B18D29" w14:textId="77777777" w:rsidR="00E65F11" w:rsidRDefault="00E65F11" w:rsidP="00FF464C">
            <w:pPr>
              <w:jc w:val="center"/>
            </w:pPr>
            <w:r>
              <w:t>37.975</w:t>
            </w:r>
          </w:p>
        </w:tc>
        <w:tc>
          <w:tcPr>
            <w:tcW w:w="550" w:type="pct"/>
            <w:shd w:val="clear" w:color="auto" w:fill="F2F2F2" w:themeFill="background1" w:themeFillShade="F2"/>
          </w:tcPr>
          <w:p w14:paraId="4E8148F7" w14:textId="77777777" w:rsidR="00E65F11" w:rsidRDefault="00E65F11" w:rsidP="00FF464C">
            <w:pPr>
              <w:jc w:val="center"/>
            </w:pPr>
            <w:r>
              <w:t>49.367</w:t>
            </w:r>
          </w:p>
        </w:tc>
        <w:tc>
          <w:tcPr>
            <w:tcW w:w="555" w:type="pct"/>
          </w:tcPr>
          <w:p w14:paraId="50D91B4C" w14:textId="77777777" w:rsidR="00E65F11" w:rsidRDefault="00E65F11" w:rsidP="00FF464C">
            <w:pPr>
              <w:jc w:val="center"/>
            </w:pPr>
            <w:r>
              <w:t>17.0886</w:t>
            </w:r>
          </w:p>
        </w:tc>
        <w:tc>
          <w:tcPr>
            <w:tcW w:w="441" w:type="pct"/>
          </w:tcPr>
          <w:p w14:paraId="33F91E35" w14:textId="77777777" w:rsidR="00E65F11" w:rsidRDefault="00E65F11" w:rsidP="00FF464C">
            <w:pPr>
              <w:jc w:val="center"/>
            </w:pPr>
            <w:r>
              <w:t>0</w:t>
            </w:r>
          </w:p>
        </w:tc>
        <w:tc>
          <w:tcPr>
            <w:tcW w:w="530" w:type="pct"/>
          </w:tcPr>
          <w:p w14:paraId="7708AACC" w14:textId="77777777" w:rsidR="00E65F11" w:rsidRDefault="00E65F11" w:rsidP="00FF464C">
            <w:pPr>
              <w:jc w:val="center"/>
            </w:pPr>
            <w:r>
              <w:t>0</w:t>
            </w:r>
          </w:p>
        </w:tc>
        <w:tc>
          <w:tcPr>
            <w:tcW w:w="566" w:type="pct"/>
          </w:tcPr>
          <w:p w14:paraId="228D4242" w14:textId="77777777" w:rsidR="00E65F11" w:rsidRDefault="00E65F11" w:rsidP="00FF464C">
            <w:pPr>
              <w:jc w:val="center"/>
            </w:pPr>
            <w:proofErr w:type="spellStart"/>
            <w:r>
              <w:t>NaN</w:t>
            </w:r>
            <w:proofErr w:type="spellEnd"/>
          </w:p>
        </w:tc>
        <w:tc>
          <w:tcPr>
            <w:tcW w:w="553" w:type="pct"/>
          </w:tcPr>
          <w:p w14:paraId="2033920E" w14:textId="77777777" w:rsidR="00E65F11" w:rsidRDefault="00E65F11" w:rsidP="00FF464C">
            <w:pPr>
              <w:jc w:val="center"/>
            </w:pPr>
            <w:r>
              <w:t>82.911</w:t>
            </w:r>
          </w:p>
        </w:tc>
        <w:tc>
          <w:tcPr>
            <w:tcW w:w="546" w:type="pct"/>
          </w:tcPr>
          <w:p w14:paraId="7576DFC6" w14:textId="77777777" w:rsidR="00E65F11" w:rsidRDefault="00E65F11" w:rsidP="00FF464C">
            <w:pPr>
              <w:jc w:val="center"/>
            </w:pPr>
            <w:r>
              <w:t>59.542</w:t>
            </w:r>
          </w:p>
        </w:tc>
      </w:tr>
      <w:tr w:rsidR="00E65F11" w14:paraId="3D7D38B6" w14:textId="77777777" w:rsidTr="00A42EB3">
        <w:tc>
          <w:tcPr>
            <w:tcW w:w="713" w:type="pct"/>
          </w:tcPr>
          <w:p w14:paraId="2DD03490" w14:textId="77777777" w:rsidR="00E65F11" w:rsidRPr="00CD4043" w:rsidRDefault="00E65F11" w:rsidP="00FF464C">
            <w:pPr>
              <w:rPr>
                <w:b/>
              </w:rPr>
            </w:pPr>
            <w:r w:rsidRPr="00CD4043">
              <w:rPr>
                <w:b/>
              </w:rPr>
              <w:t>APB_2</w:t>
            </w:r>
          </w:p>
        </w:tc>
        <w:tc>
          <w:tcPr>
            <w:tcW w:w="545" w:type="pct"/>
          </w:tcPr>
          <w:p w14:paraId="277D554D" w14:textId="77777777" w:rsidR="00E65F11" w:rsidRDefault="00E65F11" w:rsidP="00FF464C">
            <w:pPr>
              <w:jc w:val="center"/>
            </w:pPr>
            <w:r>
              <w:t>61.392</w:t>
            </w:r>
          </w:p>
        </w:tc>
        <w:tc>
          <w:tcPr>
            <w:tcW w:w="550" w:type="pct"/>
            <w:shd w:val="clear" w:color="auto" w:fill="F2F2F2" w:themeFill="background1" w:themeFillShade="F2"/>
          </w:tcPr>
          <w:p w14:paraId="0E3E2E69" w14:textId="77777777" w:rsidR="00E65F11" w:rsidRDefault="00E65F11" w:rsidP="00FF464C">
            <w:pPr>
              <w:jc w:val="center"/>
            </w:pPr>
            <w:r>
              <w:t>61.392</w:t>
            </w:r>
          </w:p>
        </w:tc>
        <w:tc>
          <w:tcPr>
            <w:tcW w:w="555" w:type="pct"/>
          </w:tcPr>
          <w:p w14:paraId="028737E8" w14:textId="77777777" w:rsidR="00E65F11" w:rsidRDefault="00E65F11" w:rsidP="00FF464C">
            <w:pPr>
              <w:jc w:val="center"/>
            </w:pPr>
            <w:r>
              <w:t>21.519</w:t>
            </w:r>
          </w:p>
        </w:tc>
        <w:tc>
          <w:tcPr>
            <w:tcW w:w="441" w:type="pct"/>
          </w:tcPr>
          <w:p w14:paraId="187876E1" w14:textId="77777777" w:rsidR="00E65F11" w:rsidRDefault="00E65F11" w:rsidP="00FF464C">
            <w:pPr>
              <w:jc w:val="center"/>
            </w:pPr>
            <w:r>
              <w:t>0</w:t>
            </w:r>
          </w:p>
        </w:tc>
        <w:tc>
          <w:tcPr>
            <w:tcW w:w="530" w:type="pct"/>
          </w:tcPr>
          <w:p w14:paraId="60756709" w14:textId="77777777" w:rsidR="00E65F11" w:rsidRDefault="00E65F11" w:rsidP="00FF464C">
            <w:pPr>
              <w:jc w:val="center"/>
            </w:pPr>
            <w:r>
              <w:t>0</w:t>
            </w:r>
          </w:p>
        </w:tc>
        <w:tc>
          <w:tcPr>
            <w:tcW w:w="566" w:type="pct"/>
          </w:tcPr>
          <w:p w14:paraId="12FEB830" w14:textId="77777777" w:rsidR="00E65F11" w:rsidRDefault="00E65F11" w:rsidP="00FF464C">
            <w:pPr>
              <w:jc w:val="center"/>
            </w:pPr>
            <w:proofErr w:type="spellStart"/>
            <w:r>
              <w:t>NaN</w:t>
            </w:r>
            <w:proofErr w:type="spellEnd"/>
          </w:p>
        </w:tc>
        <w:tc>
          <w:tcPr>
            <w:tcW w:w="553" w:type="pct"/>
          </w:tcPr>
          <w:p w14:paraId="50ECBCD6" w14:textId="77777777" w:rsidR="00E65F11" w:rsidRDefault="00E65F11" w:rsidP="00FF464C">
            <w:pPr>
              <w:jc w:val="center"/>
            </w:pPr>
            <w:r>
              <w:t>78.481</w:t>
            </w:r>
          </w:p>
        </w:tc>
        <w:tc>
          <w:tcPr>
            <w:tcW w:w="546" w:type="pct"/>
          </w:tcPr>
          <w:p w14:paraId="25154ED0" w14:textId="77777777" w:rsidR="00E65F11" w:rsidRDefault="00E65F11" w:rsidP="00FF464C">
            <w:pPr>
              <w:jc w:val="center"/>
            </w:pPr>
            <w:r>
              <w:t>78.226</w:t>
            </w:r>
          </w:p>
        </w:tc>
      </w:tr>
      <w:tr w:rsidR="00E65F11" w14:paraId="6ABC272C" w14:textId="77777777" w:rsidTr="00A42EB3">
        <w:tc>
          <w:tcPr>
            <w:tcW w:w="713" w:type="pct"/>
          </w:tcPr>
          <w:p w14:paraId="07F56BF9" w14:textId="77777777" w:rsidR="00E65F11" w:rsidRPr="00CD4043" w:rsidRDefault="00E65F11" w:rsidP="00FF464C">
            <w:pPr>
              <w:rPr>
                <w:b/>
              </w:rPr>
            </w:pPr>
            <w:r w:rsidRPr="00CD4043">
              <w:rPr>
                <w:b/>
              </w:rPr>
              <w:t>Total</w:t>
            </w:r>
          </w:p>
        </w:tc>
        <w:tc>
          <w:tcPr>
            <w:tcW w:w="545" w:type="pct"/>
          </w:tcPr>
          <w:p w14:paraId="6D3BD85E" w14:textId="77777777" w:rsidR="00E65F11" w:rsidRPr="00CD4043" w:rsidRDefault="00E65F11" w:rsidP="00FF464C">
            <w:pPr>
              <w:jc w:val="center"/>
              <w:rPr>
                <w:b/>
              </w:rPr>
            </w:pPr>
            <w:r>
              <w:rPr>
                <w:b/>
              </w:rPr>
              <w:t>69.241</w:t>
            </w:r>
          </w:p>
        </w:tc>
        <w:tc>
          <w:tcPr>
            <w:tcW w:w="550" w:type="pct"/>
            <w:shd w:val="clear" w:color="auto" w:fill="F2F2F2" w:themeFill="background1" w:themeFillShade="F2"/>
          </w:tcPr>
          <w:p w14:paraId="2BE86EBC" w14:textId="77777777" w:rsidR="00E65F11" w:rsidRPr="00CD4043" w:rsidRDefault="00E65F11" w:rsidP="00FF464C">
            <w:pPr>
              <w:jc w:val="center"/>
              <w:rPr>
                <w:b/>
              </w:rPr>
            </w:pPr>
            <w:r>
              <w:rPr>
                <w:b/>
              </w:rPr>
              <w:t>72.278</w:t>
            </w:r>
          </w:p>
        </w:tc>
        <w:tc>
          <w:tcPr>
            <w:tcW w:w="555" w:type="pct"/>
          </w:tcPr>
          <w:p w14:paraId="0EECDB05" w14:textId="77777777" w:rsidR="00E65F11" w:rsidRPr="00CD4043" w:rsidRDefault="00E65F11" w:rsidP="00FF464C">
            <w:pPr>
              <w:jc w:val="center"/>
              <w:rPr>
                <w:b/>
              </w:rPr>
            </w:pPr>
            <w:r>
              <w:rPr>
                <w:b/>
              </w:rPr>
              <w:t>14.051</w:t>
            </w:r>
          </w:p>
        </w:tc>
        <w:tc>
          <w:tcPr>
            <w:tcW w:w="441" w:type="pct"/>
          </w:tcPr>
          <w:p w14:paraId="2F9B158D" w14:textId="77777777" w:rsidR="00E65F11" w:rsidRPr="00CD4043" w:rsidRDefault="00E65F11" w:rsidP="00FF464C">
            <w:pPr>
              <w:jc w:val="center"/>
              <w:rPr>
                <w:b/>
              </w:rPr>
            </w:pPr>
            <w:r>
              <w:rPr>
                <w:b/>
              </w:rPr>
              <w:t>0</w:t>
            </w:r>
          </w:p>
        </w:tc>
        <w:tc>
          <w:tcPr>
            <w:tcW w:w="530" w:type="pct"/>
          </w:tcPr>
          <w:p w14:paraId="6B9687AE" w14:textId="77777777" w:rsidR="00E65F11" w:rsidRPr="00CD4043" w:rsidRDefault="00E65F11" w:rsidP="00FF464C">
            <w:pPr>
              <w:jc w:val="center"/>
              <w:rPr>
                <w:b/>
              </w:rPr>
            </w:pPr>
            <w:r>
              <w:rPr>
                <w:b/>
              </w:rPr>
              <w:t>2.278</w:t>
            </w:r>
          </w:p>
        </w:tc>
        <w:tc>
          <w:tcPr>
            <w:tcW w:w="566" w:type="pct"/>
          </w:tcPr>
          <w:p w14:paraId="08E006AA" w14:textId="77777777" w:rsidR="00E65F11" w:rsidRPr="00CD4043" w:rsidRDefault="00E65F11" w:rsidP="00FF464C">
            <w:pPr>
              <w:jc w:val="center"/>
              <w:rPr>
                <w:b/>
              </w:rPr>
            </w:pPr>
            <w:r>
              <w:rPr>
                <w:b/>
              </w:rPr>
              <w:t>33.334</w:t>
            </w:r>
          </w:p>
        </w:tc>
        <w:tc>
          <w:tcPr>
            <w:tcW w:w="553" w:type="pct"/>
          </w:tcPr>
          <w:p w14:paraId="156C6354" w14:textId="77777777" w:rsidR="00E65F11" w:rsidRPr="00CD4043" w:rsidRDefault="00E65F11" w:rsidP="00FF464C">
            <w:pPr>
              <w:jc w:val="center"/>
              <w:rPr>
                <w:b/>
              </w:rPr>
            </w:pPr>
            <w:r>
              <w:rPr>
                <w:b/>
              </w:rPr>
              <w:t>83.671</w:t>
            </w:r>
          </w:p>
        </w:tc>
        <w:tc>
          <w:tcPr>
            <w:tcW w:w="546" w:type="pct"/>
          </w:tcPr>
          <w:p w14:paraId="7A2B5080" w14:textId="77777777" w:rsidR="00E65F11" w:rsidRPr="00CD4043" w:rsidRDefault="00E65F11" w:rsidP="00FF464C">
            <w:pPr>
              <w:jc w:val="center"/>
              <w:rPr>
                <w:b/>
              </w:rPr>
            </w:pPr>
            <w:r>
              <w:rPr>
                <w:b/>
              </w:rPr>
              <w:t>85.183</w:t>
            </w:r>
          </w:p>
        </w:tc>
      </w:tr>
    </w:tbl>
    <w:p w14:paraId="4F37B9BF" w14:textId="77777777" w:rsidR="00E65F11" w:rsidRDefault="00E65F11" w:rsidP="00E65F11"/>
    <w:p w14:paraId="27DDAA68" w14:textId="77777777" w:rsidR="005C5FB5" w:rsidRDefault="00E65F11" w:rsidP="005C5FB5">
      <w:pPr>
        <w:keepNext/>
        <w:jc w:val="center"/>
      </w:pPr>
      <w:r>
        <w:rPr>
          <w:noProof/>
          <w:lang w:val="cs-CZ" w:eastAsia="cs-CZ"/>
        </w:rPr>
        <w:drawing>
          <wp:inline distT="0" distB="0" distL="0" distR="0" wp14:anchorId="3492E333" wp14:editId="6763E859">
            <wp:extent cx="3071004" cy="1889185"/>
            <wp:effectExtent l="0" t="0" r="15240" b="15875"/>
            <wp:docPr id="69"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DDF1F56" w14:textId="77777777" w:rsidR="00E65F11" w:rsidRDefault="005C5FB5" w:rsidP="005C5FB5">
      <w:pPr>
        <w:pStyle w:val="Caption"/>
        <w:jc w:val="center"/>
      </w:pPr>
      <w:bookmarkStart w:id="296" w:name="_Ref470947077"/>
      <w:r>
        <w:t xml:space="preserve">Graph </w:t>
      </w:r>
      <w:fldSimple w:instr=" SEQ Graph \* ARABIC ">
        <w:r w:rsidR="008C7BFB">
          <w:rPr>
            <w:noProof/>
          </w:rPr>
          <w:t>2</w:t>
        </w:r>
      </w:fldSimple>
      <w:bookmarkEnd w:id="296"/>
      <w:r>
        <w:t xml:space="preserve"> </w:t>
      </w:r>
      <w:r w:rsidRPr="002C14F6">
        <w:t xml:space="preserve">Absolute success rate throughout the experiment </w:t>
      </w:r>
      <w:r>
        <w:t>from one meter with light on and moving with patient monitor between angles 0-45 degrees three times during the experiment</w:t>
      </w:r>
    </w:p>
    <w:p w14:paraId="73C211FC" w14:textId="77777777" w:rsidR="00E65F11" w:rsidRDefault="00E65F11" w:rsidP="009909F3">
      <w:pPr>
        <w:pStyle w:val="Heading4"/>
      </w:pPr>
      <w:r>
        <w:lastRenderedPageBreak/>
        <w:t>Conclusion</w:t>
      </w:r>
    </w:p>
    <w:p w14:paraId="7738F88A" w14:textId="77777777" w:rsidR="00E65F11" w:rsidRDefault="009909F3" w:rsidP="00E65F11">
      <w:r>
        <w:t xml:space="preserve">At first from </w:t>
      </w:r>
      <w:r>
        <w:fldChar w:fldCharType="begin"/>
      </w:r>
      <w:r>
        <w:instrText xml:space="preserve"> REF _Ref470947077 \h </w:instrText>
      </w:r>
      <w:r>
        <w:fldChar w:fldCharType="separate"/>
      </w:r>
      <w:r w:rsidR="008C7BFB">
        <w:t xml:space="preserve">Graph </w:t>
      </w:r>
      <w:r w:rsidR="008C7BFB">
        <w:rPr>
          <w:noProof/>
        </w:rPr>
        <w:t>2</w:t>
      </w:r>
      <w:r>
        <w:fldChar w:fldCharType="end"/>
      </w:r>
      <w:r>
        <w:t xml:space="preserve"> </w:t>
      </w:r>
      <w:r w:rsidR="00E65F11">
        <w:t>you can see that regular success rate of exposed patient monitor is between 60 and 100 percent. If monitor is moving success rate fall down. That trend occurs three times during the simulation.</w:t>
      </w:r>
    </w:p>
    <w:p w14:paraId="5FA3BA0C" w14:textId="77777777" w:rsidR="008E0752" w:rsidRDefault="00486B2B" w:rsidP="008E0752">
      <w:r>
        <w:tab/>
        <w:t>As you can see</w:t>
      </w:r>
      <w:r w:rsidR="009909F3">
        <w:t xml:space="preserve"> in </w:t>
      </w:r>
      <w:r w:rsidR="009909F3">
        <w:fldChar w:fldCharType="begin"/>
      </w:r>
      <w:r w:rsidR="009909F3">
        <w:instrText xml:space="preserve"> REF _Ref470947119 \h </w:instrText>
      </w:r>
      <w:r w:rsidR="009909F3">
        <w:fldChar w:fldCharType="separate"/>
      </w:r>
      <w:r w:rsidR="008C7BFB">
        <w:t xml:space="preserve">Table </w:t>
      </w:r>
      <w:r w:rsidR="008C7BFB">
        <w:rPr>
          <w:noProof/>
        </w:rPr>
        <w:t>14</w:t>
      </w:r>
      <w:r w:rsidR="009909F3">
        <w:fldChar w:fldCharType="end"/>
      </w:r>
      <w:r>
        <w:t xml:space="preserve"> parameter SpO2 have candidates for digits for the whole simulation. But almost same amount of </w:t>
      </w:r>
      <w:proofErr w:type="spellStart"/>
      <w:r>
        <w:t>NoText</w:t>
      </w:r>
      <w:proofErr w:type="spellEnd"/>
      <w:r>
        <w:t xml:space="preserve"> for HR, or Pulse, fall for SpO2 in difference by stored mask, because candidates didn’t have sufficient quality for Tesseract.</w:t>
      </w:r>
    </w:p>
    <w:p w14:paraId="27253833" w14:textId="77777777" w:rsidR="00C26898" w:rsidRDefault="00C26898" w:rsidP="009909F3">
      <w:pPr>
        <w:pStyle w:val="Heading2"/>
      </w:pPr>
      <w:bookmarkStart w:id="297" w:name="_Toc471250926"/>
      <w:r>
        <w:t>Performance</w:t>
      </w:r>
      <w:bookmarkEnd w:id="297"/>
    </w:p>
    <w:p w14:paraId="59E9CE33" w14:textId="49E37FB5" w:rsidR="00355C21" w:rsidRDefault="00355C21" w:rsidP="00355C21">
      <w:r>
        <w:tab/>
        <w:t>All experiments was tested on personal computer with CPU Intel(R) Xeon(R) CPU E3-1231 v3 @ 3.40GHz (8CPUs)</w:t>
      </w:r>
      <w:bookmarkStart w:id="298" w:name="_GoBack"/>
      <w:bookmarkEnd w:id="298"/>
      <w:r>
        <w:t xml:space="preserve"> and 16384MB ram. </w:t>
      </w:r>
      <w:r w:rsidR="0060122B">
        <w:t xml:space="preserve">This processor has performance equal to 4.35 GFLOPS per core [76]. </w:t>
      </w:r>
      <w:r>
        <w:t>In upcoming graphs you can see the CPU load and memory usage in different situations.</w:t>
      </w:r>
    </w:p>
    <w:p w14:paraId="799853EA" w14:textId="77777777" w:rsidR="00355C21" w:rsidRDefault="00355C21" w:rsidP="009909F3">
      <w:pPr>
        <w:pStyle w:val="Heading3"/>
      </w:pPr>
      <w:bookmarkStart w:id="299" w:name="_Ref470947607"/>
      <w:bookmarkStart w:id="300" w:name="_Toc471250927"/>
      <w:r>
        <w:t>One meter – light on</w:t>
      </w:r>
      <w:bookmarkEnd w:id="299"/>
      <w:bookmarkEnd w:id="300"/>
    </w:p>
    <w:p w14:paraId="63D82C98" w14:textId="77777777" w:rsidR="00355C21" w:rsidRPr="00355C21" w:rsidRDefault="00355C21" w:rsidP="00355C21">
      <w:r>
        <w:t>Performance shown below was tested on experiment similar to</w:t>
      </w:r>
      <w:r w:rsidR="009909F3">
        <w:t xml:space="preserve"> </w:t>
      </w:r>
      <w:r w:rsidR="009909F3">
        <w:fldChar w:fldCharType="begin"/>
      </w:r>
      <w:r w:rsidR="009909F3">
        <w:instrText xml:space="preserve"> REF _Ref470945906 \r \h </w:instrText>
      </w:r>
      <w:r w:rsidR="009909F3">
        <w:fldChar w:fldCharType="separate"/>
      </w:r>
      <w:r w:rsidR="008C7BFB">
        <w:t>9.2.1</w:t>
      </w:r>
      <w:r w:rsidR="009909F3">
        <w:fldChar w:fldCharType="end"/>
      </w:r>
      <w:r>
        <w:t>.</w:t>
      </w:r>
    </w:p>
    <w:p w14:paraId="7733B555" w14:textId="77777777" w:rsidR="00355C21" w:rsidRPr="00355C21" w:rsidRDefault="00355C21" w:rsidP="009909F3">
      <w:pPr>
        <w:pStyle w:val="Heading4"/>
      </w:pPr>
      <w:r>
        <w:t>CPU load</w:t>
      </w:r>
    </w:p>
    <w:p w14:paraId="15C07039" w14:textId="77777777" w:rsidR="005C5FB5" w:rsidRDefault="00C26898" w:rsidP="005C5FB5">
      <w:pPr>
        <w:keepNext/>
      </w:pPr>
      <w:r>
        <w:rPr>
          <w:noProof/>
          <w:lang w:val="cs-CZ" w:eastAsia="cs-CZ"/>
        </w:rPr>
        <w:drawing>
          <wp:inline distT="0" distB="0" distL="0" distR="0" wp14:anchorId="0F492A0F" wp14:editId="04DF4BC9">
            <wp:extent cx="5943600" cy="6413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41350"/>
                    </a:xfrm>
                    <a:prstGeom prst="rect">
                      <a:avLst/>
                    </a:prstGeom>
                  </pic:spPr>
                </pic:pic>
              </a:graphicData>
            </a:graphic>
          </wp:inline>
        </w:drawing>
      </w:r>
    </w:p>
    <w:p w14:paraId="129DF561" w14:textId="2D5ED9BD" w:rsidR="00C26898" w:rsidRDefault="005C5FB5" w:rsidP="005C5FB5">
      <w:pPr>
        <w:pStyle w:val="Caption"/>
      </w:pPr>
      <w:r>
        <w:t xml:space="preserve">Graph </w:t>
      </w:r>
      <w:fldSimple w:instr=" SEQ Graph \* ARABIC ">
        <w:r w:rsidR="008C7BFB">
          <w:rPr>
            <w:noProof/>
          </w:rPr>
          <w:t>3</w:t>
        </w:r>
      </w:fldSimple>
      <w:r>
        <w:t xml:space="preserve"> CPU load</w:t>
      </w:r>
      <w:r w:rsidR="002B361F">
        <w:t xml:space="preserve"> of all processors during the</w:t>
      </w:r>
      <w:r>
        <w:t xml:space="preserve"> experiment from one meter with light on. Gray area is CPU load during the calibration and after the experiment</w:t>
      </w:r>
    </w:p>
    <w:p w14:paraId="50DB4654" w14:textId="77777777" w:rsidR="00355C21" w:rsidRDefault="00355C21" w:rsidP="00C26898">
      <w:r>
        <w:tab/>
        <w:t>As I mentioned before data are classified at concrete ticks. As you can see in selected area these ticks correspond to peaks. These peak</w:t>
      </w:r>
      <w:r w:rsidR="009909F3">
        <w:t>s</w:t>
      </w:r>
      <w:r>
        <w:t xml:space="preserve"> have high between 8-30%. Their average value is approximately 18%. If no tick is detected the usage of monitor is close to zero.</w:t>
      </w:r>
      <w:r w:rsidR="009909F3">
        <w:t xml:space="preserve"> That means detection of change and connected processes are really low CPU consuming.</w:t>
      </w:r>
    </w:p>
    <w:p w14:paraId="0725F849" w14:textId="77777777" w:rsidR="008F00D7" w:rsidRDefault="008F00D7" w:rsidP="00C26898">
      <w:r>
        <w:tab/>
        <w:t xml:space="preserve">CPU load for situations during the low light conditions </w:t>
      </w:r>
      <w:r w:rsidR="00496955">
        <w:t xml:space="preserve">and from different angle </w:t>
      </w:r>
      <w:r>
        <w:t>is quite similar.</w:t>
      </w:r>
    </w:p>
    <w:p w14:paraId="56B2ADFC" w14:textId="77777777" w:rsidR="00355C21" w:rsidRDefault="00355C21" w:rsidP="009909F3">
      <w:pPr>
        <w:pStyle w:val="Heading4"/>
      </w:pPr>
      <w:r>
        <w:t>Memory usage</w:t>
      </w:r>
    </w:p>
    <w:p w14:paraId="1FC96F7F" w14:textId="77777777" w:rsidR="005C5FB5" w:rsidRDefault="00C26898" w:rsidP="005C5FB5">
      <w:pPr>
        <w:keepNext/>
      </w:pPr>
      <w:r>
        <w:rPr>
          <w:noProof/>
          <w:lang w:val="cs-CZ" w:eastAsia="cs-CZ"/>
        </w:rPr>
        <w:drawing>
          <wp:inline distT="0" distB="0" distL="0" distR="0" wp14:anchorId="056B0955" wp14:editId="7651B4E7">
            <wp:extent cx="5943600" cy="706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06755"/>
                    </a:xfrm>
                    <a:prstGeom prst="rect">
                      <a:avLst/>
                    </a:prstGeom>
                  </pic:spPr>
                </pic:pic>
              </a:graphicData>
            </a:graphic>
          </wp:inline>
        </w:drawing>
      </w:r>
    </w:p>
    <w:p w14:paraId="0DC7118A" w14:textId="77777777" w:rsidR="00C26898" w:rsidRDefault="005C5FB5" w:rsidP="009909F3">
      <w:pPr>
        <w:pStyle w:val="Caption"/>
      </w:pPr>
      <w:bookmarkStart w:id="301" w:name="_Ref470947444"/>
      <w:r>
        <w:t xml:space="preserve">Graph </w:t>
      </w:r>
      <w:fldSimple w:instr=" SEQ Graph \* ARABIC ">
        <w:r w:rsidR="008C7BFB">
          <w:rPr>
            <w:noProof/>
          </w:rPr>
          <w:t>4</w:t>
        </w:r>
      </w:fldSimple>
      <w:bookmarkEnd w:id="301"/>
      <w:r>
        <w:t xml:space="preserve"> Memory usage </w:t>
      </w:r>
      <w:r w:rsidRPr="002B0A57">
        <w:t xml:space="preserve">for experiment from one meter with light on. Gray area is </w:t>
      </w:r>
      <w:r>
        <w:t xml:space="preserve">memory usage </w:t>
      </w:r>
      <w:r w:rsidRPr="002B0A57">
        <w:t>during the calibration</w:t>
      </w:r>
      <w:r>
        <w:t xml:space="preserve"> and after the experiment</w:t>
      </w:r>
    </w:p>
    <w:p w14:paraId="28F889AA" w14:textId="77777777" w:rsidR="005C5FB5" w:rsidRPr="005C5FB5" w:rsidRDefault="005C5FB5" w:rsidP="005C5FB5"/>
    <w:p w14:paraId="61C610E1" w14:textId="34B376DD" w:rsidR="00355C21" w:rsidRDefault="00355C21" w:rsidP="00C26898">
      <w:pPr>
        <w:rPr>
          <w:rFonts w:ascii="Segoe UI" w:hAnsi="Segoe UI" w:cs="Segoe UI"/>
          <w:color w:val="2A2A2A"/>
          <w:sz w:val="20"/>
          <w:szCs w:val="20"/>
        </w:rPr>
      </w:pPr>
      <w:r>
        <w:tab/>
        <w:t xml:space="preserve">In this graph you can see that the amount of memory used during the acquisition process is relatively high. But when we look at documentation of C# garbage collector </w:t>
      </w:r>
      <w:r w:rsidR="00D16F6E">
        <w:t>we can found that</w:t>
      </w:r>
      <w:r>
        <w:t xml:space="preserve"> </w:t>
      </w:r>
      <w:r w:rsidRPr="00D16F6E">
        <w:rPr>
          <w:rFonts w:ascii="Segoe UI" w:hAnsi="Segoe UI" w:cs="Segoe UI"/>
          <w:i/>
          <w:color w:val="2A2A2A"/>
          <w:sz w:val="20"/>
          <w:szCs w:val="20"/>
        </w:rPr>
        <w:t>Garbage collection occurs when</w:t>
      </w:r>
      <w:r w:rsidR="00D16F6E" w:rsidRPr="00D16F6E">
        <w:rPr>
          <w:rFonts w:ascii="Segoe UI" w:hAnsi="Segoe UI" w:cs="Segoe UI"/>
          <w:i/>
          <w:color w:val="2A2A2A"/>
          <w:sz w:val="20"/>
          <w:szCs w:val="20"/>
        </w:rPr>
        <w:t xml:space="preserve"> the system has low physical memory</w:t>
      </w:r>
      <w:r w:rsidR="009909F3">
        <w:rPr>
          <w:rFonts w:ascii="Segoe UI" w:hAnsi="Segoe UI" w:cs="Segoe UI"/>
          <w:i/>
          <w:color w:val="2A2A2A"/>
          <w:sz w:val="20"/>
          <w:szCs w:val="20"/>
        </w:rPr>
        <w:t xml:space="preserve"> </w:t>
      </w:r>
      <w:r w:rsidR="009909F3">
        <w:t>[</w:t>
      </w:r>
      <w:r w:rsidR="00767BA5">
        <w:t>73</w:t>
      </w:r>
      <w:r w:rsidR="009909F3">
        <w:t>]</w:t>
      </w:r>
      <w:r w:rsidR="00D16F6E" w:rsidRPr="00D16F6E">
        <w:rPr>
          <w:rFonts w:ascii="Segoe UI" w:hAnsi="Segoe UI" w:cs="Segoe UI"/>
          <w:i/>
          <w:color w:val="2A2A2A"/>
          <w:sz w:val="20"/>
          <w:szCs w:val="20"/>
        </w:rPr>
        <w:t>.</w:t>
      </w:r>
      <w:r w:rsidR="00D16F6E">
        <w:rPr>
          <w:rFonts w:ascii="Segoe UI" w:hAnsi="Segoe UI" w:cs="Segoe UI"/>
          <w:i/>
          <w:color w:val="2A2A2A"/>
          <w:sz w:val="20"/>
          <w:szCs w:val="20"/>
        </w:rPr>
        <w:t xml:space="preserve"> </w:t>
      </w:r>
      <w:r w:rsidR="00D16F6E">
        <w:rPr>
          <w:rFonts w:ascii="Segoe UI" w:hAnsi="Segoe UI" w:cs="Segoe UI"/>
          <w:color w:val="2A2A2A"/>
          <w:sz w:val="20"/>
          <w:szCs w:val="20"/>
        </w:rPr>
        <w:t xml:space="preserve">That means if we have less </w:t>
      </w:r>
      <w:r w:rsidR="00D16F6E">
        <w:rPr>
          <w:rFonts w:ascii="Segoe UI" w:hAnsi="Segoe UI" w:cs="Segoe UI"/>
          <w:color w:val="2A2A2A"/>
          <w:sz w:val="20"/>
          <w:szCs w:val="20"/>
        </w:rPr>
        <w:lastRenderedPageBreak/>
        <w:t>psychical memory on our system</w:t>
      </w:r>
      <w:r w:rsidR="009909F3">
        <w:rPr>
          <w:rFonts w:ascii="Segoe UI" w:hAnsi="Segoe UI" w:cs="Segoe UI"/>
          <w:color w:val="2A2A2A"/>
          <w:sz w:val="20"/>
          <w:szCs w:val="20"/>
        </w:rPr>
        <w:t>,</w:t>
      </w:r>
      <w:r w:rsidR="00D16F6E">
        <w:rPr>
          <w:rFonts w:ascii="Segoe UI" w:hAnsi="Segoe UI" w:cs="Segoe UI"/>
          <w:color w:val="2A2A2A"/>
          <w:sz w:val="20"/>
          <w:szCs w:val="20"/>
        </w:rPr>
        <w:t xml:space="preserve"> garbage collector tries to solve this problem by suitable calling</w:t>
      </w:r>
      <w:r w:rsidR="00616BE0">
        <w:rPr>
          <w:rFonts w:ascii="Segoe UI" w:hAnsi="Segoe UI" w:cs="Segoe UI"/>
          <w:color w:val="2A2A2A"/>
          <w:sz w:val="20"/>
          <w:szCs w:val="20"/>
        </w:rPr>
        <w:t xml:space="preserve"> of itself</w:t>
      </w:r>
      <w:r w:rsidR="00D16F6E">
        <w:rPr>
          <w:rFonts w:ascii="Segoe UI" w:hAnsi="Segoe UI" w:cs="Segoe UI"/>
          <w:color w:val="2A2A2A"/>
          <w:sz w:val="20"/>
          <w:szCs w:val="20"/>
        </w:rPr>
        <w:t>. Because of that I don’t show memory usage for following performance tests.</w:t>
      </w:r>
    </w:p>
    <w:p w14:paraId="06826494" w14:textId="77777777" w:rsidR="00616BE0" w:rsidRDefault="00616BE0" w:rsidP="00C26898">
      <w:pPr>
        <w:rPr>
          <w:rFonts w:ascii="Segoe UI" w:hAnsi="Segoe UI" w:cs="Segoe UI"/>
          <w:color w:val="2A2A2A"/>
          <w:sz w:val="20"/>
          <w:szCs w:val="20"/>
        </w:rPr>
      </w:pPr>
      <w:r>
        <w:rPr>
          <w:rFonts w:ascii="Segoe UI" w:hAnsi="Segoe UI" w:cs="Segoe UI"/>
          <w:color w:val="2A2A2A"/>
          <w:sz w:val="20"/>
          <w:szCs w:val="20"/>
        </w:rPr>
        <w:tab/>
        <w:t xml:space="preserve">All usage of garbage collector are shown </w:t>
      </w:r>
      <w:r w:rsidR="009909F3">
        <w:rPr>
          <w:rFonts w:ascii="Segoe UI" w:hAnsi="Segoe UI" w:cs="Segoe UI"/>
          <w:color w:val="2A2A2A"/>
          <w:sz w:val="20"/>
          <w:szCs w:val="20"/>
        </w:rPr>
        <w:t xml:space="preserve">in </w:t>
      </w:r>
      <w:r w:rsidR="009909F3">
        <w:rPr>
          <w:rFonts w:ascii="Segoe UI" w:hAnsi="Segoe UI" w:cs="Segoe UI"/>
          <w:color w:val="2A2A2A"/>
          <w:sz w:val="20"/>
          <w:szCs w:val="20"/>
        </w:rPr>
        <w:fldChar w:fldCharType="begin"/>
      </w:r>
      <w:r w:rsidR="009909F3">
        <w:rPr>
          <w:rFonts w:ascii="Segoe UI" w:hAnsi="Segoe UI" w:cs="Segoe UI"/>
          <w:color w:val="2A2A2A"/>
          <w:sz w:val="20"/>
          <w:szCs w:val="20"/>
        </w:rPr>
        <w:instrText xml:space="preserve"> REF _Ref470947444 \h </w:instrText>
      </w:r>
      <w:r w:rsidR="009909F3">
        <w:rPr>
          <w:rFonts w:ascii="Segoe UI" w:hAnsi="Segoe UI" w:cs="Segoe UI"/>
          <w:color w:val="2A2A2A"/>
          <w:sz w:val="20"/>
          <w:szCs w:val="20"/>
        </w:rPr>
      </w:r>
      <w:r w:rsidR="009909F3">
        <w:rPr>
          <w:rFonts w:ascii="Segoe UI" w:hAnsi="Segoe UI" w:cs="Segoe UI"/>
          <w:color w:val="2A2A2A"/>
          <w:sz w:val="20"/>
          <w:szCs w:val="20"/>
        </w:rPr>
        <w:fldChar w:fldCharType="separate"/>
      </w:r>
      <w:r w:rsidR="008C7BFB">
        <w:t xml:space="preserve">Graph </w:t>
      </w:r>
      <w:r w:rsidR="008C7BFB">
        <w:rPr>
          <w:noProof/>
        </w:rPr>
        <w:t>4</w:t>
      </w:r>
      <w:r w:rsidR="009909F3">
        <w:rPr>
          <w:rFonts w:ascii="Segoe UI" w:hAnsi="Segoe UI" w:cs="Segoe UI"/>
          <w:color w:val="2A2A2A"/>
          <w:sz w:val="20"/>
          <w:szCs w:val="20"/>
        </w:rPr>
        <w:fldChar w:fldCharType="end"/>
      </w:r>
      <w:r w:rsidR="009909F3">
        <w:rPr>
          <w:rFonts w:ascii="Segoe UI" w:hAnsi="Segoe UI" w:cs="Segoe UI"/>
          <w:color w:val="2A2A2A"/>
          <w:sz w:val="20"/>
          <w:szCs w:val="20"/>
        </w:rPr>
        <w:t xml:space="preserve"> </w:t>
      </w:r>
      <w:r>
        <w:rPr>
          <w:rFonts w:ascii="Segoe UI" w:hAnsi="Segoe UI" w:cs="Segoe UI"/>
          <w:color w:val="2A2A2A"/>
          <w:sz w:val="20"/>
          <w:szCs w:val="20"/>
        </w:rPr>
        <w:t>on time axis above the memory usage by red mark.</w:t>
      </w:r>
    </w:p>
    <w:p w14:paraId="53593743" w14:textId="77777777" w:rsidR="00D16F6E" w:rsidRDefault="00D16F6E" w:rsidP="009909F3">
      <w:pPr>
        <w:pStyle w:val="Heading3"/>
      </w:pPr>
      <w:bookmarkStart w:id="302" w:name="_Ref470947711"/>
      <w:bookmarkStart w:id="303" w:name="_Toc471250928"/>
      <w:r>
        <w:t xml:space="preserve">One meter – light on – </w:t>
      </w:r>
      <w:r w:rsidR="00616BE0">
        <w:t>cover</w:t>
      </w:r>
      <w:bookmarkEnd w:id="302"/>
      <w:bookmarkEnd w:id="303"/>
    </w:p>
    <w:p w14:paraId="20A9F9B5" w14:textId="77777777" w:rsidR="00D16F6E" w:rsidRDefault="00D16F6E" w:rsidP="00C26898">
      <w:r>
        <w:t>Performance shown below was</w:t>
      </w:r>
      <w:r w:rsidR="009909F3">
        <w:t xml:space="preserve"> tested on experiment similar to </w:t>
      </w:r>
      <w:r w:rsidR="009909F3">
        <w:fldChar w:fldCharType="begin"/>
      </w:r>
      <w:r w:rsidR="009909F3">
        <w:instrText xml:space="preserve"> REF _Ref470947498 \r \h </w:instrText>
      </w:r>
      <w:r w:rsidR="009909F3">
        <w:fldChar w:fldCharType="separate"/>
      </w:r>
      <w:r w:rsidR="008C7BFB">
        <w:t>9.2.6</w:t>
      </w:r>
      <w:r w:rsidR="009909F3">
        <w:fldChar w:fldCharType="end"/>
      </w:r>
      <w:r>
        <w:t xml:space="preserve">. Time of </w:t>
      </w:r>
      <w:r w:rsidR="00616BE0">
        <w:t>cover</w:t>
      </w:r>
      <w:r w:rsidR="003A463D">
        <w:t>ing</w:t>
      </w:r>
      <w:r>
        <w:t xml:space="preserve"> is 1:20-1:40 and 1:50-2:10.</w:t>
      </w:r>
    </w:p>
    <w:p w14:paraId="4BAA2B49" w14:textId="77777777" w:rsidR="005C5FB5" w:rsidRDefault="00D42FAA" w:rsidP="005C5FB5">
      <w:pPr>
        <w:keepNext/>
      </w:pPr>
      <w:r>
        <w:pict w14:anchorId="72E9949E">
          <v:shape id="_x0000_i1057" type="#_x0000_t75" style="width:468pt;height:50.25pt">
            <v:imagedata r:id="rId93" o:title="asdasd"/>
          </v:shape>
        </w:pict>
      </w:r>
    </w:p>
    <w:p w14:paraId="5A4B6F47" w14:textId="1E4B0B37" w:rsidR="00CC6DD1" w:rsidRPr="00D16F6E" w:rsidRDefault="005C5FB5" w:rsidP="005C5FB5">
      <w:pPr>
        <w:pStyle w:val="Caption"/>
      </w:pPr>
      <w:bookmarkStart w:id="304" w:name="_Ref470947572"/>
      <w:r>
        <w:t xml:space="preserve">Graph </w:t>
      </w:r>
      <w:fldSimple w:instr=" SEQ Graph \* ARABIC ">
        <w:r w:rsidR="008C7BFB">
          <w:rPr>
            <w:noProof/>
          </w:rPr>
          <w:t>5</w:t>
        </w:r>
      </w:fldSimple>
      <w:bookmarkEnd w:id="304"/>
      <w:r>
        <w:t xml:space="preserve"> </w:t>
      </w:r>
      <w:r w:rsidRPr="00875EE3">
        <w:t>CPU load</w:t>
      </w:r>
      <w:r w:rsidR="002B361F">
        <w:t xml:space="preserve"> of all processors</w:t>
      </w:r>
      <w:r w:rsidRPr="00875EE3">
        <w:t xml:space="preserve"> </w:t>
      </w:r>
      <w:r w:rsidR="002B361F">
        <w:t>during the</w:t>
      </w:r>
      <w:r w:rsidRPr="00875EE3">
        <w:t xml:space="preserve"> experiment from one meter with light on</w:t>
      </w:r>
      <w:r>
        <w:t xml:space="preserve"> and covering of patient monitor screen two times during the experiment</w:t>
      </w:r>
      <w:r w:rsidRPr="00875EE3">
        <w:t>. Gray area is CPU load during the calibration and after the experiment</w:t>
      </w:r>
    </w:p>
    <w:p w14:paraId="1AF8D5E1" w14:textId="77777777" w:rsidR="00C26898" w:rsidRDefault="00616BE0" w:rsidP="00C26898">
      <w:r>
        <w:tab/>
        <w:t xml:space="preserve">In </w:t>
      </w:r>
      <w:r w:rsidR="009909F3">
        <w:fldChar w:fldCharType="begin"/>
      </w:r>
      <w:r w:rsidR="009909F3">
        <w:instrText xml:space="preserve"> REF _Ref470947572 \h </w:instrText>
      </w:r>
      <w:r w:rsidR="009909F3">
        <w:fldChar w:fldCharType="separate"/>
      </w:r>
      <w:r w:rsidR="008C7BFB">
        <w:t xml:space="preserve">Graph </w:t>
      </w:r>
      <w:r w:rsidR="008C7BFB">
        <w:rPr>
          <w:noProof/>
        </w:rPr>
        <w:t>5</w:t>
      </w:r>
      <w:r w:rsidR="009909F3">
        <w:fldChar w:fldCharType="end"/>
      </w:r>
      <w:r w:rsidR="009909F3">
        <w:t xml:space="preserve"> </w:t>
      </w:r>
      <w:r>
        <w:t>above you can see that there isn’t any magnificent difference in CPU load when monitor is covered by something.</w:t>
      </w:r>
      <w:r w:rsidR="00BB10CE">
        <w:t xml:space="preserve"> Peaks have similar height as in case</w:t>
      </w:r>
      <w:r w:rsidR="009909F3">
        <w:t xml:space="preserve"> </w:t>
      </w:r>
      <w:r w:rsidR="009909F3">
        <w:fldChar w:fldCharType="begin"/>
      </w:r>
      <w:r w:rsidR="009909F3">
        <w:instrText xml:space="preserve"> REF _Ref470947607 \r \h </w:instrText>
      </w:r>
      <w:r w:rsidR="009909F3">
        <w:fldChar w:fldCharType="separate"/>
      </w:r>
      <w:r w:rsidR="008C7BFB">
        <w:t>9.3.1</w:t>
      </w:r>
      <w:r w:rsidR="009909F3">
        <w:fldChar w:fldCharType="end"/>
      </w:r>
      <w:r w:rsidR="00BB10CE">
        <w:t>.</w:t>
      </w:r>
    </w:p>
    <w:p w14:paraId="5731DF78" w14:textId="77777777" w:rsidR="00616BE0" w:rsidRDefault="00616BE0" w:rsidP="009909F3">
      <w:pPr>
        <w:pStyle w:val="Heading3"/>
      </w:pPr>
      <w:bookmarkStart w:id="305" w:name="_Toc471250929"/>
      <w:r>
        <w:t>One meter – light on – move</w:t>
      </w:r>
      <w:bookmarkEnd w:id="305"/>
    </w:p>
    <w:p w14:paraId="2F56EA6B" w14:textId="77777777" w:rsidR="00616BE0" w:rsidRDefault="00616BE0" w:rsidP="00616BE0">
      <w:r>
        <w:t>Performance shown below was tested on experiment similar to</w:t>
      </w:r>
      <w:r w:rsidR="009909F3">
        <w:t xml:space="preserve"> </w:t>
      </w:r>
      <w:r w:rsidR="009909F3">
        <w:fldChar w:fldCharType="begin"/>
      </w:r>
      <w:r w:rsidR="009909F3">
        <w:instrText xml:space="preserve"> REF _Ref470947644 \r \h </w:instrText>
      </w:r>
      <w:r w:rsidR="009909F3">
        <w:fldChar w:fldCharType="separate"/>
      </w:r>
      <w:r w:rsidR="008C7BFB">
        <w:t>9.2.8</w:t>
      </w:r>
      <w:r w:rsidR="009909F3">
        <w:fldChar w:fldCharType="end"/>
      </w:r>
      <w:r>
        <w:t>. Time of moving is 1:10</w:t>
      </w:r>
      <w:r w:rsidR="00BB10CE">
        <w:t xml:space="preserve">-1:30 and 2:00-2:20. </w:t>
      </w:r>
    </w:p>
    <w:p w14:paraId="346BCCF5" w14:textId="77777777" w:rsidR="005C5FB5" w:rsidRDefault="00616BE0" w:rsidP="005C5FB5">
      <w:pPr>
        <w:keepNext/>
      </w:pPr>
      <w:r>
        <w:rPr>
          <w:noProof/>
          <w:lang w:val="cs-CZ" w:eastAsia="cs-CZ"/>
        </w:rPr>
        <w:drawing>
          <wp:inline distT="0" distB="0" distL="0" distR="0" wp14:anchorId="0F1EA4FB" wp14:editId="25ABFD2A">
            <wp:extent cx="5943600" cy="6134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613410"/>
                    </a:xfrm>
                    <a:prstGeom prst="rect">
                      <a:avLst/>
                    </a:prstGeom>
                  </pic:spPr>
                </pic:pic>
              </a:graphicData>
            </a:graphic>
          </wp:inline>
        </w:drawing>
      </w:r>
    </w:p>
    <w:p w14:paraId="26A2B4CA" w14:textId="1644BE2D" w:rsidR="00265272" w:rsidRDefault="005C5FB5" w:rsidP="005C5FB5">
      <w:pPr>
        <w:pStyle w:val="Caption"/>
      </w:pPr>
      <w:bookmarkStart w:id="306" w:name="_Ref470947667"/>
      <w:r>
        <w:t xml:space="preserve">Graph </w:t>
      </w:r>
      <w:fldSimple w:instr=" SEQ Graph \* ARABIC ">
        <w:r w:rsidR="008C7BFB">
          <w:rPr>
            <w:noProof/>
          </w:rPr>
          <w:t>6</w:t>
        </w:r>
      </w:fldSimple>
      <w:bookmarkEnd w:id="306"/>
      <w:r>
        <w:t xml:space="preserve"> </w:t>
      </w:r>
      <w:r w:rsidRPr="00C96623">
        <w:t>CPU load</w:t>
      </w:r>
      <w:r w:rsidR="002B361F">
        <w:t xml:space="preserve"> of all processors during the</w:t>
      </w:r>
      <w:r w:rsidRPr="00C96623">
        <w:t xml:space="preserve"> experiment from one meter with light on and </w:t>
      </w:r>
      <w:r>
        <w:t>moving</w:t>
      </w:r>
      <w:r w:rsidRPr="00C96623">
        <w:t xml:space="preserve"> patient monitor two times during the experiment. Gray area is CPU load during the calibration and after the experiment</w:t>
      </w:r>
    </w:p>
    <w:p w14:paraId="4AFE5E6F" w14:textId="77777777" w:rsidR="00265272" w:rsidRDefault="009909F3" w:rsidP="00C26898">
      <w:r>
        <w:tab/>
        <w:t xml:space="preserve">From </w:t>
      </w:r>
      <w:r>
        <w:fldChar w:fldCharType="begin"/>
      </w:r>
      <w:r>
        <w:instrText xml:space="preserve"> REF _Ref470947667 \h </w:instrText>
      </w:r>
      <w:r>
        <w:fldChar w:fldCharType="separate"/>
      </w:r>
      <w:r w:rsidR="008C7BFB">
        <w:t xml:space="preserve">Graph </w:t>
      </w:r>
      <w:r w:rsidR="008C7BFB">
        <w:rPr>
          <w:noProof/>
        </w:rPr>
        <w:t>6</w:t>
      </w:r>
      <w:r>
        <w:fldChar w:fldCharType="end"/>
      </w:r>
      <w:r>
        <w:t xml:space="preserve"> </w:t>
      </w:r>
      <w:r w:rsidR="00BB10CE">
        <w:t xml:space="preserve">we can see that peaks have similar height as in </w:t>
      </w:r>
      <w:r>
        <w:t xml:space="preserve">previous cases </w:t>
      </w:r>
      <w:r>
        <w:fldChar w:fldCharType="begin"/>
      </w:r>
      <w:r>
        <w:instrText xml:space="preserve"> REF _Ref470947607 \r \h </w:instrText>
      </w:r>
      <w:r>
        <w:fldChar w:fldCharType="separate"/>
      </w:r>
      <w:r w:rsidR="008C7BFB">
        <w:t>9.3.1</w:t>
      </w:r>
      <w:r>
        <w:fldChar w:fldCharType="end"/>
      </w:r>
      <w:r>
        <w:t xml:space="preserve"> and </w:t>
      </w:r>
      <w:r>
        <w:fldChar w:fldCharType="begin"/>
      </w:r>
      <w:r>
        <w:instrText xml:space="preserve"> REF _Ref470947711 \r \h </w:instrText>
      </w:r>
      <w:r>
        <w:fldChar w:fldCharType="separate"/>
      </w:r>
      <w:r w:rsidR="008C7BFB">
        <w:t>9.3.2</w:t>
      </w:r>
      <w:r>
        <w:fldChar w:fldCharType="end"/>
      </w:r>
      <w:r w:rsidR="00BB10CE">
        <w:t xml:space="preserve">. When user move with patient monitor no magnificent difference in CPU load appears. Only peaks are little bit wider, but no so significantly. </w:t>
      </w:r>
    </w:p>
    <w:p w14:paraId="1B7992E1" w14:textId="77777777" w:rsidR="00C26898" w:rsidRPr="00C26898" w:rsidRDefault="00C26898" w:rsidP="00C26898"/>
    <w:p w14:paraId="22049150" w14:textId="77777777" w:rsidR="00C26898" w:rsidRDefault="00C26898" w:rsidP="008E0752"/>
    <w:p w14:paraId="24478028" w14:textId="77777777" w:rsidR="008E0752" w:rsidRDefault="008E0752" w:rsidP="008E0752"/>
    <w:p w14:paraId="660C4D0E" w14:textId="77777777" w:rsidR="000113D3" w:rsidRDefault="000113D3">
      <w:pPr>
        <w:rPr>
          <w:rFonts w:asciiTheme="majorHAnsi" w:eastAsiaTheme="majorEastAsia" w:hAnsiTheme="majorHAnsi" w:cstheme="majorBidi"/>
          <w:spacing w:val="-10"/>
          <w:kern w:val="28"/>
          <w:sz w:val="72"/>
          <w:szCs w:val="72"/>
        </w:rPr>
      </w:pPr>
    </w:p>
    <w:p w14:paraId="1BA5A6A4" w14:textId="77777777" w:rsidR="00B90354" w:rsidRDefault="00B90354">
      <w:pPr>
        <w:rPr>
          <w:rFonts w:asciiTheme="majorHAnsi" w:eastAsiaTheme="majorEastAsia" w:hAnsiTheme="majorHAnsi" w:cstheme="majorBidi"/>
          <w:color w:val="000000" w:themeColor="text1"/>
          <w:sz w:val="56"/>
          <w:szCs w:val="56"/>
        </w:rPr>
      </w:pPr>
      <w:r>
        <w:br w:type="page"/>
      </w:r>
    </w:p>
    <w:p w14:paraId="00F4F9B7" w14:textId="595B38FA" w:rsidR="00106E26" w:rsidRDefault="00106E26" w:rsidP="00653180">
      <w:pPr>
        <w:pStyle w:val="Heading1"/>
      </w:pPr>
      <w:bookmarkStart w:id="307" w:name="_Toc471250930"/>
      <w:r>
        <w:lastRenderedPageBreak/>
        <w:t>Conclusion</w:t>
      </w:r>
      <w:bookmarkEnd w:id="307"/>
    </w:p>
    <w:p w14:paraId="511C9CF9" w14:textId="77777777" w:rsidR="009909F3" w:rsidRDefault="00B800CD" w:rsidP="003811EC">
      <w:r>
        <w:t xml:space="preserve">In this thesis I designed two </w:t>
      </w:r>
      <w:r w:rsidR="009909F3">
        <w:t>approaches how to acquire data, especially digits,</w:t>
      </w:r>
      <w:r>
        <w:t xml:space="preserve"> from patient monitor. </w:t>
      </w:r>
      <w:r w:rsidR="003811EC">
        <w:t xml:space="preserve">As a final approach which </w:t>
      </w:r>
      <w:r w:rsidR="009909F3">
        <w:t>was</w:t>
      </w:r>
      <w:r w:rsidR="003811EC">
        <w:t xml:space="preserve"> implemented</w:t>
      </w:r>
      <w:r>
        <w:t xml:space="preserve"> as a standalone application</w:t>
      </w:r>
      <w:r w:rsidR="003811EC">
        <w:t xml:space="preserve"> was selected digits based approach. </w:t>
      </w:r>
      <w:r>
        <w:t>T</w:t>
      </w:r>
      <w:r w:rsidR="00FE0306">
        <w:t>his</w:t>
      </w:r>
      <w:r>
        <w:t xml:space="preserve"> approach was primary selected </w:t>
      </w:r>
      <w:r w:rsidR="003811EC">
        <w:t xml:space="preserve">because it can be used for data acquisition when light conditions in the room, where patient monitor is located, is low. Compared to that monitor based approach need </w:t>
      </w:r>
      <w:r w:rsidR="003811EC" w:rsidRPr="003811EC">
        <w:t>distinguishable</w:t>
      </w:r>
      <w:r w:rsidR="003811EC">
        <w:t xml:space="preserve"> border</w:t>
      </w:r>
      <w:r w:rsidR="009909F3">
        <w:t>s</w:t>
      </w:r>
      <w:r w:rsidR="003811EC">
        <w:t xml:space="preserve"> of the patient monitor screen during</w:t>
      </w:r>
      <w:r>
        <w:t xml:space="preserve"> the whole</w:t>
      </w:r>
      <w:r w:rsidR="009909F3">
        <w:t xml:space="preserve"> acquisition process, which are in case of low light conditions in the room unrecognizable.</w:t>
      </w:r>
    </w:p>
    <w:p w14:paraId="51BEDED7" w14:textId="77777777" w:rsidR="003811EC" w:rsidRPr="003811EC" w:rsidRDefault="00B800CD" w:rsidP="003811EC">
      <w:r>
        <w:tab/>
        <w:t>During the design of approaches was mentioned and tested several methods. All of these method</w:t>
      </w:r>
      <w:r w:rsidR="009909F3">
        <w:t>s</w:t>
      </w:r>
      <w:r>
        <w:t xml:space="preserve"> </w:t>
      </w:r>
      <w:r w:rsidR="009909F3">
        <w:t>were</w:t>
      </w:r>
      <w:r>
        <w:t xml:space="preserve"> applied on scenes with patient monitor. After this I discuss </w:t>
      </w:r>
      <w:r w:rsidR="00D8210C">
        <w:t>suitability of</w:t>
      </w:r>
      <w:r>
        <w:t xml:space="preserve"> these methods</w:t>
      </w:r>
      <w:r w:rsidR="00D8210C">
        <w:t xml:space="preserve"> for data acquisition from patient monitor</w:t>
      </w:r>
      <w:r>
        <w:t xml:space="preserve">. For </w:t>
      </w:r>
      <w:r w:rsidR="009F5C7D">
        <w:t>selected</w:t>
      </w:r>
      <w:r>
        <w:t xml:space="preserve"> approach was selected the best suitable methods. These methods give us best results in concrete step of the approach or it’s the best solution for used programing language and libraries.</w:t>
      </w:r>
    </w:p>
    <w:p w14:paraId="2277B001" w14:textId="77777777" w:rsidR="000113D3" w:rsidRDefault="000113D3" w:rsidP="000113D3">
      <w:r>
        <w:tab/>
        <w:t xml:space="preserve">Data acquisition from patient monitor via camera is suitable solution, but there are few conditions which must be met. At first it’s a resolution of obtained digits. If we don’t have appropriate resolution and separable digits, application doesn’t work well. This can be achieved through different things. First of them is </w:t>
      </w:r>
      <w:r w:rsidR="00E5077B">
        <w:t>small distance</w:t>
      </w:r>
      <w:r w:rsidR="00D8210C">
        <w:t xml:space="preserve"> of camera</w:t>
      </w:r>
      <w:r w:rsidR="00E5077B">
        <w:t xml:space="preserve"> to patient monitor. As you can see in test</w:t>
      </w:r>
      <w:r w:rsidR="003811EC">
        <w:t>s</w:t>
      </w:r>
      <w:r w:rsidR="00E5077B">
        <w:t xml:space="preserve"> from one meter, success rate of these test are relatively high. In fact that means camera should be placed on a tripod close to patient monitor, but this is a bad solution, because tripod will bother personnel during the work. Other solution is handle mounted straight on the patient monitor. This handle will capture data from the top</w:t>
      </w:r>
      <w:r w:rsidR="00FE0306">
        <w:t xml:space="preserve"> of the patient monitor</w:t>
      </w:r>
      <w:r w:rsidR="00E5077B">
        <w:t xml:space="preserve">. Second possible </w:t>
      </w:r>
      <w:r w:rsidR="00D8210C">
        <w:t>way</w:t>
      </w:r>
      <w:r w:rsidR="00E5077B">
        <w:t xml:space="preserve"> how to achieve appropriate resolution is use of high quality camera. In that case we can capture patient monitor from a distance. In my opinion if we spend money for high quality camera we can spend them rather for video grabbers</w:t>
      </w:r>
      <w:r w:rsidR="003811EC">
        <w:t>.</w:t>
      </w:r>
      <w:r w:rsidR="00E5077B">
        <w:t xml:space="preserve"> </w:t>
      </w:r>
      <w:r w:rsidR="003811EC">
        <w:t>O</w:t>
      </w:r>
      <w:r w:rsidR="00E5077B">
        <w:t>btained video signal</w:t>
      </w:r>
      <w:r w:rsidR="003811EC">
        <w:t xml:space="preserve"> from them</w:t>
      </w:r>
      <w:r w:rsidR="00E5077B">
        <w:t xml:space="preserve"> isn’t burdened by any distortion. </w:t>
      </w:r>
      <w:r w:rsidR="00D8210C">
        <w:t>That</w:t>
      </w:r>
      <w:r w:rsidR="003811EC">
        <w:t xml:space="preserve"> results in better quality of classification. With a small recode of the implemented application, application can be applied on video </w:t>
      </w:r>
      <w:r w:rsidR="00D8210C">
        <w:t xml:space="preserve">signal </w:t>
      </w:r>
      <w:r w:rsidR="003811EC">
        <w:t>obtained by grabbers and we get universal acquisition tool.</w:t>
      </w:r>
    </w:p>
    <w:p w14:paraId="64A7DE4B" w14:textId="77777777" w:rsidR="005125A7" w:rsidRDefault="005125A7" w:rsidP="000113D3">
      <w:r>
        <w:tab/>
        <w:t xml:space="preserve">Application was tested also for classical situations in room where monitor is located. These situation </w:t>
      </w:r>
      <w:r w:rsidR="00FE0306">
        <w:t>are</w:t>
      </w:r>
      <w:r>
        <w:t xml:space="preserve"> covering of the patient monitor, moving with monitor and moving with monitor when monitor is covered. Covering of the monitor work </w:t>
      </w:r>
      <w:r w:rsidR="00D8210C">
        <w:t xml:space="preserve">quite </w:t>
      </w:r>
      <w:r>
        <w:t xml:space="preserve">well, unless the thing which cover </w:t>
      </w:r>
      <w:r w:rsidR="00FE0306">
        <w:t xml:space="preserve">the monitor doesn’t contain candidates for digits. </w:t>
      </w:r>
      <w:r>
        <w:t>Second situation is solved relatively well i</w:t>
      </w:r>
      <w:r w:rsidR="00FE0306">
        <w:t>f</w:t>
      </w:r>
      <w:r>
        <w:t xml:space="preserve"> moving with monitor is gently.</w:t>
      </w:r>
      <w:r w:rsidR="00FE0306">
        <w:t xml:space="preserve"> The last situation is solved in beta backup process. This process have several problems and in real situations won’t work well. Because of that I suggested certain extension</w:t>
      </w:r>
      <w:r w:rsidR="00D839CA">
        <w:t>s</w:t>
      </w:r>
      <w:r w:rsidR="00FE0306">
        <w:t>.</w:t>
      </w:r>
    </w:p>
    <w:p w14:paraId="1707CB79" w14:textId="77777777" w:rsidR="00E213FF" w:rsidRDefault="00E213FF" w:rsidP="000113D3">
      <w:r>
        <w:tab/>
        <w:t xml:space="preserve">These </w:t>
      </w:r>
      <w:r w:rsidR="00FE0306">
        <w:t>extension</w:t>
      </w:r>
      <w:r>
        <w:t xml:space="preserve"> are combination of these two approaches in one, </w:t>
      </w:r>
      <w:r w:rsidR="007221F8">
        <w:t xml:space="preserve">because each of them </w:t>
      </w:r>
      <w:r w:rsidR="00FE0306">
        <w:t>i</w:t>
      </w:r>
      <w:r w:rsidR="007221F8">
        <w:t>s better in some situations.</w:t>
      </w:r>
      <w:r w:rsidR="00FE0306">
        <w:t xml:space="preserve"> For example monitor based approach has no problem with move of monitor while something covering it.</w:t>
      </w:r>
      <w:r w:rsidR="007221F8">
        <w:t xml:space="preserve"> Also curve acquisition is an important part of </w:t>
      </w:r>
      <w:r w:rsidR="00D8210C">
        <w:t>data</w:t>
      </w:r>
      <w:r w:rsidR="007221F8">
        <w:t xml:space="preserve"> shown on patient monitor</w:t>
      </w:r>
      <w:r w:rsidR="00D8210C">
        <w:t xml:space="preserve"> screen</w:t>
      </w:r>
      <w:r w:rsidR="007221F8">
        <w:t xml:space="preserve">, which we want to store. As a last one is there multi-camera approach which </w:t>
      </w:r>
      <w:r w:rsidR="00FE0306">
        <w:t>give</w:t>
      </w:r>
      <w:r w:rsidR="007221F8">
        <w:t xml:space="preserve"> us more robust results.</w:t>
      </w:r>
    </w:p>
    <w:p w14:paraId="2115ADD6" w14:textId="77777777" w:rsidR="007221F8" w:rsidRDefault="007221F8" w:rsidP="000113D3">
      <w:r>
        <w:tab/>
        <w:t xml:space="preserve">In the end I have to say that data acquisition from patient monitor via camera is possible and suitable, but the results are highly dependent on quality of captured video and situation in the scene. Because of that in my opinion there are better possibilities how to obtain data from patient monitor. </w:t>
      </w:r>
      <w:commentRangeStart w:id="308"/>
      <w:r>
        <w:lastRenderedPageBreak/>
        <w:t>They are more expensive but more robust</w:t>
      </w:r>
      <w:r w:rsidR="00D8210C">
        <w:t xml:space="preserve"> and</w:t>
      </w:r>
      <w:r>
        <w:t xml:space="preserve"> cable is cable. </w:t>
      </w:r>
      <w:r w:rsidRPr="007221F8">
        <w:t xml:space="preserve">Finally, </w:t>
      </w:r>
      <w:r>
        <w:t>these data</w:t>
      </w:r>
      <w:r w:rsidRPr="007221F8">
        <w:t xml:space="preserve"> is about our health and </w:t>
      </w:r>
      <w:r>
        <w:t>they</w:t>
      </w:r>
      <w:r w:rsidRPr="007221F8">
        <w:t xml:space="preserve"> should be, if possible, the best possible.</w:t>
      </w:r>
      <w:commentRangeEnd w:id="308"/>
      <w:r w:rsidR="00114FC8">
        <w:rPr>
          <w:rStyle w:val="CommentReference"/>
        </w:rPr>
        <w:commentReference w:id="308"/>
      </w:r>
    </w:p>
    <w:p w14:paraId="57BAAC27" w14:textId="77777777" w:rsidR="003E5648" w:rsidRDefault="003E5648">
      <w:r>
        <w:br w:type="page"/>
      </w:r>
    </w:p>
    <w:p w14:paraId="411B0E82" w14:textId="3502CE0D" w:rsidR="003E5648" w:rsidRPr="003E5648" w:rsidRDefault="003E5648" w:rsidP="003E5648">
      <w:pPr>
        <w:pStyle w:val="Heading1"/>
      </w:pPr>
      <w:bookmarkStart w:id="309" w:name="_Toc471250931"/>
      <w:r>
        <w:lastRenderedPageBreak/>
        <w:t>References</w:t>
      </w:r>
      <w:bookmarkEnd w:id="309"/>
    </w:p>
    <w:p w14:paraId="46085869" w14:textId="77777777" w:rsidR="003E5648" w:rsidRPr="00614310" w:rsidRDefault="003E5648" w:rsidP="00C8785F">
      <w:pPr>
        <w:rPr>
          <w:iCs/>
        </w:rPr>
      </w:pPr>
      <w:r w:rsidRPr="00614310">
        <w:t xml:space="preserve">[1] </w:t>
      </w:r>
      <w:r w:rsidRPr="00614310">
        <w:rPr>
          <w:lang w:val="cs-CZ"/>
        </w:rPr>
        <w:t xml:space="preserve">Zákon č. 268/2014 Sb., </w:t>
      </w:r>
      <w:proofErr w:type="spellStart"/>
      <w:r w:rsidRPr="00614310">
        <w:rPr>
          <w:iCs/>
        </w:rPr>
        <w:t>Zákon</w:t>
      </w:r>
      <w:proofErr w:type="spellEnd"/>
      <w:r w:rsidRPr="00614310">
        <w:rPr>
          <w:iCs/>
        </w:rPr>
        <w:t xml:space="preserve"> o </w:t>
      </w:r>
      <w:proofErr w:type="spellStart"/>
      <w:r w:rsidRPr="00614310">
        <w:rPr>
          <w:iCs/>
        </w:rPr>
        <w:t>zdravotnických</w:t>
      </w:r>
      <w:proofErr w:type="spellEnd"/>
      <w:r w:rsidRPr="00614310">
        <w:rPr>
          <w:iCs/>
        </w:rPr>
        <w:t xml:space="preserve"> </w:t>
      </w:r>
      <w:proofErr w:type="spellStart"/>
      <w:r w:rsidRPr="00614310">
        <w:rPr>
          <w:iCs/>
        </w:rPr>
        <w:t>prostředcích</w:t>
      </w:r>
      <w:proofErr w:type="spellEnd"/>
      <w:r w:rsidRPr="00614310">
        <w:rPr>
          <w:iCs/>
        </w:rPr>
        <w:t xml:space="preserve"> a o </w:t>
      </w:r>
      <w:proofErr w:type="spellStart"/>
      <w:r w:rsidRPr="00614310">
        <w:rPr>
          <w:iCs/>
        </w:rPr>
        <w:t>změně</w:t>
      </w:r>
      <w:proofErr w:type="spellEnd"/>
      <w:r w:rsidRPr="00614310">
        <w:rPr>
          <w:iCs/>
        </w:rPr>
        <w:t xml:space="preserve"> </w:t>
      </w:r>
      <w:proofErr w:type="spellStart"/>
      <w:r w:rsidRPr="00614310">
        <w:rPr>
          <w:iCs/>
        </w:rPr>
        <w:t>zákona</w:t>
      </w:r>
      <w:proofErr w:type="spellEnd"/>
      <w:r w:rsidRPr="00614310">
        <w:rPr>
          <w:iCs/>
        </w:rPr>
        <w:t xml:space="preserve"> č. 634/2004 Sb., o </w:t>
      </w:r>
      <w:proofErr w:type="spellStart"/>
      <w:r w:rsidRPr="00614310">
        <w:rPr>
          <w:iCs/>
        </w:rPr>
        <w:t>správních</w:t>
      </w:r>
      <w:proofErr w:type="spellEnd"/>
      <w:r w:rsidRPr="00614310">
        <w:rPr>
          <w:iCs/>
        </w:rPr>
        <w:t xml:space="preserve"> </w:t>
      </w:r>
      <w:proofErr w:type="spellStart"/>
      <w:r w:rsidRPr="00614310">
        <w:rPr>
          <w:iCs/>
        </w:rPr>
        <w:t>poplatcích</w:t>
      </w:r>
      <w:proofErr w:type="spellEnd"/>
      <w:r w:rsidRPr="00614310">
        <w:rPr>
          <w:iCs/>
        </w:rPr>
        <w:t xml:space="preserve">, </w:t>
      </w:r>
      <w:proofErr w:type="spellStart"/>
      <w:r w:rsidRPr="00614310">
        <w:rPr>
          <w:iCs/>
        </w:rPr>
        <w:t>ve</w:t>
      </w:r>
      <w:proofErr w:type="spellEnd"/>
      <w:r w:rsidRPr="00614310">
        <w:rPr>
          <w:iCs/>
        </w:rPr>
        <w:t xml:space="preserve"> </w:t>
      </w:r>
      <w:proofErr w:type="spellStart"/>
      <w:r w:rsidRPr="00614310">
        <w:rPr>
          <w:iCs/>
        </w:rPr>
        <w:t>znění</w:t>
      </w:r>
      <w:proofErr w:type="spellEnd"/>
      <w:r w:rsidRPr="00614310">
        <w:rPr>
          <w:iCs/>
        </w:rPr>
        <w:t xml:space="preserve"> </w:t>
      </w:r>
      <w:proofErr w:type="spellStart"/>
      <w:r w:rsidRPr="00614310">
        <w:rPr>
          <w:iCs/>
        </w:rPr>
        <w:t>pozdějších</w:t>
      </w:r>
      <w:proofErr w:type="spellEnd"/>
      <w:r w:rsidRPr="00614310">
        <w:rPr>
          <w:iCs/>
        </w:rPr>
        <w:t xml:space="preserve"> </w:t>
      </w:r>
      <w:proofErr w:type="spellStart"/>
      <w:r w:rsidRPr="00614310">
        <w:rPr>
          <w:iCs/>
        </w:rPr>
        <w:t>předpisů</w:t>
      </w:r>
      <w:proofErr w:type="spellEnd"/>
    </w:p>
    <w:p w14:paraId="140EF550" w14:textId="77777777" w:rsidR="00290FC0" w:rsidRPr="00614310" w:rsidRDefault="00290FC0" w:rsidP="00C8785F">
      <w:pPr>
        <w:rPr>
          <w:rFonts w:eastAsia="Times New Roman" w:cs="Times New Roman"/>
          <w:lang w:val="cs-CZ" w:eastAsia="cs-CZ"/>
        </w:rPr>
      </w:pPr>
      <w:r w:rsidRPr="00614310">
        <w:rPr>
          <w:iCs/>
        </w:rPr>
        <w:t xml:space="preserve">[2] </w:t>
      </w:r>
      <w:proofErr w:type="spellStart"/>
      <w:r w:rsidRPr="00614310">
        <w:rPr>
          <w:rFonts w:eastAsia="Times New Roman" w:cs="Times New Roman"/>
          <w:iCs/>
          <w:lang w:val="cs-CZ" w:eastAsia="cs-CZ"/>
        </w:rPr>
        <w:t>Bionet</w:t>
      </w:r>
      <w:proofErr w:type="spellEnd"/>
      <w:r w:rsidRPr="00614310">
        <w:rPr>
          <w:rFonts w:eastAsia="Times New Roman" w:cs="Times New Roman"/>
          <w:iCs/>
          <w:lang w:val="cs-CZ" w:eastAsia="cs-CZ"/>
        </w:rPr>
        <w:t xml:space="preserve"> BM5</w:t>
      </w:r>
      <w:r w:rsidRPr="00614310">
        <w:rPr>
          <w:rFonts w:eastAsia="Times New Roman" w:cs="Times New Roman"/>
          <w:lang w:val="cs-CZ" w:eastAsia="cs-CZ"/>
        </w:rPr>
        <w:t xml:space="preserve"> (2012)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http://www.kardiobtl.cz/download/1322666993_a640/BM5.jpg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6DE7BA99" w14:textId="77777777" w:rsidR="00652873" w:rsidRPr="00614310" w:rsidRDefault="00652873" w:rsidP="00C8785F">
      <w:pPr>
        <w:rPr>
          <w:rFonts w:eastAsia="Times New Roman" w:cs="Times New Roman"/>
          <w:lang w:val="cs-CZ" w:eastAsia="cs-CZ"/>
        </w:rPr>
      </w:pPr>
      <w:r w:rsidRPr="00614310">
        <w:rPr>
          <w:iCs/>
        </w:rPr>
        <w:t xml:space="preserve">[3] </w:t>
      </w:r>
      <w:proofErr w:type="spellStart"/>
      <w:r w:rsidRPr="00614310">
        <w:rPr>
          <w:rFonts w:eastAsia="Times New Roman" w:cs="Times New Roman"/>
          <w:iCs/>
          <w:lang w:val="cs-CZ" w:eastAsia="cs-CZ"/>
        </w:rPr>
        <w:t>Promos</w:t>
      </w:r>
      <w:proofErr w:type="spellEnd"/>
      <w:r w:rsidRPr="00614310">
        <w:rPr>
          <w:rFonts w:eastAsia="Times New Roman" w:cs="Times New Roman"/>
          <w:iCs/>
          <w:lang w:val="cs-CZ" w:eastAsia="cs-CZ"/>
        </w:rPr>
        <w:t xml:space="preserve"> spol. S r.o. - iM20</w:t>
      </w:r>
      <w:r w:rsidRPr="00614310">
        <w:rPr>
          <w:rFonts w:eastAsia="Times New Roman" w:cs="Times New Roman"/>
          <w:lang w:val="cs-CZ" w:eastAsia="cs-CZ"/>
        </w:rPr>
        <w:t xml:space="preserve"> (2016)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http://www.promos-vm.cz/im20.php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1D98A020" w14:textId="77777777" w:rsidR="00652873" w:rsidRPr="00614310" w:rsidRDefault="00652873" w:rsidP="00C8785F">
      <w:pPr>
        <w:rPr>
          <w:rFonts w:eastAsia="Times New Roman" w:cs="Times New Roman"/>
          <w:lang w:val="cs-CZ" w:eastAsia="cs-CZ"/>
        </w:rPr>
      </w:pPr>
      <w:r w:rsidRPr="00614310">
        <w:rPr>
          <w:iCs/>
        </w:rPr>
        <w:t xml:space="preserve">[4] </w:t>
      </w:r>
      <w:proofErr w:type="gramStart"/>
      <w:r w:rsidRPr="00614310">
        <w:rPr>
          <w:rFonts w:eastAsia="Times New Roman" w:cs="Times New Roman"/>
          <w:lang w:val="cs-CZ" w:eastAsia="cs-CZ"/>
        </w:rPr>
        <w:t>technika</w:t>
      </w:r>
      <w:proofErr w:type="gramEnd"/>
      <w:r w:rsidRPr="00614310">
        <w:rPr>
          <w:rFonts w:eastAsia="Times New Roman" w:cs="Times New Roman"/>
          <w:lang w:val="cs-CZ" w:eastAsia="cs-CZ"/>
        </w:rPr>
        <w:t>, B. zdravotnická (2016) </w:t>
      </w:r>
      <w:r w:rsidRPr="00614310">
        <w:rPr>
          <w:rFonts w:eastAsia="Times New Roman" w:cs="Times New Roman"/>
          <w:iCs/>
          <w:lang w:val="cs-CZ" w:eastAsia="cs-CZ"/>
        </w:rPr>
        <w:t>BTL získala certifikaci ISO 9001 a 13485</w:t>
      </w:r>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http://www.kardiobtl.cz/produkty/pacientske-monitory/bionet-bm3-plus/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0FD3E203" w14:textId="77777777" w:rsidR="00652873" w:rsidRPr="00614310" w:rsidRDefault="00652873" w:rsidP="00C8785F">
      <w:pPr>
        <w:rPr>
          <w:rFonts w:eastAsia="Times New Roman" w:cs="Times New Roman"/>
          <w:lang w:val="cs-CZ" w:eastAsia="cs-CZ"/>
        </w:rPr>
      </w:pPr>
      <w:r w:rsidRPr="00614310">
        <w:rPr>
          <w:rFonts w:eastAsia="Times New Roman" w:cs="Times New Roman"/>
          <w:lang w:val="cs-CZ" w:eastAsia="cs-CZ"/>
        </w:rPr>
        <w:t xml:space="preserve">[5] </w:t>
      </w:r>
      <w:r w:rsidRPr="00614310">
        <w:rPr>
          <w:rFonts w:eastAsia="Times New Roman" w:cs="Times New Roman"/>
          <w:iCs/>
          <w:lang w:val="cs-CZ" w:eastAsia="cs-CZ"/>
        </w:rPr>
        <w:t>ARO - DIP | ARO</w:t>
      </w:r>
      <w:r w:rsidRPr="00614310">
        <w:rPr>
          <w:rFonts w:eastAsia="Times New Roman" w:cs="Times New Roman"/>
          <w:lang w:val="cs-CZ" w:eastAsia="cs-CZ"/>
        </w:rPr>
        <w:t xml:space="preserve"> (2015)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http://aro.fnplzen.cz/sites/default/files/users/aro/IMG_6771.jpg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1C5108A4" w14:textId="77777777" w:rsidR="00652873" w:rsidRPr="00614310" w:rsidRDefault="00652873" w:rsidP="00C8785F">
      <w:pPr>
        <w:rPr>
          <w:rFonts w:eastAsia="Times New Roman" w:cs="Times New Roman"/>
          <w:lang w:val="cs-CZ" w:eastAsia="cs-CZ"/>
        </w:rPr>
      </w:pPr>
      <w:r w:rsidRPr="00614310">
        <w:rPr>
          <w:rFonts w:eastAsia="Times New Roman" w:cs="Times New Roman"/>
          <w:lang w:val="cs-CZ" w:eastAsia="cs-CZ"/>
        </w:rPr>
        <w:t xml:space="preserve">[6] N, </w:t>
      </w:r>
      <w:proofErr w:type="gramStart"/>
      <w:r w:rsidRPr="00614310">
        <w:rPr>
          <w:rFonts w:eastAsia="Times New Roman" w:cs="Times New Roman"/>
          <w:lang w:val="cs-CZ" w:eastAsia="cs-CZ"/>
        </w:rPr>
        <w:t>K.P.</w:t>
      </w:r>
      <w:proofErr w:type="gramEnd"/>
      <w:r w:rsidRPr="00614310">
        <w:rPr>
          <w:rFonts w:eastAsia="Times New Roman" w:cs="Times New Roman"/>
          <w:lang w:val="cs-CZ" w:eastAsia="cs-CZ"/>
        </w:rPr>
        <w:t xml:space="preserve"> (2016) </w:t>
      </w:r>
      <w:proofErr w:type="spellStart"/>
      <w:r w:rsidRPr="00614310">
        <w:rPr>
          <w:rFonts w:eastAsia="Times New Roman" w:cs="Times New Roman"/>
          <w:iCs/>
          <w:lang w:val="cs-CZ" w:eastAsia="cs-CZ"/>
        </w:rPr>
        <w:t>View</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details</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of</w:t>
      </w:r>
      <w:proofErr w:type="spellEnd"/>
      <w:r w:rsidRPr="00614310">
        <w:rPr>
          <w:rFonts w:eastAsia="Times New Roman" w:cs="Times New Roman"/>
          <w:iCs/>
          <w:lang w:val="cs-CZ" w:eastAsia="cs-CZ"/>
        </w:rPr>
        <w:t xml:space="preserve"> Philips </w:t>
      </w:r>
      <w:proofErr w:type="spellStart"/>
      <w:r w:rsidRPr="00614310">
        <w:rPr>
          <w:rFonts w:eastAsia="Times New Roman" w:cs="Times New Roman"/>
          <w:iCs/>
          <w:lang w:val="cs-CZ" w:eastAsia="cs-CZ"/>
        </w:rPr>
        <w:t>IntelliBridge</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enterprise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http://www.usa.philips.com/healthcare/product/HC830070/intellibridge-enterprise-interoperability-solution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6B48B9D1" w14:textId="77777777" w:rsidR="00652873" w:rsidRPr="00614310" w:rsidRDefault="00652873" w:rsidP="00C8785F">
      <w:pPr>
        <w:rPr>
          <w:rFonts w:eastAsia="Times New Roman" w:cs="Times New Roman"/>
          <w:lang w:val="cs-CZ" w:eastAsia="cs-CZ"/>
        </w:rPr>
      </w:pPr>
      <w:r w:rsidRPr="00614310">
        <w:rPr>
          <w:rFonts w:eastAsia="Times New Roman" w:cs="Times New Roman"/>
          <w:lang w:val="cs-CZ" w:eastAsia="cs-CZ"/>
        </w:rPr>
        <w:t xml:space="preserve">[7] </w:t>
      </w:r>
      <w:proofErr w:type="spellStart"/>
      <w:r w:rsidRPr="00614310">
        <w:rPr>
          <w:rFonts w:eastAsia="Times New Roman" w:cs="Times New Roman"/>
          <w:lang w:val="cs-CZ" w:eastAsia="cs-CZ"/>
        </w:rPr>
        <w:t>MediCollector</w:t>
      </w:r>
      <w:proofErr w:type="spellEnd"/>
      <w:r w:rsidRPr="00614310">
        <w:rPr>
          <w:rFonts w:eastAsia="Times New Roman" w:cs="Times New Roman"/>
          <w:lang w:val="cs-CZ" w:eastAsia="cs-CZ"/>
        </w:rPr>
        <w:t xml:space="preserve"> (2014) </w:t>
      </w:r>
      <w:proofErr w:type="spellStart"/>
      <w:r w:rsidRPr="00614310">
        <w:rPr>
          <w:rFonts w:eastAsia="Times New Roman" w:cs="Times New Roman"/>
          <w:iCs/>
          <w:lang w:val="cs-CZ" w:eastAsia="cs-CZ"/>
        </w:rPr>
        <w:t>Record</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bedside</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patient</w:t>
      </w:r>
      <w:proofErr w:type="spellEnd"/>
      <w:r w:rsidRPr="00614310">
        <w:rPr>
          <w:rFonts w:eastAsia="Times New Roman" w:cs="Times New Roman"/>
          <w:iCs/>
          <w:lang w:val="cs-CZ" w:eastAsia="cs-CZ"/>
        </w:rPr>
        <w:t xml:space="preserve"> monitor </w:t>
      </w:r>
      <w:proofErr w:type="spellStart"/>
      <w:r w:rsidRPr="00614310">
        <w:rPr>
          <w:rFonts w:eastAsia="Times New Roman" w:cs="Times New Roman"/>
          <w:iCs/>
          <w:lang w:val="cs-CZ" w:eastAsia="cs-CZ"/>
        </w:rPr>
        <w:t>vital</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signs</w:t>
      </w:r>
      <w:proofErr w:type="spellEnd"/>
      <w:r w:rsidRPr="00614310">
        <w:rPr>
          <w:rFonts w:eastAsia="Times New Roman" w:cs="Times New Roman"/>
          <w:iCs/>
          <w:lang w:val="cs-CZ" w:eastAsia="cs-CZ"/>
        </w:rPr>
        <w:t xml:space="preserve"> data</w:t>
      </w:r>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http://www.medicollector.com/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81EE58A" w14:textId="709DE0D6" w:rsidR="00652873" w:rsidRPr="00614310" w:rsidRDefault="00652873" w:rsidP="00C8785F">
      <w:pPr>
        <w:rPr>
          <w:rFonts w:eastAsia="Times New Roman" w:cs="Times New Roman"/>
          <w:lang w:val="cs-CZ" w:eastAsia="cs-CZ"/>
        </w:rPr>
      </w:pPr>
      <w:r w:rsidRPr="00614310">
        <w:rPr>
          <w:rFonts w:eastAsia="Times New Roman" w:cs="Times New Roman"/>
          <w:lang w:val="cs-CZ" w:eastAsia="cs-CZ"/>
        </w:rPr>
        <w:t xml:space="preserve">[8] </w:t>
      </w:r>
      <w:proofErr w:type="spellStart"/>
      <w:r w:rsidRPr="00614310">
        <w:rPr>
          <w:rFonts w:eastAsia="Times New Roman" w:cs="Times New Roman"/>
          <w:lang w:val="cs-CZ" w:eastAsia="cs-CZ"/>
        </w:rPr>
        <w:t>Guo</w:t>
      </w:r>
      <w:proofErr w:type="spellEnd"/>
      <w:r w:rsidRPr="00614310">
        <w:rPr>
          <w:rFonts w:eastAsia="Times New Roman" w:cs="Times New Roman"/>
          <w:lang w:val="cs-CZ" w:eastAsia="cs-CZ"/>
        </w:rPr>
        <w:t xml:space="preserve">, F. and </w:t>
      </w:r>
      <w:proofErr w:type="spellStart"/>
      <w:r w:rsidRPr="00614310">
        <w:rPr>
          <w:rFonts w:eastAsia="Times New Roman" w:cs="Times New Roman"/>
          <w:lang w:val="cs-CZ" w:eastAsia="cs-CZ"/>
        </w:rPr>
        <w:t>Loparo</w:t>
      </w:r>
      <w:proofErr w:type="spellEnd"/>
      <w:r w:rsidRPr="00614310">
        <w:rPr>
          <w:rFonts w:eastAsia="Times New Roman" w:cs="Times New Roman"/>
          <w:lang w:val="cs-CZ" w:eastAsia="cs-CZ"/>
        </w:rPr>
        <w:t xml:space="preserve">, </w:t>
      </w:r>
      <w:proofErr w:type="gramStart"/>
      <w:r w:rsidRPr="00614310">
        <w:rPr>
          <w:rFonts w:eastAsia="Times New Roman" w:cs="Times New Roman"/>
          <w:lang w:val="cs-CZ" w:eastAsia="cs-CZ"/>
        </w:rPr>
        <w:t>K.A.</w:t>
      </w:r>
      <w:proofErr w:type="gramEnd"/>
      <w:r w:rsidRPr="00614310">
        <w:rPr>
          <w:rFonts w:eastAsia="Times New Roman" w:cs="Times New Roman"/>
          <w:lang w:val="cs-CZ" w:eastAsia="cs-CZ"/>
        </w:rPr>
        <w:t xml:space="preserve"> (2014) </w:t>
      </w:r>
      <w:proofErr w:type="spellStart"/>
      <w:r w:rsidRPr="00614310">
        <w:rPr>
          <w:rFonts w:eastAsia="Times New Roman" w:cs="Times New Roman"/>
          <w:iCs/>
          <w:lang w:val="cs-CZ" w:eastAsia="cs-CZ"/>
        </w:rPr>
        <w:t>D</w:t>
      </w:r>
      <w:r w:rsidR="00614310">
        <w:rPr>
          <w:rFonts w:eastAsia="Times New Roman" w:cs="Times New Roman"/>
          <w:iCs/>
          <w:lang w:val="cs-CZ" w:eastAsia="cs-CZ"/>
        </w:rPr>
        <w:t>evelopment</w:t>
      </w:r>
      <w:proofErr w:type="spellEnd"/>
      <w:r w:rsidR="00614310">
        <w:rPr>
          <w:rFonts w:eastAsia="Times New Roman" w:cs="Times New Roman"/>
          <w:iCs/>
          <w:lang w:val="cs-CZ" w:eastAsia="cs-CZ"/>
        </w:rPr>
        <w:t xml:space="preserve"> </w:t>
      </w:r>
      <w:proofErr w:type="spellStart"/>
      <w:r w:rsidR="00614310">
        <w:rPr>
          <w:rFonts w:eastAsia="Times New Roman" w:cs="Times New Roman"/>
          <w:iCs/>
          <w:lang w:val="cs-CZ" w:eastAsia="cs-CZ"/>
        </w:rPr>
        <w:t>of</w:t>
      </w:r>
      <w:proofErr w:type="spellEnd"/>
      <w:r w:rsidR="00614310">
        <w:rPr>
          <w:rFonts w:eastAsia="Times New Roman" w:cs="Times New Roman"/>
          <w:iCs/>
          <w:lang w:val="cs-CZ" w:eastAsia="cs-CZ"/>
        </w:rPr>
        <w:t xml:space="preserve"> </w:t>
      </w:r>
      <w:proofErr w:type="spellStart"/>
      <w:r w:rsidR="00614310">
        <w:rPr>
          <w:rFonts w:eastAsia="Times New Roman" w:cs="Times New Roman"/>
          <w:iCs/>
          <w:lang w:val="cs-CZ" w:eastAsia="cs-CZ"/>
        </w:rPr>
        <w:t>the</w:t>
      </w:r>
      <w:proofErr w:type="spellEnd"/>
      <w:r w:rsidR="00614310">
        <w:rPr>
          <w:rFonts w:eastAsia="Times New Roman" w:cs="Times New Roman"/>
          <w:iCs/>
          <w:lang w:val="cs-CZ" w:eastAsia="cs-CZ"/>
        </w:rPr>
        <w:t xml:space="preserve"> </w:t>
      </w:r>
      <w:proofErr w:type="spellStart"/>
      <w:r w:rsidR="00614310">
        <w:rPr>
          <w:rFonts w:eastAsia="Times New Roman" w:cs="Times New Roman"/>
          <w:iCs/>
          <w:lang w:val="cs-CZ" w:eastAsia="cs-CZ"/>
        </w:rPr>
        <w:t>real-time</w:t>
      </w:r>
      <w:proofErr w:type="spellEnd"/>
      <w:r w:rsidR="00614310">
        <w:rPr>
          <w:rFonts w:eastAsia="Times New Roman" w:cs="Times New Roman"/>
          <w:iCs/>
          <w:lang w:val="cs-CZ" w:eastAsia="cs-CZ"/>
        </w:rPr>
        <w:t xml:space="preserve"> data </w:t>
      </w:r>
      <w:proofErr w:type="spellStart"/>
      <w:r w:rsidR="00614310">
        <w:rPr>
          <w:rFonts w:eastAsia="Times New Roman" w:cs="Times New Roman"/>
          <w:iCs/>
          <w:lang w:val="cs-CZ" w:eastAsia="cs-CZ"/>
        </w:rPr>
        <w:t>acquisition</w:t>
      </w:r>
      <w:proofErr w:type="spellEnd"/>
      <w:r w:rsidR="00614310">
        <w:rPr>
          <w:rFonts w:eastAsia="Times New Roman" w:cs="Times New Roman"/>
          <w:iCs/>
          <w:lang w:val="cs-CZ" w:eastAsia="cs-CZ"/>
        </w:rPr>
        <w:t xml:space="preserve"> </w:t>
      </w:r>
      <w:proofErr w:type="spellStart"/>
      <w:r w:rsidR="00614310">
        <w:rPr>
          <w:rFonts w:eastAsia="Times New Roman" w:cs="Times New Roman"/>
          <w:iCs/>
          <w:lang w:val="cs-CZ" w:eastAsia="cs-CZ"/>
        </w:rPr>
        <w:t>system</w:t>
      </w:r>
      <w:proofErr w:type="spellEnd"/>
      <w:r w:rsidR="00614310">
        <w:rPr>
          <w:rFonts w:eastAsia="Times New Roman" w:cs="Times New Roman"/>
          <w:iCs/>
          <w:lang w:val="cs-CZ" w:eastAsia="cs-CZ"/>
        </w:rPr>
        <w:t xml:space="preserve"> </w:t>
      </w:r>
      <w:proofErr w:type="spellStart"/>
      <w:r w:rsidR="00614310">
        <w:rPr>
          <w:rFonts w:eastAsia="Times New Roman" w:cs="Times New Roman"/>
          <w:iCs/>
          <w:lang w:val="cs-CZ" w:eastAsia="cs-CZ"/>
        </w:rPr>
        <w:t>for</w:t>
      </w:r>
      <w:proofErr w:type="spellEnd"/>
      <w:r w:rsidR="00614310">
        <w:rPr>
          <w:rFonts w:eastAsia="Times New Roman" w:cs="Times New Roman"/>
          <w:iCs/>
          <w:lang w:val="cs-CZ" w:eastAsia="cs-CZ"/>
        </w:rPr>
        <w:t xml:space="preserve"> Philips </w:t>
      </w:r>
      <w:proofErr w:type="spellStart"/>
      <w:r w:rsidR="00614310">
        <w:rPr>
          <w:rFonts w:eastAsia="Times New Roman" w:cs="Times New Roman"/>
          <w:iCs/>
          <w:lang w:val="cs-CZ" w:eastAsia="cs-CZ"/>
        </w:rPr>
        <w:t>patient</w:t>
      </w:r>
      <w:proofErr w:type="spellEnd"/>
      <w:r w:rsidR="00614310">
        <w:rPr>
          <w:rFonts w:eastAsia="Times New Roman" w:cs="Times New Roman"/>
          <w:iCs/>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https://etd.ohiolink.edu/!etd.send_file?accession=case1405963966&amp;disposition=inline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0CE15BEA" w14:textId="73C8D964" w:rsidR="00B6702D" w:rsidRPr="00614310" w:rsidRDefault="009C55A1" w:rsidP="00C8785F">
      <w:pPr>
        <w:rPr>
          <w:rFonts w:cs="Segoe UI"/>
          <w:shd w:val="clear" w:color="auto" w:fill="F4F6F8"/>
        </w:rPr>
      </w:pPr>
      <w:r w:rsidRPr="00614310">
        <w:rPr>
          <w:iCs/>
        </w:rPr>
        <w:t xml:space="preserve"> [9</w:t>
      </w:r>
      <w:r w:rsidR="00B6702D" w:rsidRPr="00614310">
        <w:rPr>
          <w:iCs/>
        </w:rPr>
        <w:t>]</w:t>
      </w:r>
      <w:r w:rsidRPr="00614310">
        <w:rPr>
          <w:rFonts w:cs="Segoe UI"/>
          <w:shd w:val="clear" w:color="auto" w:fill="F4F6F8"/>
        </w:rPr>
        <w:t xml:space="preserve"> </w:t>
      </w:r>
      <w:proofErr w:type="spellStart"/>
      <w:r w:rsidRPr="00614310">
        <w:rPr>
          <w:rFonts w:cs="Segoe UI"/>
          <w:shd w:val="clear" w:color="auto" w:fill="F4F6F8"/>
        </w:rPr>
        <w:t>Rockstroh</w:t>
      </w:r>
      <w:proofErr w:type="spellEnd"/>
      <w:r w:rsidRPr="00614310">
        <w:rPr>
          <w:rFonts w:cs="Segoe UI"/>
          <w:shd w:val="clear" w:color="auto" w:fill="F4F6F8"/>
        </w:rPr>
        <w:t xml:space="preserve">, M., Wittig, M., Franke, S., </w:t>
      </w:r>
      <w:proofErr w:type="spellStart"/>
      <w:r w:rsidRPr="00614310">
        <w:rPr>
          <w:rFonts w:cs="Segoe UI"/>
          <w:shd w:val="clear" w:color="auto" w:fill="F4F6F8"/>
        </w:rPr>
        <w:t>Meixensber</w:t>
      </w:r>
      <w:r w:rsidR="00614310">
        <w:rPr>
          <w:rFonts w:cs="Segoe UI"/>
          <w:shd w:val="clear" w:color="auto" w:fill="F4F6F8"/>
        </w:rPr>
        <w:t>ger</w:t>
      </w:r>
      <w:proofErr w:type="spellEnd"/>
      <w:r w:rsidR="00614310">
        <w:rPr>
          <w:rFonts w:cs="Segoe UI"/>
          <w:shd w:val="clear" w:color="auto" w:fill="F4F6F8"/>
        </w:rPr>
        <w:t xml:space="preserve">, J. and </w:t>
      </w:r>
      <w:proofErr w:type="spellStart"/>
      <w:r w:rsidR="00614310">
        <w:rPr>
          <w:rFonts w:cs="Segoe UI"/>
          <w:shd w:val="clear" w:color="auto" w:fill="F4F6F8"/>
        </w:rPr>
        <w:t>Neumuth</w:t>
      </w:r>
      <w:proofErr w:type="spellEnd"/>
      <w:r w:rsidR="00614310">
        <w:rPr>
          <w:rFonts w:cs="Segoe UI"/>
          <w:shd w:val="clear" w:color="auto" w:fill="F4F6F8"/>
        </w:rPr>
        <w:t xml:space="preserve">, T. (2015) </w:t>
      </w:r>
      <w:r w:rsidRPr="00614310">
        <w:rPr>
          <w:rFonts w:cs="Segoe UI"/>
          <w:shd w:val="clear" w:color="auto" w:fill="F4F6F8"/>
        </w:rPr>
        <w:t>Video-based detection of device in</w:t>
      </w:r>
      <w:r w:rsidR="00614310">
        <w:rPr>
          <w:rFonts w:cs="Segoe UI"/>
          <w:shd w:val="clear" w:color="auto" w:fill="F4F6F8"/>
        </w:rPr>
        <w:t>teraction in the operating room</w:t>
      </w:r>
      <w:r w:rsidRPr="00614310">
        <w:rPr>
          <w:rFonts w:cs="Segoe UI"/>
          <w:shd w:val="clear" w:color="auto" w:fill="F4F6F8"/>
        </w:rPr>
        <w:t>,</w:t>
      </w:r>
      <w:r w:rsidRPr="00614310">
        <w:rPr>
          <w:rStyle w:val="apple-converted-space"/>
          <w:rFonts w:cs="Segoe UI"/>
          <w:shd w:val="clear" w:color="auto" w:fill="F4F6F8"/>
        </w:rPr>
        <w:t> </w:t>
      </w:r>
      <w:proofErr w:type="spellStart"/>
      <w:r w:rsidRPr="00614310">
        <w:rPr>
          <w:rFonts w:cs="Segoe UI"/>
          <w:iCs/>
          <w:shd w:val="clear" w:color="auto" w:fill="F4F6F8"/>
        </w:rPr>
        <w:t>Biomedizinische</w:t>
      </w:r>
      <w:proofErr w:type="spellEnd"/>
      <w:r w:rsidRPr="00614310">
        <w:rPr>
          <w:rFonts w:cs="Segoe UI"/>
          <w:iCs/>
          <w:shd w:val="clear" w:color="auto" w:fill="F4F6F8"/>
        </w:rPr>
        <w:t xml:space="preserve"> </w:t>
      </w:r>
      <w:proofErr w:type="spellStart"/>
      <w:r w:rsidR="00614310">
        <w:rPr>
          <w:rFonts w:cs="Segoe UI"/>
          <w:iCs/>
          <w:shd w:val="clear" w:color="auto" w:fill="F4F6F8"/>
        </w:rPr>
        <w:t>Technik</w:t>
      </w:r>
      <w:proofErr w:type="spellEnd"/>
      <w:r w:rsidR="00614310">
        <w:rPr>
          <w:rFonts w:cs="Segoe UI"/>
          <w:iCs/>
          <w:shd w:val="clear" w:color="auto" w:fill="F4F6F8"/>
        </w:rPr>
        <w:t>. Biomedical engineering</w:t>
      </w:r>
      <w:r w:rsidRPr="00614310">
        <w:rPr>
          <w:rFonts w:cs="Segoe UI"/>
          <w:shd w:val="clear" w:color="auto" w:fill="F4F6F8"/>
        </w:rPr>
        <w:t>, 61(5), pp. 567–576.</w:t>
      </w:r>
    </w:p>
    <w:p w14:paraId="3D4F6C72" w14:textId="77777777" w:rsidR="001F1C3C" w:rsidRPr="00614310" w:rsidRDefault="001F1C3C" w:rsidP="00C8785F">
      <w:pPr>
        <w:rPr>
          <w:rFonts w:eastAsia="Times New Roman" w:cs="Times New Roman"/>
          <w:lang w:val="cs-CZ" w:eastAsia="cs-CZ"/>
        </w:rPr>
      </w:pPr>
      <w:r w:rsidRPr="00614310">
        <w:rPr>
          <w:rFonts w:cs="Segoe UI"/>
          <w:shd w:val="clear" w:color="auto" w:fill="F4F6F8"/>
        </w:rPr>
        <w:t xml:space="preserve">[10] </w:t>
      </w:r>
      <w:r w:rsidRPr="00614310">
        <w:rPr>
          <w:rFonts w:eastAsia="Times New Roman" w:cs="Times New Roman"/>
          <w:lang w:val="cs-CZ" w:eastAsia="cs-CZ"/>
        </w:rPr>
        <w:t>Copyright (2002) </w:t>
      </w:r>
      <w:proofErr w:type="spellStart"/>
      <w:r w:rsidRPr="00614310">
        <w:rPr>
          <w:rFonts w:eastAsia="Times New Roman" w:cs="Times New Roman"/>
          <w:iCs/>
          <w:lang w:val="cs-CZ" w:eastAsia="cs-CZ"/>
        </w:rPr>
        <w:t>Gynecological</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ultrasound</w:t>
      </w:r>
      <w:proofErr w:type="spellEnd"/>
      <w:r w:rsidRPr="00614310">
        <w:rPr>
          <w:rFonts w:eastAsia="Times New Roman" w:cs="Times New Roman"/>
          <w:iCs/>
          <w:lang w:val="cs-CZ" w:eastAsia="cs-CZ"/>
        </w:rPr>
        <w:t xml:space="preserve"> video </w:t>
      </w:r>
      <w:proofErr w:type="spellStart"/>
      <w:r w:rsidRPr="00614310">
        <w:rPr>
          <w:rFonts w:eastAsia="Times New Roman" w:cs="Times New Roman"/>
          <w:iCs/>
          <w:lang w:val="cs-CZ" w:eastAsia="cs-CZ"/>
        </w:rPr>
        <w:t>capture</w:t>
      </w:r>
      <w:proofErr w:type="spellEnd"/>
      <w:r w:rsidRPr="00614310">
        <w:rPr>
          <w:rFonts w:eastAsia="Times New Roman" w:cs="Times New Roman"/>
          <w:iCs/>
          <w:lang w:val="cs-CZ" w:eastAsia="cs-CZ"/>
        </w:rPr>
        <w:t xml:space="preserve"> and </w:t>
      </w:r>
      <w:proofErr w:type="spellStart"/>
      <w:r w:rsidRPr="00614310">
        <w:rPr>
          <w:rFonts w:eastAsia="Times New Roman" w:cs="Times New Roman"/>
          <w:iCs/>
          <w:lang w:val="cs-CZ" w:eastAsia="cs-CZ"/>
        </w:rPr>
        <w:t>storage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https://www.epiphan.com/solutions/high-resolution-ultrasound-video-capture-using-epiphan-video-grabbers/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18E862E5" w14:textId="77777777" w:rsidR="001F1C3C" w:rsidRPr="00614310" w:rsidRDefault="001F1C3C" w:rsidP="00C8785F">
      <w:pPr>
        <w:rPr>
          <w:rFonts w:eastAsia="Times New Roman" w:cs="Times New Roman"/>
          <w:lang w:val="cs-CZ" w:eastAsia="cs-CZ"/>
        </w:rPr>
      </w:pPr>
      <w:r w:rsidRPr="00614310">
        <w:rPr>
          <w:rFonts w:eastAsia="Times New Roman" w:cs="Times New Roman"/>
          <w:lang w:val="cs-CZ" w:eastAsia="cs-CZ"/>
        </w:rPr>
        <w:t xml:space="preserve">[11] </w:t>
      </w:r>
      <w:proofErr w:type="spellStart"/>
      <w:r w:rsidRPr="00614310">
        <w:rPr>
          <w:rFonts w:eastAsia="Times New Roman" w:cs="Times New Roman"/>
          <w:lang w:val="cs-CZ" w:eastAsia="cs-CZ"/>
        </w:rPr>
        <w:t>GitHub</w:t>
      </w:r>
      <w:proofErr w:type="spellEnd"/>
      <w:r w:rsidRPr="00614310">
        <w:rPr>
          <w:rFonts w:eastAsia="Times New Roman" w:cs="Times New Roman"/>
          <w:lang w:val="cs-CZ" w:eastAsia="cs-CZ"/>
        </w:rPr>
        <w:t xml:space="preserve"> (2016) </w:t>
      </w:r>
      <w:proofErr w:type="spellStart"/>
      <w:r w:rsidRPr="00614310">
        <w:rPr>
          <w:rFonts w:eastAsia="Times New Roman" w:cs="Times New Roman"/>
          <w:iCs/>
          <w:lang w:val="cs-CZ" w:eastAsia="cs-CZ"/>
        </w:rPr>
        <w:t>Tesseract-ocr</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https://github.com/tesseract-ocr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5915E5FF" w14:textId="77777777" w:rsidR="001F1C3C" w:rsidRPr="00614310" w:rsidRDefault="001F1C3C" w:rsidP="00C8785F">
      <w:pPr>
        <w:rPr>
          <w:rFonts w:eastAsia="Times New Roman" w:cs="Times New Roman"/>
          <w:lang w:val="cs-CZ" w:eastAsia="cs-CZ"/>
        </w:rPr>
      </w:pPr>
      <w:r w:rsidRPr="00614310">
        <w:rPr>
          <w:rFonts w:eastAsia="Times New Roman" w:cs="Times New Roman"/>
          <w:lang w:val="cs-CZ" w:eastAsia="cs-CZ"/>
        </w:rPr>
        <w:t xml:space="preserve">[12] </w:t>
      </w:r>
      <w:proofErr w:type="spellStart"/>
      <w:r w:rsidRPr="00614310">
        <w:rPr>
          <w:rFonts w:eastAsia="Times New Roman" w:cs="Times New Roman"/>
          <w:lang w:val="cs-CZ" w:eastAsia="cs-CZ"/>
        </w:rPr>
        <w:t>tesseract-ocr</w:t>
      </w:r>
      <w:proofErr w:type="spellEnd"/>
      <w:r w:rsidRPr="00614310">
        <w:rPr>
          <w:rFonts w:eastAsia="Times New Roman" w:cs="Times New Roman"/>
          <w:lang w:val="cs-CZ" w:eastAsia="cs-CZ"/>
        </w:rPr>
        <w:t xml:space="preserve"> (2016) </w:t>
      </w:r>
      <w:proofErr w:type="spellStart"/>
      <w:r w:rsidRPr="00614310">
        <w:rPr>
          <w:rFonts w:eastAsia="Times New Roman" w:cs="Times New Roman"/>
          <w:iCs/>
          <w:lang w:val="cs-CZ" w:eastAsia="cs-CZ"/>
        </w:rPr>
        <w:t>Tesseract-ocr</w:t>
      </w:r>
      <w:proofErr w:type="spellEnd"/>
      <w:r w:rsidRPr="00614310">
        <w:rPr>
          <w:rFonts w:eastAsia="Times New Roman" w:cs="Times New Roman"/>
          <w:iCs/>
          <w:lang w:val="cs-CZ" w:eastAsia="cs-CZ"/>
        </w:rPr>
        <w:t>/</w:t>
      </w:r>
      <w:proofErr w:type="spellStart"/>
      <w:r w:rsidRPr="00614310">
        <w:rPr>
          <w:rFonts w:eastAsia="Times New Roman" w:cs="Times New Roman"/>
          <w:iCs/>
          <w:lang w:val="cs-CZ" w:eastAsia="cs-CZ"/>
        </w:rPr>
        <w:t>tesseract</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https://github.com/tesseract-ocr/tesseract/wiki/ImproveQuality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561A71E8" w14:textId="0E39A665" w:rsidR="00E305ED" w:rsidRPr="00614310" w:rsidRDefault="00E305ED" w:rsidP="00C8785F">
      <w:pPr>
        <w:rPr>
          <w:rFonts w:eastAsia="Times New Roman" w:cs="Times New Roman"/>
          <w:lang w:eastAsia="cs-CZ"/>
        </w:rPr>
      </w:pPr>
      <w:r w:rsidRPr="00614310">
        <w:rPr>
          <w:rFonts w:eastAsia="Times New Roman" w:cs="Times New Roman"/>
          <w:lang w:val="cs-CZ" w:eastAsia="cs-CZ"/>
        </w:rPr>
        <w:t xml:space="preserve">[13] </w:t>
      </w:r>
      <w:proofErr w:type="spellStart"/>
      <w:r w:rsidRPr="00614310">
        <w:rPr>
          <w:rFonts w:eastAsia="Times New Roman" w:cs="Times New Roman"/>
          <w:lang w:val="cs-CZ" w:eastAsia="cs-CZ"/>
        </w:rPr>
        <w:t>Collins</w:t>
      </w:r>
      <w:proofErr w:type="spellEnd"/>
      <w:r w:rsidRPr="00614310">
        <w:rPr>
          <w:rFonts w:eastAsia="Times New Roman" w:cs="Times New Roman"/>
          <w:lang w:val="cs-CZ" w:eastAsia="cs-CZ"/>
        </w:rPr>
        <w:t>, Robert</w:t>
      </w:r>
      <w:r w:rsidR="00614310">
        <w:rPr>
          <w:rFonts w:eastAsia="Times New Roman" w:cs="Times New Roman"/>
          <w:lang w:val="cs-CZ" w:eastAsia="cs-CZ"/>
        </w:rPr>
        <w:t xml:space="preserve"> (2015)</w:t>
      </w:r>
      <w:r w:rsidRPr="00614310">
        <w:rPr>
          <w:rFonts w:eastAsia="Times New Roman" w:cs="Times New Roman"/>
          <w:lang w:val="cs-CZ" w:eastAsia="cs-CZ"/>
        </w:rPr>
        <w:t xml:space="preserve"> </w:t>
      </w:r>
      <w:r w:rsidRPr="00614310">
        <w:rPr>
          <w:rFonts w:eastAsia="Times New Roman" w:cs="Times New Roman"/>
          <w:lang w:eastAsia="cs-CZ"/>
        </w:rPr>
        <w:t>Le</w:t>
      </w:r>
      <w:r w:rsidR="00614310">
        <w:rPr>
          <w:rFonts w:eastAsia="Times New Roman" w:cs="Times New Roman"/>
          <w:lang w:eastAsia="cs-CZ"/>
        </w:rPr>
        <w:t>cture 6: Harris Corner Detector,</w:t>
      </w:r>
      <w:r w:rsidRPr="00614310">
        <w:rPr>
          <w:rFonts w:eastAsia="Times New Roman" w:cs="Times New Roman"/>
          <w:lang w:eastAsia="cs-CZ"/>
        </w:rPr>
        <w:t xml:space="preserve"> CSE486, Penn State.</w:t>
      </w:r>
    </w:p>
    <w:p w14:paraId="14BAFEB3" w14:textId="2F2BB32A" w:rsidR="00E305ED" w:rsidRPr="00614310" w:rsidRDefault="00E305ED" w:rsidP="00C8785F">
      <w:pPr>
        <w:rPr>
          <w:rFonts w:eastAsia="Times New Roman" w:cs="Times New Roman"/>
          <w:lang w:eastAsia="cs-CZ"/>
        </w:rPr>
      </w:pPr>
      <w:r w:rsidRPr="00614310">
        <w:rPr>
          <w:rFonts w:eastAsia="Times New Roman" w:cs="Times New Roman"/>
          <w:lang w:eastAsia="cs-CZ"/>
        </w:rPr>
        <w:t xml:space="preserve">[14] Parks, D., Gravel, J. (2002) </w:t>
      </w:r>
      <w:r w:rsidRPr="00614310">
        <w:t>Corner Detectors</w:t>
      </w:r>
      <w:r w:rsidRPr="00614310">
        <w:rPr>
          <w:rFonts w:cs="Segoe UI"/>
          <w:shd w:val="clear" w:color="auto" w:fill="F4F6F8"/>
        </w:rPr>
        <w:t xml:space="preserve">, </w:t>
      </w:r>
      <w:proofErr w:type="spellStart"/>
      <w:proofErr w:type="gramStart"/>
      <w:r w:rsidRPr="00614310">
        <w:rPr>
          <w:rFonts w:eastAsia="Times New Roman" w:cs="Times New Roman"/>
          <w:lang w:val="cs-CZ" w:eastAsia="cs-CZ"/>
        </w:rPr>
        <w:t>Available</w:t>
      </w:r>
      <w:proofErr w:type="spellEnd"/>
      <w:proofErr w:type="gram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w:t>
      </w:r>
      <w:r w:rsidRPr="00614310">
        <w:t xml:space="preserve"> </w:t>
      </w:r>
      <w:hyperlink r:id="rId95" w:history="1">
        <w:r w:rsidRPr="00614310">
          <w:rPr>
            <w:rStyle w:val="Hyperlink"/>
            <w:color w:val="auto"/>
            <w:u w:val="none"/>
          </w:rPr>
          <w:t>http://www.cim.mcgill.ca/~dparks/CornerDetector/index.htm</w:t>
        </w:r>
      </w:hyperlink>
      <w:r w:rsidRPr="00614310">
        <w:t xml:space="preserve">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8 </w:t>
      </w:r>
      <w:proofErr w:type="spellStart"/>
      <w:r w:rsidRPr="00614310">
        <w:rPr>
          <w:rFonts w:eastAsia="Times New Roman" w:cs="Times New Roman"/>
          <w:lang w:val="cs-CZ" w:eastAsia="cs-CZ"/>
        </w:rPr>
        <w:t>December</w:t>
      </w:r>
      <w:proofErr w:type="spellEnd"/>
      <w:r w:rsidRPr="00614310">
        <w:rPr>
          <w:rFonts w:eastAsia="Times New Roman" w:cs="Times New Roman"/>
          <w:lang w:val="cs-CZ" w:eastAsia="cs-CZ"/>
        </w:rPr>
        <w:t xml:space="preserve"> 2016</w:t>
      </w:r>
      <w:r w:rsidRPr="00614310">
        <w:t>)</w:t>
      </w:r>
    </w:p>
    <w:p w14:paraId="2FDAC5D4" w14:textId="797F76BA" w:rsidR="00B6702D" w:rsidRPr="00614310" w:rsidRDefault="00E305ED" w:rsidP="00C8785F">
      <w:pPr>
        <w:rPr>
          <w:rFonts w:cs="TimesNewRoman"/>
          <w:lang w:val="cs-CZ"/>
        </w:rPr>
      </w:pPr>
      <w:r w:rsidRPr="00614310">
        <w:t xml:space="preserve">[15] </w:t>
      </w:r>
      <w:r w:rsidRPr="00614310">
        <w:rPr>
          <w:rFonts w:cs="TimesNewRoman"/>
          <w:lang w:val="cs-CZ"/>
        </w:rPr>
        <w:t xml:space="preserve">HÝNA, Petr. </w:t>
      </w:r>
      <w:r w:rsidRPr="00614310">
        <w:rPr>
          <w:rFonts w:cs="TimesNewRoman,Italic"/>
          <w:iCs/>
          <w:lang w:val="cs-CZ"/>
        </w:rPr>
        <w:t>Detekce rohů v obraze</w:t>
      </w:r>
      <w:r w:rsidRPr="00614310">
        <w:rPr>
          <w:rFonts w:cs="TimesNewRoman"/>
          <w:lang w:val="cs-CZ"/>
        </w:rPr>
        <w:t>. [</w:t>
      </w:r>
      <w:proofErr w:type="spellStart"/>
      <w:proofErr w:type="gramStart"/>
      <w:r w:rsidRPr="00614310">
        <w:rPr>
          <w:rFonts w:cs="TimesNewRoman"/>
          <w:lang w:val="cs-CZ"/>
        </w:rPr>
        <w:t>s.l</w:t>
      </w:r>
      <w:proofErr w:type="spellEnd"/>
      <w:r w:rsidRPr="00614310">
        <w:rPr>
          <w:rFonts w:cs="TimesNewRoman"/>
          <w:lang w:val="cs-CZ"/>
        </w:rPr>
        <w:t>.</w:t>
      </w:r>
      <w:proofErr w:type="gramEnd"/>
      <w:r w:rsidRPr="00614310">
        <w:rPr>
          <w:rFonts w:cs="TimesNewRoman"/>
          <w:lang w:val="cs-CZ"/>
        </w:rPr>
        <w:t>], 2007. 54 s. VUT Brno. Bakalářská práce.</w:t>
      </w:r>
    </w:p>
    <w:p w14:paraId="60F21128" w14:textId="77777777" w:rsidR="00757992" w:rsidRPr="00614310" w:rsidRDefault="00757992" w:rsidP="00C8785F">
      <w:pPr>
        <w:rPr>
          <w:rFonts w:eastAsia="Times New Roman" w:cs="Times New Roman"/>
          <w:lang w:val="cs-CZ" w:eastAsia="cs-CZ"/>
        </w:rPr>
      </w:pPr>
      <w:r w:rsidRPr="00614310">
        <w:rPr>
          <w:rFonts w:cs="TimesNewRoman"/>
          <w:lang w:val="cs-CZ"/>
        </w:rPr>
        <w:lastRenderedPageBreak/>
        <w:t xml:space="preserve">[16] </w:t>
      </w:r>
      <w:proofErr w:type="spellStart"/>
      <w:r w:rsidRPr="00614310">
        <w:rPr>
          <w:rFonts w:eastAsia="Times New Roman" w:cs="Times New Roman"/>
          <w:lang w:val="cs-CZ" w:eastAsia="cs-CZ"/>
        </w:rPr>
        <w:t>MathWorks</w:t>
      </w:r>
      <w:proofErr w:type="spellEnd"/>
      <w:r w:rsidRPr="00614310">
        <w:rPr>
          <w:rFonts w:eastAsia="Times New Roman" w:cs="Times New Roman"/>
          <w:lang w:val="cs-CZ" w:eastAsia="cs-CZ"/>
        </w:rPr>
        <w:t>, T. (1998) </w:t>
      </w:r>
      <w:proofErr w:type="spellStart"/>
      <w:r w:rsidRPr="00614310">
        <w:rPr>
          <w:rFonts w:eastAsia="Times New Roman" w:cs="Times New Roman"/>
          <w:iCs/>
          <w:lang w:val="cs-CZ" w:eastAsia="cs-CZ"/>
        </w:rPr>
        <w:t>Makers</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of</w:t>
      </w:r>
      <w:proofErr w:type="spellEnd"/>
      <w:r w:rsidRPr="00614310">
        <w:rPr>
          <w:rFonts w:eastAsia="Times New Roman" w:cs="Times New Roman"/>
          <w:iCs/>
          <w:lang w:val="cs-CZ" w:eastAsia="cs-CZ"/>
        </w:rPr>
        <w:t xml:space="preserve"> MATLAB and </w:t>
      </w:r>
      <w:proofErr w:type="spellStart"/>
      <w:r w:rsidRPr="00614310">
        <w:rPr>
          <w:rFonts w:eastAsia="Times New Roman" w:cs="Times New Roman"/>
          <w:iCs/>
          <w:lang w:val="cs-CZ" w:eastAsia="cs-CZ"/>
        </w:rPr>
        <w:t>Simulink</w:t>
      </w:r>
      <w:proofErr w:type="spellEnd"/>
      <w:r w:rsidRPr="00614310">
        <w:rPr>
          <w:rFonts w:eastAsia="Times New Roman" w:cs="Times New Roman"/>
          <w:iCs/>
          <w:lang w:val="cs-CZ" w:eastAsia="cs-CZ"/>
        </w:rPr>
        <w:t xml:space="preserve"> - MATLAB &amp; </w:t>
      </w:r>
      <w:proofErr w:type="spellStart"/>
      <w:r w:rsidRPr="00614310">
        <w:rPr>
          <w:rFonts w:eastAsia="Times New Roman" w:cs="Times New Roman"/>
          <w:iCs/>
          <w:lang w:val="cs-CZ" w:eastAsia="cs-CZ"/>
        </w:rPr>
        <w:t>Simulink</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http://www.mathworks.com/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7F4DA07C" w14:textId="77777777" w:rsidR="00757992" w:rsidRPr="00614310" w:rsidRDefault="00757992" w:rsidP="00C8785F">
      <w:pPr>
        <w:rPr>
          <w:rFonts w:eastAsia="Times New Roman" w:cs="Times New Roman"/>
          <w:lang w:val="cs-CZ" w:eastAsia="cs-CZ"/>
        </w:rPr>
      </w:pPr>
      <w:r w:rsidRPr="00614310">
        <w:rPr>
          <w:rFonts w:eastAsia="Times New Roman" w:cs="Times New Roman"/>
          <w:lang w:val="cs-CZ" w:eastAsia="cs-CZ"/>
        </w:rPr>
        <w:t>[17] 09gr820 (2009) </w:t>
      </w:r>
      <w:r w:rsidRPr="00614310">
        <w:rPr>
          <w:rFonts w:eastAsia="Times New Roman" w:cs="Times New Roman"/>
          <w:iCs/>
          <w:lang w:val="cs-CZ" w:eastAsia="cs-CZ"/>
        </w:rPr>
        <w:t xml:space="preserve">Line </w:t>
      </w:r>
      <w:proofErr w:type="spellStart"/>
      <w:r w:rsidRPr="00614310">
        <w:rPr>
          <w:rFonts w:eastAsia="Times New Roman" w:cs="Times New Roman"/>
          <w:iCs/>
          <w:lang w:val="cs-CZ" w:eastAsia="cs-CZ"/>
        </w:rPr>
        <w:t>detection</w:t>
      </w:r>
      <w:proofErr w:type="spellEnd"/>
      <w:r w:rsidRPr="00614310">
        <w:rPr>
          <w:rFonts w:eastAsia="Times New Roman" w:cs="Times New Roman"/>
          <w:iCs/>
          <w:lang w:val="cs-CZ" w:eastAsia="cs-CZ"/>
        </w:rPr>
        <w:t xml:space="preserve"> by </w:t>
      </w:r>
      <w:proofErr w:type="spellStart"/>
      <w:r w:rsidRPr="00614310">
        <w:rPr>
          <w:rFonts w:eastAsia="Times New Roman" w:cs="Times New Roman"/>
          <w:iCs/>
          <w:lang w:val="cs-CZ" w:eastAsia="cs-CZ"/>
        </w:rPr>
        <w:t>Hough</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transformation</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http://web.ipac.caltech.edu/staff/fmasci/home/astro_refs/HoughTrans_lines_09.pdf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3F2BD721" w14:textId="5448B20E" w:rsidR="00757992" w:rsidRPr="00614310" w:rsidRDefault="00757992" w:rsidP="00C8785F">
      <w:pPr>
        <w:rPr>
          <w:rFonts w:cs="Arial"/>
          <w:shd w:val="clear" w:color="auto" w:fill="FFFFFF"/>
        </w:rPr>
      </w:pPr>
      <w:r w:rsidRPr="00614310">
        <w:rPr>
          <w:rFonts w:eastAsia="Times New Roman" w:cs="Times New Roman"/>
          <w:lang w:val="cs-CZ" w:eastAsia="cs-CZ"/>
        </w:rPr>
        <w:t xml:space="preserve">[18] </w:t>
      </w:r>
      <w:r w:rsidRPr="00614310">
        <w:rPr>
          <w:rFonts w:cs="Arial"/>
          <w:shd w:val="clear" w:color="auto" w:fill="FFFFFF"/>
        </w:rPr>
        <w:t>J. Matthews., L. G. Roberts</w:t>
      </w:r>
      <w:r w:rsidR="00614310">
        <w:rPr>
          <w:rFonts w:cs="Arial"/>
          <w:shd w:val="clear" w:color="auto" w:fill="FFFFFF"/>
        </w:rPr>
        <w:t xml:space="preserve"> (2002) </w:t>
      </w:r>
      <w:r w:rsidRPr="00614310">
        <w:rPr>
          <w:rFonts w:cs="Arial"/>
          <w:shd w:val="clear" w:color="auto" w:fill="FFFFFF"/>
        </w:rPr>
        <w:t>An introduction to edge detec</w:t>
      </w:r>
      <w:r w:rsidR="00614310">
        <w:rPr>
          <w:rFonts w:cs="Arial"/>
          <w:shd w:val="clear" w:color="auto" w:fill="FFFFFF"/>
        </w:rPr>
        <w:t xml:space="preserve">tion: The </w:t>
      </w:r>
      <w:proofErr w:type="spellStart"/>
      <w:r w:rsidR="00614310">
        <w:rPr>
          <w:rFonts w:cs="Arial"/>
          <w:shd w:val="clear" w:color="auto" w:fill="FFFFFF"/>
        </w:rPr>
        <w:t>sobel</w:t>
      </w:r>
      <w:proofErr w:type="spellEnd"/>
      <w:r w:rsidR="00614310">
        <w:rPr>
          <w:rFonts w:cs="Arial"/>
          <w:shd w:val="clear" w:color="auto" w:fill="FFFFFF"/>
        </w:rPr>
        <w:t xml:space="preserve"> edge detector.</w:t>
      </w:r>
      <w:r w:rsidRPr="00614310">
        <w:rPr>
          <w:rFonts w:cs="Arial"/>
          <w:shd w:val="clear" w:color="auto" w:fill="FFFFFF"/>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xml:space="preserve">: </w:t>
      </w:r>
      <w:hyperlink r:id="rId96" w:history="1">
        <w:r w:rsidRPr="00614310">
          <w:rPr>
            <w:rStyle w:val="Hyperlink"/>
            <w:rFonts w:cs="Arial"/>
            <w:b/>
            <w:bCs/>
            <w:color w:val="auto"/>
            <w:u w:val="none"/>
            <w:shd w:val="clear" w:color="auto" w:fill="FFFFFF"/>
          </w:rPr>
          <w:t>http</w:t>
        </w:r>
        <w:r w:rsidRPr="00614310">
          <w:rPr>
            <w:rStyle w:val="Hyperlink"/>
            <w:rFonts w:cs="Arial"/>
            <w:color w:val="auto"/>
            <w:u w:val="none"/>
            <w:shd w:val="clear" w:color="auto" w:fill="FFFFFF"/>
          </w:rPr>
          <w:t>://www.generation5.org/content/2002/im01.asp</w:t>
        </w:r>
      </w:hyperlink>
      <w:r w:rsidRPr="00614310">
        <w:rPr>
          <w:rFonts w:cs="Arial"/>
          <w:shd w:val="clear" w:color="auto" w:fill="FFFFFF"/>
        </w:rPr>
        <w:t xml:space="preserve"> </w:t>
      </w:r>
      <w:r w:rsidRPr="00614310">
        <w:t>(</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6 </w:t>
      </w:r>
      <w:proofErr w:type="spellStart"/>
      <w:r w:rsidRPr="00614310">
        <w:rPr>
          <w:rFonts w:eastAsia="Times New Roman" w:cs="Times New Roman"/>
          <w:lang w:val="cs-CZ" w:eastAsia="cs-CZ"/>
        </w:rPr>
        <w:t>December</w:t>
      </w:r>
      <w:proofErr w:type="spellEnd"/>
      <w:r w:rsidRPr="00614310">
        <w:rPr>
          <w:rFonts w:eastAsia="Times New Roman" w:cs="Times New Roman"/>
          <w:lang w:val="cs-CZ" w:eastAsia="cs-CZ"/>
        </w:rPr>
        <w:t xml:space="preserve"> 2016</w:t>
      </w:r>
      <w:r w:rsidRPr="00614310">
        <w:t>)</w:t>
      </w:r>
      <w:r w:rsidRPr="00614310">
        <w:rPr>
          <w:rFonts w:cs="Arial"/>
          <w:shd w:val="clear" w:color="auto" w:fill="FFFFFF"/>
        </w:rPr>
        <w:t xml:space="preserve"> </w:t>
      </w:r>
    </w:p>
    <w:p w14:paraId="71FD14A3" w14:textId="17D90AE8" w:rsidR="0074258F" w:rsidRPr="00614310" w:rsidRDefault="0074258F" w:rsidP="00C8785F">
      <w:pPr>
        <w:rPr>
          <w:rFonts w:cs="Segoe UI"/>
          <w:shd w:val="clear" w:color="auto" w:fill="F4F6F8"/>
        </w:rPr>
      </w:pPr>
      <w:r w:rsidRPr="00614310">
        <w:rPr>
          <w:rFonts w:cs="Arial"/>
          <w:shd w:val="clear" w:color="auto" w:fill="FFFFFF"/>
        </w:rPr>
        <w:t xml:space="preserve">[19] </w:t>
      </w:r>
      <w:r w:rsidRPr="00614310">
        <w:rPr>
          <w:rFonts w:cs="Segoe UI"/>
          <w:shd w:val="clear" w:color="auto" w:fill="F4F6F8"/>
        </w:rPr>
        <w:t>B</w:t>
      </w:r>
      <w:r w:rsidR="00614310">
        <w:rPr>
          <w:rFonts w:cs="Segoe UI"/>
          <w:shd w:val="clear" w:color="auto" w:fill="F4F6F8"/>
        </w:rPr>
        <w:t xml:space="preserve">radley, D. and Roth, G. (2007) </w:t>
      </w:r>
      <w:r w:rsidRPr="00614310">
        <w:rPr>
          <w:rFonts w:cs="Segoe UI"/>
          <w:shd w:val="clear" w:color="auto" w:fill="F4F6F8"/>
        </w:rPr>
        <w:t>Adaptive Thresh</w:t>
      </w:r>
      <w:r w:rsidR="00614310">
        <w:rPr>
          <w:rFonts w:cs="Segoe UI"/>
          <w:shd w:val="clear" w:color="auto" w:fill="F4F6F8"/>
        </w:rPr>
        <w:t>olding using the integral image</w:t>
      </w:r>
      <w:r w:rsidRPr="00614310">
        <w:rPr>
          <w:rFonts w:cs="Segoe UI"/>
          <w:shd w:val="clear" w:color="auto" w:fill="F4F6F8"/>
        </w:rPr>
        <w:t>,</w:t>
      </w:r>
      <w:r w:rsidRPr="00614310">
        <w:rPr>
          <w:rStyle w:val="apple-converted-space"/>
          <w:rFonts w:cs="Segoe UI"/>
          <w:shd w:val="clear" w:color="auto" w:fill="F4F6F8"/>
        </w:rPr>
        <w:t> </w:t>
      </w:r>
      <w:r w:rsidRPr="00614310">
        <w:rPr>
          <w:rFonts w:cs="Segoe UI"/>
          <w:iCs/>
          <w:shd w:val="clear" w:color="auto" w:fill="F4F6F8"/>
        </w:rPr>
        <w:t>Journal of Graphics, GPU, and Game Tools</w:t>
      </w:r>
      <w:r w:rsidRPr="00614310">
        <w:rPr>
          <w:rFonts w:cs="Segoe UI"/>
          <w:shd w:val="clear" w:color="auto" w:fill="F4F6F8"/>
        </w:rPr>
        <w:t xml:space="preserve">, 12(2), pp. 13–21. </w:t>
      </w:r>
    </w:p>
    <w:p w14:paraId="6DBA8333" w14:textId="619D971C" w:rsidR="0074258F" w:rsidRPr="00614310" w:rsidRDefault="0074258F" w:rsidP="00C8785F">
      <w:pPr>
        <w:rPr>
          <w:rFonts w:cs="Arial"/>
          <w:shd w:val="clear" w:color="auto" w:fill="FFFFFF"/>
        </w:rPr>
      </w:pPr>
      <w:r w:rsidRPr="00614310">
        <w:rPr>
          <w:rFonts w:cs="Segoe UI"/>
          <w:shd w:val="clear" w:color="auto" w:fill="F4F6F8"/>
        </w:rPr>
        <w:t xml:space="preserve">[20] </w:t>
      </w:r>
      <w:proofErr w:type="spellStart"/>
      <w:r w:rsidRPr="00614310">
        <w:rPr>
          <w:rFonts w:cs="Arial"/>
          <w:shd w:val="clear" w:color="auto" w:fill="FFFFFF"/>
        </w:rPr>
        <w:t>Haralick</w:t>
      </w:r>
      <w:proofErr w:type="spellEnd"/>
      <w:r w:rsidRPr="00614310">
        <w:rPr>
          <w:rFonts w:cs="Arial"/>
          <w:shd w:val="clear" w:color="auto" w:fill="FFFFFF"/>
        </w:rPr>
        <w:t>, Robert M., and Linda G. Shapiro,</w:t>
      </w:r>
      <w:r w:rsidRPr="00614310">
        <w:rPr>
          <w:rStyle w:val="apple-converted-space"/>
          <w:rFonts w:cs="Arial"/>
          <w:shd w:val="clear" w:color="auto" w:fill="FFFFFF"/>
        </w:rPr>
        <w:t> </w:t>
      </w:r>
      <w:r w:rsidRPr="00614310">
        <w:rPr>
          <w:rFonts w:cs="Arial"/>
          <w:iCs/>
          <w:shd w:val="clear" w:color="auto" w:fill="FFFFFF"/>
        </w:rPr>
        <w:t>Computer and Robot Vision, Volume I,</w:t>
      </w:r>
      <w:r w:rsidRPr="00614310">
        <w:rPr>
          <w:rStyle w:val="apple-converted-space"/>
          <w:rFonts w:cs="Arial"/>
          <w:shd w:val="clear" w:color="auto" w:fill="FFFFFF"/>
        </w:rPr>
        <w:t> </w:t>
      </w:r>
      <w:r w:rsidRPr="00614310">
        <w:rPr>
          <w:rFonts w:cs="Arial"/>
          <w:shd w:val="clear" w:color="auto" w:fill="FFFFFF"/>
        </w:rPr>
        <w:t>Addison-Wesley, 1992, pp. 28-48.</w:t>
      </w:r>
    </w:p>
    <w:p w14:paraId="424C5ECD" w14:textId="41F46449" w:rsidR="0074258F" w:rsidRPr="00614310" w:rsidRDefault="0074258F" w:rsidP="00C8785F">
      <w:pPr>
        <w:rPr>
          <w:rFonts w:cs="CMR10"/>
          <w:lang w:val="cs-CZ"/>
        </w:rPr>
      </w:pPr>
      <w:r w:rsidRPr="00614310">
        <w:rPr>
          <w:rFonts w:cs="Arial"/>
          <w:shd w:val="clear" w:color="auto" w:fill="FFFFFF"/>
        </w:rPr>
        <w:t xml:space="preserve">[21] </w:t>
      </w:r>
      <w:r w:rsidRPr="00614310">
        <w:rPr>
          <w:rFonts w:cs="CMR10"/>
          <w:lang w:val="cs-CZ"/>
        </w:rPr>
        <w:t xml:space="preserve">R. </w:t>
      </w:r>
      <w:proofErr w:type="spellStart"/>
      <w:r w:rsidRPr="00614310">
        <w:rPr>
          <w:rFonts w:cs="CMR10"/>
          <w:lang w:val="cs-CZ"/>
        </w:rPr>
        <w:t>Hartley</w:t>
      </w:r>
      <w:proofErr w:type="spellEnd"/>
      <w:r w:rsidRPr="00614310">
        <w:rPr>
          <w:rFonts w:cs="CMR10"/>
          <w:lang w:val="cs-CZ"/>
        </w:rPr>
        <w:t xml:space="preserve"> and A. </w:t>
      </w:r>
      <w:proofErr w:type="spellStart"/>
      <w:r w:rsidRPr="00614310">
        <w:rPr>
          <w:rFonts w:cs="CMR10"/>
          <w:lang w:val="cs-CZ"/>
        </w:rPr>
        <w:t>Zisserman</w:t>
      </w:r>
      <w:proofErr w:type="spellEnd"/>
      <w:r w:rsidRPr="00614310">
        <w:rPr>
          <w:rFonts w:cs="CMR10"/>
          <w:lang w:val="cs-CZ"/>
        </w:rPr>
        <w:t xml:space="preserve">. </w:t>
      </w:r>
      <w:proofErr w:type="spellStart"/>
      <w:r w:rsidRPr="00614310">
        <w:rPr>
          <w:rFonts w:cs="CMTI10"/>
          <w:lang w:val="cs-CZ"/>
        </w:rPr>
        <w:t>Multiple</w:t>
      </w:r>
      <w:proofErr w:type="spellEnd"/>
      <w:r w:rsidRPr="00614310">
        <w:rPr>
          <w:rFonts w:cs="CMTI10"/>
          <w:lang w:val="cs-CZ"/>
        </w:rPr>
        <w:t xml:space="preserve"> </w:t>
      </w:r>
      <w:proofErr w:type="spellStart"/>
      <w:r w:rsidRPr="00614310">
        <w:rPr>
          <w:rFonts w:cs="CMTI10"/>
          <w:lang w:val="cs-CZ"/>
        </w:rPr>
        <w:t>View</w:t>
      </w:r>
      <w:proofErr w:type="spellEnd"/>
      <w:r w:rsidRPr="00614310">
        <w:rPr>
          <w:rFonts w:cs="CMTI10"/>
          <w:lang w:val="cs-CZ"/>
        </w:rPr>
        <w:t xml:space="preserve"> </w:t>
      </w:r>
      <w:proofErr w:type="spellStart"/>
      <w:r w:rsidRPr="00614310">
        <w:rPr>
          <w:rFonts w:cs="CMTI10"/>
          <w:lang w:val="cs-CZ"/>
        </w:rPr>
        <w:t>geomerty</w:t>
      </w:r>
      <w:proofErr w:type="spellEnd"/>
      <w:r w:rsidRPr="00614310">
        <w:rPr>
          <w:rFonts w:cs="CMTI10"/>
          <w:lang w:val="cs-CZ"/>
        </w:rPr>
        <w:t xml:space="preserve"> in </w:t>
      </w:r>
      <w:proofErr w:type="spellStart"/>
      <w:r w:rsidRPr="00614310">
        <w:rPr>
          <w:rFonts w:cs="CMTI10"/>
          <w:lang w:val="cs-CZ"/>
        </w:rPr>
        <w:t>Computer</w:t>
      </w:r>
      <w:proofErr w:type="spellEnd"/>
      <w:r w:rsidRPr="00614310">
        <w:rPr>
          <w:rFonts w:cs="CMTI10"/>
          <w:lang w:val="cs-CZ"/>
        </w:rPr>
        <w:t xml:space="preserve"> Vision</w:t>
      </w:r>
      <w:r w:rsidRPr="00614310">
        <w:rPr>
          <w:rFonts w:cs="CMR10"/>
          <w:lang w:val="cs-CZ"/>
        </w:rPr>
        <w:t xml:space="preserve">. Cambridge University </w:t>
      </w:r>
      <w:proofErr w:type="spellStart"/>
      <w:r w:rsidRPr="00614310">
        <w:rPr>
          <w:rFonts w:cs="CMR10"/>
          <w:lang w:val="cs-CZ"/>
        </w:rPr>
        <w:t>Press</w:t>
      </w:r>
      <w:proofErr w:type="spellEnd"/>
      <w:r w:rsidRPr="00614310">
        <w:rPr>
          <w:rFonts w:cs="CMR10"/>
          <w:lang w:val="cs-CZ"/>
        </w:rPr>
        <w:t xml:space="preserve">, second </w:t>
      </w:r>
      <w:proofErr w:type="spellStart"/>
      <w:r w:rsidRPr="00614310">
        <w:rPr>
          <w:rFonts w:cs="CMR10"/>
          <w:lang w:val="cs-CZ"/>
        </w:rPr>
        <w:t>edition</w:t>
      </w:r>
      <w:proofErr w:type="spellEnd"/>
      <w:r w:rsidRPr="00614310">
        <w:rPr>
          <w:rFonts w:cs="CMR10"/>
          <w:lang w:val="cs-CZ"/>
        </w:rPr>
        <w:t>, 2003</w:t>
      </w:r>
    </w:p>
    <w:p w14:paraId="6E341610" w14:textId="4D4F02A5" w:rsidR="0074258F" w:rsidRPr="00614310" w:rsidRDefault="0074258F" w:rsidP="00C8785F">
      <w:pPr>
        <w:rPr>
          <w:rFonts w:cs="Segoe UI"/>
          <w:shd w:val="clear" w:color="auto" w:fill="F4F6F8"/>
        </w:rPr>
      </w:pPr>
      <w:r w:rsidRPr="00614310">
        <w:rPr>
          <w:rFonts w:cs="CMR10"/>
          <w:lang w:val="cs-CZ"/>
        </w:rPr>
        <w:t xml:space="preserve">[22] </w:t>
      </w:r>
      <w:proofErr w:type="spellStart"/>
      <w:r w:rsidRPr="00614310">
        <w:rPr>
          <w:rFonts w:cs="Segoe UI"/>
          <w:shd w:val="clear" w:color="auto" w:fill="F4F6F8"/>
        </w:rPr>
        <w:t>Dubrofsky</w:t>
      </w:r>
      <w:proofErr w:type="spellEnd"/>
      <w:r w:rsidRPr="00614310">
        <w:rPr>
          <w:rFonts w:cs="Segoe UI"/>
          <w:shd w:val="clear" w:color="auto" w:fill="F4F6F8"/>
        </w:rPr>
        <w:t>, E. (2007)</w:t>
      </w:r>
      <w:r w:rsidRPr="00614310">
        <w:rPr>
          <w:rStyle w:val="apple-converted-space"/>
          <w:rFonts w:cs="Segoe UI"/>
          <w:shd w:val="clear" w:color="auto" w:fill="F4F6F8"/>
        </w:rPr>
        <w:t> </w:t>
      </w:r>
      <w:proofErr w:type="spellStart"/>
      <w:r w:rsidRPr="00614310">
        <w:rPr>
          <w:rFonts w:cs="Segoe UI"/>
          <w:iCs/>
          <w:shd w:val="clear" w:color="auto" w:fill="F4F6F8"/>
        </w:rPr>
        <w:t>Homography</w:t>
      </w:r>
      <w:proofErr w:type="spellEnd"/>
      <w:r w:rsidRPr="00614310">
        <w:rPr>
          <w:rFonts w:cs="Segoe UI"/>
          <w:iCs/>
          <w:shd w:val="clear" w:color="auto" w:fill="F4F6F8"/>
        </w:rPr>
        <w:t xml:space="preserve"> estimation</w:t>
      </w:r>
      <w:r w:rsidR="00614310">
        <w:rPr>
          <w:rFonts w:cs="Segoe UI"/>
          <w:shd w:val="clear" w:color="auto" w:fill="F4F6F8"/>
        </w:rPr>
        <w:t>,</w:t>
      </w:r>
      <w:r w:rsidRPr="00614310">
        <w:rPr>
          <w:rFonts w:cs="Segoe UI"/>
          <w:shd w:val="clear" w:color="auto" w:fill="F4F6F8"/>
        </w:rPr>
        <w:t xml:space="preserve"> Carleton University. Available at: https://www.cs.ubc.ca/grads/resources/thesis/May09/Dubrofsky_Elan.pdf (Accessed: 3 January 2017).</w:t>
      </w:r>
    </w:p>
    <w:p w14:paraId="7975D741" w14:textId="3F07887A" w:rsidR="0074258F" w:rsidRPr="00614310" w:rsidRDefault="0074258F" w:rsidP="00C8785F">
      <w:pPr>
        <w:rPr>
          <w:rFonts w:eastAsia="Times New Roman" w:cs="Times New Roman"/>
          <w:lang w:val="cs-CZ" w:eastAsia="cs-CZ"/>
        </w:rPr>
      </w:pPr>
      <w:r w:rsidRPr="00614310">
        <w:rPr>
          <w:rFonts w:cs="Segoe UI"/>
          <w:shd w:val="clear" w:color="auto" w:fill="F4F6F8"/>
        </w:rPr>
        <w:t xml:space="preserve">[23] </w:t>
      </w:r>
      <w:r w:rsidR="00614310">
        <w:rPr>
          <w:rFonts w:cs="Segoe UI"/>
          <w:shd w:val="clear" w:color="auto" w:fill="F4F6F8"/>
        </w:rPr>
        <w:t xml:space="preserve">Fisher, Bob </w:t>
      </w:r>
      <w:r w:rsidRPr="00614310">
        <w:rPr>
          <w:rFonts w:eastAsia="Times New Roman" w:cs="Times New Roman"/>
          <w:lang w:val="cs-CZ" w:eastAsia="cs-CZ"/>
        </w:rPr>
        <w:t>(2006)</w:t>
      </w:r>
      <w:r w:rsidR="00614310">
        <w:rPr>
          <w:rFonts w:eastAsia="Times New Roman" w:cs="Times New Roman"/>
          <w:lang w:val="cs-CZ" w:eastAsia="cs-CZ"/>
        </w:rPr>
        <w:t xml:space="preserve"> </w:t>
      </w:r>
      <w:proofErr w:type="spellStart"/>
      <w:r w:rsidR="00614310" w:rsidRPr="00614310">
        <w:rPr>
          <w:rFonts w:eastAsia="Times New Roman" w:cs="Times New Roman"/>
          <w:iCs/>
          <w:lang w:val="cs-CZ" w:eastAsia="cs-CZ"/>
        </w:rPr>
        <w:t>Computing</w:t>
      </w:r>
      <w:proofErr w:type="spellEnd"/>
      <w:r w:rsidR="00614310" w:rsidRPr="00614310">
        <w:rPr>
          <w:rFonts w:eastAsia="Times New Roman" w:cs="Times New Roman"/>
          <w:iCs/>
          <w:lang w:val="cs-CZ" w:eastAsia="cs-CZ"/>
        </w:rPr>
        <w:t xml:space="preserve"> plane </w:t>
      </w:r>
      <w:proofErr w:type="spellStart"/>
      <w:r w:rsidR="00614310" w:rsidRPr="00614310">
        <w:rPr>
          <w:rFonts w:eastAsia="Times New Roman" w:cs="Times New Roman"/>
          <w:iCs/>
          <w:lang w:val="cs-CZ" w:eastAsia="cs-CZ"/>
        </w:rPr>
        <w:t>projective</w:t>
      </w:r>
      <w:proofErr w:type="spellEnd"/>
      <w:r w:rsidR="00614310" w:rsidRPr="00614310">
        <w:rPr>
          <w:rFonts w:eastAsia="Times New Roman" w:cs="Times New Roman"/>
          <w:iCs/>
          <w:lang w:val="cs-CZ" w:eastAsia="cs-CZ"/>
        </w:rPr>
        <w:t xml:space="preserve"> </w:t>
      </w:r>
      <w:proofErr w:type="spellStart"/>
      <w:r w:rsidR="00614310" w:rsidRPr="00614310">
        <w:rPr>
          <w:rFonts w:eastAsia="Times New Roman" w:cs="Times New Roman"/>
          <w:iCs/>
          <w:lang w:val="cs-CZ" w:eastAsia="cs-CZ"/>
        </w:rPr>
        <w:t>Transformations</w:t>
      </w:r>
      <w:proofErr w:type="spellEnd"/>
      <w:proofErr w:type="gramStart"/>
      <w:r w:rsidR="00614310" w:rsidRPr="00614310">
        <w:rPr>
          <w:rFonts w:eastAsia="Times New Roman" w:cs="Times New Roman"/>
          <w:lang w:val="cs-CZ" w:eastAsia="cs-CZ"/>
        </w:rPr>
        <w:t> </w:t>
      </w:r>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proofErr w:type="gram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http://homepages.inf.ed.ac.uk/rbf/CVonline/LOCAL_COPIES/EPSRC_SSAZ/node11.html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55F7E6D" w14:textId="6ADFAAC3" w:rsidR="0074258F" w:rsidRPr="00614310" w:rsidRDefault="0074258F" w:rsidP="00C8785F">
      <w:r w:rsidRPr="00614310">
        <w:rPr>
          <w:rFonts w:eastAsia="Times New Roman" w:cs="Times New Roman"/>
          <w:lang w:val="cs-CZ" w:eastAsia="cs-CZ"/>
        </w:rPr>
        <w:t xml:space="preserve">[24] </w:t>
      </w:r>
      <w:r w:rsidRPr="00614310">
        <w:t xml:space="preserve">S. Mori, C. Y. </w:t>
      </w:r>
      <w:proofErr w:type="spellStart"/>
      <w:r w:rsidRPr="00614310">
        <w:t>Suen</w:t>
      </w:r>
      <w:proofErr w:type="spellEnd"/>
      <w:r w:rsidRPr="00614310">
        <w:t xml:space="preserve"> and K. Yamamoto, "Historical review of OCR research and development," in </w:t>
      </w:r>
      <w:r w:rsidRPr="00614310">
        <w:rPr>
          <w:iCs/>
        </w:rPr>
        <w:t>Proceedings of the IEEE</w:t>
      </w:r>
      <w:r w:rsidRPr="00614310">
        <w:t>, vol. 80, no. 7, pp. 1029-1058, Jul 1992.</w:t>
      </w:r>
    </w:p>
    <w:p w14:paraId="69907038" w14:textId="514A348A" w:rsidR="0074258F" w:rsidRPr="00614310" w:rsidRDefault="0074258F" w:rsidP="00C8785F">
      <w:pPr>
        <w:rPr>
          <w:rFonts w:eastAsia="Times New Roman" w:cs="Times New Roman"/>
          <w:lang w:val="cs-CZ" w:eastAsia="cs-CZ"/>
        </w:rPr>
      </w:pPr>
      <w:r w:rsidRPr="00614310">
        <w:t xml:space="preserve">[25] TRIER D., ØIVIND, TAXTT, TORFINN in JAIN K., ANIL (1995) Feature extraction methods for character recognition-a survey. Oslo: Department of Informatics, University of Oslo. </w:t>
      </w:r>
      <w:proofErr w:type="spellStart"/>
      <w:r w:rsidR="00EF7437" w:rsidRPr="00614310">
        <w:rPr>
          <w:rFonts w:eastAsia="Times New Roman" w:cs="Times New Roman"/>
          <w:lang w:val="cs-CZ" w:eastAsia="cs-CZ"/>
        </w:rPr>
        <w:t>Available</w:t>
      </w:r>
      <w:proofErr w:type="spellEnd"/>
      <w:r w:rsidR="00EF7437" w:rsidRPr="00614310">
        <w:rPr>
          <w:rFonts w:eastAsia="Times New Roman" w:cs="Times New Roman"/>
          <w:lang w:val="cs-CZ" w:eastAsia="cs-CZ"/>
        </w:rPr>
        <w:t xml:space="preserve"> </w:t>
      </w:r>
      <w:proofErr w:type="spellStart"/>
      <w:r w:rsidR="00EF7437" w:rsidRPr="00614310">
        <w:rPr>
          <w:rFonts w:eastAsia="Times New Roman" w:cs="Times New Roman"/>
          <w:lang w:val="cs-CZ" w:eastAsia="cs-CZ"/>
        </w:rPr>
        <w:t>at</w:t>
      </w:r>
      <w:proofErr w:type="spellEnd"/>
      <w:r w:rsidR="00EF7437" w:rsidRPr="00614310">
        <w:rPr>
          <w:rFonts w:eastAsia="Times New Roman" w:cs="Times New Roman"/>
          <w:lang w:val="cs-CZ" w:eastAsia="cs-CZ"/>
        </w:rPr>
        <w:t xml:space="preserve">: </w:t>
      </w:r>
      <w:r w:rsidRPr="00614310">
        <w:t xml:space="preserve">http://citeseerx.ist.psu.edu/viewdoc/download?doi= 10.1.1.51.7439&amp;rep=rep1&amp;type=pdf </w:t>
      </w:r>
      <w:r w:rsidR="00EF7437" w:rsidRPr="00614310">
        <w:rPr>
          <w:rFonts w:eastAsia="Times New Roman" w:cs="Times New Roman"/>
          <w:lang w:val="cs-CZ" w:eastAsia="cs-CZ"/>
        </w:rPr>
        <w:t>(</w:t>
      </w:r>
      <w:proofErr w:type="spellStart"/>
      <w:r w:rsidR="00EF7437" w:rsidRPr="00614310">
        <w:rPr>
          <w:rFonts w:eastAsia="Times New Roman" w:cs="Times New Roman"/>
          <w:lang w:val="cs-CZ" w:eastAsia="cs-CZ"/>
        </w:rPr>
        <w:t>Accessed</w:t>
      </w:r>
      <w:proofErr w:type="spellEnd"/>
      <w:r w:rsidR="00EF7437" w:rsidRPr="00614310">
        <w:rPr>
          <w:rFonts w:eastAsia="Times New Roman" w:cs="Times New Roman"/>
          <w:lang w:val="cs-CZ" w:eastAsia="cs-CZ"/>
        </w:rPr>
        <w:t xml:space="preserve">: 9 </w:t>
      </w:r>
      <w:proofErr w:type="spellStart"/>
      <w:r w:rsidR="00EF7437" w:rsidRPr="00614310">
        <w:rPr>
          <w:rFonts w:eastAsia="Times New Roman" w:cs="Times New Roman"/>
          <w:lang w:val="cs-CZ" w:eastAsia="cs-CZ"/>
        </w:rPr>
        <w:t>November</w:t>
      </w:r>
      <w:proofErr w:type="spellEnd"/>
      <w:r w:rsidR="00EF7437" w:rsidRPr="00614310">
        <w:rPr>
          <w:rFonts w:eastAsia="Times New Roman" w:cs="Times New Roman"/>
          <w:lang w:val="cs-CZ" w:eastAsia="cs-CZ"/>
        </w:rPr>
        <w:t xml:space="preserve"> 2016)</w:t>
      </w:r>
    </w:p>
    <w:p w14:paraId="0A697593" w14:textId="19CE4C6A" w:rsidR="00EF7437" w:rsidRPr="00614310" w:rsidRDefault="00EF7437" w:rsidP="00C8785F">
      <w:pPr>
        <w:rPr>
          <w:rFonts w:cs="Segoe UI"/>
          <w:shd w:val="clear" w:color="auto" w:fill="F4F6F8"/>
        </w:rPr>
      </w:pPr>
      <w:r w:rsidRPr="00614310">
        <w:rPr>
          <w:rFonts w:eastAsia="Times New Roman" w:cs="Times New Roman"/>
          <w:lang w:eastAsia="cs-CZ"/>
        </w:rPr>
        <w:t xml:space="preserve">[26] </w:t>
      </w:r>
      <w:r w:rsidRPr="00614310">
        <w:rPr>
          <w:rFonts w:cs="Segoe UI"/>
          <w:shd w:val="clear" w:color="auto" w:fill="F4F6F8"/>
        </w:rPr>
        <w:t>Neumann, L. (2010)</w:t>
      </w:r>
      <w:r w:rsidRPr="00614310">
        <w:rPr>
          <w:rStyle w:val="apple-converted-space"/>
          <w:rFonts w:cs="Segoe UI"/>
          <w:shd w:val="clear" w:color="auto" w:fill="F4F6F8"/>
        </w:rPr>
        <w:t> </w:t>
      </w:r>
      <w:proofErr w:type="spellStart"/>
      <w:r w:rsidRPr="00614310">
        <w:rPr>
          <w:rFonts w:cs="Segoe UI"/>
          <w:iCs/>
          <w:shd w:val="clear" w:color="auto" w:fill="F4F6F8"/>
        </w:rPr>
        <w:t>Vyhledávání</w:t>
      </w:r>
      <w:proofErr w:type="spellEnd"/>
      <w:r w:rsidRPr="00614310">
        <w:rPr>
          <w:rFonts w:cs="Segoe UI"/>
          <w:iCs/>
          <w:shd w:val="clear" w:color="auto" w:fill="F4F6F8"/>
        </w:rPr>
        <w:t xml:space="preserve"> a </w:t>
      </w:r>
      <w:proofErr w:type="spellStart"/>
      <w:r w:rsidRPr="00614310">
        <w:rPr>
          <w:rFonts w:cs="Segoe UI"/>
          <w:iCs/>
          <w:shd w:val="clear" w:color="auto" w:fill="F4F6F8"/>
        </w:rPr>
        <w:t>rozpoznání</w:t>
      </w:r>
      <w:proofErr w:type="spellEnd"/>
      <w:r w:rsidRPr="00614310">
        <w:rPr>
          <w:rFonts w:cs="Segoe UI"/>
          <w:iCs/>
          <w:shd w:val="clear" w:color="auto" w:fill="F4F6F8"/>
        </w:rPr>
        <w:t xml:space="preserve"> </w:t>
      </w:r>
      <w:proofErr w:type="spellStart"/>
      <w:r w:rsidRPr="00614310">
        <w:rPr>
          <w:rFonts w:cs="Segoe UI"/>
          <w:iCs/>
          <w:shd w:val="clear" w:color="auto" w:fill="F4F6F8"/>
        </w:rPr>
        <w:t>textu</w:t>
      </w:r>
      <w:proofErr w:type="spellEnd"/>
      <w:r w:rsidRPr="00614310">
        <w:rPr>
          <w:rFonts w:cs="Segoe UI"/>
          <w:iCs/>
          <w:shd w:val="clear" w:color="auto" w:fill="F4F6F8"/>
        </w:rPr>
        <w:t xml:space="preserve"> v </w:t>
      </w:r>
      <w:proofErr w:type="spellStart"/>
      <w:r w:rsidRPr="00614310">
        <w:rPr>
          <w:rFonts w:cs="Segoe UI"/>
          <w:iCs/>
          <w:shd w:val="clear" w:color="auto" w:fill="F4F6F8"/>
        </w:rPr>
        <w:t>obrazech</w:t>
      </w:r>
      <w:proofErr w:type="spellEnd"/>
      <w:r w:rsidRPr="00614310">
        <w:rPr>
          <w:rFonts w:cs="Segoe UI"/>
          <w:iCs/>
          <w:shd w:val="clear" w:color="auto" w:fill="F4F6F8"/>
        </w:rPr>
        <w:t xml:space="preserve"> </w:t>
      </w:r>
      <w:proofErr w:type="spellStart"/>
      <w:r w:rsidRPr="00614310">
        <w:rPr>
          <w:rFonts w:cs="Segoe UI"/>
          <w:iCs/>
          <w:shd w:val="clear" w:color="auto" w:fill="F4F6F8"/>
        </w:rPr>
        <w:t>reálných</w:t>
      </w:r>
      <w:proofErr w:type="spellEnd"/>
      <w:r w:rsidRPr="00614310">
        <w:rPr>
          <w:rFonts w:cs="Segoe UI"/>
          <w:iCs/>
          <w:shd w:val="clear" w:color="auto" w:fill="F4F6F8"/>
        </w:rPr>
        <w:t xml:space="preserve"> </w:t>
      </w:r>
      <w:proofErr w:type="spellStart"/>
      <w:r w:rsidRPr="00614310">
        <w:rPr>
          <w:rFonts w:cs="Segoe UI"/>
          <w:iCs/>
          <w:shd w:val="clear" w:color="auto" w:fill="F4F6F8"/>
        </w:rPr>
        <w:t>scén</w:t>
      </w:r>
      <w:proofErr w:type="spellEnd"/>
      <w:r w:rsidR="00614310">
        <w:rPr>
          <w:rFonts w:cs="Segoe UI"/>
          <w:shd w:val="clear" w:color="auto" w:fill="F4F6F8"/>
        </w:rPr>
        <w:t>,</w:t>
      </w:r>
      <w:r w:rsidRPr="00614310">
        <w:rPr>
          <w:rFonts w:cs="Segoe UI"/>
          <w:shd w:val="clear" w:color="auto" w:fill="F4F6F8"/>
        </w:rPr>
        <w:t xml:space="preserve"> Czech technical university in Prague. Available at: https://cmp.felk.cvut.cz/awards/neumann-msc10.pdf (Accessed: 3 January 2017).</w:t>
      </w:r>
    </w:p>
    <w:p w14:paraId="4290B463" w14:textId="7AEB8A3D" w:rsidR="00EF7437" w:rsidRPr="00614310" w:rsidRDefault="00614310" w:rsidP="00C8785F">
      <w:pPr>
        <w:rPr>
          <w:rFonts w:cs="Segoe UI"/>
          <w:shd w:val="clear" w:color="auto" w:fill="F4F6F8"/>
        </w:rPr>
      </w:pPr>
      <w:r>
        <w:rPr>
          <w:rFonts w:cs="Segoe UI"/>
          <w:shd w:val="clear" w:color="auto" w:fill="F4F6F8"/>
        </w:rPr>
        <w:t xml:space="preserve">[27] Richards, J.A. (2012) </w:t>
      </w:r>
      <w:r w:rsidR="00EF7437" w:rsidRPr="00614310">
        <w:rPr>
          <w:rFonts w:cs="Segoe UI"/>
          <w:shd w:val="clear" w:color="auto" w:fill="F4F6F8"/>
        </w:rPr>
        <w:t>Super</w:t>
      </w:r>
      <w:r>
        <w:rPr>
          <w:rFonts w:cs="Segoe UI"/>
          <w:shd w:val="clear" w:color="auto" w:fill="F4F6F8"/>
        </w:rPr>
        <w:t>vised classification techniques</w:t>
      </w:r>
      <w:r w:rsidR="00EF7437" w:rsidRPr="00614310">
        <w:rPr>
          <w:rFonts w:cs="Segoe UI"/>
          <w:shd w:val="clear" w:color="auto" w:fill="F4F6F8"/>
        </w:rPr>
        <w:t>, in</w:t>
      </w:r>
      <w:r w:rsidR="00EF7437" w:rsidRPr="00614310">
        <w:rPr>
          <w:rStyle w:val="apple-converted-space"/>
          <w:rFonts w:cs="Segoe UI"/>
          <w:shd w:val="clear" w:color="auto" w:fill="F4F6F8"/>
        </w:rPr>
        <w:t> </w:t>
      </w:r>
      <w:r w:rsidR="00EF7437" w:rsidRPr="00614310">
        <w:rPr>
          <w:rFonts w:cs="Segoe UI"/>
          <w:iCs/>
          <w:shd w:val="clear" w:color="auto" w:fill="F4F6F8"/>
        </w:rPr>
        <w:t>Remote Sensing Digital Image Analysis</w:t>
      </w:r>
      <w:r w:rsidR="00EF7437" w:rsidRPr="00614310">
        <w:rPr>
          <w:rFonts w:cs="Segoe UI"/>
          <w:shd w:val="clear" w:color="auto" w:fill="F4F6F8"/>
        </w:rPr>
        <w:t>. Springer Nature, pp. 247–318.</w:t>
      </w:r>
    </w:p>
    <w:p w14:paraId="2D4E9865" w14:textId="75863D4B" w:rsidR="00EF7437" w:rsidRPr="00614310" w:rsidRDefault="00EF7437" w:rsidP="00C8785F">
      <w:pPr>
        <w:rPr>
          <w:rFonts w:cs="Arial"/>
          <w:shd w:val="clear" w:color="auto" w:fill="FFFFFF"/>
        </w:rPr>
      </w:pPr>
      <w:r w:rsidRPr="00614310">
        <w:rPr>
          <w:rFonts w:cs="Segoe UI"/>
          <w:shd w:val="clear" w:color="auto" w:fill="F4F6F8"/>
        </w:rPr>
        <w:t xml:space="preserve">[28] </w:t>
      </w:r>
      <w:r w:rsidRPr="00614310">
        <w:rPr>
          <w:rFonts w:cs="Arial"/>
          <w:shd w:val="clear" w:color="auto" w:fill="FFFFFF"/>
        </w:rPr>
        <w:t>R. Smith.</w:t>
      </w:r>
      <w:r w:rsidRPr="00614310">
        <w:rPr>
          <w:rStyle w:val="apple-converted-space"/>
          <w:rFonts w:cs="Arial"/>
          <w:shd w:val="clear" w:color="auto" w:fill="FFFFFF"/>
        </w:rPr>
        <w:t> </w:t>
      </w:r>
      <w:r w:rsidRPr="00614310">
        <w:rPr>
          <w:rFonts w:cs="Arial"/>
          <w:iCs/>
          <w:shd w:val="clear" w:color="auto" w:fill="FFFFFF"/>
        </w:rPr>
        <w:t>An Overview of the Tesseract OCR Engine</w:t>
      </w:r>
      <w:r w:rsidRPr="00614310">
        <w:rPr>
          <w:rFonts w:cs="Arial"/>
          <w:shd w:val="clear" w:color="auto" w:fill="FFFFFF"/>
        </w:rPr>
        <w:t>, Proceedings of the Ninth International Conference on Document Analysis and Recognition (ICDAR 2007) Vol 2 (2007), pp. 629-633.</w:t>
      </w:r>
    </w:p>
    <w:p w14:paraId="14F96BEF" w14:textId="20E854EF" w:rsidR="00EF7437" w:rsidRPr="00614310" w:rsidRDefault="00EF7437" w:rsidP="00C8785F">
      <w:pPr>
        <w:rPr>
          <w:rFonts w:eastAsia="Times New Roman" w:cs="Times New Roman"/>
          <w:lang w:val="cs-CZ" w:eastAsia="cs-CZ"/>
        </w:rPr>
      </w:pPr>
      <w:r w:rsidRPr="00614310">
        <w:rPr>
          <w:rFonts w:cs="Arial"/>
          <w:shd w:val="clear" w:color="auto" w:fill="FFFFFF"/>
        </w:rPr>
        <w:t xml:space="preserve">[29] </w:t>
      </w:r>
      <w:proofErr w:type="spellStart"/>
      <w:r w:rsidRPr="00614310">
        <w:rPr>
          <w:rFonts w:eastAsia="Times New Roman" w:cs="Times New Roman"/>
          <w:lang w:val="cs-CZ" w:eastAsia="cs-CZ"/>
        </w:rPr>
        <w:t>Zanibbi</w:t>
      </w:r>
      <w:proofErr w:type="spellEnd"/>
      <w:r w:rsidRPr="00614310">
        <w:rPr>
          <w:rFonts w:eastAsia="Times New Roman" w:cs="Times New Roman"/>
          <w:lang w:val="cs-CZ" w:eastAsia="cs-CZ"/>
        </w:rPr>
        <w:t xml:space="preserve">, Richard </w:t>
      </w:r>
      <w:r w:rsidRPr="00614310">
        <w:rPr>
          <w:rFonts w:eastAsia="Times New Roman" w:cs="Times New Roman"/>
          <w:lang w:eastAsia="cs-CZ"/>
        </w:rPr>
        <w:t xml:space="preserve">“Bayesian decision Theory” CSE486, Rochester Institute of Technology. Lecture,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w:t>
      </w:r>
      <w:r w:rsidRPr="00614310">
        <w:t xml:space="preserve"> </w:t>
      </w:r>
      <w:hyperlink r:id="rId97" w:history="1">
        <w:r w:rsidRPr="00614310">
          <w:rPr>
            <w:rStyle w:val="Hyperlink"/>
            <w:rFonts w:eastAsia="Times New Roman" w:cs="Times New Roman"/>
            <w:color w:val="auto"/>
            <w:u w:val="none"/>
            <w:lang w:val="cs-CZ" w:eastAsia="cs-CZ"/>
          </w:rPr>
          <w:t>https://www.cs.rit.edu/~rlaz/PatternRecognition/slides/Bayesian.pdf</w:t>
        </w:r>
      </w:hyperlink>
    </w:p>
    <w:p w14:paraId="0A064C95" w14:textId="11A20EC2" w:rsidR="00EF7437" w:rsidRPr="00614310" w:rsidRDefault="00EF7437" w:rsidP="00C8785F">
      <w:pPr>
        <w:rPr>
          <w:rFonts w:cs="Segoe UI"/>
          <w:shd w:val="clear" w:color="auto" w:fill="F4F6F8"/>
        </w:rPr>
      </w:pPr>
      <w:r w:rsidRPr="00614310">
        <w:rPr>
          <w:rFonts w:eastAsia="Times New Roman" w:cs="Times New Roman"/>
          <w:lang w:val="cs-CZ" w:eastAsia="cs-CZ"/>
        </w:rPr>
        <w:t xml:space="preserve">[30] </w:t>
      </w:r>
      <w:proofErr w:type="spellStart"/>
      <w:r w:rsidRPr="00614310">
        <w:rPr>
          <w:rFonts w:cs="Segoe UI"/>
          <w:shd w:val="clear" w:color="auto" w:fill="F4F6F8"/>
        </w:rPr>
        <w:t>Koski</w:t>
      </w:r>
      <w:proofErr w:type="spellEnd"/>
      <w:r w:rsidRPr="00614310">
        <w:rPr>
          <w:rFonts w:cs="Segoe UI"/>
          <w:shd w:val="clear" w:color="auto" w:fill="F4F6F8"/>
        </w:rPr>
        <w:t>, T. (2013)</w:t>
      </w:r>
      <w:r w:rsidRPr="00614310">
        <w:rPr>
          <w:rStyle w:val="apple-converted-space"/>
          <w:rFonts w:cs="Segoe UI"/>
          <w:shd w:val="clear" w:color="auto" w:fill="F4F6F8"/>
        </w:rPr>
        <w:t> </w:t>
      </w:r>
      <w:r w:rsidRPr="00614310">
        <w:rPr>
          <w:rFonts w:cs="Segoe UI"/>
          <w:iCs/>
          <w:shd w:val="clear" w:color="auto" w:fill="F4F6F8"/>
        </w:rPr>
        <w:t>Multivariate Gaussian distribution auxiliary notes for time series analysis, SF2943 spring 2013</w:t>
      </w:r>
      <w:r w:rsidRPr="00614310">
        <w:rPr>
          <w:rFonts w:cs="Segoe UI"/>
          <w:shd w:val="clear" w:color="auto" w:fill="F4F6F8"/>
        </w:rPr>
        <w:t xml:space="preserve">., </w:t>
      </w:r>
      <w:r w:rsidRPr="00614310">
        <w:t>KTH Royal Institute of Technology, Stockholm</w:t>
      </w:r>
      <w:r w:rsidR="00614310">
        <w:t>.</w:t>
      </w:r>
      <w:r w:rsidRPr="00614310">
        <w:rPr>
          <w:rFonts w:cs="Segoe UI"/>
          <w:shd w:val="clear" w:color="auto" w:fill="F4F6F8"/>
        </w:rPr>
        <w:t xml:space="preserve"> Available at: http://www.math.kth.se/matstat/gru/sf2943/gaussvect2943.pdf (Accessed: 3 January 2017).</w:t>
      </w:r>
    </w:p>
    <w:p w14:paraId="00267CCC" w14:textId="2296FA3E" w:rsidR="00283259" w:rsidRPr="00614310" w:rsidRDefault="00283259" w:rsidP="00C8785F">
      <w:pPr>
        <w:rPr>
          <w:rFonts w:cs="CMR10"/>
        </w:rPr>
      </w:pPr>
      <w:r w:rsidRPr="00614310">
        <w:rPr>
          <w:rFonts w:cs="Segoe UI"/>
          <w:shd w:val="clear" w:color="auto" w:fill="F4F6F8"/>
        </w:rPr>
        <w:lastRenderedPageBreak/>
        <w:t xml:space="preserve">[31] </w:t>
      </w:r>
      <w:r w:rsidRPr="00614310">
        <w:rPr>
          <w:rFonts w:cs="CMR10"/>
        </w:rPr>
        <w:t xml:space="preserve">N. </w:t>
      </w:r>
      <w:proofErr w:type="spellStart"/>
      <w:r w:rsidRPr="00614310">
        <w:rPr>
          <w:rFonts w:cs="CMR10"/>
        </w:rPr>
        <w:t>Cristianini</w:t>
      </w:r>
      <w:proofErr w:type="spellEnd"/>
      <w:r w:rsidRPr="00614310">
        <w:rPr>
          <w:rFonts w:cs="CMR10"/>
        </w:rPr>
        <w:t xml:space="preserve"> and J. </w:t>
      </w:r>
      <w:proofErr w:type="spellStart"/>
      <w:r w:rsidRPr="00614310">
        <w:rPr>
          <w:rFonts w:cs="CMR10"/>
        </w:rPr>
        <w:t>Shawe</w:t>
      </w:r>
      <w:proofErr w:type="spellEnd"/>
      <w:r w:rsidRPr="00614310">
        <w:rPr>
          <w:rFonts w:cs="CMR10"/>
        </w:rPr>
        <w:t xml:space="preserve">-Taylor. </w:t>
      </w:r>
      <w:r w:rsidRPr="00614310">
        <w:rPr>
          <w:rFonts w:cs="CMTI10"/>
        </w:rPr>
        <w:t>An introduction to Support Vector Machines</w:t>
      </w:r>
      <w:r w:rsidRPr="00614310">
        <w:rPr>
          <w:rFonts w:cs="CMR10"/>
        </w:rPr>
        <w:t>. Cambridge University Press, March 2000.</w:t>
      </w:r>
    </w:p>
    <w:p w14:paraId="181A08E1" w14:textId="41A31CCE" w:rsidR="00283259" w:rsidRPr="00614310" w:rsidRDefault="00283259" w:rsidP="00C8785F">
      <w:pPr>
        <w:rPr>
          <w:rFonts w:cs="Segoe UI"/>
          <w:shd w:val="clear" w:color="auto" w:fill="F4F6F8"/>
        </w:rPr>
      </w:pPr>
      <w:r w:rsidRPr="00614310">
        <w:rPr>
          <w:rFonts w:cs="CMR10"/>
        </w:rPr>
        <w:t xml:space="preserve">[32] </w:t>
      </w:r>
      <w:r w:rsidR="00614310">
        <w:rPr>
          <w:rFonts w:cs="Segoe UI"/>
          <w:shd w:val="clear" w:color="auto" w:fill="F4F6F8"/>
        </w:rPr>
        <w:t xml:space="preserve">Wang, Z. and </w:t>
      </w:r>
      <w:proofErr w:type="spellStart"/>
      <w:r w:rsidR="00614310">
        <w:rPr>
          <w:rFonts w:cs="Segoe UI"/>
          <w:shd w:val="clear" w:color="auto" w:fill="F4F6F8"/>
        </w:rPr>
        <w:t>Xue</w:t>
      </w:r>
      <w:proofErr w:type="spellEnd"/>
      <w:r w:rsidR="00614310">
        <w:rPr>
          <w:rFonts w:cs="Segoe UI"/>
          <w:shd w:val="clear" w:color="auto" w:fill="F4F6F8"/>
        </w:rPr>
        <w:t xml:space="preserve">, X. (2014) </w:t>
      </w:r>
      <w:r w:rsidRPr="00614310">
        <w:rPr>
          <w:rFonts w:cs="Segoe UI"/>
          <w:shd w:val="clear" w:color="auto" w:fill="F4F6F8"/>
        </w:rPr>
        <w:t>Mul</w:t>
      </w:r>
      <w:r w:rsidR="00614310">
        <w:rPr>
          <w:rFonts w:cs="Segoe UI"/>
          <w:shd w:val="clear" w:color="auto" w:fill="F4F6F8"/>
        </w:rPr>
        <w:t>ti-class support vector machine</w:t>
      </w:r>
      <w:r w:rsidRPr="00614310">
        <w:rPr>
          <w:rFonts w:cs="Segoe UI"/>
          <w:shd w:val="clear" w:color="auto" w:fill="F4F6F8"/>
        </w:rPr>
        <w:t>, in</w:t>
      </w:r>
      <w:r w:rsidRPr="00614310">
        <w:rPr>
          <w:rStyle w:val="apple-converted-space"/>
          <w:rFonts w:cs="Segoe UI"/>
          <w:shd w:val="clear" w:color="auto" w:fill="F4F6F8"/>
        </w:rPr>
        <w:t> </w:t>
      </w:r>
      <w:r w:rsidRPr="00614310">
        <w:rPr>
          <w:rFonts w:cs="Segoe UI"/>
          <w:iCs/>
          <w:shd w:val="clear" w:color="auto" w:fill="F4F6F8"/>
        </w:rPr>
        <w:t>Support Vector Machines Applications</w:t>
      </w:r>
      <w:r w:rsidRPr="00614310">
        <w:rPr>
          <w:rFonts w:cs="Segoe UI"/>
          <w:shd w:val="clear" w:color="auto" w:fill="F4F6F8"/>
        </w:rPr>
        <w:t>. Springer Nature, pp. 23–48.</w:t>
      </w:r>
    </w:p>
    <w:p w14:paraId="0D85F03D" w14:textId="04806ED8" w:rsidR="00283259" w:rsidRPr="00614310" w:rsidRDefault="00283259" w:rsidP="00C8785F">
      <w:pPr>
        <w:rPr>
          <w:rFonts w:cs="Segoe UI"/>
          <w:iCs/>
          <w:shd w:val="clear" w:color="auto" w:fill="F4F6F8"/>
        </w:rPr>
      </w:pPr>
      <w:r w:rsidRPr="00614310">
        <w:rPr>
          <w:rFonts w:cs="Segoe UI"/>
          <w:shd w:val="clear" w:color="auto" w:fill="F4F6F8"/>
        </w:rPr>
        <w:t xml:space="preserve">[33] </w:t>
      </w:r>
      <w:proofErr w:type="spellStart"/>
      <w:r w:rsidRPr="00614310">
        <w:rPr>
          <w:rFonts w:cs="Segoe UI"/>
          <w:shd w:val="clear" w:color="auto" w:fill="F4F6F8"/>
        </w:rPr>
        <w:t>Bieniecki</w:t>
      </w:r>
      <w:proofErr w:type="spellEnd"/>
      <w:r w:rsidRPr="00614310">
        <w:rPr>
          <w:rFonts w:cs="Segoe UI"/>
          <w:shd w:val="clear" w:color="auto" w:fill="F4F6F8"/>
        </w:rPr>
        <w:t>, W., Grabowsk</w:t>
      </w:r>
      <w:r w:rsidR="00614310">
        <w:rPr>
          <w:rFonts w:cs="Segoe UI"/>
          <w:shd w:val="clear" w:color="auto" w:fill="F4F6F8"/>
        </w:rPr>
        <w:t xml:space="preserve">i, S. and </w:t>
      </w:r>
      <w:proofErr w:type="spellStart"/>
      <w:r w:rsidR="00614310">
        <w:rPr>
          <w:rFonts w:cs="Segoe UI"/>
          <w:shd w:val="clear" w:color="auto" w:fill="F4F6F8"/>
        </w:rPr>
        <w:t>Rozenberg</w:t>
      </w:r>
      <w:proofErr w:type="spellEnd"/>
      <w:r w:rsidR="00614310">
        <w:rPr>
          <w:rFonts w:cs="Segoe UI"/>
          <w:shd w:val="clear" w:color="auto" w:fill="F4F6F8"/>
        </w:rPr>
        <w:t xml:space="preserve">, W. (2007) </w:t>
      </w:r>
      <w:r w:rsidRPr="00614310">
        <w:rPr>
          <w:rFonts w:cs="Segoe UI"/>
          <w:shd w:val="clear" w:color="auto" w:fill="F4F6F8"/>
        </w:rPr>
        <w:t>Image Preprocessing for improving OCR accuracy,</w:t>
      </w:r>
      <w:r w:rsidRPr="00614310">
        <w:rPr>
          <w:rStyle w:val="apple-converted-space"/>
          <w:rFonts w:cs="Segoe UI"/>
          <w:shd w:val="clear" w:color="auto" w:fill="F4F6F8"/>
        </w:rPr>
        <w:t> </w:t>
      </w:r>
      <w:r w:rsidRPr="00614310">
        <w:rPr>
          <w:rFonts w:cs="Segoe UI"/>
          <w:iCs/>
          <w:shd w:val="clear" w:color="auto" w:fill="F4F6F8"/>
        </w:rPr>
        <w:t>2007 International Conference on Perspective Technologies and Methods in MEMS Design</w:t>
      </w:r>
    </w:p>
    <w:p w14:paraId="53ABAE5B" w14:textId="3DB94556" w:rsidR="00283259" w:rsidRPr="00614310" w:rsidRDefault="00283259" w:rsidP="00C8785F">
      <w:pPr>
        <w:rPr>
          <w:rFonts w:cs="Segoe UI"/>
          <w:shd w:val="clear" w:color="auto" w:fill="F4F6F8"/>
        </w:rPr>
      </w:pPr>
      <w:r w:rsidRPr="00614310">
        <w:rPr>
          <w:rFonts w:cs="Segoe UI"/>
          <w:iCs/>
          <w:shd w:val="clear" w:color="auto" w:fill="F4F6F8"/>
        </w:rPr>
        <w:t xml:space="preserve">[34] </w:t>
      </w:r>
      <w:r w:rsidRPr="00614310">
        <w:rPr>
          <w:rFonts w:cs="Segoe UI"/>
          <w:shd w:val="clear" w:color="auto" w:fill="F4F6F8"/>
        </w:rPr>
        <w:t>Fast, B.B., Allen, D.R., B, B., Allen and R, D. (1995)</w:t>
      </w:r>
      <w:r w:rsidRPr="00614310">
        <w:rPr>
          <w:rStyle w:val="apple-converted-space"/>
          <w:rFonts w:cs="Segoe UI"/>
          <w:shd w:val="clear" w:color="auto" w:fill="F4F6F8"/>
        </w:rPr>
        <w:t> </w:t>
      </w:r>
      <w:r w:rsidRPr="00614310">
        <w:rPr>
          <w:rFonts w:cs="Segoe UI"/>
          <w:iCs/>
          <w:shd w:val="clear" w:color="auto" w:fill="F4F6F8"/>
        </w:rPr>
        <w:t>Patent US5594815 - OCR image preprocessing method for image enhancement of scanned documents</w:t>
      </w:r>
      <w:r w:rsidRPr="00614310">
        <w:rPr>
          <w:rFonts w:cs="Segoe UI"/>
          <w:shd w:val="clear" w:color="auto" w:fill="F4F6F8"/>
        </w:rPr>
        <w:t>. Available at: https://www.google.com/patents/US5594815 (Accessed: 3 January 2017).</w:t>
      </w:r>
    </w:p>
    <w:p w14:paraId="76009C94" w14:textId="3A86EDF4" w:rsidR="00283259" w:rsidRPr="00614310" w:rsidRDefault="00614310" w:rsidP="00C8785F">
      <w:pPr>
        <w:rPr>
          <w:rFonts w:cs="Segoe UI"/>
          <w:shd w:val="clear" w:color="auto" w:fill="F4F6F8"/>
        </w:rPr>
      </w:pPr>
      <w:r>
        <w:rPr>
          <w:rFonts w:cs="Segoe UI"/>
          <w:shd w:val="clear" w:color="auto" w:fill="F4F6F8"/>
        </w:rPr>
        <w:t xml:space="preserve">[35] </w:t>
      </w:r>
      <w:proofErr w:type="spellStart"/>
      <w:r>
        <w:rPr>
          <w:rFonts w:cs="Segoe UI"/>
          <w:shd w:val="clear" w:color="auto" w:fill="F4F6F8"/>
        </w:rPr>
        <w:t>Alginahi</w:t>
      </w:r>
      <w:proofErr w:type="spellEnd"/>
      <w:r>
        <w:rPr>
          <w:rFonts w:cs="Segoe UI"/>
          <w:shd w:val="clear" w:color="auto" w:fill="F4F6F8"/>
        </w:rPr>
        <w:t xml:space="preserve">, Y. (2010) </w:t>
      </w:r>
      <w:r w:rsidR="00283259" w:rsidRPr="00614310">
        <w:rPr>
          <w:rFonts w:cs="Segoe UI"/>
          <w:shd w:val="clear" w:color="auto" w:fill="F4F6F8"/>
        </w:rPr>
        <w:t>Preprocessing tech</w:t>
      </w:r>
      <w:r>
        <w:rPr>
          <w:rFonts w:cs="Segoe UI"/>
          <w:shd w:val="clear" w:color="auto" w:fill="F4F6F8"/>
        </w:rPr>
        <w:t>niques in character recognition</w:t>
      </w:r>
      <w:r w:rsidR="00283259" w:rsidRPr="00614310">
        <w:rPr>
          <w:rFonts w:cs="Segoe UI"/>
          <w:shd w:val="clear" w:color="auto" w:fill="F4F6F8"/>
        </w:rPr>
        <w:t>, in</w:t>
      </w:r>
      <w:r w:rsidR="00283259" w:rsidRPr="00614310">
        <w:rPr>
          <w:rStyle w:val="apple-converted-space"/>
          <w:rFonts w:cs="Segoe UI"/>
          <w:shd w:val="clear" w:color="auto" w:fill="F4F6F8"/>
        </w:rPr>
        <w:t> </w:t>
      </w:r>
      <w:r w:rsidR="00283259" w:rsidRPr="00614310">
        <w:rPr>
          <w:rFonts w:cs="Segoe UI"/>
          <w:iCs/>
          <w:shd w:val="clear" w:color="auto" w:fill="F4F6F8"/>
        </w:rPr>
        <w:t>Character Recognition</w:t>
      </w:r>
      <w:r>
        <w:rPr>
          <w:rFonts w:cs="Segoe UI"/>
          <w:shd w:val="clear" w:color="auto" w:fill="F4F6F8"/>
        </w:rPr>
        <w:t xml:space="preserve">. </w:t>
      </w:r>
      <w:proofErr w:type="spellStart"/>
      <w:r>
        <w:rPr>
          <w:rFonts w:cs="Segoe UI"/>
          <w:shd w:val="clear" w:color="auto" w:fill="F4F6F8"/>
        </w:rPr>
        <w:t>InTech</w:t>
      </w:r>
      <w:proofErr w:type="spellEnd"/>
      <w:r w:rsidR="00283259" w:rsidRPr="00614310">
        <w:rPr>
          <w:rFonts w:cs="Segoe UI"/>
          <w:shd w:val="clear" w:color="auto" w:fill="F4F6F8"/>
        </w:rPr>
        <w:t>.</w:t>
      </w:r>
    </w:p>
    <w:p w14:paraId="387E0627" w14:textId="10937655" w:rsidR="00283259" w:rsidRPr="00614310" w:rsidRDefault="00283259" w:rsidP="00C8785F">
      <w:pPr>
        <w:rPr>
          <w:rFonts w:cs="Segoe UI"/>
          <w:shd w:val="clear" w:color="auto" w:fill="F4F6F8"/>
        </w:rPr>
      </w:pPr>
      <w:r w:rsidRPr="00614310">
        <w:rPr>
          <w:rFonts w:cs="Segoe UI"/>
          <w:shd w:val="clear" w:color="auto" w:fill="F4F6F8"/>
        </w:rPr>
        <w:t xml:space="preserve">[36] </w:t>
      </w:r>
      <w:proofErr w:type="spellStart"/>
      <w:r w:rsidRPr="00614310">
        <w:rPr>
          <w:rFonts w:cs="Segoe UI"/>
          <w:shd w:val="clear" w:color="auto" w:fill="F4F6F8"/>
        </w:rPr>
        <w:t>Joblove</w:t>
      </w:r>
      <w:proofErr w:type="spellEnd"/>
      <w:r w:rsidRPr="00614310">
        <w:rPr>
          <w:rFonts w:cs="Segoe UI"/>
          <w:shd w:val="clear" w:color="auto" w:fill="F4F6F8"/>
        </w:rPr>
        <w:t>,</w:t>
      </w:r>
      <w:r w:rsidR="00614310">
        <w:rPr>
          <w:rFonts w:cs="Segoe UI"/>
          <w:shd w:val="clear" w:color="auto" w:fill="F4F6F8"/>
        </w:rPr>
        <w:t xml:space="preserve"> G.H. and Greenberg, D. (1978) </w:t>
      </w:r>
      <w:r w:rsidRPr="00614310">
        <w:rPr>
          <w:rFonts w:cs="Segoe UI"/>
          <w:shd w:val="clear" w:color="auto" w:fill="F4F6F8"/>
        </w:rPr>
        <w:t>Color s</w:t>
      </w:r>
      <w:r w:rsidR="00614310">
        <w:rPr>
          <w:rFonts w:cs="Segoe UI"/>
          <w:shd w:val="clear" w:color="auto" w:fill="F4F6F8"/>
        </w:rPr>
        <w:t>paces for computer graphics</w:t>
      </w:r>
      <w:r w:rsidRPr="00614310">
        <w:rPr>
          <w:rFonts w:cs="Segoe UI"/>
          <w:shd w:val="clear" w:color="auto" w:fill="F4F6F8"/>
        </w:rPr>
        <w:t>,</w:t>
      </w:r>
      <w:r w:rsidRPr="00614310">
        <w:rPr>
          <w:rStyle w:val="apple-converted-space"/>
          <w:rFonts w:cs="Segoe UI"/>
          <w:shd w:val="clear" w:color="auto" w:fill="F4F6F8"/>
        </w:rPr>
        <w:t> </w:t>
      </w:r>
      <w:r w:rsidRPr="00614310">
        <w:rPr>
          <w:rFonts w:cs="Segoe UI"/>
          <w:iCs/>
          <w:shd w:val="clear" w:color="auto" w:fill="F4F6F8"/>
        </w:rPr>
        <w:t>ACM SIGGRAPH Computer Graphics</w:t>
      </w:r>
      <w:r w:rsidRPr="00614310">
        <w:rPr>
          <w:rFonts w:cs="Segoe UI"/>
          <w:shd w:val="clear" w:color="auto" w:fill="F4F6F8"/>
        </w:rPr>
        <w:t>, 12(3), pp. 20–25.</w:t>
      </w:r>
    </w:p>
    <w:p w14:paraId="7E185DA4" w14:textId="77777777" w:rsidR="00283259" w:rsidRPr="00614310" w:rsidRDefault="00283259" w:rsidP="00C8785F">
      <w:pPr>
        <w:rPr>
          <w:rFonts w:eastAsia="Times New Roman" w:cs="Times New Roman"/>
          <w:lang w:val="cs-CZ" w:eastAsia="cs-CZ"/>
        </w:rPr>
      </w:pPr>
      <w:r w:rsidRPr="00614310">
        <w:rPr>
          <w:rFonts w:cs="Segoe UI"/>
          <w:shd w:val="clear" w:color="auto" w:fill="F4F6F8"/>
        </w:rPr>
        <w:t xml:space="preserve">[37] </w:t>
      </w:r>
      <w:proofErr w:type="spellStart"/>
      <w:r w:rsidRPr="00614310">
        <w:rPr>
          <w:rFonts w:eastAsia="Times New Roman" w:cs="Times New Roman"/>
          <w:iCs/>
          <w:lang w:val="cs-CZ" w:eastAsia="cs-CZ"/>
        </w:rPr>
        <w:t>Color</w:t>
      </w:r>
      <w:proofErr w:type="spellEnd"/>
      <w:r w:rsidRPr="00614310">
        <w:rPr>
          <w:rFonts w:eastAsia="Times New Roman" w:cs="Times New Roman"/>
          <w:iCs/>
          <w:lang w:val="cs-CZ" w:eastAsia="cs-CZ"/>
        </w:rPr>
        <w:t xml:space="preserve"> and image </w:t>
      </w:r>
      <w:proofErr w:type="spellStart"/>
      <w:r w:rsidRPr="00614310">
        <w:rPr>
          <w:rFonts w:eastAsia="Times New Roman" w:cs="Times New Roman"/>
          <w:iCs/>
          <w:lang w:val="cs-CZ" w:eastAsia="cs-CZ"/>
        </w:rPr>
        <w:t>processing</w:t>
      </w:r>
      <w:proofErr w:type="spellEnd"/>
      <w:r w:rsidRPr="00614310">
        <w:rPr>
          <w:rFonts w:eastAsia="Times New Roman" w:cs="Times New Roman"/>
          <w:lang w:val="cs-CZ" w:eastAsia="cs-CZ"/>
        </w:rPr>
        <w:t xml:space="preserve"> (2003)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http://courses.cs.vt.edu/~cs4624/s98/sspace/imgproc/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65298DB0" w14:textId="6D846DCF" w:rsidR="00283259" w:rsidRPr="00614310" w:rsidRDefault="007A114E" w:rsidP="00C8785F">
      <w:pPr>
        <w:rPr>
          <w:rFonts w:cs="Segoe UI"/>
          <w:shd w:val="clear" w:color="auto" w:fill="F4F6F8"/>
        </w:rPr>
      </w:pPr>
      <w:r w:rsidRPr="00614310">
        <w:rPr>
          <w:rFonts w:eastAsia="Times New Roman" w:cs="Times New Roman"/>
          <w:lang w:eastAsia="cs-CZ"/>
        </w:rPr>
        <w:t xml:space="preserve">[38] </w:t>
      </w:r>
      <w:proofErr w:type="spellStart"/>
      <w:r w:rsidRPr="00614310">
        <w:rPr>
          <w:rFonts w:cs="Segoe UI"/>
          <w:shd w:val="clear" w:color="auto" w:fill="F4F6F8"/>
        </w:rPr>
        <w:t>Forssén</w:t>
      </w:r>
      <w:proofErr w:type="spellEnd"/>
      <w:r w:rsidRPr="00614310">
        <w:rPr>
          <w:rFonts w:cs="Segoe UI"/>
          <w:shd w:val="clear" w:color="auto" w:fill="F4F6F8"/>
        </w:rPr>
        <w:t>, P.-E. (2011)</w:t>
      </w:r>
      <w:r w:rsidRPr="00614310">
        <w:rPr>
          <w:rStyle w:val="apple-converted-space"/>
          <w:rFonts w:cs="Segoe UI"/>
          <w:shd w:val="clear" w:color="auto" w:fill="F4F6F8"/>
        </w:rPr>
        <w:t> </w:t>
      </w:r>
      <w:proofErr w:type="gramStart"/>
      <w:r w:rsidRPr="00614310">
        <w:rPr>
          <w:rFonts w:cs="Segoe UI"/>
          <w:iCs/>
          <w:shd w:val="clear" w:color="auto" w:fill="F4F6F8"/>
        </w:rPr>
        <w:t>Maximally</w:t>
      </w:r>
      <w:proofErr w:type="gramEnd"/>
      <w:r w:rsidRPr="00614310">
        <w:rPr>
          <w:rFonts w:cs="Segoe UI"/>
          <w:iCs/>
          <w:shd w:val="clear" w:color="auto" w:fill="F4F6F8"/>
        </w:rPr>
        <w:t xml:space="preserve"> stable </w:t>
      </w:r>
      <w:proofErr w:type="spellStart"/>
      <w:r w:rsidRPr="00614310">
        <w:rPr>
          <w:rFonts w:cs="Segoe UI"/>
          <w:iCs/>
          <w:shd w:val="clear" w:color="auto" w:fill="F4F6F8"/>
        </w:rPr>
        <w:t>Colour</w:t>
      </w:r>
      <w:proofErr w:type="spellEnd"/>
      <w:r w:rsidRPr="00614310">
        <w:rPr>
          <w:rFonts w:cs="Segoe UI"/>
          <w:iCs/>
          <w:shd w:val="clear" w:color="auto" w:fill="F4F6F8"/>
        </w:rPr>
        <w:t xml:space="preserve"> regions for recognition and matching</w:t>
      </w:r>
      <w:r w:rsidRPr="00614310">
        <w:rPr>
          <w:rFonts w:cs="Segoe UI"/>
          <w:shd w:val="clear" w:color="auto" w:fill="F4F6F8"/>
        </w:rPr>
        <w:t>. Available at: http://www.cs.ubc.ca/~perfo/papers/forssen_cvpr07.pdf (Accessed: 3 January 2017).</w:t>
      </w:r>
    </w:p>
    <w:p w14:paraId="718DDF40" w14:textId="1D83B147" w:rsidR="007A114E" w:rsidRPr="00614310" w:rsidRDefault="007A114E" w:rsidP="00C8785F">
      <w:pPr>
        <w:rPr>
          <w:rFonts w:eastAsia="Times New Roman" w:cs="Times New Roman"/>
          <w:lang w:eastAsia="cs-CZ"/>
        </w:rPr>
      </w:pPr>
      <w:r w:rsidRPr="00614310">
        <w:rPr>
          <w:rFonts w:cs="Segoe UI"/>
          <w:shd w:val="clear" w:color="auto" w:fill="F4F6F8"/>
        </w:rPr>
        <w:t xml:space="preserve">[39] </w:t>
      </w:r>
      <w:proofErr w:type="spellStart"/>
      <w:r w:rsidRPr="00614310">
        <w:rPr>
          <w:rFonts w:cs="Segoe UI"/>
          <w:shd w:val="clear" w:color="auto" w:fill="F4F6F8"/>
        </w:rPr>
        <w:t>Kristensen</w:t>
      </w:r>
      <w:proofErr w:type="spellEnd"/>
      <w:r w:rsidRPr="00614310">
        <w:rPr>
          <w:rFonts w:cs="Segoe UI"/>
          <w:shd w:val="clear" w:color="auto" w:fill="F4F6F8"/>
        </w:rPr>
        <w:t>, F., Ni</w:t>
      </w:r>
      <w:r w:rsidR="00614310">
        <w:rPr>
          <w:rFonts w:cs="Segoe UI"/>
          <w:shd w:val="clear" w:color="auto" w:fill="F4F6F8"/>
        </w:rPr>
        <w:t xml:space="preserve">lsson, P. and </w:t>
      </w:r>
      <w:proofErr w:type="spellStart"/>
      <w:r w:rsidR="00614310">
        <w:rPr>
          <w:rFonts w:cs="Segoe UI"/>
          <w:shd w:val="clear" w:color="auto" w:fill="F4F6F8"/>
        </w:rPr>
        <w:t>Öwall</w:t>
      </w:r>
      <w:proofErr w:type="spellEnd"/>
      <w:r w:rsidR="00614310">
        <w:rPr>
          <w:rFonts w:cs="Segoe UI"/>
          <w:shd w:val="clear" w:color="auto" w:fill="F4F6F8"/>
        </w:rPr>
        <w:t xml:space="preserve">, V. (2006) </w:t>
      </w:r>
      <w:r w:rsidRPr="00614310">
        <w:rPr>
          <w:rFonts w:cs="Segoe UI"/>
          <w:shd w:val="clear" w:color="auto" w:fill="F4F6F8"/>
        </w:rPr>
        <w:t>Bac</w:t>
      </w:r>
      <w:r w:rsidR="00614310">
        <w:rPr>
          <w:rFonts w:cs="Segoe UI"/>
          <w:shd w:val="clear" w:color="auto" w:fill="F4F6F8"/>
        </w:rPr>
        <w:t>kground segmentation beyond RGB</w:t>
      </w:r>
      <w:r w:rsidRPr="00614310">
        <w:rPr>
          <w:rFonts w:cs="Segoe UI"/>
          <w:shd w:val="clear" w:color="auto" w:fill="F4F6F8"/>
        </w:rPr>
        <w:t xml:space="preserve">, 3852, pp. 602–612. </w:t>
      </w:r>
      <w:proofErr w:type="spellStart"/>
      <w:proofErr w:type="gramStart"/>
      <w:r w:rsidRPr="00614310">
        <w:rPr>
          <w:rFonts w:cs="Segoe UI"/>
          <w:shd w:val="clear" w:color="auto" w:fill="F4F6F8"/>
        </w:rPr>
        <w:t>doi</w:t>
      </w:r>
      <w:proofErr w:type="spellEnd"/>
      <w:proofErr w:type="gramEnd"/>
      <w:r w:rsidRPr="00614310">
        <w:rPr>
          <w:rFonts w:cs="Segoe UI"/>
          <w:shd w:val="clear" w:color="auto" w:fill="F4F6F8"/>
        </w:rPr>
        <w:t>: http//dx..org/10.1007/11612704_60.</w:t>
      </w:r>
    </w:p>
    <w:p w14:paraId="6F1A04BA" w14:textId="62B08D25" w:rsidR="0074258F" w:rsidRPr="00614310" w:rsidRDefault="007A114E" w:rsidP="00C8785F">
      <w:pPr>
        <w:rPr>
          <w:rFonts w:cs="Segoe UI"/>
          <w:shd w:val="clear" w:color="auto" w:fill="F4F6F8"/>
        </w:rPr>
      </w:pPr>
      <w:r w:rsidRPr="00614310">
        <w:rPr>
          <w:rFonts w:eastAsia="Times New Roman" w:cs="Times New Roman"/>
          <w:lang w:val="cs-CZ" w:eastAsia="cs-CZ"/>
        </w:rPr>
        <w:t xml:space="preserve">[40] </w:t>
      </w:r>
      <w:r w:rsidRPr="00614310">
        <w:rPr>
          <w:rFonts w:cs="Segoe UI"/>
          <w:iCs/>
          <w:shd w:val="clear" w:color="auto" w:fill="F4F6F8"/>
        </w:rPr>
        <w:t>Converting from RGB to HSV</w:t>
      </w:r>
      <w:r w:rsidRPr="00614310">
        <w:rPr>
          <w:rStyle w:val="apple-converted-space"/>
          <w:rFonts w:cs="Segoe UI"/>
          <w:shd w:val="clear" w:color="auto" w:fill="F4F6F8"/>
        </w:rPr>
        <w:t> </w:t>
      </w:r>
      <w:r w:rsidRPr="00614310">
        <w:rPr>
          <w:rFonts w:cs="Segoe UI"/>
          <w:shd w:val="clear" w:color="auto" w:fill="F4F6F8"/>
        </w:rPr>
        <w:t xml:space="preserve">(2005), University </w:t>
      </w:r>
      <w:r w:rsidR="00614310">
        <w:rPr>
          <w:rFonts w:cs="Segoe UI"/>
          <w:shd w:val="clear" w:color="auto" w:fill="F4F6F8"/>
        </w:rPr>
        <w:t>of Illinois at Urbana-Champaign.</w:t>
      </w:r>
      <w:r w:rsidRPr="00614310">
        <w:rPr>
          <w:rFonts w:cs="Segoe UI"/>
          <w:shd w:val="clear" w:color="auto" w:fill="F4F6F8"/>
        </w:rPr>
        <w:t xml:space="preserve"> Available at: http://coecsl.ece.illinois.edu/ge423/spring05/group8/finalproject/hsv_writeup.pdf (Accessed: 3 January 2017).</w:t>
      </w:r>
    </w:p>
    <w:p w14:paraId="75D1CAD1" w14:textId="2A23AFD1" w:rsidR="00257A0A" w:rsidRPr="00614310" w:rsidRDefault="00257A0A" w:rsidP="00C8785F">
      <w:pPr>
        <w:rPr>
          <w:rFonts w:eastAsia="Times New Roman" w:cs="Times New Roman"/>
          <w:lang w:val="cs-CZ" w:eastAsia="cs-CZ"/>
        </w:rPr>
      </w:pPr>
      <w:r w:rsidRPr="00614310">
        <w:rPr>
          <w:rFonts w:cs="Segoe UI"/>
          <w:shd w:val="clear" w:color="auto" w:fill="F4F6F8"/>
        </w:rPr>
        <w:t xml:space="preserve">[41] Ford, Adrian, Roberts, Alan (1998) </w:t>
      </w:r>
      <w:proofErr w:type="spellStart"/>
      <w:r w:rsidRPr="00614310">
        <w:rPr>
          <w:rFonts w:cs="Segoe UI"/>
          <w:shd w:val="clear" w:color="auto" w:fill="F4F6F8"/>
        </w:rPr>
        <w:t>Colour</w:t>
      </w:r>
      <w:proofErr w:type="spellEnd"/>
      <w:r w:rsidRPr="00614310">
        <w:rPr>
          <w:rFonts w:cs="Segoe UI"/>
          <w:shd w:val="clear" w:color="auto" w:fill="F4F6F8"/>
        </w:rPr>
        <w:t xml:space="preserve"> space conversions</w:t>
      </w:r>
      <w:r w:rsidR="00614310">
        <w:rPr>
          <w:rFonts w:cs="Segoe UI"/>
          <w:shd w:val="clear" w:color="auto" w:fill="F4F6F8"/>
        </w:rPr>
        <w:t>.</w:t>
      </w:r>
      <w:r w:rsidRPr="00614310">
        <w:rPr>
          <w:rFonts w:cs="Segoe UI"/>
          <w:shd w:val="clear" w:color="auto" w:fill="F4F6F8"/>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xml:space="preserve">: </w:t>
      </w:r>
      <w:hyperlink r:id="rId98" w:history="1">
        <w:r w:rsidRPr="00614310">
          <w:rPr>
            <w:rStyle w:val="Hyperlink"/>
            <w:rFonts w:eastAsia="Times New Roman" w:cs="Times New Roman"/>
            <w:color w:val="auto"/>
            <w:u w:val="none"/>
            <w:lang w:val="cs-CZ" w:eastAsia="cs-CZ"/>
          </w:rPr>
          <w:t>http://www.poynton.com/PDFs/coloureq.pdf</w:t>
        </w:r>
      </w:hyperlink>
    </w:p>
    <w:p w14:paraId="4C19546E" w14:textId="181C5BD4" w:rsidR="00257A0A" w:rsidRPr="00614310" w:rsidRDefault="00257A0A" w:rsidP="00C8785F">
      <w:pPr>
        <w:rPr>
          <w:rFonts w:cs="Segoe UI"/>
          <w:shd w:val="clear" w:color="auto" w:fill="F4F6F8"/>
        </w:rPr>
      </w:pPr>
      <w:r w:rsidRPr="00614310">
        <w:rPr>
          <w:rFonts w:eastAsia="Times New Roman" w:cs="Times New Roman"/>
          <w:lang w:val="cs-CZ" w:eastAsia="cs-CZ"/>
        </w:rPr>
        <w:t xml:space="preserve">[42] </w:t>
      </w:r>
      <w:r w:rsidR="00614310">
        <w:rPr>
          <w:rFonts w:cs="Segoe UI"/>
          <w:shd w:val="clear" w:color="auto" w:fill="F4F6F8"/>
        </w:rPr>
        <w:t xml:space="preserve">Jeon, G. (2013) </w:t>
      </w:r>
      <w:r w:rsidRPr="00614310">
        <w:rPr>
          <w:rFonts w:cs="Segoe UI"/>
          <w:shd w:val="clear" w:color="auto" w:fill="F4F6F8"/>
        </w:rPr>
        <w:t xml:space="preserve">Measuring and comparison of edge detectors in color </w:t>
      </w:r>
      <w:r w:rsidR="00614310">
        <w:rPr>
          <w:rFonts w:cs="Segoe UI"/>
          <w:shd w:val="clear" w:color="auto" w:fill="F4F6F8"/>
        </w:rPr>
        <w:t>spaces</w:t>
      </w:r>
      <w:r w:rsidRPr="00614310">
        <w:rPr>
          <w:rFonts w:cs="Segoe UI"/>
          <w:shd w:val="clear" w:color="auto" w:fill="F4F6F8"/>
        </w:rPr>
        <w:t>,</w:t>
      </w:r>
      <w:r w:rsidRPr="00614310">
        <w:rPr>
          <w:rStyle w:val="apple-converted-space"/>
          <w:rFonts w:cs="Segoe UI"/>
          <w:shd w:val="clear" w:color="auto" w:fill="F4F6F8"/>
        </w:rPr>
        <w:t> </w:t>
      </w:r>
      <w:r w:rsidRPr="00614310">
        <w:rPr>
          <w:rFonts w:cs="Segoe UI"/>
          <w:iCs/>
          <w:shd w:val="clear" w:color="auto" w:fill="F4F6F8"/>
        </w:rPr>
        <w:t>International Journal of Control and Automation</w:t>
      </w:r>
      <w:r w:rsidRPr="00614310">
        <w:rPr>
          <w:rFonts w:cs="Segoe UI"/>
          <w:shd w:val="clear" w:color="auto" w:fill="F4F6F8"/>
        </w:rPr>
        <w:t>, 6(5), pp. 21–30.</w:t>
      </w:r>
    </w:p>
    <w:p w14:paraId="4E34F6CA" w14:textId="46202B9D" w:rsidR="00257A0A" w:rsidRPr="00614310" w:rsidRDefault="00257A0A" w:rsidP="00C8785F">
      <w:pPr>
        <w:rPr>
          <w:rFonts w:eastAsia="Times New Roman" w:cs="Times New Roman"/>
          <w:lang w:val="cs-CZ" w:eastAsia="cs-CZ"/>
        </w:rPr>
      </w:pPr>
      <w:r w:rsidRPr="00614310">
        <w:rPr>
          <w:rFonts w:cs="Segoe UI"/>
          <w:shd w:val="clear" w:color="auto" w:fill="F4F6F8"/>
        </w:rPr>
        <w:t xml:space="preserve">[43] </w:t>
      </w:r>
      <w:r w:rsidRPr="00614310">
        <w:rPr>
          <w:rFonts w:eastAsia="Times New Roman" w:cs="Times New Roman"/>
          <w:lang w:val="cs-CZ" w:eastAsia="cs-CZ"/>
        </w:rPr>
        <w:t>(2013) </w:t>
      </w:r>
      <w:proofErr w:type="spellStart"/>
      <w:r w:rsidRPr="00614310">
        <w:rPr>
          <w:rFonts w:eastAsia="Times New Roman" w:cs="Times New Roman"/>
          <w:iCs/>
          <w:lang w:val="cs-CZ" w:eastAsia="cs-CZ"/>
        </w:rPr>
        <w:t>Miscellaneous</w:t>
      </w:r>
      <w:proofErr w:type="spellEnd"/>
      <w:r w:rsidRPr="00614310">
        <w:rPr>
          <w:rFonts w:eastAsia="Times New Roman" w:cs="Times New Roman"/>
          <w:iCs/>
          <w:lang w:val="cs-CZ" w:eastAsia="cs-CZ"/>
        </w:rPr>
        <w:t xml:space="preserve"> image </w:t>
      </w:r>
      <w:proofErr w:type="spellStart"/>
      <w:r w:rsidRPr="00614310">
        <w:rPr>
          <w:rFonts w:eastAsia="Times New Roman" w:cs="Times New Roman"/>
          <w:iCs/>
          <w:lang w:val="cs-CZ" w:eastAsia="cs-CZ"/>
        </w:rPr>
        <w:t>Transformations</w:t>
      </w:r>
      <w:proofErr w:type="spellEnd"/>
      <w:r w:rsidRPr="00614310">
        <w:rPr>
          <w:rFonts w:eastAsia="Times New Roman" w:cs="Times New Roman"/>
          <w:iCs/>
          <w:lang w:val="cs-CZ" w:eastAsia="cs-CZ"/>
        </w:rPr>
        <w:t xml:space="preserve"> — </w:t>
      </w:r>
      <w:proofErr w:type="spellStart"/>
      <w:r w:rsidRPr="00614310">
        <w:rPr>
          <w:rFonts w:eastAsia="Times New Roman" w:cs="Times New Roman"/>
          <w:iCs/>
          <w:lang w:val="cs-CZ" w:eastAsia="cs-CZ"/>
        </w:rPr>
        <w:t>OpenCV</w:t>
      </w:r>
      <w:proofErr w:type="spellEnd"/>
      <w:r w:rsidRPr="00614310">
        <w:rPr>
          <w:rFonts w:eastAsia="Times New Roman" w:cs="Times New Roman"/>
          <w:iCs/>
          <w:lang w:val="cs-CZ" w:eastAsia="cs-CZ"/>
        </w:rPr>
        <w:t xml:space="preserve"> 2.4.13.2 </w:t>
      </w:r>
      <w:proofErr w:type="spellStart"/>
      <w:r w:rsidRPr="00614310">
        <w:rPr>
          <w:rFonts w:eastAsia="Times New Roman" w:cs="Times New Roman"/>
          <w:iCs/>
          <w:lang w:val="cs-CZ" w:eastAsia="cs-CZ"/>
        </w:rPr>
        <w:t>documentation</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http://docs.opencv.org/2.4/modules/imgproc/doc/miscellaneous_transformations.html#void%20cvtColor%28InputArray%20src,%20OutputArray%20dst,%20int%20code,%20int%20dstCn%29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684130DE" w14:textId="397E4514" w:rsidR="00EB6D1B" w:rsidRPr="00614310" w:rsidRDefault="00EB6D1B" w:rsidP="00C8785F">
      <w:pPr>
        <w:rPr>
          <w:rFonts w:eastAsia="Times New Roman" w:cs="Times New Roman"/>
          <w:lang w:val="cs-CZ" w:eastAsia="cs-CZ"/>
        </w:rPr>
      </w:pPr>
      <w:r w:rsidRPr="00614310">
        <w:rPr>
          <w:rFonts w:eastAsia="Times New Roman" w:cs="Times New Roman"/>
          <w:lang w:val="cs-CZ" w:eastAsia="cs-CZ"/>
        </w:rPr>
        <w:t xml:space="preserve">[44] </w:t>
      </w:r>
      <w:proofErr w:type="spellStart"/>
      <w:r w:rsidRPr="00614310">
        <w:rPr>
          <w:rFonts w:cs="Arial"/>
          <w:shd w:val="clear" w:color="auto" w:fill="FFFFFF"/>
        </w:rPr>
        <w:t>Kanan</w:t>
      </w:r>
      <w:proofErr w:type="spellEnd"/>
      <w:r w:rsidRPr="00614310">
        <w:rPr>
          <w:rFonts w:cs="Arial"/>
          <w:shd w:val="clear" w:color="auto" w:fill="FFFFFF"/>
        </w:rPr>
        <w:t xml:space="preserve"> C, Cottrell GW (2012) Color-to-Grayscale: Does the Method Matter in Image Reco</w:t>
      </w:r>
      <w:r w:rsidR="00614310">
        <w:rPr>
          <w:rFonts w:cs="Arial"/>
          <w:shd w:val="clear" w:color="auto" w:fill="FFFFFF"/>
        </w:rPr>
        <w:t xml:space="preserve">gnition? </w:t>
      </w:r>
      <w:proofErr w:type="spellStart"/>
      <w:r w:rsidR="00614310">
        <w:rPr>
          <w:rFonts w:cs="Arial"/>
          <w:shd w:val="clear" w:color="auto" w:fill="FFFFFF"/>
        </w:rPr>
        <w:t>PLoS</w:t>
      </w:r>
      <w:proofErr w:type="spellEnd"/>
      <w:r w:rsidR="00614310">
        <w:rPr>
          <w:rFonts w:cs="Arial"/>
          <w:shd w:val="clear" w:color="auto" w:fill="FFFFFF"/>
        </w:rPr>
        <w:t xml:space="preserve"> ONE 7(1): e29740.</w:t>
      </w:r>
    </w:p>
    <w:p w14:paraId="4A5216CE" w14:textId="77777777" w:rsidR="00EB6D1B" w:rsidRPr="00614310" w:rsidRDefault="00EB6D1B" w:rsidP="00C8785F">
      <w:pPr>
        <w:rPr>
          <w:rFonts w:eastAsia="Times New Roman" w:cs="Times New Roman"/>
          <w:lang w:val="cs-CZ" w:eastAsia="cs-CZ"/>
        </w:rPr>
      </w:pPr>
      <w:r w:rsidRPr="00614310">
        <w:rPr>
          <w:rFonts w:eastAsia="Times New Roman" w:cs="Times New Roman"/>
          <w:lang w:val="cs-CZ" w:eastAsia="cs-CZ"/>
        </w:rPr>
        <w:t xml:space="preserve">[45] </w:t>
      </w:r>
      <w:proofErr w:type="spellStart"/>
      <w:r w:rsidRPr="00614310">
        <w:rPr>
          <w:rFonts w:eastAsia="Times New Roman" w:cs="Times New Roman"/>
          <w:iCs/>
          <w:lang w:val="cs-CZ" w:eastAsia="cs-CZ"/>
        </w:rPr>
        <w:t>Enchance</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contrast</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using</w:t>
      </w:r>
      <w:proofErr w:type="spellEnd"/>
      <w:r w:rsidRPr="00614310">
        <w:rPr>
          <w:rFonts w:eastAsia="Times New Roman" w:cs="Times New Roman"/>
          <w:iCs/>
          <w:lang w:val="cs-CZ" w:eastAsia="cs-CZ"/>
        </w:rPr>
        <w:t xml:space="preserve"> histogram </w:t>
      </w:r>
      <w:proofErr w:type="spellStart"/>
      <w:r w:rsidRPr="00614310">
        <w:rPr>
          <w:rFonts w:eastAsia="Times New Roman" w:cs="Times New Roman"/>
          <w:iCs/>
          <w:lang w:val="cs-CZ" w:eastAsia="cs-CZ"/>
        </w:rPr>
        <w:t>equalization</w:t>
      </w:r>
      <w:proofErr w:type="spellEnd"/>
      <w:r w:rsidRPr="00614310">
        <w:rPr>
          <w:rFonts w:eastAsia="Times New Roman" w:cs="Times New Roman"/>
          <w:iCs/>
          <w:lang w:val="cs-CZ" w:eastAsia="cs-CZ"/>
        </w:rPr>
        <w:t xml:space="preserve"> - MATLAB </w:t>
      </w:r>
      <w:proofErr w:type="spellStart"/>
      <w:r w:rsidRPr="00614310">
        <w:rPr>
          <w:rFonts w:eastAsia="Times New Roman" w:cs="Times New Roman"/>
          <w:iCs/>
          <w:lang w:val="cs-CZ" w:eastAsia="cs-CZ"/>
        </w:rPr>
        <w:t>histeq</w:t>
      </w:r>
      <w:proofErr w:type="spellEnd"/>
      <w:r w:rsidRPr="00614310">
        <w:rPr>
          <w:rFonts w:eastAsia="Times New Roman" w:cs="Times New Roman"/>
          <w:lang w:val="cs-CZ" w:eastAsia="cs-CZ"/>
        </w:rPr>
        <w:t xml:space="preserve"> (2012)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https://www.mathworks.com/help/images/ref/histeq.html?searchHighlight=histeq&amp;s_tid=doc_srchtitle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699E8754" w14:textId="71223D30" w:rsidR="00EB6D1B" w:rsidRPr="00614310" w:rsidRDefault="00EB6D1B" w:rsidP="00C8785F">
      <w:pPr>
        <w:rPr>
          <w:rFonts w:cs="Segoe UI"/>
          <w:shd w:val="clear" w:color="auto" w:fill="F4F6F8"/>
        </w:rPr>
      </w:pPr>
      <w:r w:rsidRPr="00614310">
        <w:rPr>
          <w:rFonts w:eastAsia="Times New Roman" w:cs="Times New Roman"/>
          <w:lang w:val="cs-CZ" w:eastAsia="cs-CZ"/>
        </w:rPr>
        <w:lastRenderedPageBreak/>
        <w:t xml:space="preserve">[46] </w:t>
      </w:r>
      <w:proofErr w:type="spellStart"/>
      <w:r w:rsidRPr="00614310">
        <w:rPr>
          <w:rFonts w:eastAsia="Times New Roman" w:cs="Times New Roman"/>
          <w:lang w:val="cs-CZ" w:eastAsia="cs-CZ"/>
        </w:rPr>
        <w:t>Girod</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Bernd</w:t>
      </w:r>
      <w:proofErr w:type="spellEnd"/>
      <w:r w:rsidR="00614310">
        <w:rPr>
          <w:rFonts w:eastAsia="Times New Roman" w:cs="Times New Roman"/>
          <w:lang w:val="cs-CZ" w:eastAsia="cs-CZ"/>
        </w:rPr>
        <w:t xml:space="preserve"> </w:t>
      </w:r>
      <w:r w:rsidR="00614310">
        <w:rPr>
          <w:rFonts w:cs="Segoe UI"/>
          <w:shd w:val="clear" w:color="auto" w:fill="F4F6F8"/>
        </w:rPr>
        <w:t>(2013) Linear</w:t>
      </w:r>
      <w:r w:rsidR="00614310" w:rsidRPr="00614310">
        <w:rPr>
          <w:rFonts w:cs="Segoe UI"/>
          <w:iCs/>
          <w:shd w:val="clear" w:color="auto" w:fill="F4F6F8"/>
        </w:rPr>
        <w:t xml:space="preserve"> image processing and filtering</w:t>
      </w:r>
      <w:r w:rsidR="00614310">
        <w:rPr>
          <w:rFonts w:cs="Segoe UI"/>
          <w:iCs/>
          <w:shd w:val="clear" w:color="auto" w:fill="F4F6F8"/>
        </w:rPr>
        <w:t>,</w:t>
      </w:r>
      <w:r w:rsidRPr="00614310">
        <w:rPr>
          <w:rFonts w:cs="Segoe UI"/>
          <w:shd w:val="clear" w:color="auto" w:fill="F4F6F8"/>
        </w:rPr>
        <w:t xml:space="preserve"> Stanford university</w:t>
      </w:r>
      <w:r w:rsidR="00614310">
        <w:rPr>
          <w:rFonts w:cs="Segoe UI"/>
          <w:shd w:val="clear" w:color="auto" w:fill="F4F6F8"/>
        </w:rPr>
        <w:t>.</w:t>
      </w:r>
      <w:r w:rsidRPr="00614310">
        <w:rPr>
          <w:rFonts w:cs="Segoe UI"/>
          <w:shd w:val="clear" w:color="auto" w:fill="F4F6F8"/>
        </w:rPr>
        <w:t xml:space="preserve"> Available at: http://web.stanford.edu/class/ee368/Handouts/Lectures/2014_Spring/Combined_Slides/8-Linear-Image-Processing-Combined.pdf (Accessed: 3 January 2017).</w:t>
      </w:r>
    </w:p>
    <w:p w14:paraId="316E63F5" w14:textId="690A4988" w:rsidR="00EB6D1B" w:rsidRPr="00614310" w:rsidRDefault="00EB6D1B" w:rsidP="00C8785F">
      <w:pPr>
        <w:rPr>
          <w:rFonts w:cs="Segoe UI"/>
          <w:shd w:val="clear" w:color="auto" w:fill="F4F6F8"/>
        </w:rPr>
      </w:pPr>
      <w:r w:rsidRPr="00614310">
        <w:rPr>
          <w:rFonts w:cs="Segoe UI"/>
          <w:shd w:val="clear" w:color="auto" w:fill="F4F6F8"/>
        </w:rPr>
        <w:t>[47]</w:t>
      </w:r>
      <w:r w:rsidR="009617C5" w:rsidRPr="00614310">
        <w:rPr>
          <w:rFonts w:cs="Segoe UI"/>
          <w:shd w:val="clear" w:color="auto" w:fill="F4F6F8"/>
        </w:rPr>
        <w:t xml:space="preserve"> </w:t>
      </w:r>
      <w:proofErr w:type="spellStart"/>
      <w:r w:rsidR="009617C5" w:rsidRPr="00614310">
        <w:rPr>
          <w:rFonts w:cs="Segoe UI"/>
          <w:shd w:val="clear" w:color="auto" w:fill="F4F6F8"/>
        </w:rPr>
        <w:t>Gvynn</w:t>
      </w:r>
      <w:proofErr w:type="spellEnd"/>
      <w:r w:rsidR="009617C5" w:rsidRPr="00614310">
        <w:rPr>
          <w:rFonts w:cs="Segoe UI"/>
          <w:shd w:val="clear" w:color="auto" w:fill="F4F6F8"/>
        </w:rPr>
        <w:t xml:space="preserve">, Earl, F. </w:t>
      </w:r>
      <w:r w:rsidRPr="00614310">
        <w:rPr>
          <w:rFonts w:cs="Segoe UI"/>
          <w:shd w:val="clear" w:color="auto" w:fill="F4F6F8"/>
        </w:rPr>
        <w:t>(2017)</w:t>
      </w:r>
      <w:r w:rsidR="00614310">
        <w:rPr>
          <w:rFonts w:cs="Segoe UI"/>
          <w:shd w:val="clear" w:color="auto" w:fill="F4F6F8"/>
        </w:rPr>
        <w:t xml:space="preserve"> </w:t>
      </w:r>
      <w:r w:rsidR="00614310" w:rsidRPr="00614310">
        <w:rPr>
          <w:rFonts w:cs="Segoe UI"/>
          <w:shd w:val="clear" w:color="auto" w:fill="F4F6F8"/>
        </w:rPr>
        <w:t>Fourier analysis and image processing</w:t>
      </w:r>
      <w:r w:rsidRPr="00614310">
        <w:rPr>
          <w:rFonts w:cs="Segoe UI"/>
          <w:shd w:val="clear" w:color="auto" w:fill="F4F6F8"/>
        </w:rPr>
        <w:t xml:space="preserve">, </w:t>
      </w:r>
      <w:proofErr w:type="spellStart"/>
      <w:r w:rsidRPr="00614310">
        <w:rPr>
          <w:rFonts w:cs="Segoe UI"/>
          <w:shd w:val="clear" w:color="auto" w:fill="F4F6F8"/>
        </w:rPr>
        <w:t>Stowels</w:t>
      </w:r>
      <w:proofErr w:type="spellEnd"/>
      <w:r w:rsidR="00CF0575">
        <w:rPr>
          <w:rFonts w:cs="Segoe UI"/>
          <w:shd w:val="clear" w:color="auto" w:fill="F4F6F8"/>
        </w:rPr>
        <w:t xml:space="preserve"> institute for medical research.</w:t>
      </w:r>
      <w:r w:rsidRPr="00614310">
        <w:rPr>
          <w:rFonts w:cs="Segoe UI"/>
          <w:shd w:val="clear" w:color="auto" w:fill="F4F6F8"/>
        </w:rPr>
        <w:t xml:space="preserve"> Available at: </w:t>
      </w:r>
      <w:hyperlink r:id="rId99" w:history="1">
        <w:r w:rsidR="009617C5" w:rsidRPr="00614310">
          <w:rPr>
            <w:rStyle w:val="Hyperlink"/>
            <w:rFonts w:cs="Segoe UI"/>
            <w:color w:val="auto"/>
            <w:u w:val="none"/>
            <w:shd w:val="clear" w:color="auto" w:fill="F4F6F8"/>
          </w:rPr>
          <w:t>http://research.stowers-institute.org/efg/Report/FourierAnalysis.pdf</w:t>
        </w:r>
      </w:hyperlink>
      <w:r w:rsidR="009617C5" w:rsidRPr="00614310">
        <w:rPr>
          <w:rFonts w:cs="Segoe UI"/>
          <w:shd w:val="clear" w:color="auto" w:fill="F4F6F8"/>
        </w:rPr>
        <w:t xml:space="preserve"> (Accessed: 3 January 2017).</w:t>
      </w:r>
    </w:p>
    <w:p w14:paraId="3290EB42" w14:textId="61B58131" w:rsidR="009617C5" w:rsidRPr="00614310" w:rsidRDefault="009617C5" w:rsidP="00C8785F">
      <w:pPr>
        <w:rPr>
          <w:rFonts w:cs="Segoe UI"/>
          <w:shd w:val="clear" w:color="auto" w:fill="F4F6F8"/>
        </w:rPr>
      </w:pPr>
      <w:r w:rsidRPr="00614310">
        <w:rPr>
          <w:rFonts w:cs="Segoe UI"/>
          <w:shd w:val="clear" w:color="auto" w:fill="F4F6F8"/>
        </w:rPr>
        <w:t>[48] Corso, Jason</w:t>
      </w:r>
      <w:r w:rsidR="00614310">
        <w:rPr>
          <w:rFonts w:cs="Segoe UI"/>
          <w:shd w:val="clear" w:color="auto" w:fill="F4F6F8"/>
        </w:rPr>
        <w:t xml:space="preserve"> </w:t>
      </w:r>
      <w:r w:rsidRPr="00614310">
        <w:rPr>
          <w:rFonts w:cs="Segoe UI"/>
          <w:shd w:val="clear" w:color="auto" w:fill="F4F6F8"/>
        </w:rPr>
        <w:t>(2014)</w:t>
      </w:r>
      <w:r w:rsidR="00614310">
        <w:rPr>
          <w:rFonts w:cs="Segoe UI"/>
          <w:shd w:val="clear" w:color="auto" w:fill="F4F6F8"/>
        </w:rPr>
        <w:t xml:space="preserve"> </w:t>
      </w:r>
      <w:proofErr w:type="gramStart"/>
      <w:r w:rsidR="00614310" w:rsidRPr="00614310">
        <w:rPr>
          <w:rFonts w:cs="Segoe UI"/>
          <w:shd w:val="clear" w:color="auto" w:fill="F4F6F8"/>
        </w:rPr>
        <w:t>Linear</w:t>
      </w:r>
      <w:proofErr w:type="gramEnd"/>
      <w:r w:rsidR="00614310" w:rsidRPr="00614310">
        <w:rPr>
          <w:rFonts w:cs="Segoe UI"/>
          <w:shd w:val="clear" w:color="auto" w:fill="F4F6F8"/>
        </w:rPr>
        <w:t xml:space="preserve"> filters and image processing</w:t>
      </w:r>
      <w:r w:rsidR="00CF0575">
        <w:rPr>
          <w:rFonts w:cs="Segoe UI"/>
          <w:shd w:val="clear" w:color="auto" w:fill="F4F6F8"/>
        </w:rPr>
        <w:t>, University of Michigan.</w:t>
      </w:r>
      <w:r w:rsidRPr="00614310">
        <w:rPr>
          <w:rFonts w:cs="Segoe UI"/>
          <w:shd w:val="clear" w:color="auto" w:fill="F4F6F8"/>
        </w:rPr>
        <w:t xml:space="preserve"> Available at:</w:t>
      </w:r>
      <w:r w:rsidRPr="00614310">
        <w:t xml:space="preserve"> </w:t>
      </w:r>
      <w:hyperlink r:id="rId100" w:history="1">
        <w:r w:rsidRPr="00614310">
          <w:rPr>
            <w:rStyle w:val="Hyperlink"/>
            <w:rFonts w:cs="Segoe UI"/>
            <w:color w:val="auto"/>
            <w:u w:val="none"/>
            <w:shd w:val="clear" w:color="auto" w:fill="F4F6F8"/>
          </w:rPr>
          <w:t>https://web.eecs.umich.edu/~jjcorso/t/598F14/files/lecture_0924_filtering.pdf</w:t>
        </w:r>
      </w:hyperlink>
      <w:r w:rsidRPr="00614310">
        <w:rPr>
          <w:rFonts w:cs="Segoe UI"/>
          <w:shd w:val="clear" w:color="auto" w:fill="F4F6F8"/>
        </w:rPr>
        <w:t xml:space="preserve"> (Accessed: 3 January 2017).</w:t>
      </w:r>
    </w:p>
    <w:p w14:paraId="6339DCD4" w14:textId="17558127" w:rsidR="009617C5" w:rsidRPr="00614310" w:rsidRDefault="009617C5" w:rsidP="00C8785F">
      <w:pPr>
        <w:rPr>
          <w:rFonts w:cs="Segoe UI"/>
          <w:shd w:val="clear" w:color="auto" w:fill="F4F6F8"/>
        </w:rPr>
      </w:pPr>
      <w:r w:rsidRPr="00614310">
        <w:rPr>
          <w:rFonts w:cs="Segoe UI"/>
          <w:shd w:val="clear" w:color="auto" w:fill="F4F6F8"/>
        </w:rPr>
        <w:t>[49] (2010)</w:t>
      </w:r>
      <w:r w:rsidR="00CF0575">
        <w:rPr>
          <w:rFonts w:cs="Segoe UI"/>
          <w:shd w:val="clear" w:color="auto" w:fill="F4F6F8"/>
        </w:rPr>
        <w:t xml:space="preserve"> </w:t>
      </w:r>
      <w:r w:rsidR="00CF0575" w:rsidRPr="00614310">
        <w:rPr>
          <w:rFonts w:cs="Segoe UI"/>
          <w:shd w:val="clear" w:color="auto" w:fill="F4F6F8"/>
        </w:rPr>
        <w:t>Image filtering</w:t>
      </w:r>
      <w:r w:rsidR="00CF0575">
        <w:rPr>
          <w:rFonts w:cs="Segoe UI"/>
          <w:shd w:val="clear" w:color="auto" w:fill="F4F6F8"/>
        </w:rPr>
        <w:t>, The University of Auckland.</w:t>
      </w:r>
      <w:r w:rsidRPr="00614310">
        <w:rPr>
          <w:rFonts w:cs="Segoe UI"/>
          <w:shd w:val="clear" w:color="auto" w:fill="F4F6F8"/>
        </w:rPr>
        <w:t xml:space="preserve"> Available at:</w:t>
      </w:r>
      <w:r w:rsidRPr="00614310">
        <w:t xml:space="preserve"> </w:t>
      </w:r>
      <w:r w:rsidRPr="00614310">
        <w:rPr>
          <w:rFonts w:cs="Segoe UI"/>
          <w:shd w:val="clear" w:color="auto" w:fill="F4F6F8"/>
        </w:rPr>
        <w:t>https://www.cs.auckland.ac.nz/courses/compsci373s1c/PatricesLectures/Image%20Filtering_2up.pdf (Accessed: 3 January 2017).</w:t>
      </w:r>
      <w:r w:rsidR="00CF0575">
        <w:rPr>
          <w:rFonts w:cs="Segoe UI"/>
          <w:shd w:val="clear" w:color="auto" w:fill="F4F6F8"/>
        </w:rPr>
        <w:t xml:space="preserve"> </w:t>
      </w:r>
    </w:p>
    <w:p w14:paraId="27A4A118" w14:textId="53B19E2D" w:rsidR="009617C5" w:rsidRPr="00614310" w:rsidRDefault="00CF0575" w:rsidP="00C8785F">
      <w:pPr>
        <w:rPr>
          <w:rFonts w:cs="Segoe UI"/>
          <w:shd w:val="clear" w:color="auto" w:fill="F4F6F8"/>
        </w:rPr>
      </w:pPr>
      <w:r>
        <w:rPr>
          <w:rFonts w:cs="Segoe UI"/>
          <w:shd w:val="clear" w:color="auto" w:fill="F4F6F8"/>
        </w:rPr>
        <w:t xml:space="preserve">[50] </w:t>
      </w:r>
      <w:proofErr w:type="spellStart"/>
      <w:r>
        <w:rPr>
          <w:rFonts w:cs="Segoe UI"/>
          <w:shd w:val="clear" w:color="auto" w:fill="F4F6F8"/>
        </w:rPr>
        <w:t>Poppe</w:t>
      </w:r>
      <w:proofErr w:type="spellEnd"/>
      <w:r>
        <w:rPr>
          <w:rFonts w:cs="Segoe UI"/>
          <w:shd w:val="clear" w:color="auto" w:fill="F4F6F8"/>
        </w:rPr>
        <w:t xml:space="preserve">, Ronald </w:t>
      </w:r>
      <w:r w:rsidR="009617C5" w:rsidRPr="00614310">
        <w:rPr>
          <w:rFonts w:cs="Segoe UI"/>
          <w:shd w:val="clear" w:color="auto" w:fill="F4F6F8"/>
        </w:rPr>
        <w:t>(2015)</w:t>
      </w:r>
      <w:r>
        <w:rPr>
          <w:rFonts w:cs="Segoe UI"/>
          <w:shd w:val="clear" w:color="auto" w:fill="F4F6F8"/>
        </w:rPr>
        <w:t xml:space="preserve"> </w:t>
      </w:r>
      <w:r w:rsidRPr="00614310">
        <w:rPr>
          <w:rFonts w:cs="Segoe UI"/>
          <w:shd w:val="clear" w:color="auto" w:fill="F4F6F8"/>
        </w:rPr>
        <w:t>Segmentation</w:t>
      </w:r>
      <w:r w:rsidR="009617C5" w:rsidRPr="00614310">
        <w:rPr>
          <w:rFonts w:cs="Segoe UI"/>
          <w:shd w:val="clear" w:color="auto" w:fill="F4F6F8"/>
        </w:rPr>
        <w:t>, University Utrecht</w:t>
      </w:r>
      <w:r>
        <w:rPr>
          <w:rFonts w:cs="Segoe UI"/>
          <w:shd w:val="clear" w:color="auto" w:fill="F4F6F8"/>
        </w:rPr>
        <w:t>.</w:t>
      </w:r>
      <w:r w:rsidR="009617C5" w:rsidRPr="00614310">
        <w:rPr>
          <w:rFonts w:cs="Segoe UI"/>
          <w:shd w:val="clear" w:color="auto" w:fill="F4F6F8"/>
        </w:rPr>
        <w:t xml:space="preserve"> Available at:</w:t>
      </w:r>
      <w:r w:rsidR="009617C5" w:rsidRPr="00614310">
        <w:t xml:space="preserve"> </w:t>
      </w:r>
      <w:r w:rsidR="009617C5" w:rsidRPr="00614310">
        <w:rPr>
          <w:rFonts w:cs="Segoe UI"/>
          <w:shd w:val="clear" w:color="auto" w:fill="F4F6F8"/>
        </w:rPr>
        <w:t>http://www.cs.uu.nl/docs/vakken/ibv/reader/chapter10.pdf (Accessed: 3 January 2017).</w:t>
      </w:r>
    </w:p>
    <w:p w14:paraId="1AF03236" w14:textId="6C3DC103" w:rsidR="009617C5" w:rsidRPr="00614310" w:rsidRDefault="009617C5" w:rsidP="00C8785F">
      <w:r w:rsidRPr="00614310">
        <w:rPr>
          <w:rFonts w:cs="Segoe UI"/>
          <w:shd w:val="clear" w:color="auto" w:fill="F4F6F8"/>
        </w:rPr>
        <w:t xml:space="preserve">[51] </w:t>
      </w:r>
      <w:r w:rsidR="00CF0575">
        <w:t xml:space="preserve">J. </w:t>
      </w:r>
      <w:proofErr w:type="spellStart"/>
      <w:r w:rsidR="00CF0575">
        <w:t>Matas</w:t>
      </w:r>
      <w:proofErr w:type="spellEnd"/>
      <w:r w:rsidR="00CF0575">
        <w:t xml:space="preserve">, </w:t>
      </w:r>
      <w:r w:rsidRPr="00614310">
        <w:t>Robust wide-baseline stereo from maximally stabl</w:t>
      </w:r>
      <w:r w:rsidR="00CF0575">
        <w:t>e extremal regions,</w:t>
      </w:r>
      <w:r w:rsidRPr="00614310">
        <w:t xml:space="preserve"> Image Vis. </w:t>
      </w:r>
      <w:proofErr w:type="spellStart"/>
      <w:r w:rsidRPr="00614310">
        <w:t>Comput</w:t>
      </w:r>
      <w:proofErr w:type="spellEnd"/>
      <w:r w:rsidRPr="00614310">
        <w:t>., vol. 22, no. 10, pp. 761–767, Sep. 2004</w:t>
      </w:r>
    </w:p>
    <w:p w14:paraId="3A5F6CB3" w14:textId="47921BAB" w:rsidR="00883485" w:rsidRPr="00614310" w:rsidRDefault="00883485" w:rsidP="00C8785F">
      <w:pPr>
        <w:rPr>
          <w:rFonts w:cs="Segoe UI"/>
          <w:shd w:val="clear" w:color="auto" w:fill="F4F6F8"/>
        </w:rPr>
      </w:pPr>
      <w:r w:rsidRPr="00614310">
        <w:t xml:space="preserve">[52] </w:t>
      </w:r>
      <w:proofErr w:type="spellStart"/>
      <w:r w:rsidRPr="00614310">
        <w:rPr>
          <w:rFonts w:cs="Segoe UI"/>
          <w:shd w:val="clear" w:color="auto" w:fill="F4F6F8"/>
        </w:rPr>
        <w:t>Greenhal</w:t>
      </w:r>
      <w:r w:rsidR="00CF0575">
        <w:rPr>
          <w:rFonts w:cs="Segoe UI"/>
          <w:shd w:val="clear" w:color="auto" w:fill="F4F6F8"/>
        </w:rPr>
        <w:t>gh</w:t>
      </w:r>
      <w:proofErr w:type="spellEnd"/>
      <w:r w:rsidR="00CF0575">
        <w:rPr>
          <w:rFonts w:cs="Segoe UI"/>
          <w:shd w:val="clear" w:color="auto" w:fill="F4F6F8"/>
        </w:rPr>
        <w:t xml:space="preserve">, J. and </w:t>
      </w:r>
      <w:proofErr w:type="spellStart"/>
      <w:r w:rsidR="00CF0575">
        <w:rPr>
          <w:rFonts w:cs="Segoe UI"/>
          <w:shd w:val="clear" w:color="auto" w:fill="F4F6F8"/>
        </w:rPr>
        <w:t>Mirmehdi</w:t>
      </w:r>
      <w:proofErr w:type="spellEnd"/>
      <w:r w:rsidR="00CF0575">
        <w:rPr>
          <w:rFonts w:cs="Segoe UI"/>
          <w:shd w:val="clear" w:color="auto" w:fill="F4F6F8"/>
        </w:rPr>
        <w:t xml:space="preserve">, M. (2012) </w:t>
      </w:r>
      <w:r w:rsidRPr="00614310">
        <w:rPr>
          <w:rFonts w:cs="Segoe UI"/>
          <w:shd w:val="clear" w:color="auto" w:fill="F4F6F8"/>
        </w:rPr>
        <w:t>Real-time detection and re</w:t>
      </w:r>
      <w:r w:rsidR="00CF0575">
        <w:rPr>
          <w:rFonts w:cs="Segoe UI"/>
          <w:shd w:val="clear" w:color="auto" w:fill="F4F6F8"/>
        </w:rPr>
        <w:t>cognition of road traffic signs</w:t>
      </w:r>
      <w:r w:rsidRPr="00614310">
        <w:rPr>
          <w:rFonts w:cs="Segoe UI"/>
          <w:shd w:val="clear" w:color="auto" w:fill="F4F6F8"/>
        </w:rPr>
        <w:t>,</w:t>
      </w:r>
      <w:r w:rsidRPr="00614310">
        <w:rPr>
          <w:rStyle w:val="apple-converted-space"/>
          <w:rFonts w:cs="Segoe UI"/>
          <w:shd w:val="clear" w:color="auto" w:fill="F4F6F8"/>
        </w:rPr>
        <w:t> </w:t>
      </w:r>
      <w:r w:rsidRPr="00614310">
        <w:rPr>
          <w:rFonts w:cs="Segoe UI"/>
          <w:iCs/>
          <w:shd w:val="clear" w:color="auto" w:fill="F4F6F8"/>
        </w:rPr>
        <w:t>IEEE Transactions on Intelligent Transportation Systems</w:t>
      </w:r>
      <w:r w:rsidRPr="00614310">
        <w:rPr>
          <w:rFonts w:cs="Segoe UI"/>
          <w:shd w:val="clear" w:color="auto" w:fill="F4F6F8"/>
        </w:rPr>
        <w:t>, 13(4), pp. 1498–1506.</w:t>
      </w:r>
    </w:p>
    <w:p w14:paraId="4EDCD34F" w14:textId="77777777" w:rsidR="00883485" w:rsidRPr="00614310" w:rsidRDefault="00883485" w:rsidP="00C8785F">
      <w:pPr>
        <w:rPr>
          <w:rFonts w:eastAsia="Times New Roman" w:cs="Times New Roman"/>
          <w:lang w:val="cs-CZ" w:eastAsia="cs-CZ"/>
        </w:rPr>
      </w:pPr>
      <w:r w:rsidRPr="00614310">
        <w:rPr>
          <w:rFonts w:cs="Segoe UI"/>
          <w:shd w:val="clear" w:color="auto" w:fill="F4F6F8"/>
        </w:rPr>
        <w:t xml:space="preserve">[53] </w:t>
      </w:r>
      <w:proofErr w:type="spellStart"/>
      <w:r w:rsidRPr="00614310">
        <w:rPr>
          <w:rFonts w:eastAsia="Times New Roman" w:cs="Times New Roman"/>
          <w:iCs/>
          <w:lang w:val="cs-CZ" w:eastAsia="cs-CZ"/>
        </w:rPr>
        <w:t>Detect</w:t>
      </w:r>
      <w:proofErr w:type="spellEnd"/>
      <w:r w:rsidRPr="00614310">
        <w:rPr>
          <w:rFonts w:eastAsia="Times New Roman" w:cs="Times New Roman"/>
          <w:iCs/>
          <w:lang w:val="cs-CZ" w:eastAsia="cs-CZ"/>
        </w:rPr>
        <w:t xml:space="preserve"> MSER </w:t>
      </w:r>
      <w:proofErr w:type="spellStart"/>
      <w:r w:rsidRPr="00614310">
        <w:rPr>
          <w:rFonts w:eastAsia="Times New Roman" w:cs="Times New Roman"/>
          <w:iCs/>
          <w:lang w:val="cs-CZ" w:eastAsia="cs-CZ"/>
        </w:rPr>
        <w:t>features</w:t>
      </w:r>
      <w:proofErr w:type="spellEnd"/>
      <w:r w:rsidRPr="00614310">
        <w:rPr>
          <w:rFonts w:eastAsia="Times New Roman" w:cs="Times New Roman"/>
          <w:iCs/>
          <w:lang w:val="cs-CZ" w:eastAsia="cs-CZ"/>
        </w:rPr>
        <w:t xml:space="preserve"> and return </w:t>
      </w:r>
      <w:proofErr w:type="spellStart"/>
      <w:r w:rsidRPr="00614310">
        <w:rPr>
          <w:rFonts w:eastAsia="Times New Roman" w:cs="Times New Roman"/>
          <w:iCs/>
          <w:lang w:val="cs-CZ" w:eastAsia="cs-CZ"/>
        </w:rPr>
        <w:t>MSERRegions</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object</w:t>
      </w:r>
      <w:proofErr w:type="spellEnd"/>
      <w:r w:rsidRPr="00614310">
        <w:rPr>
          <w:rFonts w:eastAsia="Times New Roman" w:cs="Times New Roman"/>
          <w:iCs/>
          <w:lang w:val="cs-CZ" w:eastAsia="cs-CZ"/>
        </w:rPr>
        <w:t xml:space="preserve"> - MATLAB </w:t>
      </w:r>
      <w:proofErr w:type="spellStart"/>
      <w:r w:rsidRPr="00614310">
        <w:rPr>
          <w:rFonts w:eastAsia="Times New Roman" w:cs="Times New Roman"/>
          <w:iCs/>
          <w:lang w:val="cs-CZ" w:eastAsia="cs-CZ"/>
        </w:rPr>
        <w:t>detectMSERFeatures</w:t>
      </w:r>
      <w:proofErr w:type="spellEnd"/>
      <w:r w:rsidRPr="00614310">
        <w:rPr>
          <w:rFonts w:eastAsia="Times New Roman" w:cs="Times New Roman"/>
          <w:lang w:val="cs-CZ" w:eastAsia="cs-CZ"/>
        </w:rPr>
        <w:t xml:space="preserve"> (2012)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https://www.mathworks.com/help/vision/ref/detectmserfeatures.html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674AC1E" w14:textId="13506BB1" w:rsidR="00883485" w:rsidRPr="00614310" w:rsidRDefault="00CF0575" w:rsidP="00C8785F">
      <w:pPr>
        <w:rPr>
          <w:rFonts w:cs="Segoe UI"/>
          <w:shd w:val="clear" w:color="auto" w:fill="F4F6F8"/>
        </w:rPr>
      </w:pPr>
      <w:r>
        <w:rPr>
          <w:rFonts w:eastAsia="Times New Roman" w:cs="Times New Roman"/>
          <w:lang w:val="cs-CZ" w:eastAsia="cs-CZ"/>
        </w:rPr>
        <w:t>[55] Morse, Bryan, S.</w:t>
      </w:r>
      <w:r w:rsidR="00883485" w:rsidRPr="00614310">
        <w:rPr>
          <w:rFonts w:eastAsia="Times New Roman" w:cs="Times New Roman"/>
          <w:lang w:val="cs-CZ" w:eastAsia="cs-CZ"/>
        </w:rPr>
        <w:t xml:space="preserve"> (2000)</w:t>
      </w:r>
      <w:r>
        <w:rPr>
          <w:rFonts w:eastAsia="Times New Roman" w:cs="Times New Roman"/>
          <w:lang w:val="cs-CZ" w:eastAsia="cs-CZ"/>
        </w:rPr>
        <w:t xml:space="preserve"> </w:t>
      </w:r>
      <w:r w:rsidRPr="00614310">
        <w:rPr>
          <w:rFonts w:eastAsia="Times New Roman" w:cs="Times New Roman"/>
          <w:lang w:val="cs-CZ" w:eastAsia="cs-CZ"/>
        </w:rPr>
        <w:t xml:space="preserve">Lecture4: </w:t>
      </w:r>
      <w:proofErr w:type="spellStart"/>
      <w:r w:rsidRPr="00614310">
        <w:rPr>
          <w:rFonts w:eastAsia="Times New Roman" w:cs="Times New Roman"/>
          <w:lang w:val="cs-CZ" w:eastAsia="cs-CZ"/>
        </w:rPr>
        <w:t>Thresholding</w:t>
      </w:r>
      <w:proofErr w:type="spellEnd"/>
      <w:r w:rsidR="00883485" w:rsidRPr="00614310">
        <w:rPr>
          <w:rFonts w:eastAsia="Times New Roman" w:cs="Times New Roman"/>
          <w:lang w:val="cs-CZ" w:eastAsia="cs-CZ"/>
        </w:rPr>
        <w:t xml:space="preserve">, </w:t>
      </w:r>
      <w:proofErr w:type="spellStart"/>
      <w:r w:rsidR="00883485" w:rsidRPr="00614310">
        <w:rPr>
          <w:rFonts w:eastAsia="Times New Roman" w:cs="Times New Roman"/>
          <w:lang w:val="cs-CZ" w:eastAsia="cs-CZ"/>
        </w:rPr>
        <w:t>Brigham</w:t>
      </w:r>
      <w:proofErr w:type="spellEnd"/>
      <w:r w:rsidR="00883485" w:rsidRPr="00614310">
        <w:rPr>
          <w:rFonts w:eastAsia="Times New Roman" w:cs="Times New Roman"/>
          <w:lang w:val="cs-CZ" w:eastAsia="cs-CZ"/>
        </w:rPr>
        <w:t xml:space="preserve"> </w:t>
      </w:r>
      <w:proofErr w:type="spellStart"/>
      <w:r w:rsidR="00883485" w:rsidRPr="00614310">
        <w:rPr>
          <w:rFonts w:eastAsia="Times New Roman" w:cs="Times New Roman"/>
          <w:lang w:val="cs-CZ" w:eastAsia="cs-CZ"/>
        </w:rPr>
        <w:t>Youth</w:t>
      </w:r>
      <w:proofErr w:type="spellEnd"/>
      <w:r w:rsidR="00883485" w:rsidRPr="00614310">
        <w:rPr>
          <w:rFonts w:eastAsia="Times New Roman" w:cs="Times New Roman"/>
          <w:lang w:val="cs-CZ" w:eastAsia="cs-CZ"/>
        </w:rPr>
        <w:t xml:space="preserve"> University</w:t>
      </w:r>
      <w:r>
        <w:rPr>
          <w:rFonts w:eastAsia="Times New Roman" w:cs="Times New Roman"/>
          <w:lang w:val="cs-CZ" w:eastAsia="cs-CZ"/>
        </w:rPr>
        <w:t>.</w:t>
      </w:r>
      <w:r w:rsidR="00883485" w:rsidRPr="00614310">
        <w:rPr>
          <w:rFonts w:eastAsia="Times New Roman" w:cs="Times New Roman"/>
          <w:lang w:val="cs-CZ" w:eastAsia="cs-CZ"/>
        </w:rPr>
        <w:t xml:space="preserve"> </w:t>
      </w:r>
      <w:r w:rsidR="00883485" w:rsidRPr="00614310">
        <w:rPr>
          <w:rFonts w:cs="Segoe UI"/>
          <w:shd w:val="clear" w:color="auto" w:fill="F4F6F8"/>
        </w:rPr>
        <w:t>Available at:</w:t>
      </w:r>
      <w:r w:rsidR="00883485" w:rsidRPr="00614310">
        <w:t xml:space="preserve"> </w:t>
      </w:r>
      <w:r w:rsidR="00883485" w:rsidRPr="00614310">
        <w:rPr>
          <w:rFonts w:cs="Segoe UI"/>
          <w:shd w:val="clear" w:color="auto" w:fill="F4F6F8"/>
        </w:rPr>
        <w:t>http://homepages.inf.ed.ac.uk/rbf/CVonline/LOCAL_COPIES/MORSE/threshold.pdf (Accessed: 3 January 2017).</w:t>
      </w:r>
    </w:p>
    <w:p w14:paraId="72542D77" w14:textId="34ED2296" w:rsidR="00E07C95" w:rsidRPr="00614310" w:rsidRDefault="00CF0575" w:rsidP="00C8785F">
      <w:pPr>
        <w:rPr>
          <w:rFonts w:cs="Segoe UI"/>
          <w:shd w:val="clear" w:color="auto" w:fill="F4F6F8"/>
        </w:rPr>
      </w:pPr>
      <w:r>
        <w:rPr>
          <w:rFonts w:cs="Segoe UI"/>
          <w:shd w:val="clear" w:color="auto" w:fill="F4F6F8"/>
        </w:rPr>
        <w:t xml:space="preserve">[56] Otsu, N. (1979) </w:t>
      </w:r>
      <w:r w:rsidR="00E07C95" w:rsidRPr="00614310">
        <w:rPr>
          <w:rFonts w:cs="Segoe UI"/>
          <w:shd w:val="clear" w:color="auto" w:fill="F4F6F8"/>
        </w:rPr>
        <w:t>A threshold selection me</w:t>
      </w:r>
      <w:r>
        <w:rPr>
          <w:rFonts w:cs="Segoe UI"/>
          <w:shd w:val="clear" w:color="auto" w:fill="F4F6F8"/>
        </w:rPr>
        <w:t>thod from gray-level Histograms</w:t>
      </w:r>
      <w:r w:rsidR="00E07C95" w:rsidRPr="00614310">
        <w:rPr>
          <w:rFonts w:cs="Segoe UI"/>
          <w:shd w:val="clear" w:color="auto" w:fill="F4F6F8"/>
        </w:rPr>
        <w:t>, 9(1), pp. 62–66.</w:t>
      </w:r>
    </w:p>
    <w:p w14:paraId="0FBC0C55" w14:textId="59074A9A" w:rsidR="00E07C95" w:rsidRPr="00614310" w:rsidRDefault="00E07C95" w:rsidP="00C8785F">
      <w:pPr>
        <w:rPr>
          <w:rFonts w:cs="Segoe UI"/>
          <w:shd w:val="clear" w:color="auto" w:fill="F4F6F8"/>
        </w:rPr>
      </w:pPr>
      <w:r w:rsidRPr="00614310">
        <w:rPr>
          <w:rFonts w:cs="Segoe UI"/>
          <w:shd w:val="clear" w:color="auto" w:fill="F4F6F8"/>
        </w:rPr>
        <w:t xml:space="preserve">[57] </w:t>
      </w:r>
      <w:proofErr w:type="spellStart"/>
      <w:r w:rsidRPr="00614310">
        <w:rPr>
          <w:rFonts w:cs="Segoe UI"/>
          <w:shd w:val="clear" w:color="auto" w:fill="F4F6F8"/>
        </w:rPr>
        <w:t>Wellner</w:t>
      </w:r>
      <w:proofErr w:type="spellEnd"/>
      <w:r w:rsidRPr="00614310">
        <w:rPr>
          <w:rFonts w:cs="Segoe UI"/>
          <w:shd w:val="clear" w:color="auto" w:fill="F4F6F8"/>
        </w:rPr>
        <w:t>, P.D. (1993) Adaptive Thr</w:t>
      </w:r>
      <w:r w:rsidR="00CF0575">
        <w:rPr>
          <w:rFonts w:cs="Segoe UI"/>
          <w:shd w:val="clear" w:color="auto" w:fill="F4F6F8"/>
        </w:rPr>
        <w:t xml:space="preserve">esholding for the </w:t>
      </w:r>
      <w:proofErr w:type="spellStart"/>
      <w:r w:rsidR="00CF0575">
        <w:rPr>
          <w:rFonts w:cs="Segoe UI"/>
          <w:shd w:val="clear" w:color="auto" w:fill="F4F6F8"/>
        </w:rPr>
        <w:t>DigitalDesk</w:t>
      </w:r>
      <w:proofErr w:type="spellEnd"/>
      <w:r w:rsidR="005C0659" w:rsidRPr="00614310">
        <w:rPr>
          <w:rFonts w:cs="Segoe UI"/>
          <w:shd w:val="clear" w:color="auto" w:fill="F4F6F8"/>
        </w:rPr>
        <w:t>.</w:t>
      </w:r>
    </w:p>
    <w:p w14:paraId="6BAA1F63" w14:textId="498EEF23" w:rsidR="005C0659" w:rsidRPr="00614310" w:rsidRDefault="005C0659" w:rsidP="00C8785F">
      <w:pPr>
        <w:rPr>
          <w:rFonts w:eastAsia="Times New Roman" w:cs="Times New Roman"/>
          <w:lang w:val="cs-CZ" w:eastAsia="cs-CZ"/>
        </w:rPr>
      </w:pPr>
      <w:r w:rsidRPr="00614310">
        <w:rPr>
          <w:rFonts w:cs="Segoe UI"/>
          <w:shd w:val="clear" w:color="auto" w:fill="F4F6F8"/>
        </w:rPr>
        <w:t xml:space="preserve">[58] </w:t>
      </w:r>
      <w:proofErr w:type="spellStart"/>
      <w:r w:rsidRPr="00614310">
        <w:rPr>
          <w:rFonts w:eastAsia="Times New Roman" w:cs="Times New Roman"/>
          <w:iCs/>
          <w:lang w:val="cs-CZ" w:eastAsia="cs-CZ"/>
        </w:rPr>
        <w:t>Emgu</w:t>
      </w:r>
      <w:proofErr w:type="spellEnd"/>
      <w:r w:rsidRPr="00614310">
        <w:rPr>
          <w:rFonts w:eastAsia="Times New Roman" w:cs="Times New Roman"/>
          <w:iCs/>
          <w:lang w:val="cs-CZ" w:eastAsia="cs-CZ"/>
        </w:rPr>
        <w:t xml:space="preserve"> CV: </w:t>
      </w:r>
      <w:proofErr w:type="spellStart"/>
      <w:r w:rsidRPr="00614310">
        <w:rPr>
          <w:rFonts w:eastAsia="Times New Roman" w:cs="Times New Roman"/>
          <w:iCs/>
          <w:lang w:val="cs-CZ" w:eastAsia="cs-CZ"/>
        </w:rPr>
        <w:t>OpenCV</w:t>
      </w:r>
      <w:proofErr w:type="spellEnd"/>
      <w:r w:rsidRPr="00614310">
        <w:rPr>
          <w:rFonts w:eastAsia="Times New Roman" w:cs="Times New Roman"/>
          <w:iCs/>
          <w:lang w:val="cs-CZ" w:eastAsia="cs-CZ"/>
        </w:rPr>
        <w:t xml:space="preserve"> in .NET (C#, VB, C++ and more)</w:t>
      </w:r>
      <w:r w:rsidRPr="00614310">
        <w:rPr>
          <w:rFonts w:eastAsia="Times New Roman" w:cs="Times New Roman"/>
          <w:lang w:val="cs-CZ" w:eastAsia="cs-CZ"/>
        </w:rPr>
        <w:t xml:space="preserve"> (2008)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http://www.emgu.com/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1B26AB63" w14:textId="77777777" w:rsidR="005C0659" w:rsidRPr="00614310" w:rsidRDefault="005C0659" w:rsidP="00C8785F">
      <w:pPr>
        <w:rPr>
          <w:rFonts w:eastAsia="Times New Roman" w:cs="Times New Roman"/>
          <w:lang w:val="cs-CZ" w:eastAsia="cs-CZ"/>
        </w:rPr>
      </w:pPr>
      <w:r w:rsidRPr="00614310">
        <w:rPr>
          <w:rFonts w:eastAsia="Times New Roman" w:cs="Times New Roman"/>
          <w:lang w:val="cs-CZ" w:eastAsia="cs-CZ"/>
        </w:rPr>
        <w:t xml:space="preserve">[59] </w:t>
      </w:r>
      <w:proofErr w:type="spellStart"/>
      <w:r w:rsidRPr="00614310">
        <w:rPr>
          <w:rFonts w:eastAsia="Times New Roman" w:cs="Times New Roman"/>
          <w:lang w:val="cs-CZ" w:eastAsia="cs-CZ"/>
        </w:rPr>
        <w:t>Sinha</w:t>
      </w:r>
      <w:proofErr w:type="spellEnd"/>
      <w:r w:rsidRPr="00614310">
        <w:rPr>
          <w:rFonts w:eastAsia="Times New Roman" w:cs="Times New Roman"/>
          <w:lang w:val="cs-CZ" w:eastAsia="cs-CZ"/>
        </w:rPr>
        <w:t>, U. (2016) </w:t>
      </w:r>
      <w:proofErr w:type="spellStart"/>
      <w:r w:rsidRPr="00614310">
        <w:rPr>
          <w:rFonts w:eastAsia="Times New Roman" w:cs="Times New Roman"/>
          <w:iCs/>
          <w:lang w:val="cs-CZ" w:eastAsia="cs-CZ"/>
        </w:rPr>
        <w:t>Connected</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component</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Labelling</w:t>
      </w:r>
      <w:proofErr w:type="spellEnd"/>
      <w:r w:rsidRPr="00614310">
        <w:rPr>
          <w:rFonts w:eastAsia="Times New Roman" w:cs="Times New Roman"/>
          <w:iCs/>
          <w:lang w:val="cs-CZ" w:eastAsia="cs-CZ"/>
        </w:rPr>
        <w:t xml:space="preserve">: Pixel </w:t>
      </w:r>
      <w:proofErr w:type="spellStart"/>
      <w:r w:rsidRPr="00614310">
        <w:rPr>
          <w:rFonts w:eastAsia="Times New Roman" w:cs="Times New Roman"/>
          <w:iCs/>
          <w:lang w:val="cs-CZ" w:eastAsia="cs-CZ"/>
        </w:rPr>
        <w:t>neighbourhoods</w:t>
      </w:r>
      <w:proofErr w:type="spellEnd"/>
      <w:r w:rsidRPr="00614310">
        <w:rPr>
          <w:rFonts w:eastAsia="Times New Roman" w:cs="Times New Roman"/>
          <w:iCs/>
          <w:lang w:val="cs-CZ" w:eastAsia="cs-CZ"/>
        </w:rPr>
        <w:t xml:space="preserve"> and </w:t>
      </w:r>
      <w:proofErr w:type="spellStart"/>
      <w:r w:rsidRPr="00614310">
        <w:rPr>
          <w:rFonts w:eastAsia="Times New Roman" w:cs="Times New Roman"/>
          <w:iCs/>
          <w:lang w:val="cs-CZ" w:eastAsia="cs-CZ"/>
        </w:rPr>
        <w:t>connectedness</w:t>
      </w:r>
      <w:proofErr w:type="spellEnd"/>
      <w:r w:rsidRPr="00614310">
        <w:rPr>
          <w:rFonts w:eastAsia="Times New Roman" w:cs="Times New Roman"/>
          <w:iCs/>
          <w:lang w:val="cs-CZ" w:eastAsia="cs-CZ"/>
        </w:rPr>
        <w:t xml:space="preserve"> - AI </w:t>
      </w:r>
      <w:proofErr w:type="spellStart"/>
      <w:r w:rsidRPr="00614310">
        <w:rPr>
          <w:rFonts w:eastAsia="Times New Roman" w:cs="Times New Roman"/>
          <w:iCs/>
          <w:lang w:val="cs-CZ" w:eastAsia="cs-CZ"/>
        </w:rPr>
        <w:t>Shack</w:t>
      </w:r>
      <w:proofErr w:type="spellEnd"/>
      <w:r w:rsidRPr="00614310">
        <w:rPr>
          <w:rFonts w:eastAsia="Times New Roman" w:cs="Times New Roman"/>
          <w:iCs/>
          <w:lang w:val="cs-CZ" w:eastAsia="cs-CZ"/>
        </w:rPr>
        <w:t xml:space="preserve"> - </w:t>
      </w:r>
      <w:proofErr w:type="spellStart"/>
      <w:r w:rsidRPr="00614310">
        <w:rPr>
          <w:rFonts w:eastAsia="Times New Roman" w:cs="Times New Roman"/>
          <w:iCs/>
          <w:lang w:val="cs-CZ" w:eastAsia="cs-CZ"/>
        </w:rPr>
        <w:t>tutorials</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for</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OpenCV</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computer</w:t>
      </w:r>
      <w:proofErr w:type="spellEnd"/>
      <w:r w:rsidRPr="00614310">
        <w:rPr>
          <w:rFonts w:eastAsia="Times New Roman" w:cs="Times New Roman"/>
          <w:iCs/>
          <w:lang w:val="cs-CZ" w:eastAsia="cs-CZ"/>
        </w:rPr>
        <w:t xml:space="preserve"> vision, </w:t>
      </w:r>
      <w:proofErr w:type="spellStart"/>
      <w:r w:rsidRPr="00614310">
        <w:rPr>
          <w:rFonts w:eastAsia="Times New Roman" w:cs="Times New Roman"/>
          <w:iCs/>
          <w:lang w:val="cs-CZ" w:eastAsia="cs-CZ"/>
        </w:rPr>
        <w:t>deep</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learning</w:t>
      </w:r>
      <w:proofErr w:type="spellEnd"/>
      <w:r w:rsidRPr="00614310">
        <w:rPr>
          <w:rFonts w:eastAsia="Times New Roman" w:cs="Times New Roman"/>
          <w:iCs/>
          <w:lang w:val="cs-CZ" w:eastAsia="cs-CZ"/>
        </w:rPr>
        <w:t xml:space="preserve">, image </w:t>
      </w:r>
      <w:proofErr w:type="spellStart"/>
      <w:r w:rsidRPr="00614310">
        <w:rPr>
          <w:rFonts w:eastAsia="Times New Roman" w:cs="Times New Roman"/>
          <w:iCs/>
          <w:lang w:val="cs-CZ" w:eastAsia="cs-CZ"/>
        </w:rPr>
        <w:t>processing</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neural</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networks</w:t>
      </w:r>
      <w:proofErr w:type="spellEnd"/>
      <w:r w:rsidRPr="00614310">
        <w:rPr>
          <w:rFonts w:eastAsia="Times New Roman" w:cs="Times New Roman"/>
          <w:iCs/>
          <w:lang w:val="cs-CZ" w:eastAsia="cs-CZ"/>
        </w:rPr>
        <w:t xml:space="preserve"> and </w:t>
      </w:r>
      <w:proofErr w:type="spellStart"/>
      <w:r w:rsidRPr="00614310">
        <w:rPr>
          <w:rFonts w:eastAsia="Times New Roman" w:cs="Times New Roman"/>
          <w:iCs/>
          <w:lang w:val="cs-CZ" w:eastAsia="cs-CZ"/>
        </w:rPr>
        <w:t>artificial</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intelligence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http://www.aishack.in/tutorials/pixel-neighbourhoods-connectedness/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27CF937B" w14:textId="41B741A1" w:rsidR="005C0659" w:rsidRPr="00614310" w:rsidRDefault="005C0659" w:rsidP="00C8785F">
      <w:pPr>
        <w:rPr>
          <w:rFonts w:eastAsia="Times New Roman" w:cs="Times New Roman"/>
          <w:lang w:val="cs-CZ" w:eastAsia="cs-CZ"/>
        </w:rPr>
      </w:pPr>
      <w:r w:rsidRPr="00614310">
        <w:rPr>
          <w:rFonts w:eastAsia="Times New Roman" w:cs="Times New Roman"/>
          <w:lang w:val="cs-CZ" w:eastAsia="cs-CZ"/>
        </w:rPr>
        <w:t>[60] CS/BIOEN 4640</w:t>
      </w:r>
      <w:r w:rsidR="00CF0575">
        <w:rPr>
          <w:rFonts w:eastAsia="Times New Roman" w:cs="Times New Roman"/>
          <w:lang w:val="cs-CZ" w:eastAsia="cs-CZ"/>
        </w:rPr>
        <w:t xml:space="preserve"> </w:t>
      </w:r>
      <w:r w:rsidRPr="00614310">
        <w:rPr>
          <w:rFonts w:eastAsia="Times New Roman" w:cs="Times New Roman"/>
          <w:lang w:val="cs-CZ" w:eastAsia="cs-CZ"/>
        </w:rPr>
        <w:t>(2012)</w:t>
      </w:r>
      <w:r w:rsidR="00CF0575">
        <w:rPr>
          <w:rFonts w:eastAsia="Times New Roman" w:cs="Times New Roman"/>
          <w:lang w:val="cs-CZ" w:eastAsia="cs-CZ"/>
        </w:rPr>
        <w:t xml:space="preserve"> </w:t>
      </w:r>
      <w:proofErr w:type="spellStart"/>
      <w:r w:rsidR="00CF0575" w:rsidRPr="00614310">
        <w:rPr>
          <w:rFonts w:eastAsia="Times New Roman" w:cs="Times New Roman"/>
          <w:lang w:val="cs-CZ" w:eastAsia="cs-CZ"/>
        </w:rPr>
        <w:t>Morphological</w:t>
      </w:r>
      <w:proofErr w:type="spellEnd"/>
      <w:r w:rsidR="00CF0575" w:rsidRPr="00614310">
        <w:rPr>
          <w:rFonts w:eastAsia="Times New Roman" w:cs="Times New Roman"/>
          <w:lang w:val="cs-CZ" w:eastAsia="cs-CZ"/>
        </w:rPr>
        <w:t xml:space="preserve"> </w:t>
      </w:r>
      <w:proofErr w:type="spellStart"/>
      <w:r w:rsidR="00CF0575" w:rsidRPr="00614310">
        <w:rPr>
          <w:rFonts w:eastAsia="Times New Roman" w:cs="Times New Roman"/>
          <w:lang w:val="cs-CZ" w:eastAsia="cs-CZ"/>
        </w:rPr>
        <w:t>Operators</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The</w:t>
      </w:r>
      <w:proofErr w:type="spellEnd"/>
      <w:r w:rsidRPr="00614310">
        <w:rPr>
          <w:rFonts w:eastAsia="Times New Roman" w:cs="Times New Roman"/>
          <w:lang w:val="cs-CZ" w:eastAsia="cs-CZ"/>
        </w:rPr>
        <w:t xml:space="preserve"> University </w:t>
      </w:r>
      <w:proofErr w:type="spellStart"/>
      <w:r w:rsidRPr="00614310">
        <w:rPr>
          <w:rFonts w:eastAsia="Times New Roman" w:cs="Times New Roman"/>
          <w:lang w:val="cs-CZ" w:eastAsia="cs-CZ"/>
        </w:rPr>
        <w:t>of</w:t>
      </w:r>
      <w:proofErr w:type="spellEnd"/>
      <w:r w:rsidRPr="00614310">
        <w:rPr>
          <w:rFonts w:eastAsia="Times New Roman" w:cs="Times New Roman"/>
          <w:lang w:val="cs-CZ" w:eastAsia="cs-CZ"/>
        </w:rPr>
        <w:t xml:space="preserve"> Utah,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http://www.coe.utah.edu/~cs4640/slides/Lecture11.pdf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2B5FAEAD" w14:textId="77777777" w:rsidR="00BA2B00" w:rsidRPr="00614310" w:rsidRDefault="00BA2B00" w:rsidP="00C8785F">
      <w:pPr>
        <w:rPr>
          <w:rFonts w:eastAsia="Times New Roman" w:cs="Times New Roman"/>
          <w:lang w:val="cs-CZ" w:eastAsia="cs-CZ"/>
        </w:rPr>
      </w:pPr>
      <w:r w:rsidRPr="00614310">
        <w:rPr>
          <w:rFonts w:eastAsia="Times New Roman" w:cs="Times New Roman"/>
          <w:lang w:val="cs-CZ" w:eastAsia="cs-CZ"/>
        </w:rPr>
        <w:t xml:space="preserve">[61] </w:t>
      </w:r>
      <w:r w:rsidRPr="00614310">
        <w:rPr>
          <w:rFonts w:eastAsia="Times New Roman" w:cs="Times New Roman"/>
          <w:iCs/>
          <w:lang w:val="cs-CZ" w:eastAsia="cs-CZ"/>
        </w:rPr>
        <w:t xml:space="preserve">CSV, </w:t>
      </w:r>
      <w:proofErr w:type="spellStart"/>
      <w:r w:rsidRPr="00614310">
        <w:rPr>
          <w:rFonts w:eastAsia="Times New Roman" w:cs="Times New Roman"/>
          <w:iCs/>
          <w:lang w:val="cs-CZ" w:eastAsia="cs-CZ"/>
        </w:rPr>
        <w:t>comma</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separated</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values</w:t>
      </w:r>
      <w:proofErr w:type="spellEnd"/>
      <w:r w:rsidRPr="00614310">
        <w:rPr>
          <w:rFonts w:eastAsia="Times New Roman" w:cs="Times New Roman"/>
          <w:iCs/>
          <w:lang w:val="cs-CZ" w:eastAsia="cs-CZ"/>
        </w:rPr>
        <w:t xml:space="preserve"> (RFC </w:t>
      </w:r>
      <w:proofErr w:type="gramStart"/>
      <w:r w:rsidRPr="00614310">
        <w:rPr>
          <w:rFonts w:eastAsia="Times New Roman" w:cs="Times New Roman"/>
          <w:iCs/>
          <w:lang w:val="cs-CZ" w:eastAsia="cs-CZ"/>
        </w:rPr>
        <w:t>4180)</w:t>
      </w:r>
      <w:r w:rsidRPr="00614310">
        <w:rPr>
          <w:rFonts w:eastAsia="Times New Roman" w:cs="Times New Roman"/>
          <w:lang w:val="cs-CZ" w:eastAsia="cs-CZ"/>
        </w:rPr>
        <w:t> (2012</w:t>
      </w:r>
      <w:proofErr w:type="gram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http://www.digitalpreservation.gov/formats/fdd/fdd000323.shtml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5DA2FFA4" w14:textId="44927356" w:rsidR="001A39BB" w:rsidRPr="00614310" w:rsidRDefault="001A39BB" w:rsidP="00C8785F">
      <w:pPr>
        <w:rPr>
          <w:rFonts w:eastAsia="Times New Roman" w:cs="Times New Roman"/>
          <w:lang w:val="cs-CZ" w:eastAsia="cs-CZ"/>
        </w:rPr>
      </w:pPr>
      <w:r w:rsidRPr="00614310">
        <w:rPr>
          <w:rFonts w:eastAsia="Times New Roman" w:cs="Times New Roman"/>
          <w:lang w:val="cs-CZ" w:eastAsia="cs-CZ"/>
        </w:rPr>
        <w:lastRenderedPageBreak/>
        <w:t xml:space="preserve">[62] </w:t>
      </w:r>
      <w:proofErr w:type="spellStart"/>
      <w:r w:rsidRPr="00614310">
        <w:rPr>
          <w:rFonts w:eastAsia="Times New Roman" w:cs="Times New Roman"/>
          <w:lang w:val="cs-CZ" w:eastAsia="cs-CZ"/>
        </w:rPr>
        <w:t>Bioengineering</w:t>
      </w:r>
      <w:proofErr w:type="spellEnd"/>
      <w:r w:rsidRPr="00614310">
        <w:rPr>
          <w:rFonts w:eastAsia="Times New Roman" w:cs="Times New Roman"/>
          <w:lang w:val="cs-CZ" w:eastAsia="cs-CZ"/>
        </w:rPr>
        <w:t xml:space="preserve"> i6460 </w:t>
      </w:r>
      <w:proofErr w:type="spellStart"/>
      <w:r w:rsidRPr="00614310">
        <w:rPr>
          <w:rFonts w:eastAsia="Times New Roman" w:cs="Times New Roman"/>
          <w:lang w:val="cs-CZ" w:eastAsia="cs-CZ"/>
        </w:rPr>
        <w:t>Bioelectricity</w:t>
      </w:r>
      <w:proofErr w:type="spellEnd"/>
      <w:r w:rsidRPr="00614310">
        <w:rPr>
          <w:rFonts w:eastAsia="Times New Roman" w:cs="Times New Roman"/>
          <w:lang w:val="cs-CZ" w:eastAsia="cs-CZ"/>
        </w:rPr>
        <w:t xml:space="preserve"> (2012)</w:t>
      </w:r>
      <w:r w:rsidR="00CF0575">
        <w:rPr>
          <w:rFonts w:eastAsia="Times New Roman" w:cs="Times New Roman"/>
          <w:lang w:val="cs-CZ" w:eastAsia="cs-CZ"/>
        </w:rPr>
        <w:t xml:space="preserve"> </w:t>
      </w:r>
      <w:proofErr w:type="spellStart"/>
      <w:r w:rsidR="00CF0575">
        <w:rPr>
          <w:rFonts w:eastAsia="Times New Roman" w:cs="Times New Roman"/>
          <w:lang w:val="cs-CZ" w:eastAsia="cs-CZ"/>
        </w:rPr>
        <w:t>The</w:t>
      </w:r>
      <w:proofErr w:type="spellEnd"/>
      <w:r w:rsidR="00CF0575">
        <w:rPr>
          <w:rFonts w:eastAsia="Times New Roman" w:cs="Times New Roman"/>
          <w:lang w:val="cs-CZ" w:eastAsia="cs-CZ"/>
        </w:rPr>
        <w:t xml:space="preserve"> University </w:t>
      </w:r>
      <w:proofErr w:type="spellStart"/>
      <w:r w:rsidR="00CF0575">
        <w:rPr>
          <w:rFonts w:eastAsia="Times New Roman" w:cs="Times New Roman"/>
          <w:lang w:val="cs-CZ" w:eastAsia="cs-CZ"/>
        </w:rPr>
        <w:t>of</w:t>
      </w:r>
      <w:proofErr w:type="spellEnd"/>
      <w:r w:rsidR="00CF0575">
        <w:rPr>
          <w:rFonts w:eastAsia="Times New Roman" w:cs="Times New Roman"/>
          <w:lang w:val="cs-CZ" w:eastAsia="cs-CZ"/>
        </w:rPr>
        <w:t xml:space="preserve"> Utah.</w:t>
      </w:r>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t>
      </w:r>
      <w:proofErr w:type="gramStart"/>
      <w:r w:rsidRPr="00614310">
        <w:rPr>
          <w:rFonts w:eastAsia="Times New Roman" w:cs="Times New Roman"/>
          <w:lang w:val="cs-CZ" w:eastAsia="cs-CZ"/>
        </w:rPr>
        <w:t>www</w:t>
      </w:r>
      <w:proofErr w:type="gramEnd"/>
      <w:r w:rsidRPr="00614310">
        <w:rPr>
          <w:rFonts w:eastAsia="Times New Roman" w:cs="Times New Roman"/>
          <w:lang w:val="cs-CZ" w:eastAsia="cs-CZ"/>
        </w:rPr>
        <w:t>.</w:t>
      </w:r>
      <w:proofErr w:type="gramStart"/>
      <w:r w:rsidRPr="00614310">
        <w:rPr>
          <w:rFonts w:eastAsia="Times New Roman" w:cs="Times New Roman"/>
          <w:lang w:val="cs-CZ" w:eastAsia="cs-CZ"/>
        </w:rPr>
        <w:t>sci</w:t>
      </w:r>
      <w:proofErr w:type="gramEnd"/>
      <w:r w:rsidRPr="00614310">
        <w:rPr>
          <w:rFonts w:eastAsia="Times New Roman" w:cs="Times New Roman"/>
          <w:lang w:val="cs-CZ" w:eastAsia="cs-CZ"/>
        </w:rPr>
        <w:t>.utah.edu/~macleod/bioen/be6460/notes/W12-ECG.pdf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8227E8B" w14:textId="77777777" w:rsidR="001A39BB" w:rsidRPr="00614310" w:rsidRDefault="001A39BB" w:rsidP="00C8785F">
      <w:pPr>
        <w:rPr>
          <w:rFonts w:eastAsia="Times New Roman" w:cs="Times New Roman"/>
          <w:lang w:val="cs-CZ" w:eastAsia="cs-CZ"/>
        </w:rPr>
      </w:pPr>
      <w:r w:rsidRPr="00614310">
        <w:rPr>
          <w:rFonts w:eastAsia="Times New Roman" w:cs="Times New Roman"/>
          <w:lang w:val="cs-CZ" w:eastAsia="cs-CZ"/>
        </w:rPr>
        <w:t xml:space="preserve">[63] </w:t>
      </w:r>
      <w:proofErr w:type="spellStart"/>
      <w:r w:rsidRPr="00614310">
        <w:rPr>
          <w:rFonts w:eastAsia="Times New Roman" w:cs="Times New Roman"/>
          <w:lang w:val="cs-CZ" w:eastAsia="cs-CZ"/>
        </w:rPr>
        <w:t>Vaingast</w:t>
      </w:r>
      <w:proofErr w:type="spellEnd"/>
      <w:r w:rsidRPr="00614310">
        <w:rPr>
          <w:rFonts w:eastAsia="Times New Roman" w:cs="Times New Roman"/>
          <w:lang w:val="cs-CZ" w:eastAsia="cs-CZ"/>
        </w:rPr>
        <w:t>, S. (2015) </w:t>
      </w:r>
      <w:r w:rsidRPr="00614310">
        <w:rPr>
          <w:rFonts w:eastAsia="Times New Roman" w:cs="Times New Roman"/>
          <w:iCs/>
          <w:lang w:val="cs-CZ" w:eastAsia="cs-CZ"/>
        </w:rPr>
        <w:t>Im2graph</w:t>
      </w:r>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http://www.im2graph.co.il/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5142D28A" w14:textId="77777777" w:rsidR="001A39BB" w:rsidRPr="00614310" w:rsidRDefault="001A39BB" w:rsidP="00C8785F">
      <w:pPr>
        <w:rPr>
          <w:rFonts w:eastAsia="Times New Roman" w:cs="Times New Roman"/>
          <w:lang w:val="cs-CZ" w:eastAsia="cs-CZ"/>
        </w:rPr>
      </w:pPr>
      <w:r w:rsidRPr="00614310">
        <w:rPr>
          <w:rFonts w:eastAsia="Times New Roman" w:cs="Times New Roman"/>
          <w:lang w:val="cs-CZ" w:eastAsia="cs-CZ"/>
        </w:rPr>
        <w:t xml:space="preserve">[64] </w:t>
      </w:r>
      <w:proofErr w:type="spellStart"/>
      <w:r w:rsidRPr="00614310">
        <w:rPr>
          <w:rFonts w:eastAsia="Times New Roman" w:cs="Times New Roman"/>
          <w:lang w:val="cs-CZ" w:eastAsia="cs-CZ"/>
        </w:rPr>
        <w:t>Rohatgi</w:t>
      </w:r>
      <w:proofErr w:type="spellEnd"/>
      <w:r w:rsidRPr="00614310">
        <w:rPr>
          <w:rFonts w:eastAsia="Times New Roman" w:cs="Times New Roman"/>
          <w:lang w:val="cs-CZ" w:eastAsia="cs-CZ"/>
        </w:rPr>
        <w:t>, A. (2010) </w:t>
      </w:r>
      <w:proofErr w:type="spellStart"/>
      <w:r w:rsidRPr="00614310">
        <w:rPr>
          <w:rFonts w:eastAsia="Times New Roman" w:cs="Times New Roman"/>
          <w:iCs/>
          <w:lang w:val="cs-CZ" w:eastAsia="cs-CZ"/>
        </w:rPr>
        <w:t>WebPlotDigitizer</w:t>
      </w:r>
      <w:proofErr w:type="spellEnd"/>
      <w:r w:rsidRPr="00614310">
        <w:rPr>
          <w:rFonts w:eastAsia="Times New Roman" w:cs="Times New Roman"/>
          <w:iCs/>
          <w:lang w:val="cs-CZ" w:eastAsia="cs-CZ"/>
        </w:rPr>
        <w:t xml:space="preserve"> - </w:t>
      </w:r>
      <w:proofErr w:type="spellStart"/>
      <w:r w:rsidRPr="00614310">
        <w:rPr>
          <w:rFonts w:eastAsia="Times New Roman" w:cs="Times New Roman"/>
          <w:iCs/>
          <w:lang w:val="cs-CZ" w:eastAsia="cs-CZ"/>
        </w:rPr>
        <w:t>extract</w:t>
      </w:r>
      <w:proofErr w:type="spellEnd"/>
      <w:r w:rsidRPr="00614310">
        <w:rPr>
          <w:rFonts w:eastAsia="Times New Roman" w:cs="Times New Roman"/>
          <w:iCs/>
          <w:lang w:val="cs-CZ" w:eastAsia="cs-CZ"/>
        </w:rPr>
        <w:t xml:space="preserve"> data </w:t>
      </w:r>
      <w:proofErr w:type="spellStart"/>
      <w:r w:rsidRPr="00614310">
        <w:rPr>
          <w:rFonts w:eastAsia="Times New Roman" w:cs="Times New Roman"/>
          <w:iCs/>
          <w:lang w:val="cs-CZ" w:eastAsia="cs-CZ"/>
        </w:rPr>
        <w:t>from</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plots</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images</w:t>
      </w:r>
      <w:proofErr w:type="spellEnd"/>
      <w:r w:rsidRPr="00614310">
        <w:rPr>
          <w:rFonts w:eastAsia="Times New Roman" w:cs="Times New Roman"/>
          <w:iCs/>
          <w:lang w:val="cs-CZ" w:eastAsia="cs-CZ"/>
        </w:rPr>
        <w:t xml:space="preserve">, and </w:t>
      </w:r>
      <w:proofErr w:type="spellStart"/>
      <w:r w:rsidRPr="00614310">
        <w:rPr>
          <w:rFonts w:eastAsia="Times New Roman" w:cs="Times New Roman"/>
          <w:iCs/>
          <w:lang w:val="cs-CZ" w:eastAsia="cs-CZ"/>
        </w:rPr>
        <w:t>maps</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http://arohatgi.info/WebPlotDigitizer/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7C758034" w14:textId="2B4AFB91" w:rsidR="001A39BB" w:rsidRPr="00614310" w:rsidRDefault="001A39BB" w:rsidP="00C8785F">
      <w:pPr>
        <w:rPr>
          <w:rFonts w:cs="Segoe UI"/>
          <w:shd w:val="clear" w:color="auto" w:fill="F4F6F8"/>
        </w:rPr>
      </w:pPr>
      <w:r w:rsidRPr="00614310">
        <w:rPr>
          <w:rFonts w:eastAsia="Times New Roman" w:cs="Times New Roman"/>
          <w:lang w:val="cs-CZ" w:eastAsia="cs-CZ"/>
        </w:rPr>
        <w:t xml:space="preserve">[65] </w:t>
      </w:r>
      <w:proofErr w:type="spellStart"/>
      <w:r w:rsidRPr="00614310">
        <w:rPr>
          <w:rFonts w:cs="Segoe UI"/>
          <w:shd w:val="clear" w:color="auto" w:fill="F4F6F8"/>
        </w:rPr>
        <w:t>Epshtein</w:t>
      </w:r>
      <w:proofErr w:type="spellEnd"/>
      <w:r w:rsidRPr="00614310">
        <w:rPr>
          <w:rFonts w:cs="Segoe UI"/>
          <w:shd w:val="clear" w:color="auto" w:fill="F4F6F8"/>
        </w:rPr>
        <w:t xml:space="preserve">, B., Wexler, Y. </w:t>
      </w:r>
      <w:proofErr w:type="gramStart"/>
      <w:r w:rsidRPr="00614310">
        <w:rPr>
          <w:rFonts w:cs="Segoe UI"/>
          <w:shd w:val="clear" w:color="auto" w:fill="F4F6F8"/>
        </w:rPr>
        <w:t>and</w:t>
      </w:r>
      <w:proofErr w:type="gramEnd"/>
      <w:r w:rsidRPr="00614310">
        <w:rPr>
          <w:rFonts w:cs="Segoe UI"/>
          <w:shd w:val="clear" w:color="auto" w:fill="F4F6F8"/>
        </w:rPr>
        <w:t xml:space="preserve"> </w:t>
      </w:r>
      <w:proofErr w:type="spellStart"/>
      <w:r w:rsidRPr="00614310">
        <w:rPr>
          <w:rFonts w:cs="Segoe UI"/>
          <w:shd w:val="clear" w:color="auto" w:fill="F4F6F8"/>
        </w:rPr>
        <w:t>Ofek</w:t>
      </w:r>
      <w:proofErr w:type="spellEnd"/>
      <w:r w:rsidRPr="00614310">
        <w:rPr>
          <w:rFonts w:cs="Segoe UI"/>
          <w:shd w:val="clear" w:color="auto" w:fill="F4F6F8"/>
        </w:rPr>
        <w:t>, E. (2010)</w:t>
      </w:r>
      <w:r w:rsidRPr="00614310">
        <w:rPr>
          <w:rStyle w:val="apple-converted-space"/>
          <w:rFonts w:cs="Segoe UI"/>
          <w:shd w:val="clear" w:color="auto" w:fill="F4F6F8"/>
        </w:rPr>
        <w:t> </w:t>
      </w:r>
      <w:r w:rsidRPr="00614310">
        <w:rPr>
          <w:rFonts w:cs="Segoe UI"/>
          <w:iCs/>
          <w:shd w:val="clear" w:color="auto" w:fill="F4F6F8"/>
        </w:rPr>
        <w:t>Stroke width transform - Microsoft research</w:t>
      </w:r>
      <w:r w:rsidRPr="00614310">
        <w:rPr>
          <w:rFonts w:cs="Segoe UI"/>
          <w:shd w:val="clear" w:color="auto" w:fill="F4F6F8"/>
        </w:rPr>
        <w:t>. Available at: https://www.microsoft.com/en-us/research/publication/stroke-width-transform/ (Accessed: 3 January 2017).</w:t>
      </w:r>
    </w:p>
    <w:p w14:paraId="606E547F" w14:textId="4F4280EB" w:rsidR="008411C4" w:rsidRPr="00614310" w:rsidRDefault="008411C4" w:rsidP="00C8785F">
      <w:pPr>
        <w:rPr>
          <w:rFonts w:eastAsia="Times New Roman" w:cs="Times New Roman"/>
          <w:lang w:val="cs-CZ" w:eastAsia="cs-CZ"/>
        </w:rPr>
      </w:pPr>
      <w:r w:rsidRPr="00614310">
        <w:rPr>
          <w:rFonts w:cs="Segoe UI"/>
          <w:shd w:val="clear" w:color="auto" w:fill="F4F6F8"/>
        </w:rPr>
        <w:t xml:space="preserve">[66] Keogh, </w:t>
      </w:r>
      <w:proofErr w:type="spellStart"/>
      <w:r w:rsidRPr="00614310">
        <w:rPr>
          <w:rFonts w:cs="Segoe UI"/>
          <w:shd w:val="clear" w:color="auto" w:fill="F4F6F8"/>
        </w:rPr>
        <w:t>Emonn</w:t>
      </w:r>
      <w:proofErr w:type="spellEnd"/>
      <w:r w:rsidRPr="00614310">
        <w:rPr>
          <w:rFonts w:cs="Segoe UI"/>
          <w:shd w:val="clear" w:color="auto" w:fill="F4F6F8"/>
        </w:rPr>
        <w:t xml:space="preserve">, Time series, University of </w:t>
      </w:r>
      <w:proofErr w:type="spellStart"/>
      <w:r w:rsidRPr="00614310">
        <w:rPr>
          <w:rFonts w:cs="Segoe UI"/>
          <w:shd w:val="clear" w:color="auto" w:fill="F4F6F8"/>
        </w:rPr>
        <w:t>Califormia</w:t>
      </w:r>
      <w:proofErr w:type="spellEnd"/>
      <w:r w:rsidRPr="00614310">
        <w:rPr>
          <w:rFonts w:cs="Segoe UI"/>
          <w:shd w:val="clear" w:color="auto" w:fill="F4F6F8"/>
        </w:rPr>
        <w:t xml:space="preserve"> </w:t>
      </w:r>
      <w:r w:rsidRPr="00614310">
        <w:rPr>
          <w:rFonts w:eastAsia="Times New Roman" w:cs="Times New Roman"/>
          <w:lang w:val="cs-CZ" w:eastAsia="cs-CZ"/>
        </w:rPr>
        <w:t>(</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24 </w:t>
      </w:r>
      <w:proofErr w:type="spellStart"/>
      <w:r w:rsidRPr="00614310">
        <w:rPr>
          <w:rFonts w:eastAsia="Times New Roman" w:cs="Times New Roman"/>
          <w:lang w:val="cs-CZ" w:eastAsia="cs-CZ"/>
        </w:rPr>
        <w:t>November</w:t>
      </w:r>
      <w:proofErr w:type="spellEnd"/>
      <w:r w:rsidRPr="00614310">
        <w:rPr>
          <w:rFonts w:eastAsia="Times New Roman" w:cs="Times New Roman"/>
          <w:lang w:val="cs-CZ" w:eastAsia="cs-CZ"/>
        </w:rPr>
        <w:t xml:space="preserve"> 2016).</w:t>
      </w:r>
    </w:p>
    <w:p w14:paraId="5BA732D3" w14:textId="0E3116B1" w:rsidR="008411C4" w:rsidRPr="00614310" w:rsidRDefault="008411C4" w:rsidP="00C8785F">
      <w:pPr>
        <w:rPr>
          <w:rFonts w:eastAsia="Times New Roman" w:cs="Times New Roman"/>
          <w:lang w:val="cs-CZ" w:eastAsia="cs-CZ"/>
        </w:rPr>
      </w:pPr>
      <w:r w:rsidRPr="00614310">
        <w:rPr>
          <w:rFonts w:eastAsia="Times New Roman" w:cs="Times New Roman"/>
          <w:lang w:val="cs-CZ" w:eastAsia="cs-CZ"/>
        </w:rPr>
        <w:t xml:space="preserve">[67] </w:t>
      </w:r>
      <w:proofErr w:type="spellStart"/>
      <w:r w:rsidRPr="00614310">
        <w:rPr>
          <w:rFonts w:eastAsia="Times New Roman" w:cs="Times New Roman"/>
          <w:lang w:val="cs-CZ" w:eastAsia="cs-CZ"/>
        </w:rPr>
        <w:t>McKenna</w:t>
      </w:r>
      <w:proofErr w:type="spellEnd"/>
      <w:r w:rsidRPr="00614310">
        <w:rPr>
          <w:rFonts w:eastAsia="Times New Roman" w:cs="Times New Roman"/>
          <w:lang w:val="cs-CZ" w:eastAsia="cs-CZ"/>
        </w:rPr>
        <w:t xml:space="preserve">, Frank, </w:t>
      </w:r>
      <w:proofErr w:type="spellStart"/>
      <w:r w:rsidRPr="00614310">
        <w:rPr>
          <w:rFonts w:eastAsia="Times New Roman" w:cs="Times New Roman"/>
          <w:lang w:val="cs-CZ" w:eastAsia="cs-CZ"/>
        </w:rPr>
        <w:t>Thin-client</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vs</w:t>
      </w:r>
      <w:proofErr w:type="spellEnd"/>
      <w:r w:rsidRPr="00614310">
        <w:rPr>
          <w:rFonts w:eastAsia="Times New Roman" w:cs="Times New Roman"/>
          <w:lang w:val="cs-CZ" w:eastAsia="cs-CZ"/>
        </w:rPr>
        <w:t xml:space="preserve"> fat-</w:t>
      </w:r>
      <w:proofErr w:type="spellStart"/>
      <w:r w:rsidRPr="00614310">
        <w:rPr>
          <w:rFonts w:eastAsia="Times New Roman" w:cs="Times New Roman"/>
          <w:lang w:val="cs-CZ" w:eastAsia="cs-CZ"/>
        </w:rPr>
        <w:t>client</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computing</w:t>
      </w:r>
      <w:proofErr w:type="spellEnd"/>
      <w:r w:rsidRPr="00614310">
        <w:rPr>
          <w:rFonts w:eastAsia="Times New Roman" w:cs="Times New Roman"/>
          <w:lang w:val="cs-CZ" w:eastAsia="cs-CZ"/>
        </w:rPr>
        <w:t xml:space="preserve"> (2002) </w:t>
      </w:r>
      <w:proofErr w:type="spellStart"/>
      <w:r w:rsidRPr="00614310">
        <w:rPr>
          <w:rFonts w:eastAsia="Times New Roman" w:cs="Times New Roman"/>
          <w:lang w:val="cs-CZ" w:eastAsia="cs-CZ"/>
        </w:rPr>
        <w:t>Knowledgeone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Corporation</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http://www.knowledgeonecorp.com/news/pdfs/Thin%20client%20vs%20Fat%20client%20Computing.pdf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7A5C7394" w14:textId="5F38C862" w:rsidR="008411C4" w:rsidRPr="00614310" w:rsidRDefault="008411C4" w:rsidP="00C8785F">
      <w:pPr>
        <w:rPr>
          <w:rFonts w:cs="Arial"/>
          <w:iCs/>
          <w:shd w:val="clear" w:color="auto" w:fill="FFFFFF"/>
        </w:rPr>
      </w:pPr>
      <w:r w:rsidRPr="00614310">
        <w:rPr>
          <w:rFonts w:eastAsia="Times New Roman" w:cs="Times New Roman"/>
          <w:lang w:val="cs-CZ" w:eastAsia="cs-CZ"/>
        </w:rPr>
        <w:t xml:space="preserve">[68] </w:t>
      </w:r>
      <w:r w:rsidRPr="00614310">
        <w:rPr>
          <w:rFonts w:cs="Arial"/>
          <w:shd w:val="clear" w:color="auto" w:fill="FFFFFF"/>
        </w:rPr>
        <w:t>Joseph, Davies G., Thomas, Lee F.,</w:t>
      </w:r>
      <w:r w:rsidRPr="00614310">
        <w:rPr>
          <w:rStyle w:val="apple-converted-space"/>
          <w:rFonts w:cs="Arial"/>
          <w:shd w:val="clear" w:color="auto" w:fill="FFFFFF"/>
        </w:rPr>
        <w:t> </w:t>
      </w:r>
      <w:r w:rsidRPr="00614310">
        <w:rPr>
          <w:rFonts w:cs="Arial"/>
          <w:iCs/>
          <w:shd w:val="clear" w:color="auto" w:fill="FFFFFF"/>
        </w:rPr>
        <w:t>Microsoft Windows Server 2003 TCP/IP Protocols and Services</w:t>
      </w:r>
    </w:p>
    <w:p w14:paraId="3E849752" w14:textId="77777777" w:rsidR="008411C4" w:rsidRPr="00614310" w:rsidRDefault="008411C4" w:rsidP="00C8785F">
      <w:pPr>
        <w:rPr>
          <w:rFonts w:eastAsia="Times New Roman" w:cs="Times New Roman"/>
          <w:lang w:val="cs-CZ" w:eastAsia="cs-CZ"/>
        </w:rPr>
      </w:pPr>
      <w:r w:rsidRPr="00614310">
        <w:rPr>
          <w:rFonts w:cs="Arial"/>
          <w:iCs/>
          <w:shd w:val="clear" w:color="auto" w:fill="FFFFFF"/>
        </w:rPr>
        <w:t xml:space="preserve">[69] </w:t>
      </w:r>
      <w:r w:rsidRPr="00614310">
        <w:rPr>
          <w:rFonts w:eastAsia="Times New Roman" w:cs="Times New Roman"/>
          <w:lang w:val="cs-CZ" w:eastAsia="cs-CZ"/>
        </w:rPr>
        <w:t>Project, M. (2014) </w:t>
      </w:r>
      <w:r w:rsidRPr="00614310">
        <w:rPr>
          <w:rFonts w:eastAsia="Times New Roman" w:cs="Times New Roman"/>
          <w:iCs/>
          <w:lang w:val="cs-CZ" w:eastAsia="cs-CZ"/>
        </w:rPr>
        <w:t xml:space="preserve">C# </w:t>
      </w:r>
      <w:proofErr w:type="spellStart"/>
      <w:r w:rsidRPr="00614310">
        <w:rPr>
          <w:rFonts w:eastAsia="Times New Roman" w:cs="Times New Roman"/>
          <w:iCs/>
          <w:lang w:val="cs-CZ" w:eastAsia="cs-CZ"/>
        </w:rPr>
        <w:t>compiler</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http://www.mono-project.com/docs/about-mono/languages/csharp/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1AE7FB24" w14:textId="77777777" w:rsidR="00767BA5" w:rsidRPr="00614310" w:rsidRDefault="00767BA5" w:rsidP="00C8785F">
      <w:pPr>
        <w:rPr>
          <w:rFonts w:eastAsia="Times New Roman" w:cs="Times New Roman"/>
          <w:lang w:val="cs-CZ" w:eastAsia="cs-CZ"/>
        </w:rPr>
      </w:pPr>
      <w:r w:rsidRPr="00614310">
        <w:rPr>
          <w:rFonts w:eastAsia="Times New Roman" w:cs="Times New Roman"/>
          <w:lang w:val="cs-CZ" w:eastAsia="cs-CZ"/>
        </w:rPr>
        <w:t xml:space="preserve">[70] </w:t>
      </w:r>
      <w:proofErr w:type="spellStart"/>
      <w:r w:rsidRPr="00614310">
        <w:rPr>
          <w:rFonts w:eastAsia="Times New Roman" w:cs="Times New Roman"/>
          <w:iCs/>
          <w:lang w:val="cs-CZ" w:eastAsia="cs-CZ"/>
        </w:rPr>
        <w:t>Raspberry</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Pi</w:t>
      </w:r>
      <w:proofErr w:type="spellEnd"/>
      <w:r w:rsidRPr="00614310">
        <w:rPr>
          <w:rFonts w:eastAsia="Times New Roman" w:cs="Times New Roman"/>
          <w:lang w:val="cs-CZ" w:eastAsia="cs-CZ"/>
        </w:rPr>
        <w:t> (2017) in </w:t>
      </w:r>
      <w:proofErr w:type="spellStart"/>
      <w:r w:rsidRPr="00614310">
        <w:rPr>
          <w:rFonts w:eastAsia="Times New Roman" w:cs="Times New Roman"/>
          <w:iCs/>
          <w:lang w:val="cs-CZ" w:eastAsia="cs-CZ"/>
        </w:rPr>
        <w:t>Wikipedia</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https://en.wikipedia.org/wiki/Raspberry_Pi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39B8D6F3" w14:textId="77777777" w:rsidR="00767BA5" w:rsidRPr="00614310" w:rsidRDefault="00767BA5" w:rsidP="00C8785F">
      <w:pPr>
        <w:rPr>
          <w:rFonts w:eastAsia="Times New Roman" w:cs="Times New Roman"/>
          <w:lang w:val="cs-CZ" w:eastAsia="cs-CZ"/>
        </w:rPr>
      </w:pPr>
      <w:r w:rsidRPr="00614310">
        <w:rPr>
          <w:rFonts w:eastAsia="Times New Roman" w:cs="Times New Roman"/>
          <w:lang w:val="cs-CZ" w:eastAsia="cs-CZ"/>
        </w:rPr>
        <w:t xml:space="preserve">[71] </w:t>
      </w:r>
      <w:proofErr w:type="spellStart"/>
      <w:r w:rsidRPr="00614310">
        <w:rPr>
          <w:rFonts w:eastAsia="Times New Roman" w:cs="Times New Roman"/>
          <w:iCs/>
          <w:lang w:val="cs-CZ" w:eastAsia="cs-CZ"/>
        </w:rPr>
        <w:t>DirectShowNet</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library</w:t>
      </w:r>
      <w:proofErr w:type="spellEnd"/>
      <w:r w:rsidRPr="00614310">
        <w:rPr>
          <w:rFonts w:eastAsia="Times New Roman" w:cs="Times New Roman"/>
          <w:lang w:val="cs-CZ" w:eastAsia="cs-CZ"/>
        </w:rPr>
        <w:t xml:space="preserve"> (2005)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http://directshownet.sourceforge.net/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41BEEBF" w14:textId="77777777" w:rsidR="00767BA5" w:rsidRPr="00614310" w:rsidRDefault="00767BA5" w:rsidP="00C8785F">
      <w:pPr>
        <w:rPr>
          <w:rFonts w:eastAsia="Times New Roman" w:cs="Times New Roman"/>
          <w:lang w:val="cs-CZ" w:eastAsia="cs-CZ"/>
        </w:rPr>
      </w:pPr>
      <w:r w:rsidRPr="00614310">
        <w:rPr>
          <w:rFonts w:eastAsia="Times New Roman" w:cs="Times New Roman"/>
          <w:lang w:val="cs-CZ" w:eastAsia="cs-CZ"/>
        </w:rPr>
        <w:t xml:space="preserve">[72] </w:t>
      </w:r>
      <w:proofErr w:type="spellStart"/>
      <w:r w:rsidRPr="00614310">
        <w:rPr>
          <w:rFonts w:eastAsia="Times New Roman" w:cs="Times New Roman"/>
          <w:lang w:val="cs-CZ" w:eastAsia="cs-CZ"/>
        </w:rPr>
        <w:t>Medical</w:t>
      </w:r>
      <w:proofErr w:type="spellEnd"/>
      <w:r w:rsidRPr="00614310">
        <w:rPr>
          <w:rFonts w:eastAsia="Times New Roman" w:cs="Times New Roman"/>
          <w:lang w:val="cs-CZ" w:eastAsia="cs-CZ"/>
        </w:rPr>
        <w:t>, L. (2010) </w:t>
      </w:r>
      <w:proofErr w:type="spellStart"/>
      <w:r w:rsidRPr="00614310">
        <w:rPr>
          <w:rFonts w:eastAsia="Times New Roman" w:cs="Times New Roman"/>
          <w:iCs/>
          <w:lang w:val="cs-CZ" w:eastAsia="cs-CZ"/>
        </w:rPr>
        <w:t>Products</w:t>
      </w:r>
      <w:proofErr w:type="spellEnd"/>
      <w:r w:rsidRPr="00614310">
        <w:rPr>
          <w:rFonts w:eastAsia="Times New Roman" w:cs="Times New Roman"/>
          <w:iCs/>
          <w:lang w:val="cs-CZ" w:eastAsia="cs-CZ"/>
        </w:rPr>
        <w:t xml:space="preserve"> and </w:t>
      </w:r>
      <w:proofErr w:type="spellStart"/>
      <w:r w:rsidRPr="00614310">
        <w:rPr>
          <w:rFonts w:eastAsia="Times New Roman" w:cs="Times New Roman"/>
          <w:iCs/>
          <w:lang w:val="cs-CZ" w:eastAsia="cs-CZ"/>
        </w:rPr>
        <w:t>promotions</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http://www.laerdal.com/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2F8E58D9" w14:textId="77777777" w:rsidR="00767BA5" w:rsidRDefault="00767BA5" w:rsidP="00C8785F">
      <w:pPr>
        <w:rPr>
          <w:rFonts w:eastAsia="Times New Roman" w:cs="Times New Roman"/>
          <w:lang w:val="cs-CZ" w:eastAsia="cs-CZ"/>
        </w:rPr>
      </w:pPr>
      <w:r w:rsidRPr="00614310">
        <w:rPr>
          <w:rFonts w:eastAsia="Times New Roman" w:cs="Times New Roman"/>
          <w:lang w:val="cs-CZ" w:eastAsia="cs-CZ"/>
        </w:rPr>
        <w:t>[73] Microsoft (2011) </w:t>
      </w:r>
      <w:r w:rsidRPr="00614310">
        <w:rPr>
          <w:rFonts w:eastAsia="Times New Roman" w:cs="Times New Roman"/>
          <w:iCs/>
          <w:lang w:val="cs-CZ" w:eastAsia="cs-CZ"/>
        </w:rPr>
        <w:t xml:space="preserve">Fundamentals </w:t>
      </w:r>
      <w:proofErr w:type="spellStart"/>
      <w:r w:rsidRPr="00614310">
        <w:rPr>
          <w:rFonts w:eastAsia="Times New Roman" w:cs="Times New Roman"/>
          <w:iCs/>
          <w:lang w:val="cs-CZ" w:eastAsia="cs-CZ"/>
        </w:rPr>
        <w:t>of</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garbage</w:t>
      </w:r>
      <w:proofErr w:type="spellEnd"/>
      <w:r w:rsidRPr="00614310">
        <w:rPr>
          <w:rFonts w:eastAsia="Times New Roman" w:cs="Times New Roman"/>
          <w:iCs/>
          <w:lang w:val="cs-CZ" w:eastAsia="cs-CZ"/>
        </w:rPr>
        <w:t xml:space="preserve"> </w:t>
      </w:r>
      <w:proofErr w:type="spellStart"/>
      <w:r w:rsidRPr="00614310">
        <w:rPr>
          <w:rFonts w:eastAsia="Times New Roman" w:cs="Times New Roman"/>
          <w:iCs/>
          <w:lang w:val="cs-CZ" w:eastAsia="cs-CZ"/>
        </w:rPr>
        <w:t>collection</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Available</w:t>
      </w:r>
      <w:proofErr w:type="spellEnd"/>
      <w:r w:rsidRPr="00614310">
        <w:rPr>
          <w:rFonts w:eastAsia="Times New Roman" w:cs="Times New Roman"/>
          <w:lang w:val="cs-CZ" w:eastAsia="cs-CZ"/>
        </w:rPr>
        <w:t xml:space="preserve"> </w:t>
      </w:r>
      <w:proofErr w:type="spellStart"/>
      <w:r w:rsidRPr="00614310">
        <w:rPr>
          <w:rFonts w:eastAsia="Times New Roman" w:cs="Times New Roman"/>
          <w:lang w:val="cs-CZ" w:eastAsia="cs-CZ"/>
        </w:rPr>
        <w:t>at</w:t>
      </w:r>
      <w:proofErr w:type="spellEnd"/>
      <w:r w:rsidRPr="00614310">
        <w:rPr>
          <w:rFonts w:eastAsia="Times New Roman" w:cs="Times New Roman"/>
          <w:lang w:val="cs-CZ" w:eastAsia="cs-CZ"/>
        </w:rPr>
        <w:t>: https://msdn.microsoft.com/en-us/library/ee787088(v=vs.110).aspx (</w:t>
      </w:r>
      <w:proofErr w:type="spellStart"/>
      <w:r w:rsidRPr="00614310">
        <w:rPr>
          <w:rFonts w:eastAsia="Times New Roman" w:cs="Times New Roman"/>
          <w:lang w:val="cs-CZ" w:eastAsia="cs-CZ"/>
        </w:rPr>
        <w:t>Accessed</w:t>
      </w:r>
      <w:proofErr w:type="spellEnd"/>
      <w:r w:rsidRPr="00614310">
        <w:rPr>
          <w:rFonts w:eastAsia="Times New Roman" w:cs="Times New Roman"/>
          <w:lang w:val="cs-CZ" w:eastAsia="cs-CZ"/>
        </w:rPr>
        <w:t xml:space="preserve">: 3 </w:t>
      </w:r>
      <w:proofErr w:type="spellStart"/>
      <w:r w:rsidRPr="00614310">
        <w:rPr>
          <w:rFonts w:eastAsia="Times New Roman" w:cs="Times New Roman"/>
          <w:lang w:val="cs-CZ" w:eastAsia="cs-CZ"/>
        </w:rPr>
        <w:t>January</w:t>
      </w:r>
      <w:proofErr w:type="spellEnd"/>
      <w:r w:rsidRPr="00614310">
        <w:rPr>
          <w:rFonts w:eastAsia="Times New Roman" w:cs="Times New Roman"/>
          <w:lang w:val="cs-CZ" w:eastAsia="cs-CZ"/>
        </w:rPr>
        <w:t xml:space="preserve"> 2017).</w:t>
      </w:r>
    </w:p>
    <w:p w14:paraId="46FE5602" w14:textId="177C7DF6" w:rsidR="00C8785F" w:rsidRPr="00C8785F" w:rsidRDefault="00C8785F" w:rsidP="00C8785F">
      <w:pPr>
        <w:rPr>
          <w:rFonts w:eastAsia="Times New Roman" w:cs="Times New Roman"/>
          <w:lang w:val="cs-CZ" w:eastAsia="cs-CZ"/>
        </w:rPr>
      </w:pPr>
      <w:r w:rsidRPr="00C8785F">
        <w:rPr>
          <w:rFonts w:eastAsia="Times New Roman" w:cs="Times New Roman"/>
          <w:lang w:val="cs-CZ" w:eastAsia="cs-CZ"/>
        </w:rPr>
        <w:t xml:space="preserve">[74] </w:t>
      </w:r>
      <w:r w:rsidRPr="00C8785F">
        <w:rPr>
          <w:rFonts w:cs="Arial"/>
          <w:color w:val="252525"/>
        </w:rPr>
        <w:t>Gibbs, Samuel (2015-02-18).</w:t>
      </w:r>
      <w:r w:rsidRPr="00C8785F">
        <w:rPr>
          <w:rStyle w:val="apple-converted-space"/>
          <w:rFonts w:cs="Arial"/>
          <w:color w:val="252525"/>
        </w:rPr>
        <w:t> </w:t>
      </w:r>
      <w:r w:rsidRPr="00C8785F">
        <w:rPr>
          <w:rFonts w:cs="Arial"/>
        </w:rPr>
        <w:t xml:space="preserve">Raspberry Pi becomes </w:t>
      </w:r>
      <w:proofErr w:type="spellStart"/>
      <w:r w:rsidRPr="00C8785F">
        <w:rPr>
          <w:rFonts w:cs="Arial"/>
        </w:rPr>
        <w:t>best selling</w:t>
      </w:r>
      <w:proofErr w:type="spellEnd"/>
      <w:r w:rsidRPr="00C8785F">
        <w:rPr>
          <w:rFonts w:cs="Arial"/>
        </w:rPr>
        <w:t xml:space="preserve"> British computer,</w:t>
      </w:r>
      <w:r w:rsidRPr="00C8785F">
        <w:rPr>
          <w:rFonts w:cs="Arial"/>
          <w:color w:val="252525"/>
        </w:rPr>
        <w:t xml:space="preserve"> The Guardian</w:t>
      </w:r>
      <w:r w:rsidRPr="00C8785F">
        <w:rPr>
          <w:rStyle w:val="reference-accessdate"/>
          <w:rFonts w:cs="Arial"/>
          <w:color w:val="252525"/>
        </w:rPr>
        <w:t xml:space="preserve">. </w:t>
      </w:r>
      <w:r w:rsidRPr="00C8785F">
        <w:rPr>
          <w:rFonts w:eastAsia="Times New Roman" w:cs="Times New Roman"/>
          <w:lang w:val="cs-CZ" w:eastAsia="cs-CZ"/>
        </w:rPr>
        <w:t>(</w:t>
      </w:r>
      <w:r w:rsidRPr="00C8785F">
        <w:rPr>
          <w:rStyle w:val="reference-accessdate"/>
          <w:rFonts w:cs="Arial"/>
          <w:color w:val="252525"/>
        </w:rPr>
        <w:t>Retrieved</w:t>
      </w:r>
      <w:r w:rsidRPr="00C8785F">
        <w:rPr>
          <w:rStyle w:val="apple-converted-space"/>
          <w:rFonts w:cs="Arial"/>
          <w:color w:val="252525"/>
        </w:rPr>
        <w:t> </w:t>
      </w:r>
      <w:r w:rsidRPr="00C8785F">
        <w:rPr>
          <w:rFonts w:eastAsia="Times New Roman" w:cs="Times New Roman"/>
          <w:lang w:val="cs-CZ" w:eastAsia="cs-CZ"/>
        </w:rPr>
        <w:t xml:space="preserve">: </w:t>
      </w:r>
      <w:r w:rsidRPr="00C8785F">
        <w:rPr>
          <w:rFonts w:eastAsia="Times New Roman" w:cs="Times New Roman"/>
          <w:lang w:val="cs-CZ" w:eastAsia="cs-CZ"/>
        </w:rPr>
        <w:t>28</w:t>
      </w:r>
      <w:r w:rsidRPr="00C8785F">
        <w:rPr>
          <w:rFonts w:eastAsia="Times New Roman" w:cs="Times New Roman"/>
          <w:lang w:val="cs-CZ" w:eastAsia="cs-CZ"/>
        </w:rPr>
        <w:t xml:space="preserve"> </w:t>
      </w:r>
      <w:proofErr w:type="spellStart"/>
      <w:r w:rsidRPr="00C8785F">
        <w:rPr>
          <w:rFonts w:eastAsia="Times New Roman" w:cs="Times New Roman"/>
          <w:lang w:val="cs-CZ" w:eastAsia="cs-CZ"/>
        </w:rPr>
        <w:t>December</w:t>
      </w:r>
      <w:proofErr w:type="spellEnd"/>
      <w:r w:rsidRPr="00C8785F">
        <w:rPr>
          <w:rFonts w:eastAsia="Times New Roman" w:cs="Times New Roman"/>
          <w:lang w:val="cs-CZ" w:eastAsia="cs-CZ"/>
        </w:rPr>
        <w:t xml:space="preserve"> </w:t>
      </w:r>
      <w:r w:rsidRPr="00C8785F">
        <w:rPr>
          <w:rFonts w:eastAsia="Times New Roman" w:cs="Times New Roman"/>
          <w:lang w:val="cs-CZ" w:eastAsia="cs-CZ"/>
        </w:rPr>
        <w:t>2016</w:t>
      </w:r>
      <w:r w:rsidRPr="00C8785F">
        <w:rPr>
          <w:rFonts w:eastAsia="Times New Roman" w:cs="Times New Roman"/>
          <w:lang w:val="cs-CZ" w:eastAsia="cs-CZ"/>
        </w:rPr>
        <w:t>).</w:t>
      </w:r>
    </w:p>
    <w:p w14:paraId="3BD4A013" w14:textId="77777777" w:rsidR="0060122B" w:rsidRPr="0060122B" w:rsidRDefault="0060122B" w:rsidP="0060122B">
      <w:pPr>
        <w:shd w:val="clear" w:color="auto" w:fill="FFFFFF"/>
        <w:rPr>
          <w:rFonts w:eastAsia="Times New Roman" w:cs="Times New Roman"/>
          <w:color w:val="000000"/>
          <w:lang w:val="cs-CZ" w:eastAsia="cs-CZ"/>
        </w:rPr>
      </w:pPr>
      <w:r w:rsidRPr="0060122B">
        <w:rPr>
          <w:rFonts w:eastAsia="Times New Roman" w:cs="Times New Roman"/>
          <w:color w:val="000000"/>
          <w:lang w:val="cs-CZ" w:eastAsia="cs-CZ"/>
        </w:rPr>
        <w:t xml:space="preserve">[75] Ltd, </w:t>
      </w:r>
      <w:proofErr w:type="gramStart"/>
      <w:r w:rsidRPr="0060122B">
        <w:rPr>
          <w:rFonts w:eastAsia="Times New Roman" w:cs="Times New Roman"/>
          <w:color w:val="000000"/>
          <w:lang w:val="cs-CZ" w:eastAsia="cs-CZ"/>
        </w:rPr>
        <w:t>P.F. (2009</w:t>
      </w:r>
      <w:proofErr w:type="gramEnd"/>
      <w:r w:rsidRPr="0060122B">
        <w:rPr>
          <w:rFonts w:eastAsia="Times New Roman" w:cs="Times New Roman"/>
          <w:color w:val="000000"/>
          <w:lang w:val="cs-CZ" w:eastAsia="cs-CZ"/>
        </w:rPr>
        <w:t>) </w:t>
      </w:r>
      <w:r w:rsidRPr="0060122B">
        <w:rPr>
          <w:rFonts w:eastAsia="Times New Roman" w:cs="Times New Roman"/>
          <w:i/>
          <w:iCs/>
          <w:color w:val="000000"/>
          <w:lang w:val="cs-CZ" w:eastAsia="cs-CZ"/>
        </w:rPr>
        <w:t xml:space="preserve">A </w:t>
      </w:r>
      <w:proofErr w:type="spellStart"/>
      <w:r w:rsidRPr="0060122B">
        <w:rPr>
          <w:rFonts w:eastAsia="Times New Roman" w:cs="Times New Roman"/>
          <w:i/>
          <w:iCs/>
          <w:color w:val="000000"/>
          <w:lang w:val="cs-CZ" w:eastAsia="cs-CZ"/>
        </w:rPr>
        <w:t>comprehensive</w:t>
      </w:r>
      <w:proofErr w:type="spellEnd"/>
      <w:r w:rsidRPr="0060122B">
        <w:rPr>
          <w:rFonts w:eastAsia="Times New Roman" w:cs="Times New Roman"/>
          <w:i/>
          <w:iCs/>
          <w:color w:val="000000"/>
          <w:lang w:val="cs-CZ" w:eastAsia="cs-CZ"/>
        </w:rPr>
        <w:t xml:space="preserve"> </w:t>
      </w:r>
      <w:proofErr w:type="spellStart"/>
      <w:r w:rsidRPr="0060122B">
        <w:rPr>
          <w:rFonts w:eastAsia="Times New Roman" w:cs="Times New Roman"/>
          <w:i/>
          <w:iCs/>
          <w:color w:val="000000"/>
          <w:lang w:val="cs-CZ" w:eastAsia="cs-CZ"/>
        </w:rPr>
        <w:t>raspberry</w:t>
      </w:r>
      <w:proofErr w:type="spellEnd"/>
      <w:r w:rsidRPr="0060122B">
        <w:rPr>
          <w:rFonts w:eastAsia="Times New Roman" w:cs="Times New Roman"/>
          <w:i/>
          <w:iCs/>
          <w:color w:val="000000"/>
          <w:lang w:val="cs-CZ" w:eastAsia="cs-CZ"/>
        </w:rPr>
        <w:t xml:space="preserve"> </w:t>
      </w:r>
      <w:proofErr w:type="spellStart"/>
      <w:r w:rsidRPr="0060122B">
        <w:rPr>
          <w:rFonts w:eastAsia="Times New Roman" w:cs="Times New Roman"/>
          <w:i/>
          <w:iCs/>
          <w:color w:val="000000"/>
          <w:lang w:val="cs-CZ" w:eastAsia="cs-CZ"/>
        </w:rPr>
        <w:t>pi</w:t>
      </w:r>
      <w:proofErr w:type="spellEnd"/>
      <w:r w:rsidRPr="0060122B">
        <w:rPr>
          <w:rFonts w:eastAsia="Times New Roman" w:cs="Times New Roman"/>
          <w:i/>
          <w:iCs/>
          <w:color w:val="000000"/>
          <w:lang w:val="cs-CZ" w:eastAsia="cs-CZ"/>
        </w:rPr>
        <w:t xml:space="preserve"> 3 </w:t>
      </w:r>
      <w:proofErr w:type="spellStart"/>
      <w:r w:rsidRPr="0060122B">
        <w:rPr>
          <w:rFonts w:eastAsia="Times New Roman" w:cs="Times New Roman"/>
          <w:i/>
          <w:iCs/>
          <w:color w:val="000000"/>
          <w:lang w:val="cs-CZ" w:eastAsia="cs-CZ"/>
        </w:rPr>
        <w:t>benchmark</w:t>
      </w:r>
      <w:proofErr w:type="spellEnd"/>
      <w:r w:rsidRPr="0060122B">
        <w:rPr>
          <w:rFonts w:eastAsia="Times New Roman" w:cs="Times New Roman"/>
          <w:color w:val="000000"/>
          <w:lang w:val="cs-CZ" w:eastAsia="cs-CZ"/>
        </w:rPr>
        <w:t xml:space="preserve">. </w:t>
      </w:r>
      <w:proofErr w:type="spellStart"/>
      <w:r w:rsidRPr="0060122B">
        <w:rPr>
          <w:rFonts w:eastAsia="Times New Roman" w:cs="Times New Roman"/>
          <w:color w:val="000000"/>
          <w:lang w:val="cs-CZ" w:eastAsia="cs-CZ"/>
        </w:rPr>
        <w:t>Available</w:t>
      </w:r>
      <w:proofErr w:type="spellEnd"/>
      <w:r w:rsidRPr="0060122B">
        <w:rPr>
          <w:rFonts w:eastAsia="Times New Roman" w:cs="Times New Roman"/>
          <w:color w:val="000000"/>
          <w:lang w:val="cs-CZ" w:eastAsia="cs-CZ"/>
        </w:rPr>
        <w:t xml:space="preserve"> </w:t>
      </w:r>
      <w:proofErr w:type="spellStart"/>
      <w:r w:rsidRPr="0060122B">
        <w:rPr>
          <w:rFonts w:eastAsia="Times New Roman" w:cs="Times New Roman"/>
          <w:color w:val="000000"/>
          <w:lang w:val="cs-CZ" w:eastAsia="cs-CZ"/>
        </w:rPr>
        <w:t>at</w:t>
      </w:r>
      <w:proofErr w:type="spellEnd"/>
      <w:r w:rsidRPr="0060122B">
        <w:rPr>
          <w:rFonts w:eastAsia="Times New Roman" w:cs="Times New Roman"/>
          <w:color w:val="000000"/>
          <w:lang w:val="cs-CZ" w:eastAsia="cs-CZ"/>
        </w:rPr>
        <w:t>: https://www.element14.com/community/community/raspberry-pi/blog/2016/02/29/the-most-comprehensive-raspberry-pi-comparison-benchmark-ever (</w:t>
      </w:r>
      <w:proofErr w:type="spellStart"/>
      <w:r w:rsidRPr="0060122B">
        <w:rPr>
          <w:rFonts w:eastAsia="Times New Roman" w:cs="Times New Roman"/>
          <w:color w:val="000000"/>
          <w:lang w:val="cs-CZ" w:eastAsia="cs-CZ"/>
        </w:rPr>
        <w:t>Accessed</w:t>
      </w:r>
      <w:proofErr w:type="spellEnd"/>
      <w:r w:rsidRPr="0060122B">
        <w:rPr>
          <w:rFonts w:eastAsia="Times New Roman" w:cs="Times New Roman"/>
          <w:color w:val="000000"/>
          <w:lang w:val="cs-CZ" w:eastAsia="cs-CZ"/>
        </w:rPr>
        <w:t xml:space="preserve">: 4 </w:t>
      </w:r>
      <w:proofErr w:type="spellStart"/>
      <w:r w:rsidRPr="0060122B">
        <w:rPr>
          <w:rFonts w:eastAsia="Times New Roman" w:cs="Times New Roman"/>
          <w:color w:val="000000"/>
          <w:lang w:val="cs-CZ" w:eastAsia="cs-CZ"/>
        </w:rPr>
        <w:t>January</w:t>
      </w:r>
      <w:proofErr w:type="spellEnd"/>
      <w:r w:rsidRPr="0060122B">
        <w:rPr>
          <w:rFonts w:eastAsia="Times New Roman" w:cs="Times New Roman"/>
          <w:color w:val="000000"/>
          <w:lang w:val="cs-CZ" w:eastAsia="cs-CZ"/>
        </w:rPr>
        <w:t xml:space="preserve"> 2017).</w:t>
      </w:r>
    </w:p>
    <w:p w14:paraId="7D63CF1E" w14:textId="77777777" w:rsidR="0060122B" w:rsidRPr="0060122B" w:rsidRDefault="0060122B" w:rsidP="0060122B">
      <w:pPr>
        <w:shd w:val="clear" w:color="auto" w:fill="FFFFFF"/>
        <w:rPr>
          <w:rFonts w:eastAsia="Times New Roman" w:cs="Times New Roman"/>
          <w:color w:val="000000"/>
          <w:lang w:val="cs-CZ" w:eastAsia="cs-CZ"/>
        </w:rPr>
      </w:pPr>
      <w:r w:rsidRPr="0060122B">
        <w:rPr>
          <w:rFonts w:eastAsia="Times New Roman" w:cs="Times New Roman"/>
          <w:color w:val="000000"/>
          <w:lang w:val="cs-CZ" w:eastAsia="cs-CZ"/>
        </w:rPr>
        <w:t xml:space="preserve">[76] </w:t>
      </w:r>
      <w:proofErr w:type="spellStart"/>
      <w:r w:rsidRPr="0060122B">
        <w:rPr>
          <w:rFonts w:eastAsia="Times New Roman" w:cs="Times New Roman"/>
          <w:color w:val="000000"/>
          <w:lang w:val="cs-CZ" w:eastAsia="cs-CZ"/>
        </w:rPr>
        <w:t>Sebastien</w:t>
      </w:r>
      <w:proofErr w:type="spellEnd"/>
      <w:r w:rsidRPr="0060122B">
        <w:rPr>
          <w:rFonts w:eastAsia="Times New Roman" w:cs="Times New Roman"/>
          <w:color w:val="000000"/>
          <w:lang w:val="cs-CZ" w:eastAsia="cs-CZ"/>
        </w:rPr>
        <w:t xml:space="preserve"> (2015) </w:t>
      </w:r>
      <w:r w:rsidRPr="0060122B">
        <w:rPr>
          <w:rFonts w:eastAsia="Times New Roman" w:cs="Times New Roman"/>
          <w:i/>
          <w:iCs/>
          <w:color w:val="000000"/>
          <w:lang w:val="cs-CZ" w:eastAsia="cs-CZ"/>
        </w:rPr>
        <w:t>CPU performance</w:t>
      </w:r>
      <w:r w:rsidRPr="0060122B">
        <w:rPr>
          <w:rFonts w:eastAsia="Times New Roman" w:cs="Times New Roman"/>
          <w:color w:val="000000"/>
          <w:lang w:val="cs-CZ" w:eastAsia="cs-CZ"/>
        </w:rPr>
        <w:t xml:space="preserve">. </w:t>
      </w:r>
      <w:proofErr w:type="spellStart"/>
      <w:r w:rsidRPr="0060122B">
        <w:rPr>
          <w:rFonts w:eastAsia="Times New Roman" w:cs="Times New Roman"/>
          <w:color w:val="000000"/>
          <w:lang w:val="cs-CZ" w:eastAsia="cs-CZ"/>
        </w:rPr>
        <w:t>Available</w:t>
      </w:r>
      <w:proofErr w:type="spellEnd"/>
      <w:r w:rsidRPr="0060122B">
        <w:rPr>
          <w:rFonts w:eastAsia="Times New Roman" w:cs="Times New Roman"/>
          <w:color w:val="000000"/>
          <w:lang w:val="cs-CZ" w:eastAsia="cs-CZ"/>
        </w:rPr>
        <w:t xml:space="preserve"> </w:t>
      </w:r>
      <w:proofErr w:type="spellStart"/>
      <w:r w:rsidRPr="0060122B">
        <w:rPr>
          <w:rFonts w:eastAsia="Times New Roman" w:cs="Times New Roman"/>
          <w:color w:val="000000"/>
          <w:lang w:val="cs-CZ" w:eastAsia="cs-CZ"/>
        </w:rPr>
        <w:t>at</w:t>
      </w:r>
      <w:proofErr w:type="spellEnd"/>
      <w:r w:rsidRPr="0060122B">
        <w:rPr>
          <w:rFonts w:eastAsia="Times New Roman" w:cs="Times New Roman"/>
          <w:color w:val="000000"/>
          <w:lang w:val="cs-CZ" w:eastAsia="cs-CZ"/>
        </w:rPr>
        <w:t>: http://wuprop.boinc-af.org/cpu_list.php (</w:t>
      </w:r>
      <w:proofErr w:type="spellStart"/>
      <w:r w:rsidRPr="0060122B">
        <w:rPr>
          <w:rFonts w:eastAsia="Times New Roman" w:cs="Times New Roman"/>
          <w:color w:val="000000"/>
          <w:lang w:val="cs-CZ" w:eastAsia="cs-CZ"/>
        </w:rPr>
        <w:t>Accessed</w:t>
      </w:r>
      <w:proofErr w:type="spellEnd"/>
      <w:r w:rsidRPr="0060122B">
        <w:rPr>
          <w:rFonts w:eastAsia="Times New Roman" w:cs="Times New Roman"/>
          <w:color w:val="000000"/>
          <w:lang w:val="cs-CZ" w:eastAsia="cs-CZ"/>
        </w:rPr>
        <w:t xml:space="preserve">: 4 </w:t>
      </w:r>
      <w:proofErr w:type="spellStart"/>
      <w:r w:rsidRPr="0060122B">
        <w:rPr>
          <w:rFonts w:eastAsia="Times New Roman" w:cs="Times New Roman"/>
          <w:color w:val="000000"/>
          <w:lang w:val="cs-CZ" w:eastAsia="cs-CZ"/>
        </w:rPr>
        <w:t>January</w:t>
      </w:r>
      <w:proofErr w:type="spellEnd"/>
      <w:r w:rsidRPr="0060122B">
        <w:rPr>
          <w:rFonts w:eastAsia="Times New Roman" w:cs="Times New Roman"/>
          <w:color w:val="000000"/>
          <w:lang w:val="cs-CZ" w:eastAsia="cs-CZ"/>
        </w:rPr>
        <w:t xml:space="preserve"> 2017).</w:t>
      </w:r>
    </w:p>
    <w:p w14:paraId="63E3CBC8" w14:textId="720C33F8" w:rsidR="00767BA5" w:rsidRPr="00767BA5" w:rsidRDefault="00767BA5" w:rsidP="00767BA5">
      <w:pPr>
        <w:shd w:val="clear" w:color="auto" w:fill="FFFFFF"/>
        <w:rPr>
          <w:rFonts w:ascii="Helvetica" w:eastAsia="Times New Roman" w:hAnsi="Helvetica" w:cs="Times New Roman"/>
          <w:color w:val="000000"/>
          <w:sz w:val="18"/>
          <w:szCs w:val="18"/>
          <w:lang w:val="cs-CZ" w:eastAsia="cs-CZ"/>
        </w:rPr>
      </w:pPr>
    </w:p>
    <w:p w14:paraId="5E10A496" w14:textId="754DD638" w:rsidR="006B2BF6" w:rsidRPr="006B2BF6" w:rsidRDefault="006B2BF6" w:rsidP="006B2BF6"/>
    <w:sectPr w:rsidR="006B2BF6" w:rsidRPr="006B2BF6" w:rsidSect="003A553B">
      <w:pgSz w:w="12240" w:h="15840"/>
      <w:pgMar w:top="1440" w:right="1440" w:bottom="1440" w:left="1440" w:header="720" w:footer="720" w:gutter="0"/>
      <w:pgNumType w:start="1"/>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8" w:author="David Tosner" w:date="2017-01-03T11:31:00Z" w:initials="DT">
    <w:p w14:paraId="43BD1555" w14:textId="77777777" w:rsidR="00D42FAA" w:rsidRDefault="00D42FAA">
      <w:pPr>
        <w:pStyle w:val="CommentText"/>
      </w:pPr>
      <w:r>
        <w:rPr>
          <w:rStyle w:val="CommentReference"/>
        </w:rPr>
        <w:annotationRef/>
      </w:r>
      <w:proofErr w:type="spellStart"/>
      <w:r>
        <w:t>D_rozsireno</w:t>
      </w:r>
      <w:proofErr w:type="spellEnd"/>
    </w:p>
  </w:comment>
  <w:comment w:id="24" w:author="David Tosner" w:date="2017-01-03T11:33:00Z" w:initials="DT">
    <w:p w14:paraId="47E83804" w14:textId="77777777" w:rsidR="00D42FAA" w:rsidRDefault="00D42FAA">
      <w:pPr>
        <w:pStyle w:val="CommentText"/>
      </w:pPr>
      <w:r>
        <w:rPr>
          <w:rStyle w:val="CommentReference"/>
        </w:rPr>
        <w:annotationRef/>
      </w:r>
      <w:proofErr w:type="spellStart"/>
      <w:r>
        <w:t>D_pridano</w:t>
      </w:r>
      <w:proofErr w:type="spellEnd"/>
    </w:p>
  </w:comment>
  <w:comment w:id="27" w:author="David Tosner" w:date="2017-01-03T23:45:00Z" w:initials="DT">
    <w:p w14:paraId="167314DF" w14:textId="0277EAA6" w:rsidR="00D42FAA" w:rsidRPr="000D5DE2" w:rsidRDefault="00D42FAA">
      <w:pPr>
        <w:pStyle w:val="CommentText"/>
        <w:rPr>
          <w:lang w:val="cs-CZ"/>
        </w:rPr>
      </w:pPr>
      <w:r>
        <w:rPr>
          <w:rStyle w:val="CommentReference"/>
        </w:rPr>
        <w:annotationRef/>
      </w:r>
      <w:r>
        <w:t xml:space="preserve">D_ z </w:t>
      </w:r>
      <w:proofErr w:type="spellStart"/>
      <w:r>
        <w:t>pravniho</w:t>
      </w:r>
      <w:proofErr w:type="spellEnd"/>
      <w:r>
        <w:t xml:space="preserve"> </w:t>
      </w:r>
      <w:proofErr w:type="spellStart"/>
      <w:r>
        <w:t>hlediska</w:t>
      </w:r>
      <w:proofErr w:type="spellEnd"/>
      <w:r>
        <w:t xml:space="preserve"> je </w:t>
      </w:r>
      <w:proofErr w:type="spellStart"/>
      <w:r>
        <w:t>tohle</w:t>
      </w:r>
      <w:proofErr w:type="spellEnd"/>
      <w:r>
        <w:t xml:space="preserve"> </w:t>
      </w:r>
      <w:proofErr w:type="spellStart"/>
      <w:r>
        <w:t>nejvetsi</w:t>
      </w:r>
      <w:proofErr w:type="spellEnd"/>
      <w:r>
        <w:t xml:space="preserve"> hacek, </w:t>
      </w:r>
    </w:p>
  </w:comment>
  <w:comment w:id="31" w:author="David Tosner" w:date="2017-01-03T11:34:00Z" w:initials="DT">
    <w:p w14:paraId="43175301" w14:textId="77777777" w:rsidR="00D42FAA" w:rsidRDefault="00D42FAA">
      <w:pPr>
        <w:pStyle w:val="CommentText"/>
      </w:pPr>
      <w:r>
        <w:rPr>
          <w:rStyle w:val="CommentReference"/>
        </w:rPr>
        <w:annotationRef/>
      </w:r>
      <w:proofErr w:type="spellStart"/>
      <w:r>
        <w:t>D_serazeno</w:t>
      </w:r>
      <w:proofErr w:type="spellEnd"/>
    </w:p>
  </w:comment>
  <w:comment w:id="33" w:author="David Tosner" w:date="2017-01-03T11:42:00Z" w:initials="DT">
    <w:p w14:paraId="70D83164" w14:textId="77777777" w:rsidR="00D42FAA" w:rsidRDefault="00D42FAA">
      <w:pPr>
        <w:pStyle w:val="CommentText"/>
      </w:pPr>
      <w:r>
        <w:rPr>
          <w:rStyle w:val="CommentReference"/>
        </w:rPr>
        <w:annotationRef/>
      </w:r>
      <w:proofErr w:type="spellStart"/>
      <w:r>
        <w:t>D_dopsano</w:t>
      </w:r>
      <w:proofErr w:type="spellEnd"/>
      <w:r>
        <w:t xml:space="preserve">, </w:t>
      </w:r>
      <w:proofErr w:type="spellStart"/>
      <w:r>
        <w:t>vic</w:t>
      </w:r>
      <w:proofErr w:type="spellEnd"/>
      <w:r>
        <w:t xml:space="preserve"> </w:t>
      </w:r>
      <w:proofErr w:type="spellStart"/>
      <w:r>
        <w:t>bych</w:t>
      </w:r>
      <w:proofErr w:type="spellEnd"/>
      <w:r>
        <w:t xml:space="preserve"> tam </w:t>
      </w:r>
      <w:proofErr w:type="spellStart"/>
      <w:r>
        <w:t>toho</w:t>
      </w:r>
      <w:proofErr w:type="spellEnd"/>
      <w:r>
        <w:t xml:space="preserve"> </w:t>
      </w:r>
      <w:proofErr w:type="spellStart"/>
      <w:r>
        <w:t>nedaval</w:t>
      </w:r>
      <w:proofErr w:type="spellEnd"/>
      <w:r>
        <w:t xml:space="preserve"> at </w:t>
      </w:r>
      <w:proofErr w:type="spellStart"/>
      <w:r>
        <w:t>nejsou</w:t>
      </w:r>
      <w:proofErr w:type="spellEnd"/>
      <w:r>
        <w:t xml:space="preserve"> v </w:t>
      </w:r>
      <w:proofErr w:type="spellStart"/>
      <w:r>
        <w:t>praci</w:t>
      </w:r>
      <w:proofErr w:type="spellEnd"/>
      <w:r>
        <w:t xml:space="preserve"> </w:t>
      </w:r>
      <w:proofErr w:type="spellStart"/>
      <w:r>
        <w:t>zbytecne</w:t>
      </w:r>
      <w:proofErr w:type="spellEnd"/>
      <w:r>
        <w:t xml:space="preserve"> duplicity</w:t>
      </w:r>
    </w:p>
  </w:comment>
  <w:comment w:id="41" w:author="David Tosner" w:date="2017-01-03T11:52:00Z" w:initials="DT">
    <w:p w14:paraId="5DB0F9FB" w14:textId="77777777" w:rsidR="00D42FAA" w:rsidRDefault="00D42FAA">
      <w:pPr>
        <w:pStyle w:val="CommentText"/>
      </w:pPr>
      <w:r>
        <w:rPr>
          <w:rStyle w:val="CommentReference"/>
        </w:rPr>
        <w:annotationRef/>
      </w:r>
      <w:proofErr w:type="spellStart"/>
      <w:r>
        <w:t>D_doplneno</w:t>
      </w:r>
      <w:proofErr w:type="spellEnd"/>
      <w:r>
        <w:t xml:space="preserve">, </w:t>
      </w:r>
      <w:proofErr w:type="spellStart"/>
      <w:r>
        <w:t>pridal</w:t>
      </w:r>
      <w:proofErr w:type="spellEnd"/>
      <w:r>
        <w:t xml:space="preserve"> </w:t>
      </w:r>
      <w:proofErr w:type="spellStart"/>
      <w:r>
        <w:t>jsem</w:t>
      </w:r>
      <w:proofErr w:type="spellEnd"/>
      <w:r>
        <w:t xml:space="preserve"> I </w:t>
      </w:r>
      <w:proofErr w:type="spellStart"/>
      <w:r>
        <w:t>neco</w:t>
      </w:r>
      <w:proofErr w:type="spellEnd"/>
      <w:r>
        <w:t xml:space="preserve"> k </w:t>
      </w:r>
      <w:proofErr w:type="spellStart"/>
      <w:r>
        <w:t>tomu</w:t>
      </w:r>
      <w:proofErr w:type="spellEnd"/>
      <w:r>
        <w:t xml:space="preserve"> proc je </w:t>
      </w:r>
      <w:proofErr w:type="spellStart"/>
      <w:r>
        <w:t>nutno</w:t>
      </w:r>
      <w:proofErr w:type="spellEnd"/>
      <w:r>
        <w:t xml:space="preserve"> </w:t>
      </w:r>
      <w:proofErr w:type="spellStart"/>
      <w:r>
        <w:t>hledat</w:t>
      </w:r>
      <w:proofErr w:type="spellEnd"/>
      <w:r>
        <w:t xml:space="preserve"> monitor. </w:t>
      </w:r>
    </w:p>
  </w:comment>
  <w:comment w:id="56" w:author="David Tosner" w:date="2017-01-03T12:00:00Z" w:initials="DT">
    <w:p w14:paraId="6972FAEE" w14:textId="77777777" w:rsidR="00D42FAA" w:rsidRDefault="00D42FAA">
      <w:pPr>
        <w:pStyle w:val="CommentText"/>
      </w:pPr>
      <w:r>
        <w:rPr>
          <w:rStyle w:val="CommentReference"/>
        </w:rPr>
        <w:annotationRef/>
      </w:r>
      <w:r>
        <w:t xml:space="preserve">D_ info k </w:t>
      </w:r>
      <w:proofErr w:type="spellStart"/>
      <w:r>
        <w:t>tomu</w:t>
      </w:r>
      <w:proofErr w:type="spellEnd"/>
      <w:r>
        <w:t xml:space="preserve"> </w:t>
      </w:r>
      <w:proofErr w:type="spellStart"/>
      <w:r>
        <w:t>doplneno</w:t>
      </w:r>
      <w:proofErr w:type="spellEnd"/>
      <w:r>
        <w:t xml:space="preserve"> do individual steps a je to take </w:t>
      </w:r>
      <w:proofErr w:type="spellStart"/>
      <w:r>
        <w:t>zmineno</w:t>
      </w:r>
      <w:proofErr w:type="spellEnd"/>
      <w:r>
        <w:t xml:space="preserve"> </w:t>
      </w:r>
      <w:proofErr w:type="spellStart"/>
      <w:r>
        <w:t>uz</w:t>
      </w:r>
      <w:proofErr w:type="spellEnd"/>
      <w:r>
        <w:t xml:space="preserve"> z </w:t>
      </w:r>
      <w:proofErr w:type="spellStart"/>
      <w:r>
        <w:t>minula</w:t>
      </w:r>
      <w:proofErr w:type="spellEnd"/>
      <w:r>
        <w:t xml:space="preserve"> v tom </w:t>
      </w:r>
      <w:proofErr w:type="spellStart"/>
      <w:r>
        <w:t>popisu</w:t>
      </w:r>
      <w:proofErr w:type="spellEnd"/>
      <w:r>
        <w:t xml:space="preserve"> </w:t>
      </w:r>
      <w:proofErr w:type="spellStart"/>
      <w:r>
        <w:t>tohoto</w:t>
      </w:r>
      <w:proofErr w:type="spellEnd"/>
      <w:r>
        <w:t xml:space="preserve"> </w:t>
      </w:r>
      <w:proofErr w:type="spellStart"/>
      <w:r>
        <w:t>pristupu</w:t>
      </w:r>
      <w:proofErr w:type="spellEnd"/>
    </w:p>
  </w:comment>
  <w:comment w:id="69" w:author="David Tosner" w:date="2017-01-03T12:14:00Z" w:initials="DT">
    <w:p w14:paraId="68869BD3" w14:textId="77777777" w:rsidR="00D42FAA" w:rsidRDefault="00D42FAA">
      <w:pPr>
        <w:pStyle w:val="CommentText"/>
      </w:pPr>
      <w:r>
        <w:rPr>
          <w:rStyle w:val="CommentReference"/>
        </w:rPr>
        <w:annotationRef/>
      </w:r>
      <w:proofErr w:type="spellStart"/>
      <w:r>
        <w:t>D_prepsano</w:t>
      </w:r>
      <w:proofErr w:type="spellEnd"/>
      <w:r>
        <w:t xml:space="preserve"> aby </w:t>
      </w:r>
      <w:proofErr w:type="spellStart"/>
      <w:r>
        <w:t>bylo</w:t>
      </w:r>
      <w:proofErr w:type="spellEnd"/>
      <w:r>
        <w:t xml:space="preserve"> </w:t>
      </w:r>
      <w:proofErr w:type="spellStart"/>
      <w:r>
        <w:t>jasne</w:t>
      </w:r>
      <w:proofErr w:type="spellEnd"/>
      <w:r>
        <w:t xml:space="preserve"> co je </w:t>
      </w:r>
      <w:proofErr w:type="spellStart"/>
      <w:r>
        <w:t>stejne</w:t>
      </w:r>
      <w:proofErr w:type="spellEnd"/>
      <w:r>
        <w:t xml:space="preserve"> a co ne</w:t>
      </w:r>
    </w:p>
  </w:comment>
  <w:comment w:id="162" w:author="David Tosner" w:date="2017-01-03T12:30:00Z" w:initials="DT">
    <w:p w14:paraId="0F14E012" w14:textId="77777777" w:rsidR="00D42FAA" w:rsidRDefault="00D42FAA">
      <w:pPr>
        <w:pStyle w:val="CommentText"/>
      </w:pPr>
      <w:r>
        <w:rPr>
          <w:rStyle w:val="CommentReference"/>
        </w:rPr>
        <w:annotationRef/>
      </w:r>
      <w:proofErr w:type="spellStart"/>
      <w:r>
        <w:t>D_prepsano</w:t>
      </w:r>
      <w:proofErr w:type="spellEnd"/>
    </w:p>
  </w:comment>
  <w:comment w:id="185" w:author="David Tosner" w:date="2017-01-03T15:54:00Z" w:initials="DT">
    <w:p w14:paraId="5B0DB37C" w14:textId="4C70E21D" w:rsidR="00D42FAA" w:rsidRDefault="00D42FAA">
      <w:pPr>
        <w:pStyle w:val="CommentText"/>
      </w:pPr>
      <w:r>
        <w:rPr>
          <w:rStyle w:val="CommentReference"/>
        </w:rPr>
        <w:annotationRef/>
      </w:r>
      <w:proofErr w:type="spellStart"/>
      <w:r>
        <w:t>D_dopsano</w:t>
      </w:r>
      <w:proofErr w:type="spellEnd"/>
      <w:r>
        <w:t xml:space="preserve"> </w:t>
      </w:r>
      <w:proofErr w:type="spellStart"/>
      <w:r>
        <w:t>shrnuti</w:t>
      </w:r>
      <w:proofErr w:type="spellEnd"/>
      <w:r>
        <w:t xml:space="preserve"> </w:t>
      </w:r>
      <w:proofErr w:type="spellStart"/>
      <w:r>
        <w:t>pouzitych</w:t>
      </w:r>
      <w:proofErr w:type="spellEnd"/>
      <w:r>
        <w:t xml:space="preserve"> </w:t>
      </w:r>
      <w:proofErr w:type="spellStart"/>
      <w:r>
        <w:t>metod</w:t>
      </w:r>
      <w:proofErr w:type="spellEnd"/>
    </w:p>
  </w:comment>
  <w:comment w:id="239" w:author="David Tosner" w:date="2017-01-03T12:41:00Z" w:initials="DT">
    <w:p w14:paraId="1BA6E0F2" w14:textId="77777777" w:rsidR="00D42FAA" w:rsidRDefault="00D42FAA">
      <w:pPr>
        <w:pStyle w:val="CommentText"/>
      </w:pPr>
      <w:r>
        <w:rPr>
          <w:rStyle w:val="CommentReference"/>
        </w:rPr>
        <w:annotationRef/>
      </w:r>
      <w:proofErr w:type="spellStart"/>
      <w:r>
        <w:t>D_doplneno</w:t>
      </w:r>
      <w:proofErr w:type="spellEnd"/>
    </w:p>
  </w:comment>
  <w:comment w:id="256" w:author="David Tosner" w:date="2017-01-03T12:42:00Z" w:initials="DT">
    <w:p w14:paraId="6C105391" w14:textId="77777777" w:rsidR="00D42FAA" w:rsidRDefault="00D42FAA">
      <w:pPr>
        <w:pStyle w:val="CommentText"/>
      </w:pPr>
      <w:r>
        <w:rPr>
          <w:rStyle w:val="CommentReference"/>
        </w:rPr>
        <w:annotationRef/>
      </w:r>
      <w:r>
        <w:t xml:space="preserve">D_ </w:t>
      </w:r>
      <w:proofErr w:type="spellStart"/>
      <w:r>
        <w:t>zvyrazneno</w:t>
      </w:r>
      <w:proofErr w:type="spellEnd"/>
      <w:r>
        <w:t xml:space="preserve">, </w:t>
      </w:r>
      <w:proofErr w:type="spellStart"/>
      <w:r>
        <w:t>jinak</w:t>
      </w:r>
      <w:proofErr w:type="spellEnd"/>
      <w:r>
        <w:t xml:space="preserve"> z </w:t>
      </w:r>
      <w:proofErr w:type="spellStart"/>
      <w:r>
        <w:t>vysvetlivek</w:t>
      </w:r>
      <w:proofErr w:type="spellEnd"/>
      <w:r>
        <w:t xml:space="preserve"> </w:t>
      </w:r>
      <w:proofErr w:type="spellStart"/>
      <w:r>
        <w:t>vyse</w:t>
      </w:r>
      <w:proofErr w:type="spellEnd"/>
      <w:r>
        <w:t xml:space="preserve"> by </w:t>
      </w:r>
      <w:proofErr w:type="spellStart"/>
      <w:r>
        <w:t>vyznam</w:t>
      </w:r>
      <w:proofErr w:type="spellEnd"/>
      <w:r>
        <w:t xml:space="preserve"> </w:t>
      </w:r>
      <w:proofErr w:type="spellStart"/>
      <w:r>
        <w:t>jednotlivych</w:t>
      </w:r>
      <w:proofErr w:type="spellEnd"/>
      <w:r>
        <w:t xml:space="preserve"> </w:t>
      </w:r>
      <w:proofErr w:type="spellStart"/>
      <w:r>
        <w:t>zkratek</w:t>
      </w:r>
      <w:proofErr w:type="spellEnd"/>
      <w:r>
        <w:t xml:space="preserve"> a </w:t>
      </w:r>
      <w:proofErr w:type="spellStart"/>
      <w:r>
        <w:t>jejich</w:t>
      </w:r>
      <w:proofErr w:type="spellEnd"/>
      <w:r>
        <w:t xml:space="preserve"> </w:t>
      </w:r>
      <w:proofErr w:type="spellStart"/>
      <w:r>
        <w:t>hodnot</w:t>
      </w:r>
      <w:proofErr w:type="spellEnd"/>
      <w:r>
        <w:t xml:space="preserve"> </w:t>
      </w:r>
      <w:proofErr w:type="spellStart"/>
      <w:r>
        <w:t>snad</w:t>
      </w:r>
      <w:proofErr w:type="spellEnd"/>
      <w:r>
        <w:t xml:space="preserve"> </w:t>
      </w:r>
      <w:proofErr w:type="spellStart"/>
      <w:r>
        <w:t>jasny</w:t>
      </w:r>
      <w:proofErr w:type="spellEnd"/>
    </w:p>
  </w:comment>
  <w:comment w:id="308" w:author="David Tosner" w:date="2017-01-03T12:54:00Z" w:initials="DT">
    <w:p w14:paraId="54BC5166" w14:textId="4BAB9017" w:rsidR="00D42FAA" w:rsidRDefault="00D42FAA">
      <w:pPr>
        <w:pStyle w:val="CommentText"/>
      </w:pPr>
      <w:r>
        <w:rPr>
          <w:rStyle w:val="CommentReference"/>
        </w:rPr>
        <w:annotationRef/>
      </w:r>
      <w:proofErr w:type="spellStart"/>
      <w:r>
        <w:t>Ucesat</w:t>
      </w:r>
      <w:proofErr w:type="spellEnd"/>
      <w:r>
        <w:t xml:space="preserve"> </w:t>
      </w:r>
      <w:proofErr w:type="spellStart"/>
      <w:r>
        <w:t>formalne</w:t>
      </w:r>
      <w:proofErr w:type="spell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BD1555" w15:done="0"/>
  <w15:commentEx w15:paraId="47E83804" w15:done="0"/>
  <w15:commentEx w15:paraId="167314DF" w15:done="0"/>
  <w15:commentEx w15:paraId="43175301" w15:done="0"/>
  <w15:commentEx w15:paraId="70D83164" w15:done="0"/>
  <w15:commentEx w15:paraId="5DB0F9FB" w15:done="0"/>
  <w15:commentEx w15:paraId="6972FAEE" w15:done="0"/>
  <w15:commentEx w15:paraId="68869BD3" w15:done="0"/>
  <w15:commentEx w15:paraId="0F14E012" w15:done="0"/>
  <w15:commentEx w15:paraId="5B0DB37C" w15:done="0"/>
  <w15:commentEx w15:paraId="1BA6E0F2" w15:done="0"/>
  <w15:commentEx w15:paraId="6C105391" w15:done="0"/>
  <w15:commentEx w15:paraId="54BC51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FD9D9" w14:textId="77777777" w:rsidR="00210E97" w:rsidRDefault="00210E97">
      <w:pPr>
        <w:spacing w:after="0" w:line="240" w:lineRule="auto"/>
      </w:pPr>
      <w:r>
        <w:separator/>
      </w:r>
    </w:p>
  </w:endnote>
  <w:endnote w:type="continuationSeparator" w:id="0">
    <w:p w14:paraId="77973710" w14:textId="77777777" w:rsidR="00210E97" w:rsidRDefault="00210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43" w:usb2="00000009" w:usb3="00000000" w:csb0="000001FF" w:csb1="00000000"/>
  </w:font>
  <w:font w:name="Candara">
    <w:altName w:val="Candara"/>
    <w:panose1 w:val="020E0502030303020204"/>
    <w:charset w:val="EE"/>
    <w:family w:val="swiss"/>
    <w:pitch w:val="variable"/>
    <w:sig w:usb0="A00002EF" w:usb1="4000A44B" w:usb2="00000000" w:usb3="00000000" w:csb0="0000019F" w:csb1="00000000"/>
  </w:font>
  <w:font w:name="STKaiti">
    <w:altName w:val="SimSun"/>
    <w:panose1 w:val="00000000000000000000"/>
    <w:charset w:val="86"/>
    <w:family w:val="roman"/>
    <w:notTrueType/>
    <w:pitch w:val="default"/>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2FF" w:usb1="0000FCFF" w:usb2="00000001" w:usb3="00000000" w:csb0="0000019F" w:csb1="00000000"/>
  </w:font>
  <w:font w:name="Calibri">
    <w:panose1 w:val="020F0502020204030204"/>
    <w:charset w:val="EE"/>
    <w:family w:val="swiss"/>
    <w:pitch w:val="variable"/>
    <w:sig w:usb0="E00002FF" w:usb1="4000ACFF" w:usb2="00000001" w:usb3="00000000" w:csb0="0000019F" w:csb1="00000000"/>
  </w:font>
  <w:font w:name="CMR10">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EE"/>
    <w:family w:val="swiss"/>
    <w:pitch w:val="variable"/>
    <w:sig w:usb0="E0002E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urier New">
    <w:panose1 w:val="02070309020205020404"/>
    <w:charset w:val="EE"/>
    <w:family w:val="modern"/>
    <w:pitch w:val="fixed"/>
    <w:sig w:usb0="E0002EFF" w:usb1="C0007843" w:usb2="00000009" w:usb3="00000000" w:csb0="000001FF" w:csb1="00000000"/>
  </w:font>
  <w:font w:name="CMBX10">
    <w:altName w:val="Times New Roman"/>
    <w:panose1 w:val="00000000000000000000"/>
    <w:charset w:val="00"/>
    <w:family w:val="auto"/>
    <w:notTrueType/>
    <w:pitch w:val="default"/>
    <w:sig w:usb0="00000003" w:usb1="00000000" w:usb2="00000000" w:usb3="00000000" w:csb0="00000001" w:csb1="00000000"/>
  </w:font>
  <w:font w:name="CMTI10">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CMR8">
    <w:altName w:val="Times New Roman"/>
    <w:panose1 w:val="00000000000000000000"/>
    <w:charset w:val="00"/>
    <w:family w:val="auto"/>
    <w:notTrueType/>
    <w:pitch w:val="default"/>
    <w:sig w:usb0="00000003" w:usb1="00000000" w:usb2="00000000" w:usb3="00000000" w:csb0="00000001" w:csb1="00000000"/>
  </w:font>
  <w:font w:name="CMSY10">
    <w:altName w:val="Times New Roman"/>
    <w:panose1 w:val="00000000000000000000"/>
    <w:charset w:val="00"/>
    <w:family w:val="auto"/>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8070000" w:usb2="00000010" w:usb3="00000000" w:csb0="00020001" w:csb1="00000000"/>
  </w:font>
  <w:font w:name="TimesNewRoman,Italic">
    <w:altName w:val="Times New Roman"/>
    <w:panose1 w:val="00000000000000000000"/>
    <w:charset w:val="00"/>
    <w:family w:val="roman"/>
    <w:notTrueType/>
    <w:pitch w:val="default"/>
    <w:sig w:usb0="00000003" w:usb1="08070000" w:usb2="00000010" w:usb3="00000000" w:csb0="0002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0474693"/>
      <w:docPartObj>
        <w:docPartGallery w:val="Page Numbers (Bottom of Page)"/>
        <w:docPartUnique/>
      </w:docPartObj>
    </w:sdtPr>
    <w:sdtContent>
      <w:p w14:paraId="1E03ED45" w14:textId="290FF167" w:rsidR="00D42FAA" w:rsidRDefault="00D42FAA">
        <w:pPr>
          <w:pStyle w:val="Footer"/>
          <w:jc w:val="center"/>
        </w:pPr>
        <w:r>
          <w:fldChar w:fldCharType="begin"/>
        </w:r>
        <w:r>
          <w:instrText>PAGE   \* MERGEFORMAT</w:instrText>
        </w:r>
        <w:r>
          <w:fldChar w:fldCharType="separate"/>
        </w:r>
        <w:r w:rsidR="00BA2CE7" w:rsidRPr="00BA2CE7">
          <w:rPr>
            <w:noProof/>
            <w:lang w:val="cs-CZ"/>
          </w:rPr>
          <w:t>60</w:t>
        </w:r>
        <w:r>
          <w:fldChar w:fldCharType="end"/>
        </w:r>
      </w:p>
    </w:sdtContent>
  </w:sdt>
  <w:p w14:paraId="50F6B9A5" w14:textId="04CBEB06" w:rsidR="00D42FAA" w:rsidRDefault="00D42F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57FD7" w14:textId="1A2ABE72" w:rsidR="00D42FAA" w:rsidRDefault="00D42FAA">
    <w:pPr>
      <w:pStyle w:val="Footer"/>
      <w:jc w:val="center"/>
    </w:pPr>
  </w:p>
  <w:p w14:paraId="4F917067" w14:textId="77777777" w:rsidR="00D42FAA" w:rsidRDefault="00D42F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95D44" w14:textId="77777777" w:rsidR="00210E97" w:rsidRDefault="00210E97">
      <w:pPr>
        <w:spacing w:after="0" w:line="240" w:lineRule="auto"/>
      </w:pPr>
      <w:r>
        <w:separator/>
      </w:r>
    </w:p>
  </w:footnote>
  <w:footnote w:type="continuationSeparator" w:id="0">
    <w:p w14:paraId="0EFAE176" w14:textId="77777777" w:rsidR="00210E97" w:rsidRDefault="00210E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77411"/>
    <w:multiLevelType w:val="multilevel"/>
    <w:tmpl w:val="8BC8E9BE"/>
    <w:lvl w:ilvl="0">
      <w:start w:val="1"/>
      <w:numFmt w:val="decimal"/>
      <w:lvlText w:val="(%1)"/>
      <w:lvlJc w:val="center"/>
      <w:pPr>
        <w:ind w:left="360" w:hanging="360"/>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482775B"/>
    <w:multiLevelType w:val="multilevel"/>
    <w:tmpl w:val="3A868D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IdMacAtCleanup w:val="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vid Tosner">
    <w15:presenceInfo w15:providerId="None" w15:userId="David Tosn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BF6"/>
    <w:rsid w:val="00000A81"/>
    <w:rsid w:val="00002A89"/>
    <w:rsid w:val="000113D3"/>
    <w:rsid w:val="0001402E"/>
    <w:rsid w:val="0001579F"/>
    <w:rsid w:val="00016665"/>
    <w:rsid w:val="00027080"/>
    <w:rsid w:val="0004023A"/>
    <w:rsid w:val="000456A2"/>
    <w:rsid w:val="000469F9"/>
    <w:rsid w:val="000528B6"/>
    <w:rsid w:val="000546F8"/>
    <w:rsid w:val="00055984"/>
    <w:rsid w:val="00056576"/>
    <w:rsid w:val="00060F8C"/>
    <w:rsid w:val="0006289B"/>
    <w:rsid w:val="00064D78"/>
    <w:rsid w:val="00074DDD"/>
    <w:rsid w:val="00077B9E"/>
    <w:rsid w:val="0008057E"/>
    <w:rsid w:val="00083AB3"/>
    <w:rsid w:val="00091409"/>
    <w:rsid w:val="000973AE"/>
    <w:rsid w:val="000A0F9B"/>
    <w:rsid w:val="000A225B"/>
    <w:rsid w:val="000C5590"/>
    <w:rsid w:val="000C7B44"/>
    <w:rsid w:val="000C7C9B"/>
    <w:rsid w:val="000D0F7B"/>
    <w:rsid w:val="000D1981"/>
    <w:rsid w:val="000D27A2"/>
    <w:rsid w:val="000D5DE2"/>
    <w:rsid w:val="000E6FF6"/>
    <w:rsid w:val="000F1FD1"/>
    <w:rsid w:val="000F5AC7"/>
    <w:rsid w:val="000F721B"/>
    <w:rsid w:val="00104F6F"/>
    <w:rsid w:val="00106E26"/>
    <w:rsid w:val="001070FF"/>
    <w:rsid w:val="00111EF6"/>
    <w:rsid w:val="00114FC8"/>
    <w:rsid w:val="00115BF7"/>
    <w:rsid w:val="00120711"/>
    <w:rsid w:val="0012149A"/>
    <w:rsid w:val="0012251A"/>
    <w:rsid w:val="00123E1E"/>
    <w:rsid w:val="0012574A"/>
    <w:rsid w:val="00127884"/>
    <w:rsid w:val="00127B49"/>
    <w:rsid w:val="00127CB6"/>
    <w:rsid w:val="00127D36"/>
    <w:rsid w:val="00130A53"/>
    <w:rsid w:val="00133E99"/>
    <w:rsid w:val="0013591F"/>
    <w:rsid w:val="001412AC"/>
    <w:rsid w:val="00147C36"/>
    <w:rsid w:val="00151292"/>
    <w:rsid w:val="001512DA"/>
    <w:rsid w:val="001559DE"/>
    <w:rsid w:val="0016108C"/>
    <w:rsid w:val="00162447"/>
    <w:rsid w:val="00166ABD"/>
    <w:rsid w:val="001725A2"/>
    <w:rsid w:val="00174F04"/>
    <w:rsid w:val="00184366"/>
    <w:rsid w:val="00185D53"/>
    <w:rsid w:val="00191AF0"/>
    <w:rsid w:val="001A1DBD"/>
    <w:rsid w:val="001A39BB"/>
    <w:rsid w:val="001A56CD"/>
    <w:rsid w:val="001C485D"/>
    <w:rsid w:val="001D1803"/>
    <w:rsid w:val="001D3A61"/>
    <w:rsid w:val="001D7953"/>
    <w:rsid w:val="001E1218"/>
    <w:rsid w:val="001E5673"/>
    <w:rsid w:val="001E65C7"/>
    <w:rsid w:val="001F1C3C"/>
    <w:rsid w:val="001F5093"/>
    <w:rsid w:val="001F6DD8"/>
    <w:rsid w:val="0020404E"/>
    <w:rsid w:val="00205759"/>
    <w:rsid w:val="002061B1"/>
    <w:rsid w:val="00210E97"/>
    <w:rsid w:val="00216BF8"/>
    <w:rsid w:val="002237ED"/>
    <w:rsid w:val="00224999"/>
    <w:rsid w:val="00233F66"/>
    <w:rsid w:val="00237B9E"/>
    <w:rsid w:val="0024419E"/>
    <w:rsid w:val="0024640E"/>
    <w:rsid w:val="0024658F"/>
    <w:rsid w:val="0025382F"/>
    <w:rsid w:val="0025588F"/>
    <w:rsid w:val="00256D1C"/>
    <w:rsid w:val="00257A0A"/>
    <w:rsid w:val="002632CF"/>
    <w:rsid w:val="002649C1"/>
    <w:rsid w:val="00265272"/>
    <w:rsid w:val="00270FA3"/>
    <w:rsid w:val="00276A00"/>
    <w:rsid w:val="00280536"/>
    <w:rsid w:val="002829C5"/>
    <w:rsid w:val="00283259"/>
    <w:rsid w:val="0028386F"/>
    <w:rsid w:val="00290FC0"/>
    <w:rsid w:val="00296617"/>
    <w:rsid w:val="00297DA8"/>
    <w:rsid w:val="002A1639"/>
    <w:rsid w:val="002A3739"/>
    <w:rsid w:val="002A70AA"/>
    <w:rsid w:val="002A7A75"/>
    <w:rsid w:val="002B0108"/>
    <w:rsid w:val="002B1385"/>
    <w:rsid w:val="002B361F"/>
    <w:rsid w:val="002B3A63"/>
    <w:rsid w:val="002B3AFE"/>
    <w:rsid w:val="002B498E"/>
    <w:rsid w:val="002B5FF7"/>
    <w:rsid w:val="002B78AC"/>
    <w:rsid w:val="002C0247"/>
    <w:rsid w:val="002C1B16"/>
    <w:rsid w:val="002C1C2D"/>
    <w:rsid w:val="002C2D31"/>
    <w:rsid w:val="002C5BED"/>
    <w:rsid w:val="002C5D15"/>
    <w:rsid w:val="002D028F"/>
    <w:rsid w:val="002D352B"/>
    <w:rsid w:val="002D41B4"/>
    <w:rsid w:val="002D4349"/>
    <w:rsid w:val="002D6338"/>
    <w:rsid w:val="002D6493"/>
    <w:rsid w:val="002E036C"/>
    <w:rsid w:val="002E20A8"/>
    <w:rsid w:val="003072B7"/>
    <w:rsid w:val="00321955"/>
    <w:rsid w:val="00335139"/>
    <w:rsid w:val="00335383"/>
    <w:rsid w:val="003422B8"/>
    <w:rsid w:val="003457A8"/>
    <w:rsid w:val="00350678"/>
    <w:rsid w:val="00351ECA"/>
    <w:rsid w:val="003556A1"/>
    <w:rsid w:val="00355C21"/>
    <w:rsid w:val="00361751"/>
    <w:rsid w:val="00365A8C"/>
    <w:rsid w:val="003707CD"/>
    <w:rsid w:val="003811EC"/>
    <w:rsid w:val="00391455"/>
    <w:rsid w:val="00392FEF"/>
    <w:rsid w:val="0039792C"/>
    <w:rsid w:val="003A312A"/>
    <w:rsid w:val="003A463D"/>
    <w:rsid w:val="003A553B"/>
    <w:rsid w:val="003B12E4"/>
    <w:rsid w:val="003B3420"/>
    <w:rsid w:val="003B360D"/>
    <w:rsid w:val="003C314D"/>
    <w:rsid w:val="003C3E32"/>
    <w:rsid w:val="003D362B"/>
    <w:rsid w:val="003D3F70"/>
    <w:rsid w:val="003D7B57"/>
    <w:rsid w:val="003E228E"/>
    <w:rsid w:val="003E2766"/>
    <w:rsid w:val="003E422F"/>
    <w:rsid w:val="003E5648"/>
    <w:rsid w:val="003E7A67"/>
    <w:rsid w:val="003F2BDF"/>
    <w:rsid w:val="003F524D"/>
    <w:rsid w:val="003F588E"/>
    <w:rsid w:val="00400608"/>
    <w:rsid w:val="00405904"/>
    <w:rsid w:val="00407A01"/>
    <w:rsid w:val="00413A98"/>
    <w:rsid w:val="00413F5A"/>
    <w:rsid w:val="0041620A"/>
    <w:rsid w:val="004165F1"/>
    <w:rsid w:val="00417CA2"/>
    <w:rsid w:val="00421E44"/>
    <w:rsid w:val="00421E95"/>
    <w:rsid w:val="00431DF2"/>
    <w:rsid w:val="00437BF8"/>
    <w:rsid w:val="00442CFB"/>
    <w:rsid w:val="0044662E"/>
    <w:rsid w:val="00453C87"/>
    <w:rsid w:val="00455664"/>
    <w:rsid w:val="004560F4"/>
    <w:rsid w:val="00457B46"/>
    <w:rsid w:val="004622CA"/>
    <w:rsid w:val="0047574C"/>
    <w:rsid w:val="00481FFC"/>
    <w:rsid w:val="00484B46"/>
    <w:rsid w:val="00485804"/>
    <w:rsid w:val="00485BFA"/>
    <w:rsid w:val="004861BC"/>
    <w:rsid w:val="00486B2B"/>
    <w:rsid w:val="00493867"/>
    <w:rsid w:val="00496955"/>
    <w:rsid w:val="004A0B37"/>
    <w:rsid w:val="004A31B3"/>
    <w:rsid w:val="004A6C31"/>
    <w:rsid w:val="004B6A23"/>
    <w:rsid w:val="004C102E"/>
    <w:rsid w:val="004C306B"/>
    <w:rsid w:val="004C523B"/>
    <w:rsid w:val="004C6745"/>
    <w:rsid w:val="004D0A71"/>
    <w:rsid w:val="004D0D75"/>
    <w:rsid w:val="004D1588"/>
    <w:rsid w:val="004D2143"/>
    <w:rsid w:val="004D2F9E"/>
    <w:rsid w:val="004D7742"/>
    <w:rsid w:val="004E1F10"/>
    <w:rsid w:val="004F00E5"/>
    <w:rsid w:val="004F059C"/>
    <w:rsid w:val="004F6012"/>
    <w:rsid w:val="005125A7"/>
    <w:rsid w:val="00514516"/>
    <w:rsid w:val="005152AF"/>
    <w:rsid w:val="0051700C"/>
    <w:rsid w:val="0051782C"/>
    <w:rsid w:val="00520B2B"/>
    <w:rsid w:val="0052228F"/>
    <w:rsid w:val="005275E9"/>
    <w:rsid w:val="005304FA"/>
    <w:rsid w:val="00533679"/>
    <w:rsid w:val="005508BB"/>
    <w:rsid w:val="00560AC5"/>
    <w:rsid w:val="00565C03"/>
    <w:rsid w:val="00565FEA"/>
    <w:rsid w:val="005801D6"/>
    <w:rsid w:val="00580B73"/>
    <w:rsid w:val="00581124"/>
    <w:rsid w:val="00581BD4"/>
    <w:rsid w:val="005860AF"/>
    <w:rsid w:val="0058649B"/>
    <w:rsid w:val="00586E54"/>
    <w:rsid w:val="0058739E"/>
    <w:rsid w:val="00590A98"/>
    <w:rsid w:val="00594805"/>
    <w:rsid w:val="005A1C68"/>
    <w:rsid w:val="005A6510"/>
    <w:rsid w:val="005B188E"/>
    <w:rsid w:val="005C0659"/>
    <w:rsid w:val="005C21D5"/>
    <w:rsid w:val="005C3187"/>
    <w:rsid w:val="005C46B4"/>
    <w:rsid w:val="005C5FB5"/>
    <w:rsid w:val="005D05CC"/>
    <w:rsid w:val="005D13AA"/>
    <w:rsid w:val="005D70DA"/>
    <w:rsid w:val="005E5A49"/>
    <w:rsid w:val="005F2090"/>
    <w:rsid w:val="005F2636"/>
    <w:rsid w:val="005F3064"/>
    <w:rsid w:val="005F66DC"/>
    <w:rsid w:val="00600FAB"/>
    <w:rsid w:val="0060122B"/>
    <w:rsid w:val="006106AC"/>
    <w:rsid w:val="00614310"/>
    <w:rsid w:val="00616BE0"/>
    <w:rsid w:val="00616C80"/>
    <w:rsid w:val="006240E1"/>
    <w:rsid w:val="00625B89"/>
    <w:rsid w:val="00625E60"/>
    <w:rsid w:val="0063042F"/>
    <w:rsid w:val="00634193"/>
    <w:rsid w:val="006501BA"/>
    <w:rsid w:val="00650D05"/>
    <w:rsid w:val="00652873"/>
    <w:rsid w:val="00653180"/>
    <w:rsid w:val="006531BC"/>
    <w:rsid w:val="00654715"/>
    <w:rsid w:val="00656DC9"/>
    <w:rsid w:val="00661FCA"/>
    <w:rsid w:val="006625C0"/>
    <w:rsid w:val="00663389"/>
    <w:rsid w:val="00671522"/>
    <w:rsid w:val="006A16DC"/>
    <w:rsid w:val="006A2506"/>
    <w:rsid w:val="006A55AF"/>
    <w:rsid w:val="006A795B"/>
    <w:rsid w:val="006B1A0C"/>
    <w:rsid w:val="006B2BF6"/>
    <w:rsid w:val="006C3BA4"/>
    <w:rsid w:val="006D545C"/>
    <w:rsid w:val="006D6537"/>
    <w:rsid w:val="006D6D38"/>
    <w:rsid w:val="006E309D"/>
    <w:rsid w:val="006E3BFB"/>
    <w:rsid w:val="006E5F77"/>
    <w:rsid w:val="006E72A4"/>
    <w:rsid w:val="006F1432"/>
    <w:rsid w:val="006F2D08"/>
    <w:rsid w:val="007018F4"/>
    <w:rsid w:val="0070266F"/>
    <w:rsid w:val="0070421C"/>
    <w:rsid w:val="007102BE"/>
    <w:rsid w:val="007111FB"/>
    <w:rsid w:val="007221F8"/>
    <w:rsid w:val="00724F7F"/>
    <w:rsid w:val="0072714E"/>
    <w:rsid w:val="007334E6"/>
    <w:rsid w:val="007340AC"/>
    <w:rsid w:val="007343A6"/>
    <w:rsid w:val="00734CA3"/>
    <w:rsid w:val="0074258F"/>
    <w:rsid w:val="007542BA"/>
    <w:rsid w:val="00755C27"/>
    <w:rsid w:val="00755EDA"/>
    <w:rsid w:val="00757992"/>
    <w:rsid w:val="007610DD"/>
    <w:rsid w:val="007616BE"/>
    <w:rsid w:val="00767BA5"/>
    <w:rsid w:val="00771F16"/>
    <w:rsid w:val="007737E8"/>
    <w:rsid w:val="0077595A"/>
    <w:rsid w:val="007766CF"/>
    <w:rsid w:val="0077793C"/>
    <w:rsid w:val="00780840"/>
    <w:rsid w:val="0078287A"/>
    <w:rsid w:val="0078294C"/>
    <w:rsid w:val="0078331B"/>
    <w:rsid w:val="007866A7"/>
    <w:rsid w:val="00796334"/>
    <w:rsid w:val="00796D4B"/>
    <w:rsid w:val="007A114E"/>
    <w:rsid w:val="007A241B"/>
    <w:rsid w:val="007A3F10"/>
    <w:rsid w:val="007B38FD"/>
    <w:rsid w:val="007B5164"/>
    <w:rsid w:val="007C0C74"/>
    <w:rsid w:val="007C27AF"/>
    <w:rsid w:val="007C3494"/>
    <w:rsid w:val="007C60E5"/>
    <w:rsid w:val="007D1279"/>
    <w:rsid w:val="007D138E"/>
    <w:rsid w:val="007E2691"/>
    <w:rsid w:val="007E62D5"/>
    <w:rsid w:val="007F0A2B"/>
    <w:rsid w:val="007F3155"/>
    <w:rsid w:val="007F4282"/>
    <w:rsid w:val="007F52B6"/>
    <w:rsid w:val="0081315A"/>
    <w:rsid w:val="0081385D"/>
    <w:rsid w:val="008145F7"/>
    <w:rsid w:val="00820FEF"/>
    <w:rsid w:val="008223DE"/>
    <w:rsid w:val="0082388B"/>
    <w:rsid w:val="00833BD5"/>
    <w:rsid w:val="008411C4"/>
    <w:rsid w:val="00841B21"/>
    <w:rsid w:val="008441AD"/>
    <w:rsid w:val="0084706D"/>
    <w:rsid w:val="00847B37"/>
    <w:rsid w:val="00866849"/>
    <w:rsid w:val="008676D9"/>
    <w:rsid w:val="00872991"/>
    <w:rsid w:val="00877569"/>
    <w:rsid w:val="00883485"/>
    <w:rsid w:val="00885A22"/>
    <w:rsid w:val="008A2058"/>
    <w:rsid w:val="008B1B48"/>
    <w:rsid w:val="008B2E93"/>
    <w:rsid w:val="008B5716"/>
    <w:rsid w:val="008B6008"/>
    <w:rsid w:val="008B6049"/>
    <w:rsid w:val="008C0221"/>
    <w:rsid w:val="008C12AE"/>
    <w:rsid w:val="008C38F8"/>
    <w:rsid w:val="008C3F39"/>
    <w:rsid w:val="008C7BFB"/>
    <w:rsid w:val="008D0889"/>
    <w:rsid w:val="008D2B1E"/>
    <w:rsid w:val="008D5E05"/>
    <w:rsid w:val="008E0752"/>
    <w:rsid w:val="008E1C22"/>
    <w:rsid w:val="008E661E"/>
    <w:rsid w:val="008E756E"/>
    <w:rsid w:val="008F00D7"/>
    <w:rsid w:val="008F0994"/>
    <w:rsid w:val="00906806"/>
    <w:rsid w:val="00913E08"/>
    <w:rsid w:val="00921B2C"/>
    <w:rsid w:val="0092456C"/>
    <w:rsid w:val="00925A94"/>
    <w:rsid w:val="0093156D"/>
    <w:rsid w:val="009334C1"/>
    <w:rsid w:val="00935A0A"/>
    <w:rsid w:val="00944530"/>
    <w:rsid w:val="009471A2"/>
    <w:rsid w:val="009520F6"/>
    <w:rsid w:val="00953923"/>
    <w:rsid w:val="00956745"/>
    <w:rsid w:val="0095777A"/>
    <w:rsid w:val="00961208"/>
    <w:rsid w:val="009617C5"/>
    <w:rsid w:val="00964925"/>
    <w:rsid w:val="00971DEC"/>
    <w:rsid w:val="00972214"/>
    <w:rsid w:val="0097653C"/>
    <w:rsid w:val="009812F3"/>
    <w:rsid w:val="0098150E"/>
    <w:rsid w:val="00983987"/>
    <w:rsid w:val="00983EF6"/>
    <w:rsid w:val="00987F8C"/>
    <w:rsid w:val="009909F3"/>
    <w:rsid w:val="00991A71"/>
    <w:rsid w:val="009A23A1"/>
    <w:rsid w:val="009A6BE7"/>
    <w:rsid w:val="009A6BEF"/>
    <w:rsid w:val="009B2287"/>
    <w:rsid w:val="009B6745"/>
    <w:rsid w:val="009C55A1"/>
    <w:rsid w:val="009C67FF"/>
    <w:rsid w:val="009E02D2"/>
    <w:rsid w:val="009E1951"/>
    <w:rsid w:val="009F149A"/>
    <w:rsid w:val="009F1DD8"/>
    <w:rsid w:val="009F241A"/>
    <w:rsid w:val="009F5C7D"/>
    <w:rsid w:val="00A000E0"/>
    <w:rsid w:val="00A04350"/>
    <w:rsid w:val="00A0491E"/>
    <w:rsid w:val="00A06B03"/>
    <w:rsid w:val="00A11B0E"/>
    <w:rsid w:val="00A14D74"/>
    <w:rsid w:val="00A1658F"/>
    <w:rsid w:val="00A23896"/>
    <w:rsid w:val="00A26D16"/>
    <w:rsid w:val="00A42EB3"/>
    <w:rsid w:val="00A62D8A"/>
    <w:rsid w:val="00A63318"/>
    <w:rsid w:val="00A63EC3"/>
    <w:rsid w:val="00A700BB"/>
    <w:rsid w:val="00A72C85"/>
    <w:rsid w:val="00A730CE"/>
    <w:rsid w:val="00A76B59"/>
    <w:rsid w:val="00A85C61"/>
    <w:rsid w:val="00A86402"/>
    <w:rsid w:val="00A95B10"/>
    <w:rsid w:val="00AA3C23"/>
    <w:rsid w:val="00AA68CA"/>
    <w:rsid w:val="00AB7A93"/>
    <w:rsid w:val="00AC26BD"/>
    <w:rsid w:val="00AC6AFA"/>
    <w:rsid w:val="00AD0E0E"/>
    <w:rsid w:val="00AD2D66"/>
    <w:rsid w:val="00AE3475"/>
    <w:rsid w:val="00AE6AFC"/>
    <w:rsid w:val="00AE7268"/>
    <w:rsid w:val="00AE7DFD"/>
    <w:rsid w:val="00AF17FB"/>
    <w:rsid w:val="00AF44B5"/>
    <w:rsid w:val="00B047C7"/>
    <w:rsid w:val="00B111BA"/>
    <w:rsid w:val="00B111C6"/>
    <w:rsid w:val="00B133CE"/>
    <w:rsid w:val="00B23CEF"/>
    <w:rsid w:val="00B33632"/>
    <w:rsid w:val="00B356D0"/>
    <w:rsid w:val="00B473B9"/>
    <w:rsid w:val="00B52DC3"/>
    <w:rsid w:val="00B60F68"/>
    <w:rsid w:val="00B62704"/>
    <w:rsid w:val="00B63C99"/>
    <w:rsid w:val="00B64B70"/>
    <w:rsid w:val="00B66857"/>
    <w:rsid w:val="00B6702D"/>
    <w:rsid w:val="00B70AA0"/>
    <w:rsid w:val="00B718FE"/>
    <w:rsid w:val="00B758C0"/>
    <w:rsid w:val="00B800CD"/>
    <w:rsid w:val="00B85DBF"/>
    <w:rsid w:val="00B87FB8"/>
    <w:rsid w:val="00B90354"/>
    <w:rsid w:val="00B91545"/>
    <w:rsid w:val="00B9529D"/>
    <w:rsid w:val="00B96ED5"/>
    <w:rsid w:val="00B974B8"/>
    <w:rsid w:val="00BA00AA"/>
    <w:rsid w:val="00BA2B00"/>
    <w:rsid w:val="00BA2CE7"/>
    <w:rsid w:val="00BA3B94"/>
    <w:rsid w:val="00BB10CE"/>
    <w:rsid w:val="00BB4610"/>
    <w:rsid w:val="00BD0047"/>
    <w:rsid w:val="00BD2180"/>
    <w:rsid w:val="00BD67D9"/>
    <w:rsid w:val="00BE192F"/>
    <w:rsid w:val="00BE57A5"/>
    <w:rsid w:val="00BE778D"/>
    <w:rsid w:val="00BF2D22"/>
    <w:rsid w:val="00BF56FE"/>
    <w:rsid w:val="00BF762F"/>
    <w:rsid w:val="00C04817"/>
    <w:rsid w:val="00C07BE9"/>
    <w:rsid w:val="00C120FA"/>
    <w:rsid w:val="00C13100"/>
    <w:rsid w:val="00C16DF0"/>
    <w:rsid w:val="00C206B9"/>
    <w:rsid w:val="00C225A2"/>
    <w:rsid w:val="00C245FE"/>
    <w:rsid w:val="00C26898"/>
    <w:rsid w:val="00C2778F"/>
    <w:rsid w:val="00C30717"/>
    <w:rsid w:val="00C31015"/>
    <w:rsid w:val="00C40C4B"/>
    <w:rsid w:val="00C45E86"/>
    <w:rsid w:val="00C5363E"/>
    <w:rsid w:val="00C61AF7"/>
    <w:rsid w:val="00C653DF"/>
    <w:rsid w:val="00C812A5"/>
    <w:rsid w:val="00C8455E"/>
    <w:rsid w:val="00C85E9E"/>
    <w:rsid w:val="00C8785F"/>
    <w:rsid w:val="00C93E68"/>
    <w:rsid w:val="00CA4F71"/>
    <w:rsid w:val="00CB53D6"/>
    <w:rsid w:val="00CC1109"/>
    <w:rsid w:val="00CC394C"/>
    <w:rsid w:val="00CC4147"/>
    <w:rsid w:val="00CC5BCC"/>
    <w:rsid w:val="00CC6DD1"/>
    <w:rsid w:val="00CD4043"/>
    <w:rsid w:val="00CE2149"/>
    <w:rsid w:val="00CE2B5E"/>
    <w:rsid w:val="00CE693F"/>
    <w:rsid w:val="00CE69CB"/>
    <w:rsid w:val="00CF0575"/>
    <w:rsid w:val="00CF306F"/>
    <w:rsid w:val="00D0272E"/>
    <w:rsid w:val="00D03810"/>
    <w:rsid w:val="00D05F23"/>
    <w:rsid w:val="00D1214B"/>
    <w:rsid w:val="00D16F6E"/>
    <w:rsid w:val="00D22DC7"/>
    <w:rsid w:val="00D26D9B"/>
    <w:rsid w:val="00D31223"/>
    <w:rsid w:val="00D34034"/>
    <w:rsid w:val="00D35AD1"/>
    <w:rsid w:val="00D40393"/>
    <w:rsid w:val="00D406B5"/>
    <w:rsid w:val="00D415D0"/>
    <w:rsid w:val="00D42FAA"/>
    <w:rsid w:val="00D436B4"/>
    <w:rsid w:val="00D45AF4"/>
    <w:rsid w:val="00D47C7D"/>
    <w:rsid w:val="00D513F0"/>
    <w:rsid w:val="00D517D9"/>
    <w:rsid w:val="00D60CE0"/>
    <w:rsid w:val="00D62C38"/>
    <w:rsid w:val="00D63C53"/>
    <w:rsid w:val="00D65464"/>
    <w:rsid w:val="00D706FD"/>
    <w:rsid w:val="00D8210C"/>
    <w:rsid w:val="00D82C33"/>
    <w:rsid w:val="00D839CA"/>
    <w:rsid w:val="00D902F6"/>
    <w:rsid w:val="00D90AB5"/>
    <w:rsid w:val="00D927E4"/>
    <w:rsid w:val="00D9493F"/>
    <w:rsid w:val="00D95F68"/>
    <w:rsid w:val="00D97C99"/>
    <w:rsid w:val="00DA3611"/>
    <w:rsid w:val="00DA6A21"/>
    <w:rsid w:val="00DB10FA"/>
    <w:rsid w:val="00DB2BF8"/>
    <w:rsid w:val="00DB2C37"/>
    <w:rsid w:val="00DD0DAD"/>
    <w:rsid w:val="00DD39E9"/>
    <w:rsid w:val="00DE174A"/>
    <w:rsid w:val="00DE6347"/>
    <w:rsid w:val="00DE6C50"/>
    <w:rsid w:val="00DE7214"/>
    <w:rsid w:val="00DE75F0"/>
    <w:rsid w:val="00DF07DA"/>
    <w:rsid w:val="00DF210F"/>
    <w:rsid w:val="00DF2194"/>
    <w:rsid w:val="00DF46DD"/>
    <w:rsid w:val="00DF667B"/>
    <w:rsid w:val="00E07C95"/>
    <w:rsid w:val="00E11B2B"/>
    <w:rsid w:val="00E12740"/>
    <w:rsid w:val="00E14B0E"/>
    <w:rsid w:val="00E154A1"/>
    <w:rsid w:val="00E15A6E"/>
    <w:rsid w:val="00E213FF"/>
    <w:rsid w:val="00E23867"/>
    <w:rsid w:val="00E24ACB"/>
    <w:rsid w:val="00E25CDC"/>
    <w:rsid w:val="00E305ED"/>
    <w:rsid w:val="00E30661"/>
    <w:rsid w:val="00E33803"/>
    <w:rsid w:val="00E35B2F"/>
    <w:rsid w:val="00E36E8D"/>
    <w:rsid w:val="00E41CC3"/>
    <w:rsid w:val="00E5017E"/>
    <w:rsid w:val="00E5077B"/>
    <w:rsid w:val="00E52370"/>
    <w:rsid w:val="00E53287"/>
    <w:rsid w:val="00E578A1"/>
    <w:rsid w:val="00E626DE"/>
    <w:rsid w:val="00E64D83"/>
    <w:rsid w:val="00E65F11"/>
    <w:rsid w:val="00E73387"/>
    <w:rsid w:val="00E75A61"/>
    <w:rsid w:val="00E76EEA"/>
    <w:rsid w:val="00E800F6"/>
    <w:rsid w:val="00E85879"/>
    <w:rsid w:val="00EB176A"/>
    <w:rsid w:val="00EB5842"/>
    <w:rsid w:val="00EB6D1B"/>
    <w:rsid w:val="00EC5698"/>
    <w:rsid w:val="00ED4088"/>
    <w:rsid w:val="00ED7B95"/>
    <w:rsid w:val="00EE1C02"/>
    <w:rsid w:val="00EE76C2"/>
    <w:rsid w:val="00EE7F6A"/>
    <w:rsid w:val="00EF2CB5"/>
    <w:rsid w:val="00EF6A56"/>
    <w:rsid w:val="00EF71AC"/>
    <w:rsid w:val="00EF7437"/>
    <w:rsid w:val="00F01441"/>
    <w:rsid w:val="00F014BF"/>
    <w:rsid w:val="00F038E0"/>
    <w:rsid w:val="00F05114"/>
    <w:rsid w:val="00F12583"/>
    <w:rsid w:val="00F2178C"/>
    <w:rsid w:val="00F33BA4"/>
    <w:rsid w:val="00F36B31"/>
    <w:rsid w:val="00F438B2"/>
    <w:rsid w:val="00F4523C"/>
    <w:rsid w:val="00F47635"/>
    <w:rsid w:val="00F52F01"/>
    <w:rsid w:val="00F604D7"/>
    <w:rsid w:val="00F63F1E"/>
    <w:rsid w:val="00F645CA"/>
    <w:rsid w:val="00F8192F"/>
    <w:rsid w:val="00F92FB9"/>
    <w:rsid w:val="00F9577D"/>
    <w:rsid w:val="00F96AE7"/>
    <w:rsid w:val="00FA0156"/>
    <w:rsid w:val="00FA375C"/>
    <w:rsid w:val="00FA38AA"/>
    <w:rsid w:val="00FA5638"/>
    <w:rsid w:val="00FA5B5D"/>
    <w:rsid w:val="00FA6ABE"/>
    <w:rsid w:val="00FB2083"/>
    <w:rsid w:val="00FC2136"/>
    <w:rsid w:val="00FC2FB0"/>
    <w:rsid w:val="00FC386C"/>
    <w:rsid w:val="00FC7E86"/>
    <w:rsid w:val="00FE0306"/>
    <w:rsid w:val="00FE177A"/>
    <w:rsid w:val="00FF3868"/>
    <w:rsid w:val="00FF464C"/>
    <w:rsid w:val="00FF490F"/>
    <w:rsid w:val="00FF7C9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7ADF3"/>
  <w15:chartTrackingRefBased/>
  <w15:docId w15:val="{589B1B38-FD40-4CBD-8EA6-878C1EA13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6A1"/>
  </w:style>
  <w:style w:type="paragraph" w:styleId="Heading1">
    <w:name w:val="heading 1"/>
    <w:basedOn w:val="Normal"/>
    <w:next w:val="Normal"/>
    <w:link w:val="Heading1Char"/>
    <w:uiPriority w:val="9"/>
    <w:qFormat/>
    <w:rsid w:val="003556A1"/>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556A1"/>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556A1"/>
    <w:pPr>
      <w:keepNext/>
      <w:keepLines/>
      <w:numPr>
        <w:ilvl w:val="2"/>
        <w:numId w:val="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556A1"/>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556A1"/>
    <w:pPr>
      <w:keepNext/>
      <w:keepLines/>
      <w:numPr>
        <w:ilvl w:val="4"/>
        <w:numId w:val="2"/>
      </w:numPr>
      <w:spacing w:before="200" w:after="0"/>
      <w:outlineLvl w:val="4"/>
    </w:pPr>
    <w:rPr>
      <w:rFonts w:asciiTheme="majorHAnsi" w:eastAsiaTheme="majorEastAsia" w:hAnsiTheme="majorHAnsi" w:cstheme="majorBidi"/>
      <w:color w:val="264356" w:themeColor="text2" w:themeShade="BF"/>
    </w:rPr>
  </w:style>
  <w:style w:type="paragraph" w:styleId="Heading6">
    <w:name w:val="heading 6"/>
    <w:basedOn w:val="Normal"/>
    <w:next w:val="Normal"/>
    <w:link w:val="Heading6Char"/>
    <w:uiPriority w:val="9"/>
    <w:unhideWhenUsed/>
    <w:qFormat/>
    <w:rsid w:val="003556A1"/>
    <w:pPr>
      <w:keepNext/>
      <w:keepLines/>
      <w:numPr>
        <w:ilvl w:val="5"/>
        <w:numId w:val="2"/>
      </w:numPr>
      <w:spacing w:before="200" w:after="0"/>
      <w:outlineLvl w:val="5"/>
    </w:pPr>
    <w:rPr>
      <w:rFonts w:asciiTheme="majorHAnsi" w:eastAsiaTheme="majorEastAsia" w:hAnsiTheme="majorHAnsi" w:cstheme="majorBidi"/>
      <w:i/>
      <w:iCs/>
      <w:color w:val="264356" w:themeColor="text2" w:themeShade="BF"/>
    </w:rPr>
  </w:style>
  <w:style w:type="paragraph" w:styleId="Heading7">
    <w:name w:val="heading 7"/>
    <w:basedOn w:val="Normal"/>
    <w:next w:val="Normal"/>
    <w:link w:val="Heading7Char"/>
    <w:uiPriority w:val="9"/>
    <w:semiHidden/>
    <w:unhideWhenUsed/>
    <w:qFormat/>
    <w:rsid w:val="003556A1"/>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556A1"/>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556A1"/>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6A1"/>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556A1"/>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556A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556A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556A1"/>
    <w:rPr>
      <w:rFonts w:asciiTheme="majorHAnsi" w:eastAsiaTheme="majorEastAsia" w:hAnsiTheme="majorHAnsi" w:cstheme="majorBidi"/>
      <w:color w:val="264356" w:themeColor="text2" w:themeShade="BF"/>
    </w:rPr>
  </w:style>
  <w:style w:type="character" w:customStyle="1" w:styleId="Heading6Char">
    <w:name w:val="Heading 6 Char"/>
    <w:basedOn w:val="DefaultParagraphFont"/>
    <w:link w:val="Heading6"/>
    <w:uiPriority w:val="9"/>
    <w:rsid w:val="003556A1"/>
    <w:rPr>
      <w:rFonts w:asciiTheme="majorHAnsi" w:eastAsiaTheme="majorEastAsia" w:hAnsiTheme="majorHAnsi" w:cstheme="majorBidi"/>
      <w:i/>
      <w:iCs/>
      <w:color w:val="264356" w:themeColor="text2" w:themeShade="BF"/>
    </w:rPr>
  </w:style>
  <w:style w:type="character" w:customStyle="1" w:styleId="Heading7Char">
    <w:name w:val="Heading 7 Char"/>
    <w:basedOn w:val="DefaultParagraphFont"/>
    <w:link w:val="Heading7"/>
    <w:uiPriority w:val="9"/>
    <w:semiHidden/>
    <w:rsid w:val="003556A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556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556A1"/>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556A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556A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556A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556A1"/>
    <w:rPr>
      <w:color w:val="5A5A5A" w:themeColor="text1" w:themeTint="A5"/>
      <w:spacing w:val="10"/>
    </w:rPr>
  </w:style>
  <w:style w:type="character" w:styleId="IntenseEmphasis">
    <w:name w:val="Intense Emphasis"/>
    <w:basedOn w:val="DefaultParagraphFont"/>
    <w:uiPriority w:val="21"/>
    <w:qFormat/>
    <w:rsid w:val="003556A1"/>
    <w:rPr>
      <w:b/>
      <w:bCs/>
      <w:i/>
      <w:iCs/>
      <w:caps/>
    </w:rPr>
  </w:style>
  <w:style w:type="paragraph" w:styleId="IntenseQuote">
    <w:name w:val="Intense Quote"/>
    <w:basedOn w:val="Normal"/>
    <w:next w:val="Normal"/>
    <w:link w:val="IntenseQuoteChar"/>
    <w:uiPriority w:val="30"/>
    <w:qFormat/>
    <w:rsid w:val="003556A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556A1"/>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556A1"/>
    <w:rPr>
      <w:b/>
      <w:bCs/>
      <w:smallCaps/>
      <w:u w:val="single"/>
    </w:rPr>
  </w:style>
  <w:style w:type="paragraph" w:styleId="Caption">
    <w:name w:val="caption"/>
    <w:basedOn w:val="Normal"/>
    <w:next w:val="Normal"/>
    <w:uiPriority w:val="35"/>
    <w:unhideWhenUsed/>
    <w:qFormat/>
    <w:rsid w:val="003556A1"/>
    <w:pPr>
      <w:spacing w:after="200" w:line="240" w:lineRule="auto"/>
    </w:pPr>
    <w:rPr>
      <w:i/>
      <w:iCs/>
      <w:color w:val="335B74" w:themeColor="text2"/>
      <w:sz w:val="18"/>
      <w:szCs w:val="18"/>
    </w:rPr>
  </w:style>
  <w:style w:type="paragraph" w:styleId="TOCHeading">
    <w:name w:val="TOC Heading"/>
    <w:basedOn w:val="Heading1"/>
    <w:next w:val="Normal"/>
    <w:uiPriority w:val="39"/>
    <w:unhideWhenUsed/>
    <w:qFormat/>
    <w:rsid w:val="003556A1"/>
    <w:pPr>
      <w:outlineLvl w:val="9"/>
    </w:pPr>
  </w:style>
  <w:style w:type="paragraph" w:styleId="BalloonText">
    <w:name w:val="Balloon Text"/>
    <w:basedOn w:val="Normal"/>
    <w:link w:val="BalloonTextChar"/>
    <w:uiPriority w:val="99"/>
    <w:semiHidden/>
    <w:unhideWhenUsed/>
    <w:rsid w:val="00B66857"/>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66857"/>
    <w:rPr>
      <w:rFonts w:ascii="Segoe UI" w:hAnsi="Segoe UI" w:cs="Segoe UI"/>
      <w:szCs w:val="18"/>
    </w:rPr>
  </w:style>
  <w:style w:type="paragraph" w:styleId="BodyText3">
    <w:name w:val="Body Text 3"/>
    <w:basedOn w:val="Normal"/>
    <w:link w:val="BodyText3Char"/>
    <w:uiPriority w:val="99"/>
    <w:semiHidden/>
    <w:unhideWhenUsed/>
    <w:rsid w:val="00B66857"/>
    <w:pPr>
      <w:spacing w:after="120"/>
    </w:pPr>
    <w:rPr>
      <w:szCs w:val="16"/>
    </w:rPr>
  </w:style>
  <w:style w:type="character" w:customStyle="1" w:styleId="BodyText3Char">
    <w:name w:val="Body Text 3 Char"/>
    <w:basedOn w:val="DefaultParagraphFont"/>
    <w:link w:val="BodyText3"/>
    <w:uiPriority w:val="99"/>
    <w:semiHidden/>
    <w:rsid w:val="00B66857"/>
    <w:rPr>
      <w:szCs w:val="16"/>
    </w:rPr>
  </w:style>
  <w:style w:type="paragraph" w:styleId="BodyTextIndent3">
    <w:name w:val="Body Text Indent 3"/>
    <w:basedOn w:val="Normal"/>
    <w:link w:val="BodyTextIndent3Char"/>
    <w:uiPriority w:val="99"/>
    <w:semiHidden/>
    <w:unhideWhenUsed/>
    <w:rsid w:val="00B66857"/>
    <w:pPr>
      <w:spacing w:after="120"/>
      <w:ind w:left="360"/>
    </w:pPr>
    <w:rPr>
      <w:szCs w:val="16"/>
    </w:rPr>
  </w:style>
  <w:style w:type="character" w:customStyle="1" w:styleId="BodyTextIndent3Char">
    <w:name w:val="Body Text Indent 3 Char"/>
    <w:basedOn w:val="DefaultParagraphFont"/>
    <w:link w:val="BodyTextIndent3"/>
    <w:uiPriority w:val="99"/>
    <w:semiHidden/>
    <w:rsid w:val="00B66857"/>
    <w:rPr>
      <w:szCs w:val="16"/>
    </w:rPr>
  </w:style>
  <w:style w:type="character" w:styleId="CommentReference">
    <w:name w:val="annotation reference"/>
    <w:basedOn w:val="DefaultParagraphFont"/>
    <w:uiPriority w:val="99"/>
    <w:semiHidden/>
    <w:unhideWhenUsed/>
    <w:rsid w:val="00B66857"/>
    <w:rPr>
      <w:sz w:val="22"/>
      <w:szCs w:val="16"/>
    </w:rPr>
  </w:style>
  <w:style w:type="paragraph" w:styleId="CommentText">
    <w:name w:val="annotation text"/>
    <w:basedOn w:val="Normal"/>
    <w:link w:val="CommentTextChar"/>
    <w:uiPriority w:val="99"/>
    <w:semiHidden/>
    <w:unhideWhenUsed/>
    <w:rsid w:val="00B66857"/>
    <w:pPr>
      <w:spacing w:line="240" w:lineRule="auto"/>
    </w:pPr>
    <w:rPr>
      <w:szCs w:val="20"/>
    </w:rPr>
  </w:style>
  <w:style w:type="character" w:customStyle="1" w:styleId="CommentTextChar">
    <w:name w:val="Comment Text Char"/>
    <w:basedOn w:val="DefaultParagraphFont"/>
    <w:link w:val="CommentText"/>
    <w:uiPriority w:val="99"/>
    <w:semiHidden/>
    <w:rsid w:val="00B66857"/>
    <w:rPr>
      <w:szCs w:val="20"/>
    </w:rPr>
  </w:style>
  <w:style w:type="paragraph" w:styleId="CommentSubject">
    <w:name w:val="annotation subject"/>
    <w:basedOn w:val="CommentText"/>
    <w:next w:val="CommentText"/>
    <w:link w:val="CommentSubjectChar"/>
    <w:uiPriority w:val="99"/>
    <w:semiHidden/>
    <w:unhideWhenUsed/>
    <w:rsid w:val="00B66857"/>
    <w:rPr>
      <w:b/>
      <w:bCs/>
    </w:rPr>
  </w:style>
  <w:style w:type="character" w:customStyle="1" w:styleId="CommentSubjectChar">
    <w:name w:val="Comment Subject Char"/>
    <w:basedOn w:val="CommentTextChar"/>
    <w:link w:val="CommentSubject"/>
    <w:uiPriority w:val="99"/>
    <w:semiHidden/>
    <w:rsid w:val="00B66857"/>
    <w:rPr>
      <w:b/>
      <w:bCs/>
      <w:szCs w:val="20"/>
    </w:rPr>
  </w:style>
  <w:style w:type="paragraph" w:styleId="DocumentMap">
    <w:name w:val="Document Map"/>
    <w:basedOn w:val="Normal"/>
    <w:link w:val="DocumentMapChar"/>
    <w:uiPriority w:val="99"/>
    <w:semiHidden/>
    <w:unhideWhenUsed/>
    <w:rsid w:val="00B66857"/>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66857"/>
    <w:rPr>
      <w:rFonts w:ascii="Segoe UI" w:hAnsi="Segoe UI" w:cs="Segoe UI"/>
      <w:szCs w:val="16"/>
    </w:rPr>
  </w:style>
  <w:style w:type="paragraph" w:styleId="EndnoteText">
    <w:name w:val="endnote text"/>
    <w:basedOn w:val="Normal"/>
    <w:link w:val="EndnoteTextChar"/>
    <w:uiPriority w:val="99"/>
    <w:semiHidden/>
    <w:unhideWhenUsed/>
    <w:rsid w:val="00B66857"/>
    <w:pPr>
      <w:spacing w:after="0" w:line="240" w:lineRule="auto"/>
    </w:pPr>
    <w:rPr>
      <w:szCs w:val="20"/>
    </w:rPr>
  </w:style>
  <w:style w:type="character" w:customStyle="1" w:styleId="EndnoteTextChar">
    <w:name w:val="Endnote Text Char"/>
    <w:basedOn w:val="DefaultParagraphFont"/>
    <w:link w:val="EndnoteText"/>
    <w:uiPriority w:val="99"/>
    <w:semiHidden/>
    <w:rsid w:val="00B66857"/>
    <w:rPr>
      <w:szCs w:val="20"/>
    </w:rPr>
  </w:style>
  <w:style w:type="paragraph" w:styleId="EnvelopeReturn">
    <w:name w:val="envelope return"/>
    <w:basedOn w:val="Normal"/>
    <w:uiPriority w:val="99"/>
    <w:semiHidden/>
    <w:unhideWhenUsed/>
    <w:rsid w:val="00B66857"/>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66857"/>
    <w:pPr>
      <w:spacing w:after="0" w:line="240" w:lineRule="auto"/>
    </w:pPr>
    <w:rPr>
      <w:szCs w:val="20"/>
    </w:rPr>
  </w:style>
  <w:style w:type="character" w:customStyle="1" w:styleId="FootnoteTextChar">
    <w:name w:val="Footnote Text Char"/>
    <w:basedOn w:val="DefaultParagraphFont"/>
    <w:link w:val="FootnoteText"/>
    <w:uiPriority w:val="99"/>
    <w:semiHidden/>
    <w:rsid w:val="00B66857"/>
    <w:rPr>
      <w:szCs w:val="20"/>
    </w:rPr>
  </w:style>
  <w:style w:type="character" w:styleId="HTMLCode">
    <w:name w:val="HTML Code"/>
    <w:basedOn w:val="DefaultParagraphFont"/>
    <w:uiPriority w:val="99"/>
    <w:semiHidden/>
    <w:unhideWhenUsed/>
    <w:rsid w:val="00B66857"/>
    <w:rPr>
      <w:rFonts w:ascii="Consolas" w:hAnsi="Consolas"/>
      <w:sz w:val="22"/>
      <w:szCs w:val="20"/>
    </w:rPr>
  </w:style>
  <w:style w:type="character" w:styleId="HTMLKeyboard">
    <w:name w:val="HTML Keyboard"/>
    <w:basedOn w:val="DefaultParagraphFont"/>
    <w:uiPriority w:val="99"/>
    <w:semiHidden/>
    <w:unhideWhenUsed/>
    <w:rsid w:val="00B66857"/>
    <w:rPr>
      <w:rFonts w:ascii="Consolas" w:hAnsi="Consolas"/>
      <w:sz w:val="22"/>
      <w:szCs w:val="20"/>
    </w:rPr>
  </w:style>
  <w:style w:type="paragraph" w:styleId="HTMLPreformatted">
    <w:name w:val="HTML Preformatted"/>
    <w:basedOn w:val="Normal"/>
    <w:link w:val="HTMLPreformattedChar"/>
    <w:uiPriority w:val="99"/>
    <w:semiHidden/>
    <w:unhideWhenUsed/>
    <w:rsid w:val="00B66857"/>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66857"/>
    <w:rPr>
      <w:rFonts w:ascii="Consolas" w:hAnsi="Consolas"/>
      <w:szCs w:val="20"/>
    </w:rPr>
  </w:style>
  <w:style w:type="character" w:styleId="HTMLTypewriter">
    <w:name w:val="HTML Typewriter"/>
    <w:basedOn w:val="DefaultParagraphFont"/>
    <w:uiPriority w:val="99"/>
    <w:semiHidden/>
    <w:unhideWhenUsed/>
    <w:rsid w:val="00B66857"/>
    <w:rPr>
      <w:rFonts w:ascii="Consolas" w:hAnsi="Consolas"/>
      <w:sz w:val="22"/>
      <w:szCs w:val="20"/>
    </w:rPr>
  </w:style>
  <w:style w:type="paragraph" w:styleId="MacroText">
    <w:name w:val="macro"/>
    <w:link w:val="MacroTextChar"/>
    <w:uiPriority w:val="99"/>
    <w:semiHidden/>
    <w:unhideWhenUsed/>
    <w:rsid w:val="00B6685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66857"/>
    <w:rPr>
      <w:rFonts w:ascii="Consolas" w:hAnsi="Consolas"/>
      <w:szCs w:val="20"/>
    </w:rPr>
  </w:style>
  <w:style w:type="paragraph" w:styleId="PlainText">
    <w:name w:val="Plain Text"/>
    <w:basedOn w:val="Normal"/>
    <w:link w:val="PlainTextChar"/>
    <w:uiPriority w:val="99"/>
    <w:semiHidden/>
    <w:unhideWhenUsed/>
    <w:rsid w:val="00B66857"/>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66857"/>
    <w:rPr>
      <w:rFonts w:ascii="Consolas" w:hAnsi="Consolas"/>
      <w:szCs w:val="21"/>
    </w:rPr>
  </w:style>
  <w:style w:type="paragraph" w:styleId="BlockText">
    <w:name w:val="Block Text"/>
    <w:basedOn w:val="Normal"/>
    <w:uiPriority w:val="99"/>
    <w:semiHidden/>
    <w:unhideWhenUsed/>
    <w:rsid w:val="00216BF8"/>
    <w:pPr>
      <w:pBdr>
        <w:top w:val="single" w:sz="2" w:space="10" w:color="0D5672" w:themeColor="accent1" w:themeShade="80" w:shadow="1"/>
        <w:left w:val="single" w:sz="2" w:space="10" w:color="0D5672" w:themeColor="accent1" w:themeShade="80" w:shadow="1"/>
        <w:bottom w:val="single" w:sz="2" w:space="10" w:color="0D5672" w:themeColor="accent1" w:themeShade="80" w:shadow="1"/>
        <w:right w:val="single" w:sz="2" w:space="10" w:color="0D5672" w:themeColor="accent1" w:themeShade="80" w:shadow="1"/>
      </w:pBdr>
      <w:ind w:left="1152" w:right="1152"/>
    </w:pPr>
    <w:rPr>
      <w:i/>
      <w:iCs/>
      <w:color w:val="0D5672" w:themeColor="accent1" w:themeShade="80"/>
    </w:rPr>
  </w:style>
  <w:style w:type="character" w:styleId="FollowedHyperlink">
    <w:name w:val="FollowedHyperlink"/>
    <w:basedOn w:val="DefaultParagraphFont"/>
    <w:uiPriority w:val="99"/>
    <w:semiHidden/>
    <w:unhideWhenUsed/>
    <w:rsid w:val="00971DEC"/>
    <w:rPr>
      <w:color w:val="215D4B" w:themeColor="accent4" w:themeShade="80"/>
      <w:u w:val="single"/>
    </w:rPr>
  </w:style>
  <w:style w:type="character" w:styleId="Hyperlink">
    <w:name w:val="Hyperlink"/>
    <w:basedOn w:val="DefaultParagraphFont"/>
    <w:uiPriority w:val="99"/>
    <w:unhideWhenUsed/>
    <w:rsid w:val="00B66857"/>
    <w:rPr>
      <w:color w:val="2E653E" w:themeColor="accent5" w:themeShade="BF"/>
      <w:u w:val="single"/>
    </w:rPr>
  </w:style>
  <w:style w:type="character" w:styleId="PlaceholderText">
    <w:name w:val="Placeholder Text"/>
    <w:basedOn w:val="DefaultParagraphFont"/>
    <w:uiPriority w:val="99"/>
    <w:semiHidden/>
    <w:rsid w:val="00B66857"/>
    <w:rPr>
      <w:color w:val="595959" w:themeColor="text1" w:themeTint="A6"/>
    </w:rPr>
  </w:style>
  <w:style w:type="paragraph" w:styleId="Header">
    <w:name w:val="header"/>
    <w:basedOn w:val="Normal"/>
    <w:link w:val="HeaderChar"/>
    <w:uiPriority w:val="99"/>
    <w:unhideWhenUsed/>
    <w:rsid w:val="008B6008"/>
    <w:pPr>
      <w:spacing w:after="0" w:line="240" w:lineRule="auto"/>
    </w:pPr>
  </w:style>
  <w:style w:type="character" w:customStyle="1" w:styleId="HeaderChar">
    <w:name w:val="Header Char"/>
    <w:basedOn w:val="DefaultParagraphFont"/>
    <w:link w:val="Header"/>
    <w:uiPriority w:val="99"/>
    <w:rsid w:val="008B6008"/>
  </w:style>
  <w:style w:type="paragraph" w:styleId="Footer">
    <w:name w:val="footer"/>
    <w:basedOn w:val="Normal"/>
    <w:link w:val="FooterChar"/>
    <w:uiPriority w:val="99"/>
    <w:unhideWhenUsed/>
    <w:rsid w:val="008B6008"/>
    <w:pPr>
      <w:spacing w:after="0" w:line="240" w:lineRule="auto"/>
    </w:pPr>
  </w:style>
  <w:style w:type="character" w:customStyle="1" w:styleId="FooterChar">
    <w:name w:val="Footer Char"/>
    <w:basedOn w:val="DefaultParagraphFont"/>
    <w:link w:val="Footer"/>
    <w:uiPriority w:val="99"/>
    <w:rsid w:val="008B6008"/>
  </w:style>
  <w:style w:type="character" w:customStyle="1" w:styleId="apple-converted-space">
    <w:name w:val="apple-converted-space"/>
    <w:basedOn w:val="DefaultParagraphFont"/>
    <w:rsid w:val="00BA00AA"/>
  </w:style>
  <w:style w:type="paragraph" w:customStyle="1" w:styleId="Default">
    <w:name w:val="Default"/>
    <w:rsid w:val="00B047C7"/>
    <w:pPr>
      <w:autoSpaceDE w:val="0"/>
      <w:autoSpaceDN w:val="0"/>
      <w:adjustRightInd w:val="0"/>
      <w:spacing w:after="0" w:line="240" w:lineRule="auto"/>
    </w:pPr>
    <w:rPr>
      <w:rFonts w:ascii="Calibri" w:hAnsi="Calibri" w:cs="Calibri"/>
      <w:color w:val="000000"/>
      <w:sz w:val="24"/>
      <w:szCs w:val="24"/>
      <w:lang w:val="cs-CZ"/>
    </w:rPr>
  </w:style>
  <w:style w:type="character" w:styleId="Strong">
    <w:name w:val="Strong"/>
    <w:basedOn w:val="DefaultParagraphFont"/>
    <w:uiPriority w:val="22"/>
    <w:qFormat/>
    <w:rsid w:val="003556A1"/>
    <w:rPr>
      <w:b/>
      <w:bCs/>
      <w:color w:val="000000" w:themeColor="text1"/>
    </w:rPr>
  </w:style>
  <w:style w:type="character" w:styleId="Emphasis">
    <w:name w:val="Emphasis"/>
    <w:basedOn w:val="DefaultParagraphFont"/>
    <w:uiPriority w:val="20"/>
    <w:qFormat/>
    <w:rsid w:val="003556A1"/>
    <w:rPr>
      <w:i/>
      <w:iCs/>
      <w:color w:val="auto"/>
    </w:rPr>
  </w:style>
  <w:style w:type="table" w:styleId="TableGrid">
    <w:name w:val="Table Grid"/>
    <w:basedOn w:val="TableNormal"/>
    <w:uiPriority w:val="39"/>
    <w:rsid w:val="00F604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84B46"/>
  </w:style>
  <w:style w:type="paragraph" w:styleId="NoSpacing">
    <w:name w:val="No Spacing"/>
    <w:uiPriority w:val="1"/>
    <w:qFormat/>
    <w:rsid w:val="003556A1"/>
    <w:pPr>
      <w:spacing w:after="0" w:line="240" w:lineRule="auto"/>
    </w:pPr>
  </w:style>
  <w:style w:type="paragraph" w:styleId="Quote">
    <w:name w:val="Quote"/>
    <w:basedOn w:val="Normal"/>
    <w:next w:val="Normal"/>
    <w:link w:val="QuoteChar"/>
    <w:uiPriority w:val="29"/>
    <w:qFormat/>
    <w:rsid w:val="003556A1"/>
    <w:pPr>
      <w:spacing w:before="160"/>
      <w:ind w:left="720" w:right="720"/>
    </w:pPr>
    <w:rPr>
      <w:i/>
      <w:iCs/>
      <w:color w:val="000000" w:themeColor="text1"/>
    </w:rPr>
  </w:style>
  <w:style w:type="character" w:customStyle="1" w:styleId="QuoteChar">
    <w:name w:val="Quote Char"/>
    <w:basedOn w:val="DefaultParagraphFont"/>
    <w:link w:val="Quote"/>
    <w:uiPriority w:val="29"/>
    <w:rsid w:val="003556A1"/>
    <w:rPr>
      <w:i/>
      <w:iCs/>
      <w:color w:val="000000" w:themeColor="text1"/>
    </w:rPr>
  </w:style>
  <w:style w:type="character" w:styleId="SubtleEmphasis">
    <w:name w:val="Subtle Emphasis"/>
    <w:basedOn w:val="DefaultParagraphFont"/>
    <w:uiPriority w:val="19"/>
    <w:qFormat/>
    <w:rsid w:val="003556A1"/>
    <w:rPr>
      <w:i/>
      <w:iCs/>
      <w:color w:val="404040" w:themeColor="text1" w:themeTint="BF"/>
    </w:rPr>
  </w:style>
  <w:style w:type="character" w:styleId="SubtleReference">
    <w:name w:val="Subtle Reference"/>
    <w:basedOn w:val="DefaultParagraphFont"/>
    <w:uiPriority w:val="31"/>
    <w:qFormat/>
    <w:rsid w:val="003556A1"/>
    <w:rPr>
      <w:smallCaps/>
      <w:color w:val="404040" w:themeColor="text1" w:themeTint="BF"/>
      <w:u w:val="single" w:color="7F7F7F" w:themeColor="text1" w:themeTint="80"/>
    </w:rPr>
  </w:style>
  <w:style w:type="character" w:styleId="BookTitle">
    <w:name w:val="Book Title"/>
    <w:basedOn w:val="DefaultParagraphFont"/>
    <w:uiPriority w:val="33"/>
    <w:qFormat/>
    <w:rsid w:val="003556A1"/>
    <w:rPr>
      <w:b w:val="0"/>
      <w:bCs w:val="0"/>
      <w:smallCaps/>
      <w:spacing w:val="5"/>
    </w:rPr>
  </w:style>
  <w:style w:type="character" w:styleId="FootnoteReference">
    <w:name w:val="footnote reference"/>
    <w:basedOn w:val="DefaultParagraphFont"/>
    <w:uiPriority w:val="99"/>
    <w:semiHidden/>
    <w:unhideWhenUsed/>
    <w:rsid w:val="00413A98"/>
    <w:rPr>
      <w:vertAlign w:val="superscript"/>
    </w:rPr>
  </w:style>
  <w:style w:type="character" w:styleId="EndnoteReference">
    <w:name w:val="endnote reference"/>
    <w:basedOn w:val="DefaultParagraphFont"/>
    <w:uiPriority w:val="99"/>
    <w:semiHidden/>
    <w:unhideWhenUsed/>
    <w:rsid w:val="00091409"/>
    <w:rPr>
      <w:vertAlign w:val="superscript"/>
    </w:rPr>
  </w:style>
  <w:style w:type="table" w:styleId="GridTable1Light">
    <w:name w:val="Grid Table 1 Light"/>
    <w:basedOn w:val="TableNormal"/>
    <w:uiPriority w:val="46"/>
    <w:rsid w:val="006A795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2">
    <w:name w:val="toc 2"/>
    <w:basedOn w:val="Normal"/>
    <w:next w:val="Normal"/>
    <w:autoRedefine/>
    <w:uiPriority w:val="39"/>
    <w:unhideWhenUsed/>
    <w:rsid w:val="00127CB6"/>
    <w:pPr>
      <w:spacing w:after="100"/>
      <w:ind w:left="220"/>
    </w:pPr>
    <w:rPr>
      <w:rFonts w:cs="Times New Roman"/>
      <w:lang w:eastAsia="en-US"/>
    </w:rPr>
  </w:style>
  <w:style w:type="paragraph" w:styleId="TOC1">
    <w:name w:val="toc 1"/>
    <w:basedOn w:val="Normal"/>
    <w:next w:val="Normal"/>
    <w:autoRedefine/>
    <w:uiPriority w:val="39"/>
    <w:unhideWhenUsed/>
    <w:rsid w:val="00127CB6"/>
    <w:pPr>
      <w:spacing w:after="100"/>
    </w:pPr>
    <w:rPr>
      <w:rFonts w:cs="Times New Roman"/>
      <w:lang w:eastAsia="en-US"/>
    </w:rPr>
  </w:style>
  <w:style w:type="paragraph" w:styleId="TOC3">
    <w:name w:val="toc 3"/>
    <w:basedOn w:val="Normal"/>
    <w:next w:val="Normal"/>
    <w:autoRedefine/>
    <w:uiPriority w:val="39"/>
    <w:unhideWhenUsed/>
    <w:rsid w:val="00127CB6"/>
    <w:pPr>
      <w:spacing w:after="100"/>
      <w:ind w:left="440"/>
    </w:pPr>
    <w:rPr>
      <w:rFonts w:cs="Times New Roman"/>
      <w:lang w:eastAsia="en-US"/>
    </w:rPr>
  </w:style>
  <w:style w:type="paragraph" w:styleId="TOC4">
    <w:name w:val="toc 4"/>
    <w:basedOn w:val="Normal"/>
    <w:next w:val="Normal"/>
    <w:autoRedefine/>
    <w:uiPriority w:val="39"/>
    <w:unhideWhenUsed/>
    <w:rsid w:val="00127CB6"/>
    <w:pPr>
      <w:spacing w:after="100"/>
      <w:ind w:left="660"/>
    </w:pPr>
    <w:rPr>
      <w:lang w:val="cs-CZ" w:eastAsia="cs-CZ"/>
    </w:rPr>
  </w:style>
  <w:style w:type="paragraph" w:styleId="TOC5">
    <w:name w:val="toc 5"/>
    <w:basedOn w:val="Normal"/>
    <w:next w:val="Normal"/>
    <w:autoRedefine/>
    <w:uiPriority w:val="39"/>
    <w:unhideWhenUsed/>
    <w:rsid w:val="00127CB6"/>
    <w:pPr>
      <w:spacing w:after="100"/>
      <w:ind w:left="880"/>
    </w:pPr>
    <w:rPr>
      <w:lang w:val="cs-CZ" w:eastAsia="cs-CZ"/>
    </w:rPr>
  </w:style>
  <w:style w:type="paragraph" w:styleId="TOC6">
    <w:name w:val="toc 6"/>
    <w:basedOn w:val="Normal"/>
    <w:next w:val="Normal"/>
    <w:autoRedefine/>
    <w:uiPriority w:val="39"/>
    <w:unhideWhenUsed/>
    <w:rsid w:val="00127CB6"/>
    <w:pPr>
      <w:spacing w:after="100"/>
      <w:ind w:left="1100"/>
    </w:pPr>
    <w:rPr>
      <w:lang w:val="cs-CZ" w:eastAsia="cs-CZ"/>
    </w:rPr>
  </w:style>
  <w:style w:type="paragraph" w:styleId="TOC7">
    <w:name w:val="toc 7"/>
    <w:basedOn w:val="Normal"/>
    <w:next w:val="Normal"/>
    <w:autoRedefine/>
    <w:uiPriority w:val="39"/>
    <w:unhideWhenUsed/>
    <w:rsid w:val="00127CB6"/>
    <w:pPr>
      <w:spacing w:after="100"/>
      <w:ind w:left="1320"/>
    </w:pPr>
    <w:rPr>
      <w:lang w:val="cs-CZ" w:eastAsia="cs-CZ"/>
    </w:rPr>
  </w:style>
  <w:style w:type="paragraph" w:styleId="TOC8">
    <w:name w:val="toc 8"/>
    <w:basedOn w:val="Normal"/>
    <w:next w:val="Normal"/>
    <w:autoRedefine/>
    <w:uiPriority w:val="39"/>
    <w:unhideWhenUsed/>
    <w:rsid w:val="00127CB6"/>
    <w:pPr>
      <w:spacing w:after="100"/>
      <w:ind w:left="1540"/>
    </w:pPr>
    <w:rPr>
      <w:lang w:val="cs-CZ" w:eastAsia="cs-CZ"/>
    </w:rPr>
  </w:style>
  <w:style w:type="paragraph" w:styleId="TOC9">
    <w:name w:val="toc 9"/>
    <w:basedOn w:val="Normal"/>
    <w:next w:val="Normal"/>
    <w:autoRedefine/>
    <w:uiPriority w:val="39"/>
    <w:unhideWhenUsed/>
    <w:rsid w:val="00127CB6"/>
    <w:pPr>
      <w:spacing w:after="100"/>
      <w:ind w:left="1760"/>
    </w:pPr>
    <w:rPr>
      <w:lang w:val="cs-CZ" w:eastAsia="cs-CZ"/>
    </w:rPr>
  </w:style>
  <w:style w:type="paragraph" w:styleId="TableofFigures">
    <w:name w:val="table of figures"/>
    <w:basedOn w:val="Normal"/>
    <w:next w:val="Normal"/>
    <w:uiPriority w:val="99"/>
    <w:unhideWhenUsed/>
    <w:rsid w:val="00127CB6"/>
    <w:pPr>
      <w:spacing w:after="0"/>
    </w:pPr>
  </w:style>
  <w:style w:type="character" w:customStyle="1" w:styleId="reference-accessdate">
    <w:name w:val="reference-accessdate"/>
    <w:basedOn w:val="DefaultParagraphFont"/>
    <w:rsid w:val="00C8785F"/>
  </w:style>
  <w:style w:type="character" w:customStyle="1" w:styleId="nowrap">
    <w:name w:val="nowrap"/>
    <w:basedOn w:val="DefaultParagraphFont"/>
    <w:rsid w:val="00C878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306">
      <w:bodyDiv w:val="1"/>
      <w:marLeft w:val="0"/>
      <w:marRight w:val="0"/>
      <w:marTop w:val="0"/>
      <w:marBottom w:val="0"/>
      <w:divBdr>
        <w:top w:val="none" w:sz="0" w:space="0" w:color="auto"/>
        <w:left w:val="none" w:sz="0" w:space="0" w:color="auto"/>
        <w:bottom w:val="none" w:sz="0" w:space="0" w:color="auto"/>
        <w:right w:val="none" w:sz="0" w:space="0" w:color="auto"/>
      </w:divBdr>
      <w:divsChild>
        <w:div w:id="313144894">
          <w:marLeft w:val="0"/>
          <w:marRight w:val="0"/>
          <w:marTop w:val="0"/>
          <w:marBottom w:val="0"/>
          <w:divBdr>
            <w:top w:val="none" w:sz="0" w:space="0" w:color="auto"/>
            <w:left w:val="none" w:sz="0" w:space="0" w:color="auto"/>
            <w:bottom w:val="none" w:sz="0" w:space="0" w:color="auto"/>
            <w:right w:val="none" w:sz="0" w:space="0" w:color="auto"/>
          </w:divBdr>
        </w:div>
      </w:divsChild>
    </w:div>
    <w:div w:id="29961282">
      <w:bodyDiv w:val="1"/>
      <w:marLeft w:val="0"/>
      <w:marRight w:val="0"/>
      <w:marTop w:val="0"/>
      <w:marBottom w:val="0"/>
      <w:divBdr>
        <w:top w:val="none" w:sz="0" w:space="0" w:color="auto"/>
        <w:left w:val="none" w:sz="0" w:space="0" w:color="auto"/>
        <w:bottom w:val="none" w:sz="0" w:space="0" w:color="auto"/>
        <w:right w:val="none" w:sz="0" w:space="0" w:color="auto"/>
      </w:divBdr>
    </w:div>
    <w:div w:id="191770842">
      <w:bodyDiv w:val="1"/>
      <w:marLeft w:val="0"/>
      <w:marRight w:val="0"/>
      <w:marTop w:val="0"/>
      <w:marBottom w:val="0"/>
      <w:divBdr>
        <w:top w:val="none" w:sz="0" w:space="0" w:color="auto"/>
        <w:left w:val="none" w:sz="0" w:space="0" w:color="auto"/>
        <w:bottom w:val="none" w:sz="0" w:space="0" w:color="auto"/>
        <w:right w:val="none" w:sz="0" w:space="0" w:color="auto"/>
      </w:divBdr>
    </w:div>
    <w:div w:id="199561388">
      <w:bodyDiv w:val="1"/>
      <w:marLeft w:val="0"/>
      <w:marRight w:val="0"/>
      <w:marTop w:val="0"/>
      <w:marBottom w:val="0"/>
      <w:divBdr>
        <w:top w:val="none" w:sz="0" w:space="0" w:color="auto"/>
        <w:left w:val="none" w:sz="0" w:space="0" w:color="auto"/>
        <w:bottom w:val="none" w:sz="0" w:space="0" w:color="auto"/>
        <w:right w:val="none" w:sz="0" w:space="0" w:color="auto"/>
      </w:divBdr>
      <w:divsChild>
        <w:div w:id="1184980148">
          <w:marLeft w:val="0"/>
          <w:marRight w:val="0"/>
          <w:marTop w:val="0"/>
          <w:marBottom w:val="0"/>
          <w:divBdr>
            <w:top w:val="none" w:sz="0" w:space="0" w:color="auto"/>
            <w:left w:val="none" w:sz="0" w:space="0" w:color="auto"/>
            <w:bottom w:val="none" w:sz="0" w:space="0" w:color="auto"/>
            <w:right w:val="none" w:sz="0" w:space="0" w:color="auto"/>
          </w:divBdr>
        </w:div>
      </w:divsChild>
    </w:div>
    <w:div w:id="212470197">
      <w:bodyDiv w:val="1"/>
      <w:marLeft w:val="0"/>
      <w:marRight w:val="0"/>
      <w:marTop w:val="0"/>
      <w:marBottom w:val="0"/>
      <w:divBdr>
        <w:top w:val="none" w:sz="0" w:space="0" w:color="auto"/>
        <w:left w:val="none" w:sz="0" w:space="0" w:color="auto"/>
        <w:bottom w:val="none" w:sz="0" w:space="0" w:color="auto"/>
        <w:right w:val="none" w:sz="0" w:space="0" w:color="auto"/>
      </w:divBdr>
    </w:div>
    <w:div w:id="215550515">
      <w:bodyDiv w:val="1"/>
      <w:marLeft w:val="0"/>
      <w:marRight w:val="0"/>
      <w:marTop w:val="0"/>
      <w:marBottom w:val="0"/>
      <w:divBdr>
        <w:top w:val="none" w:sz="0" w:space="0" w:color="auto"/>
        <w:left w:val="none" w:sz="0" w:space="0" w:color="auto"/>
        <w:bottom w:val="none" w:sz="0" w:space="0" w:color="auto"/>
        <w:right w:val="none" w:sz="0" w:space="0" w:color="auto"/>
      </w:divBdr>
    </w:div>
    <w:div w:id="323168049">
      <w:bodyDiv w:val="1"/>
      <w:marLeft w:val="0"/>
      <w:marRight w:val="0"/>
      <w:marTop w:val="0"/>
      <w:marBottom w:val="0"/>
      <w:divBdr>
        <w:top w:val="none" w:sz="0" w:space="0" w:color="auto"/>
        <w:left w:val="none" w:sz="0" w:space="0" w:color="auto"/>
        <w:bottom w:val="none" w:sz="0" w:space="0" w:color="auto"/>
        <w:right w:val="none" w:sz="0" w:space="0" w:color="auto"/>
      </w:divBdr>
      <w:divsChild>
        <w:div w:id="218060393">
          <w:marLeft w:val="0"/>
          <w:marRight w:val="0"/>
          <w:marTop w:val="0"/>
          <w:marBottom w:val="0"/>
          <w:divBdr>
            <w:top w:val="none" w:sz="0" w:space="0" w:color="auto"/>
            <w:left w:val="none" w:sz="0" w:space="0" w:color="auto"/>
            <w:bottom w:val="none" w:sz="0" w:space="0" w:color="auto"/>
            <w:right w:val="none" w:sz="0" w:space="0" w:color="auto"/>
          </w:divBdr>
        </w:div>
      </w:divsChild>
    </w:div>
    <w:div w:id="347801962">
      <w:bodyDiv w:val="1"/>
      <w:marLeft w:val="0"/>
      <w:marRight w:val="0"/>
      <w:marTop w:val="0"/>
      <w:marBottom w:val="0"/>
      <w:divBdr>
        <w:top w:val="none" w:sz="0" w:space="0" w:color="auto"/>
        <w:left w:val="none" w:sz="0" w:space="0" w:color="auto"/>
        <w:bottom w:val="none" w:sz="0" w:space="0" w:color="auto"/>
        <w:right w:val="none" w:sz="0" w:space="0" w:color="auto"/>
      </w:divBdr>
      <w:divsChild>
        <w:div w:id="232356169">
          <w:marLeft w:val="0"/>
          <w:marRight w:val="0"/>
          <w:marTop w:val="0"/>
          <w:marBottom w:val="0"/>
          <w:divBdr>
            <w:top w:val="none" w:sz="0" w:space="0" w:color="auto"/>
            <w:left w:val="none" w:sz="0" w:space="0" w:color="auto"/>
            <w:bottom w:val="none" w:sz="0" w:space="0" w:color="auto"/>
            <w:right w:val="none" w:sz="0" w:space="0" w:color="auto"/>
          </w:divBdr>
        </w:div>
      </w:divsChild>
    </w:div>
    <w:div w:id="366806220">
      <w:bodyDiv w:val="1"/>
      <w:marLeft w:val="0"/>
      <w:marRight w:val="0"/>
      <w:marTop w:val="0"/>
      <w:marBottom w:val="0"/>
      <w:divBdr>
        <w:top w:val="none" w:sz="0" w:space="0" w:color="auto"/>
        <w:left w:val="none" w:sz="0" w:space="0" w:color="auto"/>
        <w:bottom w:val="none" w:sz="0" w:space="0" w:color="auto"/>
        <w:right w:val="none" w:sz="0" w:space="0" w:color="auto"/>
      </w:divBdr>
    </w:div>
    <w:div w:id="376439067">
      <w:bodyDiv w:val="1"/>
      <w:marLeft w:val="0"/>
      <w:marRight w:val="0"/>
      <w:marTop w:val="0"/>
      <w:marBottom w:val="0"/>
      <w:divBdr>
        <w:top w:val="none" w:sz="0" w:space="0" w:color="auto"/>
        <w:left w:val="none" w:sz="0" w:space="0" w:color="auto"/>
        <w:bottom w:val="none" w:sz="0" w:space="0" w:color="auto"/>
        <w:right w:val="none" w:sz="0" w:space="0" w:color="auto"/>
      </w:divBdr>
      <w:divsChild>
        <w:div w:id="692345519">
          <w:marLeft w:val="0"/>
          <w:marRight w:val="0"/>
          <w:marTop w:val="0"/>
          <w:marBottom w:val="0"/>
          <w:divBdr>
            <w:top w:val="none" w:sz="0" w:space="0" w:color="auto"/>
            <w:left w:val="none" w:sz="0" w:space="0" w:color="auto"/>
            <w:bottom w:val="none" w:sz="0" w:space="0" w:color="auto"/>
            <w:right w:val="none" w:sz="0" w:space="0" w:color="auto"/>
          </w:divBdr>
        </w:div>
      </w:divsChild>
    </w:div>
    <w:div w:id="430510146">
      <w:bodyDiv w:val="1"/>
      <w:marLeft w:val="0"/>
      <w:marRight w:val="0"/>
      <w:marTop w:val="0"/>
      <w:marBottom w:val="0"/>
      <w:divBdr>
        <w:top w:val="none" w:sz="0" w:space="0" w:color="auto"/>
        <w:left w:val="none" w:sz="0" w:space="0" w:color="auto"/>
        <w:bottom w:val="none" w:sz="0" w:space="0" w:color="auto"/>
        <w:right w:val="none" w:sz="0" w:space="0" w:color="auto"/>
      </w:divBdr>
      <w:divsChild>
        <w:div w:id="1671106315">
          <w:marLeft w:val="0"/>
          <w:marRight w:val="0"/>
          <w:marTop w:val="0"/>
          <w:marBottom w:val="0"/>
          <w:divBdr>
            <w:top w:val="none" w:sz="0" w:space="0" w:color="auto"/>
            <w:left w:val="none" w:sz="0" w:space="0" w:color="auto"/>
            <w:bottom w:val="none" w:sz="0" w:space="0" w:color="auto"/>
            <w:right w:val="none" w:sz="0" w:space="0" w:color="auto"/>
          </w:divBdr>
        </w:div>
      </w:divsChild>
    </w:div>
    <w:div w:id="514655920">
      <w:bodyDiv w:val="1"/>
      <w:marLeft w:val="0"/>
      <w:marRight w:val="0"/>
      <w:marTop w:val="0"/>
      <w:marBottom w:val="0"/>
      <w:divBdr>
        <w:top w:val="none" w:sz="0" w:space="0" w:color="auto"/>
        <w:left w:val="none" w:sz="0" w:space="0" w:color="auto"/>
        <w:bottom w:val="none" w:sz="0" w:space="0" w:color="auto"/>
        <w:right w:val="none" w:sz="0" w:space="0" w:color="auto"/>
      </w:divBdr>
    </w:div>
    <w:div w:id="568001204">
      <w:bodyDiv w:val="1"/>
      <w:marLeft w:val="0"/>
      <w:marRight w:val="0"/>
      <w:marTop w:val="0"/>
      <w:marBottom w:val="0"/>
      <w:divBdr>
        <w:top w:val="none" w:sz="0" w:space="0" w:color="auto"/>
        <w:left w:val="none" w:sz="0" w:space="0" w:color="auto"/>
        <w:bottom w:val="none" w:sz="0" w:space="0" w:color="auto"/>
        <w:right w:val="none" w:sz="0" w:space="0" w:color="auto"/>
      </w:divBdr>
      <w:divsChild>
        <w:div w:id="1292781674">
          <w:marLeft w:val="0"/>
          <w:marRight w:val="0"/>
          <w:marTop w:val="0"/>
          <w:marBottom w:val="0"/>
          <w:divBdr>
            <w:top w:val="none" w:sz="0" w:space="0" w:color="auto"/>
            <w:left w:val="none" w:sz="0" w:space="0" w:color="auto"/>
            <w:bottom w:val="none" w:sz="0" w:space="0" w:color="auto"/>
            <w:right w:val="none" w:sz="0" w:space="0" w:color="auto"/>
          </w:divBdr>
        </w:div>
      </w:divsChild>
    </w:div>
    <w:div w:id="697969333">
      <w:bodyDiv w:val="1"/>
      <w:marLeft w:val="0"/>
      <w:marRight w:val="0"/>
      <w:marTop w:val="0"/>
      <w:marBottom w:val="0"/>
      <w:divBdr>
        <w:top w:val="none" w:sz="0" w:space="0" w:color="auto"/>
        <w:left w:val="none" w:sz="0" w:space="0" w:color="auto"/>
        <w:bottom w:val="none" w:sz="0" w:space="0" w:color="auto"/>
        <w:right w:val="none" w:sz="0" w:space="0" w:color="auto"/>
      </w:divBdr>
      <w:divsChild>
        <w:div w:id="1383597234">
          <w:marLeft w:val="0"/>
          <w:marRight w:val="0"/>
          <w:marTop w:val="0"/>
          <w:marBottom w:val="0"/>
          <w:divBdr>
            <w:top w:val="none" w:sz="0" w:space="0" w:color="auto"/>
            <w:left w:val="none" w:sz="0" w:space="0" w:color="auto"/>
            <w:bottom w:val="none" w:sz="0" w:space="0" w:color="auto"/>
            <w:right w:val="none" w:sz="0" w:space="0" w:color="auto"/>
          </w:divBdr>
        </w:div>
      </w:divsChild>
    </w:div>
    <w:div w:id="735932750">
      <w:bodyDiv w:val="1"/>
      <w:marLeft w:val="0"/>
      <w:marRight w:val="0"/>
      <w:marTop w:val="0"/>
      <w:marBottom w:val="0"/>
      <w:divBdr>
        <w:top w:val="none" w:sz="0" w:space="0" w:color="auto"/>
        <w:left w:val="none" w:sz="0" w:space="0" w:color="auto"/>
        <w:bottom w:val="none" w:sz="0" w:space="0" w:color="auto"/>
        <w:right w:val="none" w:sz="0" w:space="0" w:color="auto"/>
      </w:divBdr>
      <w:divsChild>
        <w:div w:id="237256473">
          <w:marLeft w:val="0"/>
          <w:marRight w:val="0"/>
          <w:marTop w:val="0"/>
          <w:marBottom w:val="0"/>
          <w:divBdr>
            <w:top w:val="none" w:sz="0" w:space="0" w:color="auto"/>
            <w:left w:val="none" w:sz="0" w:space="0" w:color="auto"/>
            <w:bottom w:val="none" w:sz="0" w:space="0" w:color="auto"/>
            <w:right w:val="none" w:sz="0" w:space="0" w:color="auto"/>
          </w:divBdr>
        </w:div>
      </w:divsChild>
    </w:div>
    <w:div w:id="742217893">
      <w:bodyDiv w:val="1"/>
      <w:marLeft w:val="0"/>
      <w:marRight w:val="0"/>
      <w:marTop w:val="0"/>
      <w:marBottom w:val="0"/>
      <w:divBdr>
        <w:top w:val="none" w:sz="0" w:space="0" w:color="auto"/>
        <w:left w:val="none" w:sz="0" w:space="0" w:color="auto"/>
        <w:bottom w:val="none" w:sz="0" w:space="0" w:color="auto"/>
        <w:right w:val="none" w:sz="0" w:space="0" w:color="auto"/>
      </w:divBdr>
      <w:divsChild>
        <w:div w:id="595594312">
          <w:marLeft w:val="0"/>
          <w:marRight w:val="0"/>
          <w:marTop w:val="0"/>
          <w:marBottom w:val="0"/>
          <w:divBdr>
            <w:top w:val="none" w:sz="0" w:space="0" w:color="auto"/>
            <w:left w:val="none" w:sz="0" w:space="0" w:color="auto"/>
            <w:bottom w:val="none" w:sz="0" w:space="0" w:color="auto"/>
            <w:right w:val="none" w:sz="0" w:space="0" w:color="auto"/>
          </w:divBdr>
        </w:div>
      </w:divsChild>
    </w:div>
    <w:div w:id="794253576">
      <w:bodyDiv w:val="1"/>
      <w:marLeft w:val="0"/>
      <w:marRight w:val="0"/>
      <w:marTop w:val="0"/>
      <w:marBottom w:val="0"/>
      <w:divBdr>
        <w:top w:val="none" w:sz="0" w:space="0" w:color="auto"/>
        <w:left w:val="none" w:sz="0" w:space="0" w:color="auto"/>
        <w:bottom w:val="none" w:sz="0" w:space="0" w:color="auto"/>
        <w:right w:val="none" w:sz="0" w:space="0" w:color="auto"/>
      </w:divBdr>
      <w:divsChild>
        <w:div w:id="1887371912">
          <w:marLeft w:val="0"/>
          <w:marRight w:val="0"/>
          <w:marTop w:val="0"/>
          <w:marBottom w:val="0"/>
          <w:divBdr>
            <w:top w:val="none" w:sz="0" w:space="0" w:color="auto"/>
            <w:left w:val="none" w:sz="0" w:space="0" w:color="auto"/>
            <w:bottom w:val="none" w:sz="0" w:space="0" w:color="auto"/>
            <w:right w:val="none" w:sz="0" w:space="0" w:color="auto"/>
          </w:divBdr>
        </w:div>
      </w:divsChild>
    </w:div>
    <w:div w:id="820003100">
      <w:bodyDiv w:val="1"/>
      <w:marLeft w:val="0"/>
      <w:marRight w:val="0"/>
      <w:marTop w:val="0"/>
      <w:marBottom w:val="0"/>
      <w:divBdr>
        <w:top w:val="none" w:sz="0" w:space="0" w:color="auto"/>
        <w:left w:val="none" w:sz="0" w:space="0" w:color="auto"/>
        <w:bottom w:val="none" w:sz="0" w:space="0" w:color="auto"/>
        <w:right w:val="none" w:sz="0" w:space="0" w:color="auto"/>
      </w:divBdr>
    </w:div>
    <w:div w:id="827867846">
      <w:bodyDiv w:val="1"/>
      <w:marLeft w:val="0"/>
      <w:marRight w:val="0"/>
      <w:marTop w:val="0"/>
      <w:marBottom w:val="0"/>
      <w:divBdr>
        <w:top w:val="none" w:sz="0" w:space="0" w:color="auto"/>
        <w:left w:val="none" w:sz="0" w:space="0" w:color="auto"/>
        <w:bottom w:val="none" w:sz="0" w:space="0" w:color="auto"/>
        <w:right w:val="none" w:sz="0" w:space="0" w:color="auto"/>
      </w:divBdr>
      <w:divsChild>
        <w:div w:id="382950267">
          <w:marLeft w:val="0"/>
          <w:marRight w:val="0"/>
          <w:marTop w:val="0"/>
          <w:marBottom w:val="0"/>
          <w:divBdr>
            <w:top w:val="none" w:sz="0" w:space="0" w:color="auto"/>
            <w:left w:val="none" w:sz="0" w:space="0" w:color="auto"/>
            <w:bottom w:val="none" w:sz="0" w:space="0" w:color="auto"/>
            <w:right w:val="none" w:sz="0" w:space="0" w:color="auto"/>
          </w:divBdr>
        </w:div>
      </w:divsChild>
    </w:div>
    <w:div w:id="956789415">
      <w:bodyDiv w:val="1"/>
      <w:marLeft w:val="0"/>
      <w:marRight w:val="0"/>
      <w:marTop w:val="0"/>
      <w:marBottom w:val="0"/>
      <w:divBdr>
        <w:top w:val="none" w:sz="0" w:space="0" w:color="auto"/>
        <w:left w:val="none" w:sz="0" w:space="0" w:color="auto"/>
        <w:bottom w:val="none" w:sz="0" w:space="0" w:color="auto"/>
        <w:right w:val="none" w:sz="0" w:space="0" w:color="auto"/>
      </w:divBdr>
      <w:divsChild>
        <w:div w:id="1776632291">
          <w:marLeft w:val="0"/>
          <w:marRight w:val="0"/>
          <w:marTop w:val="0"/>
          <w:marBottom w:val="0"/>
          <w:divBdr>
            <w:top w:val="none" w:sz="0" w:space="0" w:color="auto"/>
            <w:left w:val="none" w:sz="0" w:space="0" w:color="auto"/>
            <w:bottom w:val="none" w:sz="0" w:space="0" w:color="auto"/>
            <w:right w:val="none" w:sz="0" w:space="0" w:color="auto"/>
          </w:divBdr>
        </w:div>
      </w:divsChild>
    </w:div>
    <w:div w:id="986251916">
      <w:bodyDiv w:val="1"/>
      <w:marLeft w:val="0"/>
      <w:marRight w:val="0"/>
      <w:marTop w:val="0"/>
      <w:marBottom w:val="0"/>
      <w:divBdr>
        <w:top w:val="none" w:sz="0" w:space="0" w:color="auto"/>
        <w:left w:val="none" w:sz="0" w:space="0" w:color="auto"/>
        <w:bottom w:val="none" w:sz="0" w:space="0" w:color="auto"/>
        <w:right w:val="none" w:sz="0" w:space="0" w:color="auto"/>
      </w:divBdr>
      <w:divsChild>
        <w:div w:id="1817722095">
          <w:marLeft w:val="0"/>
          <w:marRight w:val="0"/>
          <w:marTop w:val="0"/>
          <w:marBottom w:val="0"/>
          <w:divBdr>
            <w:top w:val="none" w:sz="0" w:space="0" w:color="auto"/>
            <w:left w:val="none" w:sz="0" w:space="0" w:color="auto"/>
            <w:bottom w:val="none" w:sz="0" w:space="0" w:color="auto"/>
            <w:right w:val="none" w:sz="0" w:space="0" w:color="auto"/>
          </w:divBdr>
        </w:div>
      </w:divsChild>
    </w:div>
    <w:div w:id="996542385">
      <w:bodyDiv w:val="1"/>
      <w:marLeft w:val="0"/>
      <w:marRight w:val="0"/>
      <w:marTop w:val="0"/>
      <w:marBottom w:val="0"/>
      <w:divBdr>
        <w:top w:val="none" w:sz="0" w:space="0" w:color="auto"/>
        <w:left w:val="none" w:sz="0" w:space="0" w:color="auto"/>
        <w:bottom w:val="none" w:sz="0" w:space="0" w:color="auto"/>
        <w:right w:val="none" w:sz="0" w:space="0" w:color="auto"/>
      </w:divBdr>
      <w:divsChild>
        <w:div w:id="353579917">
          <w:marLeft w:val="0"/>
          <w:marRight w:val="0"/>
          <w:marTop w:val="0"/>
          <w:marBottom w:val="0"/>
          <w:divBdr>
            <w:top w:val="none" w:sz="0" w:space="0" w:color="auto"/>
            <w:left w:val="none" w:sz="0" w:space="0" w:color="auto"/>
            <w:bottom w:val="none" w:sz="0" w:space="0" w:color="auto"/>
            <w:right w:val="none" w:sz="0" w:space="0" w:color="auto"/>
          </w:divBdr>
        </w:div>
      </w:divsChild>
    </w:div>
    <w:div w:id="1057558364">
      <w:bodyDiv w:val="1"/>
      <w:marLeft w:val="0"/>
      <w:marRight w:val="0"/>
      <w:marTop w:val="0"/>
      <w:marBottom w:val="0"/>
      <w:divBdr>
        <w:top w:val="none" w:sz="0" w:space="0" w:color="auto"/>
        <w:left w:val="none" w:sz="0" w:space="0" w:color="auto"/>
        <w:bottom w:val="none" w:sz="0" w:space="0" w:color="auto"/>
        <w:right w:val="none" w:sz="0" w:space="0" w:color="auto"/>
      </w:divBdr>
    </w:div>
    <w:div w:id="1093159557">
      <w:bodyDiv w:val="1"/>
      <w:marLeft w:val="0"/>
      <w:marRight w:val="0"/>
      <w:marTop w:val="0"/>
      <w:marBottom w:val="0"/>
      <w:divBdr>
        <w:top w:val="none" w:sz="0" w:space="0" w:color="auto"/>
        <w:left w:val="none" w:sz="0" w:space="0" w:color="auto"/>
        <w:bottom w:val="none" w:sz="0" w:space="0" w:color="auto"/>
        <w:right w:val="none" w:sz="0" w:space="0" w:color="auto"/>
      </w:divBdr>
      <w:divsChild>
        <w:div w:id="945582763">
          <w:marLeft w:val="0"/>
          <w:marRight w:val="0"/>
          <w:marTop w:val="0"/>
          <w:marBottom w:val="0"/>
          <w:divBdr>
            <w:top w:val="none" w:sz="0" w:space="0" w:color="auto"/>
            <w:left w:val="none" w:sz="0" w:space="0" w:color="auto"/>
            <w:bottom w:val="none" w:sz="0" w:space="0" w:color="auto"/>
            <w:right w:val="none" w:sz="0" w:space="0" w:color="auto"/>
          </w:divBdr>
        </w:div>
      </w:divsChild>
    </w:div>
    <w:div w:id="1232692892">
      <w:bodyDiv w:val="1"/>
      <w:marLeft w:val="0"/>
      <w:marRight w:val="0"/>
      <w:marTop w:val="0"/>
      <w:marBottom w:val="0"/>
      <w:divBdr>
        <w:top w:val="none" w:sz="0" w:space="0" w:color="auto"/>
        <w:left w:val="none" w:sz="0" w:space="0" w:color="auto"/>
        <w:bottom w:val="none" w:sz="0" w:space="0" w:color="auto"/>
        <w:right w:val="none" w:sz="0" w:space="0" w:color="auto"/>
      </w:divBdr>
      <w:divsChild>
        <w:div w:id="1041322922">
          <w:marLeft w:val="0"/>
          <w:marRight w:val="0"/>
          <w:marTop w:val="0"/>
          <w:marBottom w:val="0"/>
          <w:divBdr>
            <w:top w:val="none" w:sz="0" w:space="0" w:color="auto"/>
            <w:left w:val="none" w:sz="0" w:space="0" w:color="auto"/>
            <w:bottom w:val="none" w:sz="0" w:space="0" w:color="auto"/>
            <w:right w:val="none" w:sz="0" w:space="0" w:color="auto"/>
          </w:divBdr>
        </w:div>
      </w:divsChild>
    </w:div>
    <w:div w:id="1248465911">
      <w:bodyDiv w:val="1"/>
      <w:marLeft w:val="0"/>
      <w:marRight w:val="0"/>
      <w:marTop w:val="0"/>
      <w:marBottom w:val="0"/>
      <w:divBdr>
        <w:top w:val="none" w:sz="0" w:space="0" w:color="auto"/>
        <w:left w:val="none" w:sz="0" w:space="0" w:color="auto"/>
        <w:bottom w:val="none" w:sz="0" w:space="0" w:color="auto"/>
        <w:right w:val="none" w:sz="0" w:space="0" w:color="auto"/>
      </w:divBdr>
      <w:divsChild>
        <w:div w:id="373427583">
          <w:marLeft w:val="0"/>
          <w:marRight w:val="0"/>
          <w:marTop w:val="0"/>
          <w:marBottom w:val="0"/>
          <w:divBdr>
            <w:top w:val="none" w:sz="0" w:space="0" w:color="auto"/>
            <w:left w:val="none" w:sz="0" w:space="0" w:color="auto"/>
            <w:bottom w:val="none" w:sz="0" w:space="0" w:color="auto"/>
            <w:right w:val="none" w:sz="0" w:space="0" w:color="auto"/>
          </w:divBdr>
        </w:div>
      </w:divsChild>
    </w:div>
    <w:div w:id="1291595135">
      <w:bodyDiv w:val="1"/>
      <w:marLeft w:val="0"/>
      <w:marRight w:val="0"/>
      <w:marTop w:val="0"/>
      <w:marBottom w:val="0"/>
      <w:divBdr>
        <w:top w:val="none" w:sz="0" w:space="0" w:color="auto"/>
        <w:left w:val="none" w:sz="0" w:space="0" w:color="auto"/>
        <w:bottom w:val="none" w:sz="0" w:space="0" w:color="auto"/>
        <w:right w:val="none" w:sz="0" w:space="0" w:color="auto"/>
      </w:divBdr>
      <w:divsChild>
        <w:div w:id="453251896">
          <w:marLeft w:val="0"/>
          <w:marRight w:val="0"/>
          <w:marTop w:val="0"/>
          <w:marBottom w:val="0"/>
          <w:divBdr>
            <w:top w:val="none" w:sz="0" w:space="0" w:color="auto"/>
            <w:left w:val="none" w:sz="0" w:space="0" w:color="auto"/>
            <w:bottom w:val="none" w:sz="0" w:space="0" w:color="auto"/>
            <w:right w:val="none" w:sz="0" w:space="0" w:color="auto"/>
          </w:divBdr>
        </w:div>
      </w:divsChild>
    </w:div>
    <w:div w:id="1332172459">
      <w:bodyDiv w:val="1"/>
      <w:marLeft w:val="0"/>
      <w:marRight w:val="0"/>
      <w:marTop w:val="0"/>
      <w:marBottom w:val="0"/>
      <w:divBdr>
        <w:top w:val="none" w:sz="0" w:space="0" w:color="auto"/>
        <w:left w:val="none" w:sz="0" w:space="0" w:color="auto"/>
        <w:bottom w:val="none" w:sz="0" w:space="0" w:color="auto"/>
        <w:right w:val="none" w:sz="0" w:space="0" w:color="auto"/>
      </w:divBdr>
      <w:divsChild>
        <w:div w:id="1089883730">
          <w:marLeft w:val="0"/>
          <w:marRight w:val="0"/>
          <w:marTop w:val="0"/>
          <w:marBottom w:val="0"/>
          <w:divBdr>
            <w:top w:val="none" w:sz="0" w:space="0" w:color="auto"/>
            <w:left w:val="none" w:sz="0" w:space="0" w:color="auto"/>
            <w:bottom w:val="none" w:sz="0" w:space="0" w:color="auto"/>
            <w:right w:val="none" w:sz="0" w:space="0" w:color="auto"/>
          </w:divBdr>
        </w:div>
      </w:divsChild>
    </w:div>
    <w:div w:id="1382710521">
      <w:bodyDiv w:val="1"/>
      <w:marLeft w:val="0"/>
      <w:marRight w:val="0"/>
      <w:marTop w:val="0"/>
      <w:marBottom w:val="0"/>
      <w:divBdr>
        <w:top w:val="none" w:sz="0" w:space="0" w:color="auto"/>
        <w:left w:val="none" w:sz="0" w:space="0" w:color="auto"/>
        <w:bottom w:val="none" w:sz="0" w:space="0" w:color="auto"/>
        <w:right w:val="none" w:sz="0" w:space="0" w:color="auto"/>
      </w:divBdr>
    </w:div>
    <w:div w:id="1492604472">
      <w:bodyDiv w:val="1"/>
      <w:marLeft w:val="0"/>
      <w:marRight w:val="0"/>
      <w:marTop w:val="0"/>
      <w:marBottom w:val="0"/>
      <w:divBdr>
        <w:top w:val="none" w:sz="0" w:space="0" w:color="auto"/>
        <w:left w:val="none" w:sz="0" w:space="0" w:color="auto"/>
        <w:bottom w:val="none" w:sz="0" w:space="0" w:color="auto"/>
        <w:right w:val="none" w:sz="0" w:space="0" w:color="auto"/>
      </w:divBdr>
      <w:divsChild>
        <w:div w:id="1572807451">
          <w:marLeft w:val="0"/>
          <w:marRight w:val="0"/>
          <w:marTop w:val="0"/>
          <w:marBottom w:val="0"/>
          <w:divBdr>
            <w:top w:val="none" w:sz="0" w:space="0" w:color="auto"/>
            <w:left w:val="none" w:sz="0" w:space="0" w:color="auto"/>
            <w:bottom w:val="none" w:sz="0" w:space="0" w:color="auto"/>
            <w:right w:val="none" w:sz="0" w:space="0" w:color="auto"/>
          </w:divBdr>
        </w:div>
      </w:divsChild>
    </w:div>
    <w:div w:id="1521703184">
      <w:bodyDiv w:val="1"/>
      <w:marLeft w:val="0"/>
      <w:marRight w:val="0"/>
      <w:marTop w:val="0"/>
      <w:marBottom w:val="0"/>
      <w:divBdr>
        <w:top w:val="none" w:sz="0" w:space="0" w:color="auto"/>
        <w:left w:val="none" w:sz="0" w:space="0" w:color="auto"/>
        <w:bottom w:val="none" w:sz="0" w:space="0" w:color="auto"/>
        <w:right w:val="none" w:sz="0" w:space="0" w:color="auto"/>
      </w:divBdr>
    </w:div>
    <w:div w:id="1535119861">
      <w:bodyDiv w:val="1"/>
      <w:marLeft w:val="0"/>
      <w:marRight w:val="0"/>
      <w:marTop w:val="0"/>
      <w:marBottom w:val="0"/>
      <w:divBdr>
        <w:top w:val="none" w:sz="0" w:space="0" w:color="auto"/>
        <w:left w:val="none" w:sz="0" w:space="0" w:color="auto"/>
        <w:bottom w:val="none" w:sz="0" w:space="0" w:color="auto"/>
        <w:right w:val="none" w:sz="0" w:space="0" w:color="auto"/>
      </w:divBdr>
    </w:div>
    <w:div w:id="1537615362">
      <w:bodyDiv w:val="1"/>
      <w:marLeft w:val="0"/>
      <w:marRight w:val="0"/>
      <w:marTop w:val="0"/>
      <w:marBottom w:val="0"/>
      <w:divBdr>
        <w:top w:val="none" w:sz="0" w:space="0" w:color="auto"/>
        <w:left w:val="none" w:sz="0" w:space="0" w:color="auto"/>
        <w:bottom w:val="none" w:sz="0" w:space="0" w:color="auto"/>
        <w:right w:val="none" w:sz="0" w:space="0" w:color="auto"/>
      </w:divBdr>
      <w:divsChild>
        <w:div w:id="1685017021">
          <w:marLeft w:val="0"/>
          <w:marRight w:val="0"/>
          <w:marTop w:val="0"/>
          <w:marBottom w:val="0"/>
          <w:divBdr>
            <w:top w:val="none" w:sz="0" w:space="0" w:color="auto"/>
            <w:left w:val="none" w:sz="0" w:space="0" w:color="auto"/>
            <w:bottom w:val="none" w:sz="0" w:space="0" w:color="auto"/>
            <w:right w:val="none" w:sz="0" w:space="0" w:color="auto"/>
          </w:divBdr>
        </w:div>
      </w:divsChild>
    </w:div>
    <w:div w:id="1721972040">
      <w:bodyDiv w:val="1"/>
      <w:marLeft w:val="0"/>
      <w:marRight w:val="0"/>
      <w:marTop w:val="0"/>
      <w:marBottom w:val="0"/>
      <w:divBdr>
        <w:top w:val="none" w:sz="0" w:space="0" w:color="auto"/>
        <w:left w:val="none" w:sz="0" w:space="0" w:color="auto"/>
        <w:bottom w:val="none" w:sz="0" w:space="0" w:color="auto"/>
        <w:right w:val="none" w:sz="0" w:space="0" w:color="auto"/>
      </w:divBdr>
      <w:divsChild>
        <w:div w:id="479005399">
          <w:marLeft w:val="0"/>
          <w:marRight w:val="0"/>
          <w:marTop w:val="0"/>
          <w:marBottom w:val="0"/>
          <w:divBdr>
            <w:top w:val="none" w:sz="0" w:space="0" w:color="auto"/>
            <w:left w:val="none" w:sz="0" w:space="0" w:color="auto"/>
            <w:bottom w:val="none" w:sz="0" w:space="0" w:color="auto"/>
            <w:right w:val="none" w:sz="0" w:space="0" w:color="auto"/>
          </w:divBdr>
        </w:div>
      </w:divsChild>
    </w:div>
    <w:div w:id="1746486594">
      <w:bodyDiv w:val="1"/>
      <w:marLeft w:val="0"/>
      <w:marRight w:val="0"/>
      <w:marTop w:val="0"/>
      <w:marBottom w:val="0"/>
      <w:divBdr>
        <w:top w:val="none" w:sz="0" w:space="0" w:color="auto"/>
        <w:left w:val="none" w:sz="0" w:space="0" w:color="auto"/>
        <w:bottom w:val="none" w:sz="0" w:space="0" w:color="auto"/>
        <w:right w:val="none" w:sz="0" w:space="0" w:color="auto"/>
      </w:divBdr>
    </w:div>
    <w:div w:id="1824085165">
      <w:bodyDiv w:val="1"/>
      <w:marLeft w:val="0"/>
      <w:marRight w:val="0"/>
      <w:marTop w:val="0"/>
      <w:marBottom w:val="0"/>
      <w:divBdr>
        <w:top w:val="none" w:sz="0" w:space="0" w:color="auto"/>
        <w:left w:val="none" w:sz="0" w:space="0" w:color="auto"/>
        <w:bottom w:val="none" w:sz="0" w:space="0" w:color="auto"/>
        <w:right w:val="none" w:sz="0" w:space="0" w:color="auto"/>
      </w:divBdr>
      <w:divsChild>
        <w:div w:id="327639693">
          <w:marLeft w:val="0"/>
          <w:marRight w:val="0"/>
          <w:marTop w:val="0"/>
          <w:marBottom w:val="0"/>
          <w:divBdr>
            <w:top w:val="none" w:sz="0" w:space="0" w:color="auto"/>
            <w:left w:val="none" w:sz="0" w:space="0" w:color="auto"/>
            <w:bottom w:val="none" w:sz="0" w:space="0" w:color="auto"/>
            <w:right w:val="none" w:sz="0" w:space="0" w:color="auto"/>
          </w:divBdr>
        </w:div>
      </w:divsChild>
    </w:div>
    <w:div w:id="1849980255">
      <w:bodyDiv w:val="1"/>
      <w:marLeft w:val="0"/>
      <w:marRight w:val="0"/>
      <w:marTop w:val="0"/>
      <w:marBottom w:val="0"/>
      <w:divBdr>
        <w:top w:val="none" w:sz="0" w:space="0" w:color="auto"/>
        <w:left w:val="none" w:sz="0" w:space="0" w:color="auto"/>
        <w:bottom w:val="none" w:sz="0" w:space="0" w:color="auto"/>
        <w:right w:val="none" w:sz="0" w:space="0" w:color="auto"/>
      </w:divBdr>
      <w:divsChild>
        <w:div w:id="425420616">
          <w:marLeft w:val="0"/>
          <w:marRight w:val="0"/>
          <w:marTop w:val="0"/>
          <w:marBottom w:val="0"/>
          <w:divBdr>
            <w:top w:val="none" w:sz="0" w:space="0" w:color="auto"/>
            <w:left w:val="none" w:sz="0" w:space="0" w:color="auto"/>
            <w:bottom w:val="none" w:sz="0" w:space="0" w:color="auto"/>
            <w:right w:val="none" w:sz="0" w:space="0" w:color="auto"/>
          </w:divBdr>
        </w:div>
      </w:divsChild>
    </w:div>
    <w:div w:id="1917546620">
      <w:bodyDiv w:val="1"/>
      <w:marLeft w:val="0"/>
      <w:marRight w:val="0"/>
      <w:marTop w:val="0"/>
      <w:marBottom w:val="0"/>
      <w:divBdr>
        <w:top w:val="none" w:sz="0" w:space="0" w:color="auto"/>
        <w:left w:val="none" w:sz="0" w:space="0" w:color="auto"/>
        <w:bottom w:val="none" w:sz="0" w:space="0" w:color="auto"/>
        <w:right w:val="none" w:sz="0" w:space="0" w:color="auto"/>
      </w:divBdr>
      <w:divsChild>
        <w:div w:id="1573080676">
          <w:marLeft w:val="0"/>
          <w:marRight w:val="0"/>
          <w:marTop w:val="0"/>
          <w:marBottom w:val="0"/>
          <w:divBdr>
            <w:top w:val="none" w:sz="0" w:space="0" w:color="auto"/>
            <w:left w:val="none" w:sz="0" w:space="0" w:color="auto"/>
            <w:bottom w:val="none" w:sz="0" w:space="0" w:color="auto"/>
            <w:right w:val="none" w:sz="0" w:space="0" w:color="auto"/>
          </w:divBdr>
        </w:div>
      </w:divsChild>
    </w:div>
    <w:div w:id="1947348075">
      <w:bodyDiv w:val="1"/>
      <w:marLeft w:val="0"/>
      <w:marRight w:val="0"/>
      <w:marTop w:val="0"/>
      <w:marBottom w:val="0"/>
      <w:divBdr>
        <w:top w:val="none" w:sz="0" w:space="0" w:color="auto"/>
        <w:left w:val="none" w:sz="0" w:space="0" w:color="auto"/>
        <w:bottom w:val="none" w:sz="0" w:space="0" w:color="auto"/>
        <w:right w:val="none" w:sz="0" w:space="0" w:color="auto"/>
      </w:divBdr>
      <w:divsChild>
        <w:div w:id="774440470">
          <w:marLeft w:val="0"/>
          <w:marRight w:val="0"/>
          <w:marTop w:val="0"/>
          <w:marBottom w:val="0"/>
          <w:divBdr>
            <w:top w:val="none" w:sz="0" w:space="0" w:color="auto"/>
            <w:left w:val="none" w:sz="0" w:space="0" w:color="auto"/>
            <w:bottom w:val="none" w:sz="0" w:space="0" w:color="auto"/>
            <w:right w:val="none" w:sz="0" w:space="0" w:color="auto"/>
          </w:divBdr>
        </w:div>
      </w:divsChild>
    </w:div>
    <w:div w:id="1959869719">
      <w:bodyDiv w:val="1"/>
      <w:marLeft w:val="0"/>
      <w:marRight w:val="0"/>
      <w:marTop w:val="0"/>
      <w:marBottom w:val="0"/>
      <w:divBdr>
        <w:top w:val="none" w:sz="0" w:space="0" w:color="auto"/>
        <w:left w:val="none" w:sz="0" w:space="0" w:color="auto"/>
        <w:bottom w:val="none" w:sz="0" w:space="0" w:color="auto"/>
        <w:right w:val="none" w:sz="0" w:space="0" w:color="auto"/>
      </w:divBdr>
      <w:divsChild>
        <w:div w:id="25981950">
          <w:marLeft w:val="0"/>
          <w:marRight w:val="0"/>
          <w:marTop w:val="0"/>
          <w:marBottom w:val="0"/>
          <w:divBdr>
            <w:top w:val="none" w:sz="0" w:space="0" w:color="auto"/>
            <w:left w:val="none" w:sz="0" w:space="0" w:color="auto"/>
            <w:bottom w:val="none" w:sz="0" w:space="0" w:color="auto"/>
            <w:right w:val="none" w:sz="0" w:space="0" w:color="auto"/>
          </w:divBdr>
        </w:div>
      </w:divsChild>
    </w:div>
    <w:div w:id="2023581929">
      <w:bodyDiv w:val="1"/>
      <w:marLeft w:val="0"/>
      <w:marRight w:val="0"/>
      <w:marTop w:val="0"/>
      <w:marBottom w:val="0"/>
      <w:divBdr>
        <w:top w:val="none" w:sz="0" w:space="0" w:color="auto"/>
        <w:left w:val="none" w:sz="0" w:space="0" w:color="auto"/>
        <w:bottom w:val="none" w:sz="0" w:space="0" w:color="auto"/>
        <w:right w:val="none" w:sz="0" w:space="0" w:color="auto"/>
      </w:divBdr>
    </w:div>
    <w:div w:id="2025325498">
      <w:bodyDiv w:val="1"/>
      <w:marLeft w:val="0"/>
      <w:marRight w:val="0"/>
      <w:marTop w:val="0"/>
      <w:marBottom w:val="0"/>
      <w:divBdr>
        <w:top w:val="none" w:sz="0" w:space="0" w:color="auto"/>
        <w:left w:val="none" w:sz="0" w:space="0" w:color="auto"/>
        <w:bottom w:val="none" w:sz="0" w:space="0" w:color="auto"/>
        <w:right w:val="none" w:sz="0" w:space="0" w:color="auto"/>
      </w:divBdr>
    </w:div>
    <w:div w:id="2100447662">
      <w:bodyDiv w:val="1"/>
      <w:marLeft w:val="0"/>
      <w:marRight w:val="0"/>
      <w:marTop w:val="0"/>
      <w:marBottom w:val="0"/>
      <w:divBdr>
        <w:top w:val="none" w:sz="0" w:space="0" w:color="auto"/>
        <w:left w:val="none" w:sz="0" w:space="0" w:color="auto"/>
        <w:bottom w:val="none" w:sz="0" w:space="0" w:color="auto"/>
        <w:right w:val="none" w:sz="0" w:space="0" w:color="auto"/>
      </w:divBdr>
    </w:div>
    <w:div w:id="2117409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cs.wikipedia.org/wiki/%CE%9B" TargetMode="External"/><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0.jpeg"/><Relationship Id="rId89" Type="http://schemas.openxmlformats.org/officeDocument/2006/relationships/image" Target="media/image64.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hyperlink" Target="http://en.wikipedia.org/wiki/Connected_component_%28graph_theory%29" TargetMode="External"/><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5.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chart" Target="charts/chart2.xml"/><Relationship Id="rId95" Type="http://schemas.openxmlformats.org/officeDocument/2006/relationships/hyperlink" Target="http://www.cim.mcgill.ca/~dparks/CornerDetector/index.htm" TargetMode="External"/><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4.jpeg"/><Relationship Id="rId48" Type="http://schemas.openxmlformats.org/officeDocument/2006/relationships/hyperlink" Target="https://en.wikipedia.org/wiki/Maximally_stable_extremal_regions" TargetMode="External"/><Relationship Id="rId64" Type="http://schemas.openxmlformats.org/officeDocument/2006/relationships/image" Target="media/image42.png"/><Relationship Id="rId69" Type="http://schemas.openxmlformats.org/officeDocument/2006/relationships/image" Target="media/image46.png"/><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image" Target="media/image3.jpeg"/><Relationship Id="rId17" Type="http://schemas.openxmlformats.org/officeDocument/2006/relationships/hyperlink" Target="https://cs.wikipedia.org/wiki/%CE%9B"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hyperlink" Target="https://cs.wikipedia.org/wiki/%CE%9B" TargetMode="External"/><Relationship Id="rId41" Type="http://schemas.openxmlformats.org/officeDocument/2006/relationships/image" Target="media/image22.jpeg"/><Relationship Id="rId54" Type="http://schemas.openxmlformats.org/officeDocument/2006/relationships/hyperlink" Target="http://en.wikipedia.org/wiki/Heuristic" TargetMode="External"/><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chart" Target="charts/chart1.xml"/><Relationship Id="rId91" Type="http://schemas.openxmlformats.org/officeDocument/2006/relationships/image" Target="media/image65.png"/><Relationship Id="rId96" Type="http://schemas.openxmlformats.org/officeDocument/2006/relationships/hyperlink" Target="http://www.generation5.org/content/2002/im01.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9.jpeg"/><Relationship Id="rId57" Type="http://schemas.openxmlformats.org/officeDocument/2006/relationships/image" Target="media/image35.png"/><Relationship Id="rId10" Type="http://schemas.openxmlformats.org/officeDocument/2006/relationships/image" Target="media/image1.jpeg"/><Relationship Id="rId31" Type="http://schemas.openxmlformats.org/officeDocument/2006/relationships/hyperlink" Target="https://cs.wikipedia.org/wiki/%CE%9B" TargetMode="External"/><Relationship Id="rId44" Type="http://schemas.openxmlformats.org/officeDocument/2006/relationships/image" Target="media/image25.jpeg"/><Relationship Id="rId52" Type="http://schemas.openxmlformats.org/officeDocument/2006/relationships/image" Target="media/image32.png"/><Relationship Id="rId60" Type="http://schemas.openxmlformats.org/officeDocument/2006/relationships/image" Target="media/image38.jpeg"/><Relationship Id="rId65" Type="http://schemas.openxmlformats.org/officeDocument/2006/relationships/hyperlink" Target="https://en.wikipedia.org/wiki/Arithmetic_mean" TargetMode="External"/><Relationship Id="rId73" Type="http://schemas.openxmlformats.org/officeDocument/2006/relationships/image" Target="media/image50.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image" Target="media/image68.png"/><Relationship Id="rId99" Type="http://schemas.openxmlformats.org/officeDocument/2006/relationships/hyperlink" Target="http://research.stowers-institute.org/efg/Report/FourierAnalysis.pdf"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comments" Target="comments.xml"/><Relationship Id="rId18" Type="http://schemas.openxmlformats.org/officeDocument/2006/relationships/hyperlink" Target="https://cs.wikipedia.org/wiki/%CE%9B"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3.png"/><Relationship Id="rId76" Type="http://schemas.openxmlformats.org/officeDocument/2006/relationships/hyperlink" Target="https://en.wikipedia.org/wiki/Developing_countries" TargetMode="External"/><Relationship Id="rId97" Type="http://schemas.openxmlformats.org/officeDocument/2006/relationships/hyperlink" Target="https://www.cs.rit.edu/~rlaz/PatternRecognition/slides/Bayesian.pdf"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cs.wikipedia.org/wiki/%CE%9B" TargetMode="External"/><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9.png"/><Relationship Id="rId82" Type="http://schemas.openxmlformats.org/officeDocument/2006/relationships/image" Target="media/image58.jpeg"/><Relationship Id="rId19" Type="http://schemas.openxmlformats.org/officeDocument/2006/relationships/hyperlink" Target="https://cs.wikipedia.org/wiki/%CE%9B" TargetMode="External"/><Relationship Id="rId14" Type="http://schemas.microsoft.com/office/2011/relationships/commentsExtended" Target="commentsExtended.xml"/><Relationship Id="rId30" Type="http://schemas.openxmlformats.org/officeDocument/2006/relationships/hyperlink" Target="https://cs.wikipedia.org/wiki/%CE%9B" TargetMode="External"/><Relationship Id="rId35" Type="http://schemas.openxmlformats.org/officeDocument/2006/relationships/image" Target="media/image16.png"/><Relationship Id="rId56" Type="http://schemas.openxmlformats.org/officeDocument/2006/relationships/image" Target="media/image34.jpeg"/><Relationship Id="rId77" Type="http://schemas.openxmlformats.org/officeDocument/2006/relationships/image" Target="media/image53.png"/><Relationship Id="rId100" Type="http://schemas.openxmlformats.org/officeDocument/2006/relationships/hyperlink" Target="https://web.eecs.umich.edu/~jjcorso/t/598F14/files/lecture_0924_filtering.pdf" TargetMode="Externa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hyperlink" Target="http://www.poynton.com/PDFs/coloureq.pdf"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zee\AppData\Roaming\Microsoft\Templates\Spec%20design%20(blank).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GitHub\Vysledky\Test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GitHub\Vysledky\Test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spPr>
            <a:ln w="28575" cap="rnd">
              <a:solidFill>
                <a:schemeClr val="accent1"/>
              </a:solidFill>
              <a:round/>
            </a:ln>
            <a:effectLst/>
          </c:spPr>
          <c:marker>
            <c:symbol val="none"/>
          </c:marker>
          <c:cat>
            <c:strRef>
              <c:f>Test_cover!$F$2:$F$159</c:f>
              <c:strCache>
                <c:ptCount val="158"/>
                <c:pt idx="0">
                  <c:v>Start</c:v>
                </c:pt>
                <c:pt idx="157">
                  <c:v>End</c:v>
                </c:pt>
              </c:strCache>
            </c:strRef>
          </c:cat>
          <c:val>
            <c:numRef>
              <c:f>Test_cover!$X$2:$X$159</c:f>
              <c:numCache>
                <c:formatCode>General</c:formatCode>
                <c:ptCount val="158"/>
                <c:pt idx="0">
                  <c:v>0.6</c:v>
                </c:pt>
                <c:pt idx="1">
                  <c:v>0.6</c:v>
                </c:pt>
                <c:pt idx="2">
                  <c:v>0.6</c:v>
                </c:pt>
                <c:pt idx="3">
                  <c:v>0.6</c:v>
                </c:pt>
                <c:pt idx="4">
                  <c:v>1</c:v>
                </c:pt>
                <c:pt idx="5">
                  <c:v>1</c:v>
                </c:pt>
                <c:pt idx="6">
                  <c:v>0.8</c:v>
                </c:pt>
                <c:pt idx="7">
                  <c:v>0.8</c:v>
                </c:pt>
                <c:pt idx="8">
                  <c:v>0.8</c:v>
                </c:pt>
                <c:pt idx="9">
                  <c:v>0.8</c:v>
                </c:pt>
                <c:pt idx="10">
                  <c:v>0.8</c:v>
                </c:pt>
                <c:pt idx="11">
                  <c:v>0.8</c:v>
                </c:pt>
                <c:pt idx="12">
                  <c:v>0.8</c:v>
                </c:pt>
                <c:pt idx="13">
                  <c:v>0.8</c:v>
                </c:pt>
                <c:pt idx="14">
                  <c:v>0.8</c:v>
                </c:pt>
                <c:pt idx="15">
                  <c:v>0.8</c:v>
                </c:pt>
                <c:pt idx="16">
                  <c:v>0.6</c:v>
                </c:pt>
                <c:pt idx="17">
                  <c:v>0.8</c:v>
                </c:pt>
                <c:pt idx="18">
                  <c:v>1</c:v>
                </c:pt>
                <c:pt idx="19">
                  <c:v>0.8</c:v>
                </c:pt>
                <c:pt idx="20">
                  <c:v>0.8</c:v>
                </c:pt>
                <c:pt idx="21">
                  <c:v>0.6</c:v>
                </c:pt>
                <c:pt idx="22">
                  <c:v>0.8</c:v>
                </c:pt>
                <c:pt idx="23">
                  <c:v>0.8</c:v>
                </c:pt>
                <c:pt idx="24">
                  <c:v>0.6</c:v>
                </c:pt>
                <c:pt idx="25">
                  <c:v>0.2</c:v>
                </c:pt>
                <c:pt idx="26">
                  <c:v>0</c:v>
                </c:pt>
                <c:pt idx="27">
                  <c:v>0</c:v>
                </c:pt>
                <c:pt idx="28">
                  <c:v>0</c:v>
                </c:pt>
                <c:pt idx="29">
                  <c:v>0</c:v>
                </c:pt>
                <c:pt idx="30">
                  <c:v>0</c:v>
                </c:pt>
                <c:pt idx="31">
                  <c:v>0</c:v>
                </c:pt>
                <c:pt idx="32">
                  <c:v>0</c:v>
                </c:pt>
                <c:pt idx="33">
                  <c:v>0</c:v>
                </c:pt>
                <c:pt idx="34">
                  <c:v>0</c:v>
                </c:pt>
                <c:pt idx="35">
                  <c:v>0</c:v>
                </c:pt>
                <c:pt idx="36">
                  <c:v>0</c:v>
                </c:pt>
                <c:pt idx="37">
                  <c:v>0.2</c:v>
                </c:pt>
                <c:pt idx="38">
                  <c:v>0.8</c:v>
                </c:pt>
                <c:pt idx="39">
                  <c:v>0.8</c:v>
                </c:pt>
                <c:pt idx="40">
                  <c:v>0.8</c:v>
                </c:pt>
                <c:pt idx="41">
                  <c:v>0.8</c:v>
                </c:pt>
                <c:pt idx="42">
                  <c:v>1</c:v>
                </c:pt>
                <c:pt idx="43">
                  <c:v>0.6</c:v>
                </c:pt>
                <c:pt idx="44">
                  <c:v>0.8</c:v>
                </c:pt>
                <c:pt idx="45">
                  <c:v>0.8</c:v>
                </c:pt>
                <c:pt idx="46">
                  <c:v>0.8</c:v>
                </c:pt>
                <c:pt idx="47">
                  <c:v>0.8</c:v>
                </c:pt>
                <c:pt idx="48">
                  <c:v>0.4</c:v>
                </c:pt>
                <c:pt idx="49">
                  <c:v>0.4</c:v>
                </c:pt>
                <c:pt idx="50">
                  <c:v>0.8</c:v>
                </c:pt>
                <c:pt idx="51">
                  <c:v>0.8</c:v>
                </c:pt>
                <c:pt idx="52">
                  <c:v>0.8</c:v>
                </c:pt>
                <c:pt idx="53">
                  <c:v>0.6</c:v>
                </c:pt>
                <c:pt idx="54">
                  <c:v>1</c:v>
                </c:pt>
                <c:pt idx="55">
                  <c:v>1</c:v>
                </c:pt>
                <c:pt idx="56">
                  <c:v>0.8</c:v>
                </c:pt>
                <c:pt idx="57">
                  <c:v>0.8</c:v>
                </c:pt>
                <c:pt idx="58">
                  <c:v>0.8</c:v>
                </c:pt>
                <c:pt idx="59">
                  <c:v>0.8</c:v>
                </c:pt>
                <c:pt idx="60">
                  <c:v>0.8</c:v>
                </c:pt>
                <c:pt idx="61">
                  <c:v>0.8</c:v>
                </c:pt>
                <c:pt idx="62">
                  <c:v>1</c:v>
                </c:pt>
                <c:pt idx="63">
                  <c:v>1</c:v>
                </c:pt>
                <c:pt idx="64">
                  <c:v>0.8</c:v>
                </c:pt>
                <c:pt idx="65">
                  <c:v>0.8</c:v>
                </c:pt>
                <c:pt idx="66">
                  <c:v>0.8</c:v>
                </c:pt>
                <c:pt idx="67">
                  <c:v>0.8</c:v>
                </c:pt>
                <c:pt idx="68">
                  <c:v>0.8</c:v>
                </c:pt>
                <c:pt idx="69">
                  <c:v>0.8</c:v>
                </c:pt>
                <c:pt idx="70">
                  <c:v>1</c:v>
                </c:pt>
                <c:pt idx="71">
                  <c:v>1</c:v>
                </c:pt>
                <c:pt idx="72">
                  <c:v>1</c:v>
                </c:pt>
                <c:pt idx="73">
                  <c:v>1</c:v>
                </c:pt>
                <c:pt idx="74">
                  <c:v>0.8</c:v>
                </c:pt>
                <c:pt idx="75">
                  <c:v>0.8</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0.2</c:v>
                </c:pt>
                <c:pt idx="94">
                  <c:v>0.2</c:v>
                </c:pt>
                <c:pt idx="95">
                  <c:v>0.6</c:v>
                </c:pt>
                <c:pt idx="96">
                  <c:v>0.2</c:v>
                </c:pt>
                <c:pt idx="97">
                  <c:v>0.6</c:v>
                </c:pt>
                <c:pt idx="98">
                  <c:v>0.6</c:v>
                </c:pt>
                <c:pt idx="99">
                  <c:v>0.6</c:v>
                </c:pt>
                <c:pt idx="100">
                  <c:v>0.6</c:v>
                </c:pt>
                <c:pt idx="101">
                  <c:v>0.6</c:v>
                </c:pt>
                <c:pt idx="102">
                  <c:v>0.8</c:v>
                </c:pt>
                <c:pt idx="103">
                  <c:v>0.8</c:v>
                </c:pt>
                <c:pt idx="104">
                  <c:v>1</c:v>
                </c:pt>
                <c:pt idx="105">
                  <c:v>0.8</c:v>
                </c:pt>
                <c:pt idx="106">
                  <c:v>1</c:v>
                </c:pt>
                <c:pt idx="107">
                  <c:v>1</c:v>
                </c:pt>
                <c:pt idx="108">
                  <c:v>1</c:v>
                </c:pt>
                <c:pt idx="109">
                  <c:v>0.8</c:v>
                </c:pt>
                <c:pt idx="110">
                  <c:v>0.8</c:v>
                </c:pt>
                <c:pt idx="111">
                  <c:v>0.8</c:v>
                </c:pt>
                <c:pt idx="112">
                  <c:v>0.8</c:v>
                </c:pt>
                <c:pt idx="113">
                  <c:v>0.6</c:v>
                </c:pt>
                <c:pt idx="114">
                  <c:v>0.6</c:v>
                </c:pt>
                <c:pt idx="115">
                  <c:v>0.6</c:v>
                </c:pt>
                <c:pt idx="116">
                  <c:v>0.6</c:v>
                </c:pt>
                <c:pt idx="117">
                  <c:v>0.6</c:v>
                </c:pt>
                <c:pt idx="118">
                  <c:v>0.6</c:v>
                </c:pt>
                <c:pt idx="119">
                  <c:v>0.8</c:v>
                </c:pt>
                <c:pt idx="120">
                  <c:v>0.8</c:v>
                </c:pt>
                <c:pt idx="121">
                  <c:v>0.6</c:v>
                </c:pt>
                <c:pt idx="122">
                  <c:v>0.8</c:v>
                </c:pt>
                <c:pt idx="123">
                  <c:v>0</c:v>
                </c:pt>
                <c:pt idx="124">
                  <c:v>0</c:v>
                </c:pt>
                <c:pt idx="125">
                  <c:v>0</c:v>
                </c:pt>
                <c:pt idx="126">
                  <c:v>0</c:v>
                </c:pt>
                <c:pt idx="127">
                  <c:v>0</c:v>
                </c:pt>
                <c:pt idx="128">
                  <c:v>0</c:v>
                </c:pt>
                <c:pt idx="129">
                  <c:v>0</c:v>
                </c:pt>
                <c:pt idx="130">
                  <c:v>0</c:v>
                </c:pt>
                <c:pt idx="131">
                  <c:v>0</c:v>
                </c:pt>
                <c:pt idx="132">
                  <c:v>0.4</c:v>
                </c:pt>
                <c:pt idx="133">
                  <c:v>0.4</c:v>
                </c:pt>
                <c:pt idx="134">
                  <c:v>0.4</c:v>
                </c:pt>
                <c:pt idx="135">
                  <c:v>1</c:v>
                </c:pt>
                <c:pt idx="136">
                  <c:v>0.8</c:v>
                </c:pt>
                <c:pt idx="137">
                  <c:v>0.8</c:v>
                </c:pt>
                <c:pt idx="138">
                  <c:v>0.8</c:v>
                </c:pt>
                <c:pt idx="139">
                  <c:v>0.6</c:v>
                </c:pt>
                <c:pt idx="140">
                  <c:v>0.8</c:v>
                </c:pt>
                <c:pt idx="141">
                  <c:v>0.6</c:v>
                </c:pt>
                <c:pt idx="142">
                  <c:v>1</c:v>
                </c:pt>
                <c:pt idx="143">
                  <c:v>1</c:v>
                </c:pt>
                <c:pt idx="144">
                  <c:v>1</c:v>
                </c:pt>
                <c:pt idx="145">
                  <c:v>0.8</c:v>
                </c:pt>
                <c:pt idx="146">
                  <c:v>1</c:v>
                </c:pt>
                <c:pt idx="147">
                  <c:v>1</c:v>
                </c:pt>
                <c:pt idx="148">
                  <c:v>0.8</c:v>
                </c:pt>
                <c:pt idx="149">
                  <c:v>0.8</c:v>
                </c:pt>
                <c:pt idx="150">
                  <c:v>0.8</c:v>
                </c:pt>
                <c:pt idx="151">
                  <c:v>0.8</c:v>
                </c:pt>
                <c:pt idx="152">
                  <c:v>0.8</c:v>
                </c:pt>
                <c:pt idx="153">
                  <c:v>0.6</c:v>
                </c:pt>
                <c:pt idx="154">
                  <c:v>0.6</c:v>
                </c:pt>
                <c:pt idx="155">
                  <c:v>0.6</c:v>
                </c:pt>
                <c:pt idx="156">
                  <c:v>0.6</c:v>
                </c:pt>
                <c:pt idx="157">
                  <c:v>0.6</c:v>
                </c:pt>
              </c:numCache>
            </c:numRef>
          </c:val>
          <c:smooth val="0"/>
        </c:ser>
        <c:dLbls>
          <c:showLegendKey val="0"/>
          <c:showVal val="0"/>
          <c:showCatName val="0"/>
          <c:showSerName val="0"/>
          <c:showPercent val="0"/>
          <c:showBubbleSize val="0"/>
        </c:dLbls>
        <c:smooth val="0"/>
        <c:axId val="-1566934784"/>
        <c:axId val="-1566934240"/>
      </c:lineChart>
      <c:catAx>
        <c:axId val="-1566934784"/>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66934240"/>
        <c:crosses val="autoZero"/>
        <c:auto val="0"/>
        <c:lblAlgn val="ctr"/>
        <c:lblOffset val="100"/>
        <c:tickLblSkip val="157"/>
        <c:noMultiLvlLbl val="0"/>
      </c:catAx>
      <c:valAx>
        <c:axId val="-1566934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66934784"/>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spPr>
            <a:ln w="28575" cap="rnd">
              <a:solidFill>
                <a:schemeClr val="accent1"/>
              </a:solidFill>
              <a:round/>
            </a:ln>
            <a:effectLst/>
          </c:spPr>
          <c:marker>
            <c:symbol val="none"/>
          </c:marker>
          <c:cat>
            <c:strRef>
              <c:f>Test_move_stop!$F$2:$F$159</c:f>
              <c:strCache>
                <c:ptCount val="158"/>
                <c:pt idx="0">
                  <c:v>Start</c:v>
                </c:pt>
                <c:pt idx="157">
                  <c:v>End</c:v>
                </c:pt>
              </c:strCache>
            </c:strRef>
          </c:cat>
          <c:val>
            <c:numRef>
              <c:f>Test_move_stop!$X$2:$X$159</c:f>
              <c:numCache>
                <c:formatCode>General</c:formatCode>
                <c:ptCount val="158"/>
                <c:pt idx="0">
                  <c:v>1</c:v>
                </c:pt>
                <c:pt idx="1">
                  <c:v>1</c:v>
                </c:pt>
                <c:pt idx="2">
                  <c:v>0.8</c:v>
                </c:pt>
                <c:pt idx="3">
                  <c:v>0.8</c:v>
                </c:pt>
                <c:pt idx="4">
                  <c:v>0.8</c:v>
                </c:pt>
                <c:pt idx="5">
                  <c:v>0.8</c:v>
                </c:pt>
                <c:pt idx="6">
                  <c:v>0.8</c:v>
                </c:pt>
                <c:pt idx="7">
                  <c:v>0.8</c:v>
                </c:pt>
                <c:pt idx="8">
                  <c:v>0.8</c:v>
                </c:pt>
                <c:pt idx="9">
                  <c:v>1</c:v>
                </c:pt>
                <c:pt idx="10">
                  <c:v>1</c:v>
                </c:pt>
                <c:pt idx="11">
                  <c:v>1</c:v>
                </c:pt>
                <c:pt idx="12">
                  <c:v>1</c:v>
                </c:pt>
                <c:pt idx="13">
                  <c:v>1</c:v>
                </c:pt>
                <c:pt idx="14">
                  <c:v>0.8</c:v>
                </c:pt>
                <c:pt idx="15">
                  <c:v>0.8</c:v>
                </c:pt>
                <c:pt idx="16">
                  <c:v>0.8</c:v>
                </c:pt>
                <c:pt idx="17">
                  <c:v>1</c:v>
                </c:pt>
                <c:pt idx="18">
                  <c:v>1</c:v>
                </c:pt>
                <c:pt idx="19">
                  <c:v>0.8</c:v>
                </c:pt>
                <c:pt idx="20">
                  <c:v>0.6</c:v>
                </c:pt>
                <c:pt idx="21">
                  <c:v>0.6</c:v>
                </c:pt>
                <c:pt idx="22">
                  <c:v>0.6</c:v>
                </c:pt>
                <c:pt idx="23">
                  <c:v>0.6</c:v>
                </c:pt>
                <c:pt idx="24">
                  <c:v>0.6</c:v>
                </c:pt>
                <c:pt idx="25">
                  <c:v>0.8</c:v>
                </c:pt>
                <c:pt idx="26">
                  <c:v>0.8</c:v>
                </c:pt>
                <c:pt idx="27">
                  <c:v>0.8</c:v>
                </c:pt>
                <c:pt idx="28">
                  <c:v>0.8</c:v>
                </c:pt>
                <c:pt idx="29">
                  <c:v>1</c:v>
                </c:pt>
                <c:pt idx="30">
                  <c:v>1</c:v>
                </c:pt>
                <c:pt idx="31">
                  <c:v>1</c:v>
                </c:pt>
                <c:pt idx="32">
                  <c:v>1</c:v>
                </c:pt>
                <c:pt idx="33">
                  <c:v>1</c:v>
                </c:pt>
                <c:pt idx="34">
                  <c:v>0.8</c:v>
                </c:pt>
                <c:pt idx="35">
                  <c:v>0.8</c:v>
                </c:pt>
                <c:pt idx="36">
                  <c:v>0.8</c:v>
                </c:pt>
                <c:pt idx="37">
                  <c:v>0.8</c:v>
                </c:pt>
                <c:pt idx="38">
                  <c:v>1</c:v>
                </c:pt>
                <c:pt idx="39">
                  <c:v>1</c:v>
                </c:pt>
                <c:pt idx="40">
                  <c:v>1</c:v>
                </c:pt>
                <c:pt idx="41">
                  <c:v>1</c:v>
                </c:pt>
                <c:pt idx="42">
                  <c:v>1</c:v>
                </c:pt>
                <c:pt idx="43">
                  <c:v>0.6</c:v>
                </c:pt>
                <c:pt idx="44">
                  <c:v>1</c:v>
                </c:pt>
                <c:pt idx="45">
                  <c:v>1</c:v>
                </c:pt>
                <c:pt idx="46">
                  <c:v>1</c:v>
                </c:pt>
                <c:pt idx="47">
                  <c:v>1</c:v>
                </c:pt>
                <c:pt idx="48">
                  <c:v>1</c:v>
                </c:pt>
                <c:pt idx="49">
                  <c:v>0.6</c:v>
                </c:pt>
                <c:pt idx="50">
                  <c:v>0.6</c:v>
                </c:pt>
                <c:pt idx="51">
                  <c:v>0.6</c:v>
                </c:pt>
                <c:pt idx="52">
                  <c:v>0.6</c:v>
                </c:pt>
                <c:pt idx="53">
                  <c:v>0.6</c:v>
                </c:pt>
                <c:pt idx="54">
                  <c:v>0.8</c:v>
                </c:pt>
                <c:pt idx="55">
                  <c:v>0.8</c:v>
                </c:pt>
                <c:pt idx="56">
                  <c:v>0.6</c:v>
                </c:pt>
                <c:pt idx="57">
                  <c:v>0.2</c:v>
                </c:pt>
                <c:pt idx="58">
                  <c:v>0.4</c:v>
                </c:pt>
                <c:pt idx="59">
                  <c:v>0.2</c:v>
                </c:pt>
                <c:pt idx="60">
                  <c:v>0.2</c:v>
                </c:pt>
                <c:pt idx="61">
                  <c:v>0.6</c:v>
                </c:pt>
                <c:pt idx="62">
                  <c:v>0.6</c:v>
                </c:pt>
                <c:pt idx="63">
                  <c:v>0.6</c:v>
                </c:pt>
                <c:pt idx="64">
                  <c:v>0.4</c:v>
                </c:pt>
                <c:pt idx="65">
                  <c:v>0.4</c:v>
                </c:pt>
                <c:pt idx="66">
                  <c:v>0.6</c:v>
                </c:pt>
                <c:pt idx="67">
                  <c:v>0.6</c:v>
                </c:pt>
                <c:pt idx="68">
                  <c:v>0.6</c:v>
                </c:pt>
                <c:pt idx="69">
                  <c:v>0.8</c:v>
                </c:pt>
                <c:pt idx="70">
                  <c:v>0.8</c:v>
                </c:pt>
                <c:pt idx="71">
                  <c:v>1</c:v>
                </c:pt>
                <c:pt idx="72">
                  <c:v>0.8</c:v>
                </c:pt>
                <c:pt idx="73">
                  <c:v>0.8</c:v>
                </c:pt>
                <c:pt idx="74">
                  <c:v>0.8</c:v>
                </c:pt>
                <c:pt idx="75">
                  <c:v>0.8</c:v>
                </c:pt>
                <c:pt idx="76">
                  <c:v>0.8</c:v>
                </c:pt>
                <c:pt idx="77">
                  <c:v>0.8</c:v>
                </c:pt>
                <c:pt idx="78">
                  <c:v>1</c:v>
                </c:pt>
                <c:pt idx="79">
                  <c:v>0.6</c:v>
                </c:pt>
                <c:pt idx="80">
                  <c:v>0.6</c:v>
                </c:pt>
                <c:pt idx="81">
                  <c:v>0.6</c:v>
                </c:pt>
                <c:pt idx="82">
                  <c:v>0.8</c:v>
                </c:pt>
                <c:pt idx="83">
                  <c:v>0.8</c:v>
                </c:pt>
                <c:pt idx="84">
                  <c:v>0.8</c:v>
                </c:pt>
                <c:pt idx="85">
                  <c:v>0.8</c:v>
                </c:pt>
                <c:pt idx="86">
                  <c:v>0.6</c:v>
                </c:pt>
                <c:pt idx="87">
                  <c:v>0.6</c:v>
                </c:pt>
                <c:pt idx="88">
                  <c:v>0.6</c:v>
                </c:pt>
                <c:pt idx="89">
                  <c:v>1</c:v>
                </c:pt>
                <c:pt idx="90">
                  <c:v>1</c:v>
                </c:pt>
                <c:pt idx="91">
                  <c:v>1</c:v>
                </c:pt>
                <c:pt idx="92">
                  <c:v>0.8</c:v>
                </c:pt>
                <c:pt idx="93">
                  <c:v>0.2</c:v>
                </c:pt>
                <c:pt idx="94">
                  <c:v>0.6</c:v>
                </c:pt>
                <c:pt idx="95">
                  <c:v>0.6</c:v>
                </c:pt>
                <c:pt idx="96">
                  <c:v>0.4</c:v>
                </c:pt>
                <c:pt idx="97">
                  <c:v>0.8</c:v>
                </c:pt>
                <c:pt idx="98">
                  <c:v>0.8</c:v>
                </c:pt>
                <c:pt idx="99">
                  <c:v>1</c:v>
                </c:pt>
                <c:pt idx="100">
                  <c:v>0.8</c:v>
                </c:pt>
                <c:pt idx="101">
                  <c:v>0.6</c:v>
                </c:pt>
                <c:pt idx="102">
                  <c:v>0.6</c:v>
                </c:pt>
                <c:pt idx="103">
                  <c:v>1</c:v>
                </c:pt>
                <c:pt idx="104">
                  <c:v>0.6</c:v>
                </c:pt>
                <c:pt idx="105">
                  <c:v>0.6</c:v>
                </c:pt>
                <c:pt idx="106">
                  <c:v>0.6</c:v>
                </c:pt>
                <c:pt idx="107">
                  <c:v>0.6</c:v>
                </c:pt>
                <c:pt idx="108">
                  <c:v>0.6</c:v>
                </c:pt>
                <c:pt idx="109">
                  <c:v>0.6</c:v>
                </c:pt>
                <c:pt idx="110">
                  <c:v>0.6</c:v>
                </c:pt>
                <c:pt idx="111">
                  <c:v>0.2</c:v>
                </c:pt>
                <c:pt idx="112">
                  <c:v>0.2</c:v>
                </c:pt>
                <c:pt idx="113">
                  <c:v>0.2</c:v>
                </c:pt>
                <c:pt idx="114">
                  <c:v>0.4</c:v>
                </c:pt>
                <c:pt idx="115">
                  <c:v>0.4</c:v>
                </c:pt>
                <c:pt idx="116">
                  <c:v>0.2</c:v>
                </c:pt>
                <c:pt idx="117">
                  <c:v>0.4</c:v>
                </c:pt>
                <c:pt idx="118">
                  <c:v>0.4</c:v>
                </c:pt>
                <c:pt idx="119">
                  <c:v>0.2</c:v>
                </c:pt>
                <c:pt idx="120">
                  <c:v>0.2</c:v>
                </c:pt>
                <c:pt idx="121">
                  <c:v>0.2</c:v>
                </c:pt>
                <c:pt idx="122">
                  <c:v>0.2</c:v>
                </c:pt>
                <c:pt idx="123">
                  <c:v>0.2</c:v>
                </c:pt>
                <c:pt idx="124">
                  <c:v>0.8</c:v>
                </c:pt>
                <c:pt idx="125">
                  <c:v>0.8</c:v>
                </c:pt>
                <c:pt idx="126">
                  <c:v>1</c:v>
                </c:pt>
                <c:pt idx="127">
                  <c:v>1</c:v>
                </c:pt>
                <c:pt idx="128">
                  <c:v>1</c:v>
                </c:pt>
                <c:pt idx="129">
                  <c:v>0.6</c:v>
                </c:pt>
                <c:pt idx="130">
                  <c:v>0.8</c:v>
                </c:pt>
                <c:pt idx="131">
                  <c:v>0.8</c:v>
                </c:pt>
                <c:pt idx="132">
                  <c:v>0.6</c:v>
                </c:pt>
                <c:pt idx="133">
                  <c:v>0.8</c:v>
                </c:pt>
                <c:pt idx="134">
                  <c:v>0.8</c:v>
                </c:pt>
                <c:pt idx="135">
                  <c:v>0.8</c:v>
                </c:pt>
                <c:pt idx="136">
                  <c:v>0.8</c:v>
                </c:pt>
                <c:pt idx="137">
                  <c:v>0.8</c:v>
                </c:pt>
                <c:pt idx="138">
                  <c:v>0.8</c:v>
                </c:pt>
                <c:pt idx="139">
                  <c:v>1</c:v>
                </c:pt>
                <c:pt idx="140">
                  <c:v>0.8</c:v>
                </c:pt>
                <c:pt idx="141">
                  <c:v>1</c:v>
                </c:pt>
                <c:pt idx="142">
                  <c:v>1</c:v>
                </c:pt>
                <c:pt idx="143">
                  <c:v>0.8</c:v>
                </c:pt>
                <c:pt idx="144">
                  <c:v>0.8</c:v>
                </c:pt>
                <c:pt idx="145">
                  <c:v>1</c:v>
                </c:pt>
                <c:pt idx="146">
                  <c:v>1</c:v>
                </c:pt>
                <c:pt idx="147">
                  <c:v>0.8</c:v>
                </c:pt>
                <c:pt idx="148">
                  <c:v>0.8</c:v>
                </c:pt>
                <c:pt idx="149">
                  <c:v>0.6</c:v>
                </c:pt>
                <c:pt idx="150">
                  <c:v>0.6</c:v>
                </c:pt>
                <c:pt idx="151">
                  <c:v>0.6</c:v>
                </c:pt>
                <c:pt idx="152">
                  <c:v>0.4</c:v>
                </c:pt>
                <c:pt idx="153">
                  <c:v>0.6</c:v>
                </c:pt>
                <c:pt idx="154">
                  <c:v>0.8</c:v>
                </c:pt>
                <c:pt idx="155">
                  <c:v>0.8</c:v>
                </c:pt>
                <c:pt idx="156">
                  <c:v>0.6</c:v>
                </c:pt>
                <c:pt idx="157">
                  <c:v>0.6</c:v>
                </c:pt>
              </c:numCache>
            </c:numRef>
          </c:val>
          <c:smooth val="0"/>
        </c:ser>
        <c:dLbls>
          <c:showLegendKey val="0"/>
          <c:showVal val="0"/>
          <c:showCatName val="0"/>
          <c:showSerName val="0"/>
          <c:showPercent val="0"/>
          <c:showBubbleSize val="0"/>
        </c:dLbls>
        <c:smooth val="0"/>
        <c:axId val="-1566930976"/>
        <c:axId val="-1566929344"/>
      </c:lineChart>
      <c:catAx>
        <c:axId val="-1566930976"/>
        <c:scaling>
          <c:orientation val="minMax"/>
        </c:scaling>
        <c:delete val="0"/>
        <c:axPos val="b"/>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66929344"/>
        <c:crosses val="autoZero"/>
        <c:auto val="0"/>
        <c:lblAlgn val="ctr"/>
        <c:lblOffset val="100"/>
        <c:tickLblSkip val="157"/>
        <c:noMultiLvlLbl val="0"/>
      </c:catAx>
      <c:valAx>
        <c:axId val="-156692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crossAx val="-1566930976"/>
        <c:crosses val="autoZero"/>
        <c:crossBetween val="between"/>
      </c:valAx>
      <c:spPr>
        <a:noFill/>
        <a:ln w="25400">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Zák</b:Tag>
    <b:SourceType>Report</b:SourceType>
    <b:Guid>{6A3C8BBB-F1F3-41F6-BEC1-91F4ED311CC3}</b:Guid>
    <b:LCID>cs-CZ</b:LCID>
    <b:Author>
      <b:Author>
        <b:NameList>
          <b:Person>
            <b:Last>Sb.</b:Last>
            <b:First>Zákon</b:First>
            <b:Middle>č. 268/2014</b:Middle>
          </b:Person>
          <b:Person>
            <b:Last>Zákon o zdravotnických prostředcích a o změně zákona č. 634/2004 Sb.</b:Last>
            <b:First>o</b:First>
            <b:Middle>správních poplatcích, ve znění pozdějších předpisů</b:Middle>
          </b:Person>
        </b:NameList>
      </b:Author>
    </b:Author>
    <b:RefOrder>2</b:RefOrder>
  </b:Source>
  <b:Source>
    <b:Tag>Har</b:Tag>
    <b:SourceType>Report</b:SourceType>
    <b:Guid>{3DAEDD62-4191-4893-9510-14EB185B602A}</b:Guid>
    <b:Author>
      <b:Author>
        <b:NameList>
          <b:Person>
            <b:Last>Haralick</b:Last>
            <b:First>Robert</b:First>
            <b:Middle>M., and Linda G. Shapiro, Computer and Robot Vision, Volume I, Addison-Wesley, 1992, pp. 28-48.</b:Middle>
          </b:Person>
        </b:NameList>
      </b:Author>
    </b:Author>
    <b:RefOrder>1</b:RefOrder>
  </b:Source>
</b:Sources>
</file>

<file path=customXml/itemProps1.xml><?xml version="1.0" encoding="utf-8"?>
<ds:datastoreItem xmlns:ds="http://schemas.openxmlformats.org/officeDocument/2006/customXml" ds:itemID="{ACC198A7-99DE-4527-AE2F-3B261C889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(blank).dotx</Template>
  <TotalTime>2424</TotalTime>
  <Pages>92</Pages>
  <Words>28356</Words>
  <Characters>167301</Characters>
  <Application>Microsoft Office Word</Application>
  <DocSecurity>0</DocSecurity>
  <Lines>1394</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Tosner</dc:creator>
  <cp:keywords/>
  <dc:description/>
  <cp:lastModifiedBy>David Tosner</cp:lastModifiedBy>
  <cp:revision>74</cp:revision>
  <cp:lastPrinted>2016-12-31T11:30:00Z</cp:lastPrinted>
  <dcterms:created xsi:type="dcterms:W3CDTF">2016-12-28T10:53:00Z</dcterms:created>
  <dcterms:modified xsi:type="dcterms:W3CDTF">2017-01-04T10:09:00Z</dcterms:modified>
</cp:coreProperties>
</file>